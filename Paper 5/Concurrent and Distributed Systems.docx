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24771273"/>
        <w:docPartObj>
          <w:docPartGallery w:val="Cover Pages"/>
          <w:docPartUnique/>
        </w:docPartObj>
      </w:sdtPr>
      <w:sdtEndPr>
        <w:rPr>
          <w:rFonts w:ascii="Menlo" w:eastAsia="Times New Roman" w:hAnsi="Menlo" w:cs="Menlo"/>
          <w:color w:val="008000"/>
          <w:sz w:val="18"/>
          <w:szCs w:val="18"/>
        </w:rPr>
      </w:sdtEndPr>
      <w:sdtContent>
        <w:p w14:paraId="0D98255C" w14:textId="77777777" w:rsidR="00170FEA" w:rsidRDefault="00170FEA"/>
        <w:p w14:paraId="20DDEFA0" w14:textId="77777777" w:rsidR="00170FEA" w:rsidRDefault="00170FEA">
          <w:pPr>
            <w:rPr>
              <w:rFonts w:ascii="Menlo" w:eastAsia="Times New Roman" w:hAnsi="Menlo" w:cs="Menlo"/>
              <w:color w:val="008000"/>
              <w:sz w:val="18"/>
              <w:szCs w:val="18"/>
            </w:rPr>
          </w:pP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2D9F1CAE" wp14:editId="4C1BFA0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1355090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5774055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0A9795" w14:textId="77777777" w:rsidR="00160AAA" w:rsidRPr="009E7317" w:rsidRDefault="004D754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56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56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60AAA" w:rsidRPr="009E7317">
                                      <w:rPr>
                                        <w:color w:val="4472C4" w:themeColor="accent1"/>
                                        <w:sz w:val="56"/>
                                        <w:szCs w:val="72"/>
                                      </w:rPr>
                                      <w:t xml:space="preserve">Concurrent </w:t>
                                    </w:r>
                                    <w:r w:rsidR="00160AAA">
                                      <w:rPr>
                                        <w:color w:val="4472C4" w:themeColor="accent1"/>
                                        <w:sz w:val="56"/>
                                        <w:szCs w:val="72"/>
                                      </w:rPr>
                                      <w:t>&amp;</w:t>
                                    </w:r>
                                    <w:r w:rsidR="00160AAA" w:rsidRPr="009E7317">
                                      <w:rPr>
                                        <w:color w:val="4472C4" w:themeColor="accent1"/>
                                        <w:sz w:val="56"/>
                                        <w:szCs w:val="72"/>
                                      </w:rPr>
                                      <w:t xml:space="preserve"> Distributed Programming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66609F2" w14:textId="7BBDA7E3" w:rsidR="00160AAA" w:rsidRDefault="00160AAA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Cambridge Computer Science Tripos Part IB</w:t>
                                    </w:r>
                                    <w:r w:rsidR="001E292A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, Paper 5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3984D8D" w14:textId="77777777" w:rsidR="00160AAA" w:rsidRDefault="00160AAA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Ashwin Ahuja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D9F1CA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" filled="f" stroked="f" strokeweight=".5pt">
                    <v:textbox style="mso-fit-shape-to-text:t" inset="0,0,0,0">
                      <w:txbxContent>
                        <w:p w14:paraId="590A9795" w14:textId="77777777" w:rsidR="00160AAA" w:rsidRPr="009E7317" w:rsidRDefault="0039094C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56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56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60AAA" w:rsidRPr="009E7317">
                                <w:rPr>
                                  <w:color w:val="4472C4" w:themeColor="accent1"/>
                                  <w:sz w:val="56"/>
                                  <w:szCs w:val="72"/>
                                </w:rPr>
                                <w:t xml:space="preserve">Concurrent </w:t>
                              </w:r>
                              <w:r w:rsidR="00160AAA">
                                <w:rPr>
                                  <w:color w:val="4472C4" w:themeColor="accent1"/>
                                  <w:sz w:val="56"/>
                                  <w:szCs w:val="72"/>
                                </w:rPr>
                                <w:t>&amp;</w:t>
                              </w:r>
                              <w:r w:rsidR="00160AAA" w:rsidRPr="009E7317">
                                <w:rPr>
                                  <w:color w:val="4472C4" w:themeColor="accent1"/>
                                  <w:sz w:val="56"/>
                                  <w:szCs w:val="72"/>
                                </w:rPr>
                                <w:t xml:space="preserve"> Distributed Programming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66609F2" w14:textId="7BBDA7E3" w:rsidR="00160AAA" w:rsidRDefault="00160AAA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Cambridge Computer Science Tripos Part IB</w:t>
                              </w:r>
                              <w:r w:rsidR="001E292A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, Paper 5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3984D8D" w14:textId="77777777" w:rsidR="00160AAA" w:rsidRDefault="00160AAA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Ashwin Ahuja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853CEEF" wp14:editId="7236925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48A845A" w14:textId="2DC73EDE" w:rsidR="00160AAA" w:rsidRDefault="00160AA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</w:t>
                                    </w:r>
                                    <w:r w:rsidR="00316010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853CEEF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&#13;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48A845A" w14:textId="2DC73EDE" w:rsidR="00160AAA" w:rsidRDefault="00160AA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</w:t>
                              </w:r>
                              <w:r w:rsidR="00316010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Menlo" w:eastAsia="Times New Roman" w:hAnsi="Menlo" w:cs="Menlo"/>
              <w:color w:val="008000"/>
              <w:sz w:val="18"/>
              <w:szCs w:val="1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-155700035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D3E7F40" w14:textId="77777777" w:rsidR="00170FEA" w:rsidRDefault="00170FEA" w:rsidP="00170FEA">
          <w:pPr>
            <w:pStyle w:val="TOCHeading"/>
            <w:spacing w:line="240" w:lineRule="exact"/>
          </w:pPr>
          <w:r>
            <w:t>Table of Conte</w:t>
          </w:r>
          <w:bookmarkStart w:id="0" w:name="_GoBack"/>
          <w:bookmarkEnd w:id="0"/>
          <w:r>
            <w:t>nts</w:t>
          </w:r>
        </w:p>
        <w:p w14:paraId="5215738F" w14:textId="2DDAFB4F" w:rsidR="00580771" w:rsidRDefault="00170FEA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33894658" w:history="1">
            <w:r w:rsidR="00580771" w:rsidRPr="005B5B7E">
              <w:rPr>
                <w:rStyle w:val="Hyperlink"/>
                <w:noProof/>
              </w:rPr>
              <w:t>Concurrent Systems</w:t>
            </w:r>
            <w:r w:rsidR="00580771">
              <w:rPr>
                <w:noProof/>
                <w:webHidden/>
              </w:rPr>
              <w:tab/>
            </w:r>
            <w:r w:rsidR="00580771">
              <w:rPr>
                <w:noProof/>
                <w:webHidden/>
              </w:rPr>
              <w:fldChar w:fldCharType="begin"/>
            </w:r>
            <w:r w:rsidR="00580771">
              <w:rPr>
                <w:noProof/>
                <w:webHidden/>
              </w:rPr>
              <w:instrText xml:space="preserve"> PAGEREF _Toc533894658 \h </w:instrText>
            </w:r>
            <w:r w:rsidR="00580771">
              <w:rPr>
                <w:noProof/>
                <w:webHidden/>
              </w:rPr>
            </w:r>
            <w:r w:rsidR="00580771">
              <w:rPr>
                <w:noProof/>
                <w:webHidden/>
              </w:rPr>
              <w:fldChar w:fldCharType="separate"/>
            </w:r>
            <w:r w:rsidR="00580771">
              <w:rPr>
                <w:noProof/>
                <w:webHidden/>
              </w:rPr>
              <w:t>2</w:t>
            </w:r>
            <w:r w:rsidR="00580771">
              <w:rPr>
                <w:noProof/>
                <w:webHidden/>
              </w:rPr>
              <w:fldChar w:fldCharType="end"/>
            </w:r>
          </w:hyperlink>
        </w:p>
        <w:p w14:paraId="1BFF0679" w14:textId="3AABD142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59" w:history="1">
            <w:r w:rsidRPr="005B5B7E">
              <w:rPr>
                <w:rStyle w:val="Hyperlink"/>
                <w:noProof/>
              </w:rPr>
              <w:t>Introduction to 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81B69" w14:textId="0983FAB1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0" w:history="1">
            <w:r w:rsidRPr="005B5B7E">
              <w:rPr>
                <w:rStyle w:val="Hyperlink"/>
                <w:noProof/>
              </w:rPr>
              <w:t>Mutual Exclusion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0619D" w14:textId="23936E96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1" w:history="1">
            <w:r w:rsidRPr="005B5B7E">
              <w:rPr>
                <w:rStyle w:val="Hyperlink"/>
                <w:noProof/>
              </w:rPr>
              <w:t>Producer-Consumer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D8F09" w14:textId="38AE8D95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2" w:history="1">
            <w:r w:rsidRPr="005B5B7E">
              <w:rPr>
                <w:rStyle w:val="Hyperlink"/>
                <w:noProof/>
              </w:rPr>
              <w:t>CCR and Monitors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45A7" w14:textId="50CC0247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3" w:history="1">
            <w:r w:rsidRPr="005B5B7E">
              <w:rPr>
                <w:rStyle w:val="Hyperlink"/>
                <w:noProof/>
              </w:rPr>
              <w:t>Concurrency in practise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DFB67" w14:textId="5966B7DE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4" w:history="1">
            <w:r w:rsidRPr="005B5B7E">
              <w:rPr>
                <w:rStyle w:val="Hyperlink"/>
                <w:noProof/>
              </w:rPr>
              <w:t>Deadlock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248D3" w14:textId="268D2311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5" w:history="1">
            <w:r w:rsidRPr="005B5B7E">
              <w:rPr>
                <w:rStyle w:val="Hyperlink"/>
                <w:noProof/>
              </w:rPr>
              <w:t>Concurrency without shared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0BF84" w14:textId="27393BC3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6" w:history="1">
            <w:r w:rsidRPr="005B5B7E">
              <w:rPr>
                <w:rStyle w:val="Hyperlink"/>
                <w:noProof/>
              </w:rPr>
              <w:t>Composite Operations and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FDDFB" w14:textId="0D6B7039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7" w:history="1">
            <w:r w:rsidRPr="005B5B7E">
              <w:rPr>
                <w:rStyle w:val="Hyperlink"/>
                <w:noProof/>
              </w:rPr>
              <w:t>Isolation vs Strict Isolation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3B468" w14:textId="715AFAFA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8" w:history="1">
            <w:r w:rsidRPr="005B5B7E">
              <w:rPr>
                <w:rStyle w:val="Hyperlink"/>
                <w:noProof/>
              </w:rPr>
              <w:t>Crash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CEBE6" w14:textId="4C27631E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69" w:history="1">
            <w:r w:rsidRPr="005B5B7E">
              <w:rPr>
                <w:rStyle w:val="Hyperlink"/>
                <w:noProof/>
              </w:rPr>
              <w:t>Lock-free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2A29C" w14:textId="0FEA00FD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0" w:history="1">
            <w:r w:rsidRPr="005B5B7E">
              <w:rPr>
                <w:rStyle w:val="Hyperlink"/>
                <w:noProof/>
              </w:rPr>
              <w:t>Transactional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FC2A" w14:textId="62EEBB2F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1" w:history="1">
            <w:r w:rsidRPr="005B5B7E">
              <w:rPr>
                <w:rStyle w:val="Hyperlink"/>
                <w:noProof/>
              </w:rPr>
              <w:t>Case Study: FreeBSD Kernel 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814B" w14:textId="4E852579" w:rsidR="00580771" w:rsidRDefault="00580771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iCs w:val="0"/>
              <w:noProof/>
            </w:rPr>
          </w:pPr>
          <w:hyperlink w:anchor="_Toc533894672" w:history="1">
            <w:r w:rsidRPr="005B5B7E">
              <w:rPr>
                <w:rStyle w:val="Hyperlink"/>
                <w:noProof/>
              </w:rPr>
              <w:t>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EF043" w14:textId="557156E2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3" w:history="1">
            <w:r w:rsidRPr="005B5B7E">
              <w:rPr>
                <w:rStyle w:val="Hyperlink"/>
                <w:noProof/>
              </w:rPr>
              <w:t>Introduction to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42842" w14:textId="4EEE3D76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4" w:history="1">
            <w:r w:rsidRPr="005B5B7E">
              <w:rPr>
                <w:rStyle w:val="Hyperlink"/>
                <w:noProof/>
              </w:rPr>
              <w:t>Client-Server Computing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957CC" w14:textId="2E8331FC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5" w:history="1">
            <w:r w:rsidRPr="005B5B7E">
              <w:rPr>
                <w:rStyle w:val="Hyperlink"/>
                <w:noProof/>
              </w:rPr>
              <w:t>Remote Procedure Call (RPC)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15A3" w14:textId="5D08CED6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6" w:history="1">
            <w:r w:rsidRPr="005B5B7E">
              <w:rPr>
                <w:rStyle w:val="Hyperlink"/>
                <w:noProof/>
              </w:rPr>
              <w:t>Case Study: Network File System (NFS)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CD09A" w14:textId="7863E3A3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7" w:history="1">
            <w:r w:rsidRPr="005B5B7E">
              <w:rPr>
                <w:rStyle w:val="Hyperlink"/>
                <w:noProof/>
              </w:rPr>
              <w:t>Object-Oriented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7B3C" w14:textId="5EEFC50D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8" w:history="1">
            <w:r w:rsidRPr="005B5B7E">
              <w:rPr>
                <w:rStyle w:val="Hyperlink"/>
                <w:noProof/>
              </w:rPr>
              <w:t>Clocks and Distributed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39E16" w14:textId="719E4FFF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79" w:history="1">
            <w:r w:rsidRPr="005B5B7E">
              <w:rPr>
                <w:rStyle w:val="Hyperlink"/>
                <w:noProof/>
              </w:rPr>
              <w:t>Clock Synchronisation and Logical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4A469" w14:textId="3C0C1CF1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0" w:history="1">
            <w:r w:rsidRPr="005B5B7E">
              <w:rPr>
                <w:rStyle w:val="Hyperlink"/>
                <w:noProof/>
              </w:rPr>
              <w:t>Vector Clocks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411A2" w14:textId="44A10CA4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1" w:history="1">
            <w:r w:rsidRPr="005B5B7E">
              <w:rPr>
                <w:rStyle w:val="Hyperlink"/>
                <w:noProof/>
              </w:rPr>
              <w:t>Consistent Cuts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4441" w14:textId="2074C7C6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2" w:history="1">
            <w:r w:rsidRPr="005B5B7E">
              <w:rPr>
                <w:rStyle w:val="Hyperlink"/>
                <w:noProof/>
              </w:rPr>
              <w:t>Process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82145" w14:textId="4B426F39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3" w:history="1">
            <w:r w:rsidRPr="005B5B7E">
              <w:rPr>
                <w:rStyle w:val="Hyperlink"/>
                <w:noProof/>
              </w:rPr>
              <w:t>Distributed Mutual Exclusion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1BA0" w14:textId="6338C4C9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4" w:history="1">
            <w:r w:rsidRPr="005B5B7E">
              <w:rPr>
                <w:rStyle w:val="Hyperlink"/>
                <w:noProof/>
              </w:rPr>
              <w:t>Elections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D8E82" w14:textId="3C9E3153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5" w:history="1">
            <w:r w:rsidRPr="005B5B7E">
              <w:rPr>
                <w:rStyle w:val="Hyperlink"/>
                <w:noProof/>
              </w:rPr>
              <w:t>Distributed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F2B6" w14:textId="7A9955C5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6" w:history="1">
            <w:r w:rsidRPr="005B5B7E">
              <w:rPr>
                <w:rStyle w:val="Hyperlink"/>
                <w:noProof/>
              </w:rPr>
              <w:t>Replication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BEFA7" w14:textId="5029A8E5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7" w:history="1">
            <w:r w:rsidRPr="005B5B7E">
              <w:rPr>
                <w:rStyle w:val="Hyperlink"/>
                <w:noProof/>
              </w:rPr>
              <w:t>Quorums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5DB11" w14:textId="195D0BD6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8" w:history="1">
            <w:r w:rsidRPr="005B5B7E">
              <w:rPr>
                <w:rStyle w:val="Hyperlink"/>
                <w:noProof/>
              </w:rPr>
              <w:t>Consistency, Availability and Partitions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20FB0" w14:textId="563ED0D8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89" w:history="1">
            <w:r w:rsidRPr="005B5B7E">
              <w:rPr>
                <w:rStyle w:val="Hyperlink"/>
                <w:noProof/>
              </w:rPr>
              <w:t>Distributed-System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0BE15" w14:textId="3D3DB625" w:rsidR="00580771" w:rsidRDefault="00580771">
          <w:pPr>
            <w:pStyle w:val="TOC2"/>
            <w:tabs>
              <w:tab w:val="right" w:leader="dot" w:pos="9010"/>
            </w:tabs>
            <w:rPr>
              <w:rFonts w:eastAsiaTheme="minorEastAsia"/>
              <w:bCs w:val="0"/>
              <w:noProof/>
              <w:sz w:val="24"/>
              <w:szCs w:val="24"/>
            </w:rPr>
          </w:pPr>
          <w:hyperlink w:anchor="_Toc533894690" w:history="1">
            <w:r w:rsidRPr="005B5B7E">
              <w:rPr>
                <w:rStyle w:val="Hyperlink"/>
                <w:noProof/>
              </w:rPr>
              <w:t>Case Studies: AFS and Coda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_Toc533894690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F8525" w14:textId="1453133B" w:rsidR="00170FEA" w:rsidRDefault="00170FEA" w:rsidP="00170FEA">
          <w:pPr>
            <w:spacing w:line="240" w:lineRule="exact"/>
          </w:pPr>
          <w:r>
            <w:rPr>
              <w:b/>
              <w:bCs/>
            </w:rPr>
            <w:fldChar w:fldCharType="end"/>
          </w:r>
        </w:p>
      </w:sdtContent>
    </w:sdt>
    <w:p w14:paraId="4B83C1BE" w14:textId="77777777" w:rsidR="00170FEA" w:rsidRDefault="00170FEA" w:rsidP="00311123"/>
    <w:p w14:paraId="18AC860B" w14:textId="5C516CBD" w:rsidR="009E7317" w:rsidRDefault="009E73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AC5631B" w14:textId="7009B0D5" w:rsidR="00170FEA" w:rsidRDefault="009E7317" w:rsidP="009E7317">
      <w:pPr>
        <w:pStyle w:val="Heading1"/>
      </w:pPr>
      <w:bookmarkStart w:id="1" w:name="_Toc533894658"/>
      <w:r>
        <w:lastRenderedPageBreak/>
        <w:t>Concurrent Systems</w:t>
      </w:r>
      <w:bookmarkEnd w:id="1"/>
    </w:p>
    <w:p w14:paraId="217EEF4A" w14:textId="09B428A5" w:rsidR="009E7317" w:rsidRDefault="009E7317" w:rsidP="009E7317">
      <w:pPr>
        <w:pStyle w:val="Heading2"/>
      </w:pPr>
      <w:bookmarkStart w:id="2" w:name="_Toc533894659"/>
      <w:r>
        <w:t>Introduction to Concurrency</w:t>
      </w:r>
      <w:bookmarkEnd w:id="2"/>
    </w:p>
    <w:p w14:paraId="6B8E7282" w14:textId="089BC880" w:rsidR="00EC1F5C" w:rsidRDefault="001B0D84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>What is concurrency?</w:t>
      </w:r>
      <w:r w:rsidR="00EC1F5C">
        <w:rPr>
          <w:b/>
        </w:rPr>
        <w:t xml:space="preserve"> </w:t>
      </w:r>
      <w:r w:rsidR="00EC1F5C">
        <w:t>Many things occurring at the same time</w:t>
      </w:r>
    </w:p>
    <w:p w14:paraId="5B679C08" w14:textId="7DC46F87" w:rsidR="009C5614" w:rsidRDefault="009C5614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>Why?</w:t>
      </w:r>
    </w:p>
    <w:p w14:paraId="73F78FBE" w14:textId="422A1A11" w:rsidR="009C5614" w:rsidRPr="007D20EA" w:rsidRDefault="009C5614" w:rsidP="00580771">
      <w:pPr>
        <w:pStyle w:val="ListParagraph"/>
        <w:numPr>
          <w:ilvl w:val="1"/>
          <w:numId w:val="18"/>
        </w:numPr>
        <w:jc w:val="both"/>
        <w:rPr>
          <w:color w:val="00B050"/>
        </w:rPr>
      </w:pPr>
      <w:r w:rsidRPr="007D20EA">
        <w:rPr>
          <w:color w:val="00B050"/>
        </w:rPr>
        <w:t>Overlap computation and I/O on single machine</w:t>
      </w:r>
    </w:p>
    <w:p w14:paraId="6436E3DA" w14:textId="45303238" w:rsidR="009C5614" w:rsidRPr="007D20EA" w:rsidRDefault="009C5614" w:rsidP="00580771">
      <w:pPr>
        <w:pStyle w:val="ListParagraph"/>
        <w:numPr>
          <w:ilvl w:val="1"/>
          <w:numId w:val="18"/>
        </w:numPr>
        <w:jc w:val="both"/>
        <w:rPr>
          <w:color w:val="00B050"/>
        </w:rPr>
      </w:pPr>
      <w:r w:rsidRPr="007D20EA">
        <w:rPr>
          <w:color w:val="00B050"/>
        </w:rPr>
        <w:t>Simplify code structuring and / or improve responsiveness</w:t>
      </w:r>
    </w:p>
    <w:p w14:paraId="650358D2" w14:textId="20B888BA" w:rsidR="009C5614" w:rsidRPr="007D20EA" w:rsidRDefault="009C5614" w:rsidP="00580771">
      <w:pPr>
        <w:pStyle w:val="ListParagraph"/>
        <w:numPr>
          <w:ilvl w:val="1"/>
          <w:numId w:val="18"/>
        </w:numPr>
        <w:jc w:val="both"/>
        <w:rPr>
          <w:color w:val="00B050"/>
        </w:rPr>
      </w:pPr>
      <w:r w:rsidRPr="007D20EA">
        <w:rPr>
          <w:color w:val="00B050"/>
        </w:rPr>
        <w:t>Enables seamless use of multiple CPUs</w:t>
      </w:r>
    </w:p>
    <w:p w14:paraId="1267B04D" w14:textId="7DAFF954" w:rsidR="00EC1F5C" w:rsidRDefault="00EC1F5C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>Processes:</w:t>
      </w:r>
      <w:r>
        <w:t xml:space="preserve"> Instances of programs in execution</w:t>
      </w:r>
    </w:p>
    <w:p w14:paraId="62FD0E7D" w14:textId="34065515" w:rsidR="00EC1F5C" w:rsidRDefault="00EC1F5C" w:rsidP="00580771">
      <w:pPr>
        <w:pStyle w:val="ListParagraph"/>
        <w:numPr>
          <w:ilvl w:val="1"/>
          <w:numId w:val="18"/>
        </w:numPr>
        <w:jc w:val="both"/>
      </w:pPr>
      <w:r>
        <w:t>OS unit of protection and resource allocation</w:t>
      </w:r>
    </w:p>
    <w:p w14:paraId="71FAE4A9" w14:textId="4E1CCEBB" w:rsidR="00EC1F5C" w:rsidRDefault="00EC1F5C" w:rsidP="00580771">
      <w:pPr>
        <w:pStyle w:val="ListParagraph"/>
        <w:numPr>
          <w:ilvl w:val="1"/>
          <w:numId w:val="18"/>
        </w:numPr>
        <w:jc w:val="both"/>
      </w:pPr>
      <w:r>
        <w:t xml:space="preserve">Virtual address space </w:t>
      </w:r>
    </w:p>
    <w:p w14:paraId="4233C189" w14:textId="291434E5" w:rsidR="00EC1F5C" w:rsidRDefault="00EC1F5C" w:rsidP="00580771">
      <w:pPr>
        <w:pStyle w:val="ListParagraph"/>
        <w:numPr>
          <w:ilvl w:val="1"/>
          <w:numId w:val="18"/>
        </w:numPr>
        <w:jc w:val="both"/>
      </w:pPr>
      <w:r>
        <w:t>One or more threads</w:t>
      </w:r>
    </w:p>
    <w:p w14:paraId="073DFD5A" w14:textId="0C43D114" w:rsidR="00EC1F5C" w:rsidRDefault="004C041A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 xml:space="preserve">Threads: </w:t>
      </w:r>
      <w:r>
        <w:t>Entities managed by the scheduler – information held by a thread control block (contains the saved context, scheduler info, etc). They run in the address spaces of their process</w:t>
      </w:r>
    </w:p>
    <w:p w14:paraId="20B89A0D" w14:textId="05BC8A76" w:rsidR="004C041A" w:rsidRDefault="004C041A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>Context Switches:</w:t>
      </w:r>
      <w:r>
        <w:t xml:space="preserve"> When OS saves state of one thread and restores the state of another</w:t>
      </w:r>
    </w:p>
    <w:p w14:paraId="2D187D14" w14:textId="1C3ED7FC" w:rsidR="004C041A" w:rsidRPr="004C041A" w:rsidRDefault="004C041A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 xml:space="preserve">Single CPU Concurrency: </w:t>
      </w:r>
      <w:r>
        <w:t>interleaving of different executions</w:t>
      </w:r>
    </w:p>
    <w:p w14:paraId="4BEBBE91" w14:textId="274D71A0" w:rsidR="004C041A" w:rsidRDefault="004C041A" w:rsidP="00580771">
      <w:pPr>
        <w:pStyle w:val="ListParagraph"/>
        <w:numPr>
          <w:ilvl w:val="1"/>
          <w:numId w:val="18"/>
        </w:numPr>
        <w:jc w:val="both"/>
      </w:pPr>
      <w:r>
        <w:t>Process concurrency</w:t>
      </w:r>
    </w:p>
    <w:p w14:paraId="610CD580" w14:textId="35EFB7F9" w:rsidR="004C041A" w:rsidRDefault="004C041A" w:rsidP="00580771">
      <w:pPr>
        <w:pStyle w:val="ListParagraph"/>
        <w:numPr>
          <w:ilvl w:val="2"/>
          <w:numId w:val="18"/>
        </w:numPr>
        <w:jc w:val="both"/>
      </w:pPr>
      <w:r>
        <w:t>Process runs for a while then something else starts (becomes blocked etc) and then the process resumes</w:t>
      </w:r>
    </w:p>
    <w:p w14:paraId="48718DD8" w14:textId="1D28019E" w:rsidR="004C041A" w:rsidRDefault="004C041A" w:rsidP="00580771">
      <w:pPr>
        <w:pStyle w:val="ListParagraph"/>
        <w:numPr>
          <w:ilvl w:val="1"/>
          <w:numId w:val="18"/>
        </w:numPr>
        <w:jc w:val="both"/>
      </w:pPr>
      <w:r>
        <w:t>Inter-process concurrency</w:t>
      </w:r>
    </w:p>
    <w:p w14:paraId="22D2BC87" w14:textId="6669737B" w:rsidR="004C041A" w:rsidRDefault="004C041A" w:rsidP="00580771">
      <w:pPr>
        <w:pStyle w:val="ListParagraph"/>
        <w:numPr>
          <w:ilvl w:val="2"/>
          <w:numId w:val="18"/>
        </w:numPr>
        <w:jc w:val="both"/>
      </w:pPr>
      <w:r>
        <w:t>Process X runs for a while, then OS, then Process Y, etc</w:t>
      </w:r>
    </w:p>
    <w:p w14:paraId="768034C3" w14:textId="45EF58D2" w:rsidR="004C041A" w:rsidRDefault="004C041A" w:rsidP="00580771">
      <w:pPr>
        <w:pStyle w:val="ListParagraph"/>
        <w:numPr>
          <w:ilvl w:val="1"/>
          <w:numId w:val="18"/>
        </w:numPr>
        <w:jc w:val="both"/>
      </w:pPr>
      <w:r>
        <w:t>Intra-process concurrency</w:t>
      </w:r>
    </w:p>
    <w:p w14:paraId="0A2F43EA" w14:textId="74CAE0FD" w:rsidR="004C041A" w:rsidRDefault="004C041A" w:rsidP="00580771">
      <w:pPr>
        <w:pStyle w:val="ListParagraph"/>
        <w:numPr>
          <w:ilvl w:val="2"/>
          <w:numId w:val="18"/>
        </w:numPr>
        <w:jc w:val="both"/>
      </w:pPr>
      <w:r>
        <w:t>Threads: X1, X2, X3, …</w:t>
      </w:r>
    </w:p>
    <w:p w14:paraId="262642EC" w14:textId="31F0A787" w:rsidR="004C041A" w:rsidRDefault="004C041A" w:rsidP="00580771">
      <w:pPr>
        <w:pStyle w:val="ListParagraph"/>
        <w:numPr>
          <w:ilvl w:val="2"/>
          <w:numId w:val="18"/>
        </w:numPr>
        <w:jc w:val="both"/>
      </w:pPr>
      <w:r>
        <w:t>X1 runs, then X2, etc</w:t>
      </w:r>
    </w:p>
    <w:p w14:paraId="7857BCBB" w14:textId="6A914467" w:rsidR="004C041A" w:rsidRPr="004C041A" w:rsidRDefault="004C041A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>Multiple CPU Concurrency</w:t>
      </w:r>
    </w:p>
    <w:p w14:paraId="61FA19F4" w14:textId="181BBD9B" w:rsidR="004C041A" w:rsidRDefault="004C041A" w:rsidP="00580771">
      <w:pPr>
        <w:pStyle w:val="ListParagraph"/>
        <w:numPr>
          <w:ilvl w:val="1"/>
          <w:numId w:val="18"/>
        </w:numPr>
        <w:jc w:val="both"/>
      </w:pPr>
      <w:r>
        <w:t>Things can happen in parallel – also different threads of the same process executing on different CPUs</w:t>
      </w:r>
    </w:p>
    <w:p w14:paraId="7B45B008" w14:textId="62D08EA6" w:rsidR="004C041A" w:rsidRPr="004C041A" w:rsidRDefault="004C041A" w:rsidP="00580771">
      <w:pPr>
        <w:pStyle w:val="ListParagraph"/>
        <w:numPr>
          <w:ilvl w:val="0"/>
          <w:numId w:val="18"/>
        </w:numPr>
        <w:jc w:val="both"/>
      </w:pPr>
      <w:r>
        <w:rPr>
          <w:b/>
        </w:rPr>
        <w:t>Threading</w:t>
      </w:r>
    </w:p>
    <w:p w14:paraId="75FD57DC" w14:textId="4895AF0B" w:rsidR="004C041A" w:rsidRDefault="004C041A" w:rsidP="00580771">
      <w:pPr>
        <w:pStyle w:val="ListParagraph"/>
        <w:numPr>
          <w:ilvl w:val="1"/>
          <w:numId w:val="18"/>
        </w:numPr>
        <w:jc w:val="both"/>
      </w:pPr>
      <w:r>
        <w:t>1:N – user-level threading</w:t>
      </w:r>
    </w:p>
    <w:p w14:paraId="31690BA5" w14:textId="5C545C8C" w:rsidR="004C041A" w:rsidRDefault="004C041A" w:rsidP="00580771">
      <w:pPr>
        <w:pStyle w:val="ListParagraph"/>
        <w:numPr>
          <w:ilvl w:val="2"/>
          <w:numId w:val="18"/>
        </w:numPr>
        <w:jc w:val="both"/>
      </w:pPr>
      <w:r>
        <w:t>Kernel only knows about (and schedules) processes</w:t>
      </w:r>
    </w:p>
    <w:p w14:paraId="5A51BCF2" w14:textId="77777777" w:rsidR="007C2D09" w:rsidRPr="007D20EA" w:rsidRDefault="007C2D09" w:rsidP="00580771">
      <w:pPr>
        <w:pStyle w:val="ListParagraph"/>
        <w:numPr>
          <w:ilvl w:val="2"/>
          <w:numId w:val="18"/>
        </w:numPr>
        <w:jc w:val="both"/>
        <w:rPr>
          <w:color w:val="00B050"/>
        </w:rPr>
      </w:pPr>
      <w:r w:rsidRPr="007D20EA">
        <w:rPr>
          <w:color w:val="00B050"/>
        </w:rPr>
        <w:t xml:space="preserve">Lightweight creation/termination + context switch; application-specific scheduling; OS independence </w:t>
      </w:r>
    </w:p>
    <w:p w14:paraId="3C760F1E" w14:textId="77777777" w:rsidR="007C2D09" w:rsidRPr="007C2D09" w:rsidRDefault="007C2D09" w:rsidP="00580771">
      <w:pPr>
        <w:pStyle w:val="ListParagraph"/>
        <w:numPr>
          <w:ilvl w:val="2"/>
          <w:numId w:val="18"/>
        </w:numPr>
        <w:jc w:val="both"/>
        <w:rPr>
          <w:color w:val="FF0000"/>
        </w:rPr>
      </w:pPr>
      <w:r w:rsidRPr="007C2D09">
        <w:rPr>
          <w:color w:val="FF0000"/>
        </w:rPr>
        <w:t xml:space="preserve">Awkward to handle blocking system calls or page faults, preemption; cannot use multiple CPUs </w:t>
      </w:r>
    </w:p>
    <w:p w14:paraId="2B6F5707" w14:textId="181378D5" w:rsidR="007C2D09" w:rsidRDefault="007C2D09" w:rsidP="00580771">
      <w:pPr>
        <w:pStyle w:val="ListParagraph"/>
        <w:numPr>
          <w:ilvl w:val="1"/>
          <w:numId w:val="18"/>
        </w:numPr>
        <w:jc w:val="both"/>
      </w:pPr>
      <w:r>
        <w:t>1:1 – kernel-level threading</w:t>
      </w:r>
    </w:p>
    <w:p w14:paraId="2CED7514" w14:textId="3DE679A9" w:rsidR="007C2D09" w:rsidRDefault="007C2D09" w:rsidP="00580771">
      <w:pPr>
        <w:pStyle w:val="ListParagraph"/>
        <w:numPr>
          <w:ilvl w:val="2"/>
          <w:numId w:val="18"/>
        </w:numPr>
        <w:jc w:val="both"/>
      </w:pPr>
      <w:r>
        <w:t>Kernel provides threads directly – implements threads, thread context switching, scheduling</w:t>
      </w:r>
    </w:p>
    <w:p w14:paraId="4DD61CC3" w14:textId="3F225803" w:rsidR="007C2D09" w:rsidRDefault="007C2D09" w:rsidP="00580771">
      <w:pPr>
        <w:pStyle w:val="ListParagraph"/>
        <w:numPr>
          <w:ilvl w:val="2"/>
          <w:numId w:val="18"/>
        </w:numPr>
        <w:jc w:val="both"/>
      </w:pPr>
      <w:r>
        <w:t>Userspace thread library 1:1 maps user threads into kernel threads</w:t>
      </w:r>
    </w:p>
    <w:p w14:paraId="23973EDD" w14:textId="74645E33" w:rsidR="007C2D09" w:rsidRPr="007D20EA" w:rsidRDefault="007C2D09" w:rsidP="00580771">
      <w:pPr>
        <w:pStyle w:val="ListParagraph"/>
        <w:numPr>
          <w:ilvl w:val="2"/>
          <w:numId w:val="18"/>
        </w:numPr>
        <w:jc w:val="both"/>
        <w:rPr>
          <w:color w:val="00B050"/>
        </w:rPr>
      </w:pPr>
      <w:r w:rsidRPr="007D20EA">
        <w:rPr>
          <w:color w:val="00B050"/>
        </w:rPr>
        <w:t>Handles pre-emption, blocking syscalls, straightforward to use multiple CPUs</w:t>
      </w:r>
    </w:p>
    <w:p w14:paraId="497EC3D6" w14:textId="5F8008C4" w:rsidR="007C2D09" w:rsidRPr="007C2D09" w:rsidRDefault="007C2D09" w:rsidP="00580771">
      <w:pPr>
        <w:pStyle w:val="ListParagraph"/>
        <w:numPr>
          <w:ilvl w:val="2"/>
          <w:numId w:val="18"/>
        </w:numPr>
        <w:jc w:val="both"/>
      </w:pPr>
      <w:r>
        <w:rPr>
          <w:color w:val="FF0000"/>
        </w:rPr>
        <w:t>Higher overhead, less flexible, less portable</w:t>
      </w:r>
    </w:p>
    <w:p w14:paraId="4DDD2277" w14:textId="1275BB56" w:rsidR="007C2D09" w:rsidRDefault="007C2D09" w:rsidP="00580771">
      <w:pPr>
        <w:pStyle w:val="ListParagraph"/>
        <w:numPr>
          <w:ilvl w:val="1"/>
          <w:numId w:val="18"/>
        </w:numPr>
        <w:jc w:val="both"/>
      </w:pPr>
      <w:r>
        <w:t>M:N – Hybrid threading</w:t>
      </w:r>
    </w:p>
    <w:p w14:paraId="49A082B8" w14:textId="2DF37F15" w:rsidR="009C5614" w:rsidRDefault="009C5614" w:rsidP="00580771">
      <w:pPr>
        <w:pStyle w:val="ListParagraph"/>
        <w:numPr>
          <w:ilvl w:val="2"/>
          <w:numId w:val="18"/>
        </w:numPr>
        <w:jc w:val="both"/>
      </w:pPr>
      <w:r>
        <w:t>Kernel exposes a smaller number (M) of activations – typically 1:1 with CPUs</w:t>
      </w:r>
    </w:p>
    <w:p w14:paraId="715F240A" w14:textId="089B154C" w:rsidR="009C5614" w:rsidRDefault="009C5614" w:rsidP="00580771">
      <w:pPr>
        <w:pStyle w:val="ListParagraph"/>
        <w:numPr>
          <w:ilvl w:val="2"/>
          <w:numId w:val="18"/>
        </w:numPr>
        <w:jc w:val="both"/>
      </w:pPr>
      <w:r>
        <w:t>Userspace schedules a larger number (N) of threads onto available activations</w:t>
      </w:r>
    </w:p>
    <w:p w14:paraId="408CABB9" w14:textId="5A335E9B" w:rsidR="009C5614" w:rsidRDefault="009C5614" w:rsidP="00580771">
      <w:pPr>
        <w:pStyle w:val="ListParagraph"/>
        <w:numPr>
          <w:ilvl w:val="3"/>
          <w:numId w:val="18"/>
        </w:numPr>
        <w:jc w:val="both"/>
      </w:pPr>
      <w:r>
        <w:lastRenderedPageBreak/>
        <w:t>Kernel upcalls when a thread blocks, returning the activation to userspace</w:t>
      </w:r>
    </w:p>
    <w:p w14:paraId="7FC14DED" w14:textId="1FAC7BFF" w:rsidR="009C5614" w:rsidRDefault="009C5614" w:rsidP="00580771">
      <w:pPr>
        <w:pStyle w:val="ListParagraph"/>
        <w:numPr>
          <w:ilvl w:val="3"/>
          <w:numId w:val="18"/>
        </w:numPr>
        <w:jc w:val="both"/>
      </w:pPr>
      <w:r>
        <w:t>Kernel upcalls when a thread wakes up userspace schedules it on an activation</w:t>
      </w:r>
    </w:p>
    <w:p w14:paraId="20448D35" w14:textId="4980D07E" w:rsidR="009E7317" w:rsidRDefault="009C5614" w:rsidP="00580771">
      <w:pPr>
        <w:pStyle w:val="ListParagraph"/>
        <w:numPr>
          <w:ilvl w:val="3"/>
          <w:numId w:val="18"/>
        </w:numPr>
        <w:jc w:val="both"/>
      </w:pPr>
      <w:r>
        <w:t>Controls maximum parallelism by limiting number of activations</w:t>
      </w:r>
    </w:p>
    <w:p w14:paraId="3ED1CD1F" w14:textId="6DCB5653" w:rsidR="009E7317" w:rsidRDefault="009E7317" w:rsidP="00580771">
      <w:pPr>
        <w:pStyle w:val="Heading2"/>
        <w:jc w:val="both"/>
      </w:pPr>
      <w:bookmarkStart w:id="3" w:name="_Toc533894660"/>
      <w:r>
        <w:t>Mutual Exclusion</w:t>
      </w:r>
      <w:bookmarkEnd w:id="3"/>
    </w:p>
    <w:p w14:paraId="70888F17" w14:textId="408694F6" w:rsidR="009C5614" w:rsidRDefault="009C5614" w:rsidP="00580771">
      <w:pPr>
        <w:pStyle w:val="ListParagraph"/>
        <w:numPr>
          <w:ilvl w:val="0"/>
          <w:numId w:val="19"/>
        </w:numPr>
        <w:jc w:val="both"/>
      </w:pPr>
      <w:r>
        <w:rPr>
          <w:b/>
        </w:rPr>
        <w:t xml:space="preserve">Critical Section: </w:t>
      </w:r>
      <w:r>
        <w:t>Piece of code to never be concurrently executed by more than one thread</w:t>
      </w:r>
    </w:p>
    <w:p w14:paraId="060D88FF" w14:textId="13A272F5" w:rsidR="009C5614" w:rsidRDefault="009C5614" w:rsidP="00580771">
      <w:pPr>
        <w:pStyle w:val="ListParagraph"/>
        <w:numPr>
          <w:ilvl w:val="0"/>
          <w:numId w:val="19"/>
        </w:numPr>
        <w:jc w:val="both"/>
      </w:pPr>
      <w:r>
        <w:rPr>
          <w:b/>
        </w:rPr>
        <w:t xml:space="preserve">Mutual Exclusion: </w:t>
      </w:r>
      <w:r>
        <w:t>If one thread is executing within a critical section, all other threads are prohibited from entering it</w:t>
      </w:r>
    </w:p>
    <w:p w14:paraId="5A20D0F5" w14:textId="6F69CD5E" w:rsidR="009C5614" w:rsidRDefault="009C5614" w:rsidP="00580771">
      <w:pPr>
        <w:pStyle w:val="ListParagraph"/>
        <w:numPr>
          <w:ilvl w:val="0"/>
          <w:numId w:val="19"/>
        </w:numPr>
        <w:jc w:val="both"/>
      </w:pPr>
      <w:r>
        <w:rPr>
          <w:b/>
        </w:rPr>
        <w:t xml:space="preserve">Race Conditions: </w:t>
      </w:r>
      <w:r>
        <w:t>Problems in which multiple threads race with one another during conflicting access to shared resources</w:t>
      </w:r>
    </w:p>
    <w:p w14:paraId="11CFD735" w14:textId="77777777" w:rsidR="009C5614" w:rsidRPr="009C5614" w:rsidRDefault="009C5614" w:rsidP="00580771">
      <w:pPr>
        <w:pStyle w:val="ListParagraph"/>
        <w:numPr>
          <w:ilvl w:val="0"/>
          <w:numId w:val="19"/>
        </w:numPr>
        <w:jc w:val="both"/>
      </w:pPr>
      <w:r>
        <w:rPr>
          <w:b/>
        </w:rPr>
        <w:t>Implementing Mutual Exclusion</w:t>
      </w:r>
    </w:p>
    <w:p w14:paraId="42E1CA8E" w14:textId="6D7FCAD1" w:rsidR="009C5614" w:rsidRDefault="009C5614" w:rsidP="00580771">
      <w:pPr>
        <w:pStyle w:val="ListParagraph"/>
        <w:numPr>
          <w:ilvl w:val="1"/>
          <w:numId w:val="19"/>
        </w:numPr>
        <w:jc w:val="both"/>
      </w:pPr>
      <w:r>
        <w:rPr>
          <w:b/>
        </w:rPr>
        <w:t xml:space="preserve">Atomicity: </w:t>
      </w:r>
      <w:r>
        <w:t>Sequence of operators occur as if one operation – indivisible from the point of view of the program</w:t>
      </w:r>
    </w:p>
    <w:p w14:paraId="5A94A777" w14:textId="39053E18" w:rsidR="009C5614" w:rsidRPr="00CF6825" w:rsidRDefault="00CF6825" w:rsidP="00580771">
      <w:pPr>
        <w:pStyle w:val="ListParagraph"/>
        <w:numPr>
          <w:ilvl w:val="1"/>
          <w:numId w:val="19"/>
        </w:numPr>
        <w:jc w:val="both"/>
      </w:pPr>
      <w:r>
        <w:rPr>
          <w:b/>
        </w:rPr>
        <w:t>Disabling context switches</w:t>
      </w:r>
    </w:p>
    <w:p w14:paraId="192BEC7F" w14:textId="5D9045F8" w:rsidR="00CF6825" w:rsidRPr="007D20EA" w:rsidRDefault="00CF6825" w:rsidP="00580771">
      <w:pPr>
        <w:pStyle w:val="ListParagraph"/>
        <w:numPr>
          <w:ilvl w:val="2"/>
          <w:numId w:val="19"/>
        </w:numPr>
        <w:jc w:val="both"/>
        <w:rPr>
          <w:color w:val="00B050"/>
        </w:rPr>
      </w:pPr>
      <w:r w:rsidRPr="007D20EA">
        <w:rPr>
          <w:color w:val="00B050"/>
        </w:rPr>
        <w:t>Works well</w:t>
      </w:r>
    </w:p>
    <w:p w14:paraId="02D9275F" w14:textId="77BBE721" w:rsidR="00CF6825" w:rsidRPr="00CF6825" w:rsidRDefault="00CF6825" w:rsidP="00580771">
      <w:pPr>
        <w:pStyle w:val="ListParagraph"/>
        <w:numPr>
          <w:ilvl w:val="2"/>
          <w:numId w:val="19"/>
        </w:numPr>
        <w:jc w:val="both"/>
        <w:rPr>
          <w:color w:val="FF0000"/>
        </w:rPr>
      </w:pPr>
      <w:r w:rsidRPr="00CF6825">
        <w:rPr>
          <w:color w:val="FF0000"/>
        </w:rPr>
        <w:t>Rather brute force</w:t>
      </w:r>
    </w:p>
    <w:p w14:paraId="7E9ED458" w14:textId="7BB69853" w:rsidR="00CF6825" w:rsidRPr="00CF6825" w:rsidRDefault="00CF6825" w:rsidP="00580771">
      <w:pPr>
        <w:pStyle w:val="ListParagraph"/>
        <w:numPr>
          <w:ilvl w:val="2"/>
          <w:numId w:val="19"/>
        </w:numPr>
        <w:jc w:val="both"/>
        <w:rPr>
          <w:color w:val="FF0000"/>
        </w:rPr>
      </w:pPr>
      <w:r w:rsidRPr="00CF6825">
        <w:rPr>
          <w:color w:val="FF0000"/>
        </w:rPr>
        <w:t>Potentially unsafe (if disable interrupts)</w:t>
      </w:r>
    </w:p>
    <w:p w14:paraId="26FE91A7" w14:textId="76C86007" w:rsidR="00CF6825" w:rsidRDefault="00CF6825" w:rsidP="00580771">
      <w:pPr>
        <w:pStyle w:val="ListParagraph"/>
        <w:numPr>
          <w:ilvl w:val="2"/>
          <w:numId w:val="19"/>
        </w:numPr>
        <w:jc w:val="both"/>
        <w:rPr>
          <w:color w:val="FF0000"/>
        </w:rPr>
      </w:pPr>
      <w:r w:rsidRPr="00CF6825">
        <w:rPr>
          <w:color w:val="FF0000"/>
        </w:rPr>
        <w:t>Doesn’t work across multiple CPUs</w:t>
      </w:r>
    </w:p>
    <w:p w14:paraId="0018DE23" w14:textId="0335A8CC" w:rsidR="00CF6825" w:rsidRPr="00CF6825" w:rsidRDefault="00CF6825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 w:rsidRPr="00CF6825">
        <w:rPr>
          <w:color w:val="000000" w:themeColor="text1"/>
        </w:rPr>
        <w:t>Locks</w:t>
      </w:r>
      <w:r>
        <w:rPr>
          <w:color w:val="000000" w:themeColor="text1"/>
        </w:rPr>
        <w:t xml:space="preserve"> (Mutexes) – also known as a spin lock</w:t>
      </w:r>
    </w:p>
    <w:p w14:paraId="0CF2EF3B" w14:textId="4CEC92B2" w:rsidR="00CF6825" w:rsidRDefault="00CF6825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Lock a section of code</w:t>
      </w:r>
    </w:p>
    <w:p w14:paraId="447684F7" w14:textId="53B8CFC9" w:rsidR="00513626" w:rsidRDefault="0051362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General mechanism for mutual exclusion</w:t>
      </w:r>
    </w:p>
    <w:p w14:paraId="56926EAA" w14:textId="74084448" w:rsidR="00CF6825" w:rsidRDefault="00CF6825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Contention: </w:t>
      </w:r>
      <w:r>
        <w:rPr>
          <w:color w:val="000000" w:themeColor="text1"/>
        </w:rPr>
        <w:t>When consumers have to wait for locks</w:t>
      </w:r>
    </w:p>
    <w:p w14:paraId="7C307E6E" w14:textId="0103A422" w:rsidR="00513626" w:rsidRDefault="0051362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Implementing atomic read-and-set</w:t>
      </w:r>
    </w:p>
    <w:p w14:paraId="03BC6959" w14:textId="4050173A" w:rsidR="00513626" w:rsidRDefault="0051362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Atomic Compare and Swap</w:t>
      </w:r>
    </w:p>
    <w:p w14:paraId="5B97DD84" w14:textId="3C0DF020" w:rsidR="00513626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Operands: Memory address, prior and new values</w:t>
      </w:r>
    </w:p>
    <w:p w14:paraId="7DC1DDB4" w14:textId="21B2DB08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If the prior value matches the in-memory value, the new value is stored</w:t>
      </w:r>
    </w:p>
    <w:p w14:paraId="65899719" w14:textId="0C137F4F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If the prior value does not match the in-memory value, the instruction fails</w:t>
      </w:r>
    </w:p>
    <w:p w14:paraId="6307BEC8" w14:textId="33A4530C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Software checks return value, can loop on failure</w:t>
      </w:r>
    </w:p>
    <w:p w14:paraId="3F228A09" w14:textId="4212B825" w:rsidR="00513626" w:rsidRDefault="0051362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Load Linked, Store Conditional</w:t>
      </w:r>
    </w:p>
    <w:p w14:paraId="632F338A" w14:textId="5BB51003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Load value</w:t>
      </w:r>
    </w:p>
    <w:p w14:paraId="4C3432F5" w14:textId="7F487AE8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Manipulate value</w:t>
      </w:r>
    </w:p>
    <w:p w14:paraId="1AA02579" w14:textId="57BE6E03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Store Conditional fails if memory location modified since load</w:t>
      </w:r>
    </w:p>
    <w:p w14:paraId="3F8F609A" w14:textId="1139EADC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SC writes back register indicating success (or not) – return value</w:t>
      </w:r>
    </w:p>
    <w:p w14:paraId="095E13ED" w14:textId="75F3BD21" w:rsidR="00513626" w:rsidRDefault="0051362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May also need to disable interrupts</w:t>
      </w:r>
    </w:p>
    <w:p w14:paraId="22AB9892" w14:textId="0074D181" w:rsidR="00B479CB" w:rsidRPr="00B479CB" w:rsidRDefault="00B479CB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Semaphores</w:t>
      </w:r>
    </w:p>
    <w:p w14:paraId="1C95FC50" w14:textId="19439206" w:rsidR="00B479CB" w:rsidRDefault="00B479CB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Even with atomic operations – waiting is inefficient – lock contention</w:t>
      </w:r>
    </w:p>
    <w:p w14:paraId="5045AD8C" w14:textId="5F07B7C1" w:rsidR="00B479CB" w:rsidRDefault="00B479CB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Semaphores is a new type of variable, initialised once to an integer value (defaulted to 0)</w:t>
      </w:r>
    </w:p>
    <w:p w14:paraId="4621508A" w14:textId="2D069045" w:rsidR="00B479CB" w:rsidRDefault="00B479CB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Support two operations:</w:t>
      </w:r>
    </w:p>
    <w:p w14:paraId="6FD96FBF" w14:textId="37DAF5A0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Wait() (also known as down())</w:t>
      </w:r>
    </w:p>
    <w:p w14:paraId="660DC97F" w14:textId="166231B6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Signal() (also known as up())</w:t>
      </w:r>
    </w:p>
    <w:p w14:paraId="5019D4B7" w14:textId="24DFB650" w:rsidR="00B479CB" w:rsidRDefault="00B479CB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Can be used for mutual exclusion with sleeping </w:t>
      </w:r>
      <w:r w:rsidRPr="00B479CB">
        <w:rPr>
          <w:b/>
          <w:color w:val="000000" w:themeColor="text1"/>
        </w:rPr>
        <w:t>or</w:t>
      </w:r>
      <w:r>
        <w:rPr>
          <w:color w:val="000000" w:themeColor="text1"/>
        </w:rPr>
        <w:t xml:space="preserve"> condition synchronisation</w:t>
      </w:r>
    </w:p>
    <w:p w14:paraId="0BD7890F" w14:textId="5ED8A885" w:rsidR="00B479CB" w:rsidRDefault="00B479CB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Wake up another waiting thread on a condition or event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0"/>
      </w:tblGrid>
      <w:tr w:rsidR="00FA7FEF" w14:paraId="6A3EAAD4" w14:textId="77777777" w:rsidTr="00FA7FEF">
        <w:tc>
          <w:tcPr>
            <w:tcW w:w="7930" w:type="dxa"/>
          </w:tcPr>
          <w:p w14:paraId="532A5F30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8000"/>
                <w:sz w:val="18"/>
                <w:szCs w:val="18"/>
              </w:rPr>
              <w:t>// method bodies are implemented atomically</w:t>
            </w:r>
          </w:p>
          <w:p w14:paraId="1B928F41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8000"/>
                <w:sz w:val="18"/>
                <w:szCs w:val="18"/>
              </w:rPr>
              <w:t>// count is the number of available items</w:t>
            </w:r>
          </w:p>
          <w:p w14:paraId="608E753F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8000"/>
                <w:sz w:val="18"/>
                <w:szCs w:val="18"/>
              </w:rPr>
              <w:t>// suspend and wake invoke threading APIs</w:t>
            </w:r>
          </w:p>
          <w:p w14:paraId="5434DA69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>wait(sem) {</w:t>
            </w:r>
          </w:p>
          <w:p w14:paraId="0AABD6E6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B479CB"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(sem &gt; </w:t>
            </w:r>
            <w:r w:rsidRPr="00B479CB">
              <w:rPr>
                <w:rFonts w:ascii="Menlo" w:hAnsi="Menlo" w:cs="Menlo"/>
                <w:color w:val="09885A"/>
                <w:sz w:val="18"/>
                <w:szCs w:val="18"/>
              </w:rPr>
              <w:t>0</w:t>
            </w: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5FE67B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{</w:t>
            </w:r>
          </w:p>
          <w:p w14:paraId="6319EDF9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sem--;</w:t>
            </w:r>
          </w:p>
          <w:p w14:paraId="74CB5BDF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89061DD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B479CB"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suspend caller and add thread to queue </w:t>
            </w:r>
            <w:r w:rsidRPr="00B479CB"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sem</w:t>
            </w:r>
          </w:p>
          <w:p w14:paraId="16072BD6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2C296E56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7A988E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>signal(sem) {</w:t>
            </w:r>
          </w:p>
          <w:p w14:paraId="163B6C16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B479CB"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no threads are waiting {</w:t>
            </w:r>
          </w:p>
          <w:p w14:paraId="00AE3C12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sem++;</w:t>
            </w:r>
          </w:p>
          <w:p w14:paraId="37433B3B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29442539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 w:rsidRPr="00B479CB">
              <w:rPr>
                <w:rFonts w:ascii="Menlo" w:hAnsi="Menlo" w:cs="Menlo"/>
                <w:color w:val="0000FF"/>
                <w:sz w:val="18"/>
                <w:szCs w:val="18"/>
              </w:rPr>
              <w:t>else</w:t>
            </w: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 xml:space="preserve"> wake up some thread on queue</w:t>
            </w:r>
          </w:p>
          <w:p w14:paraId="3654B208" w14:textId="77777777" w:rsidR="00FA7FEF" w:rsidRPr="00B479CB" w:rsidRDefault="00FA7FEF" w:rsidP="00EA0EB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B479CB"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</w:tc>
      </w:tr>
    </w:tbl>
    <w:p w14:paraId="62D1822B" w14:textId="77777777" w:rsidR="00FA7FEF" w:rsidRPr="00FA7FEF" w:rsidRDefault="00FA7FEF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lastRenderedPageBreak/>
        <w:t>Waking up a thread through hardware</w:t>
      </w:r>
    </w:p>
    <w:p w14:paraId="1A7B9D71" w14:textId="77777777" w:rsid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 w:rsidRPr="00FA7FEF">
        <w:rPr>
          <w:color w:val="000000" w:themeColor="text1"/>
        </w:rPr>
        <w:t>Known as condition synchronisation</w:t>
      </w:r>
    </w:p>
    <w:p w14:paraId="1353A828" w14:textId="77777777" w:rsid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On a single CPU, wakeup triggers a context switch</w:t>
      </w:r>
    </w:p>
    <w:p w14:paraId="0B66D18A" w14:textId="77777777" w:rsidR="00FA7FEF" w:rsidRP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Can use Inter-Processor Interrupts</w:t>
      </w:r>
    </w:p>
    <w:p w14:paraId="028147CB" w14:textId="77777777" w:rsidR="00FA7FEF" w:rsidRDefault="00FA7FEF" w:rsidP="00580771">
      <w:pPr>
        <w:pStyle w:val="ListParagraph"/>
        <w:numPr>
          <w:ilvl w:val="3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Mark thread as runnable</w:t>
      </w:r>
    </w:p>
    <w:p w14:paraId="34ABF41D" w14:textId="77777777" w:rsidR="00FA7FEF" w:rsidRDefault="00FA7FEF" w:rsidP="00580771">
      <w:pPr>
        <w:pStyle w:val="ListParagraph"/>
        <w:numPr>
          <w:ilvl w:val="3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Send an interrupt to the target CPU</w:t>
      </w:r>
    </w:p>
    <w:p w14:paraId="43C0CD4F" w14:textId="77777777" w:rsidR="00FA7FEF" w:rsidRDefault="00FA7FEF" w:rsidP="00580771">
      <w:pPr>
        <w:pStyle w:val="ListParagraph"/>
        <w:numPr>
          <w:ilvl w:val="3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IPI handler runs the thread scheduler, pre-empts running thread and triggers context switch</w:t>
      </w:r>
    </w:p>
    <w:p w14:paraId="56913932" w14:textId="77777777" w:rsidR="00FA7FEF" w:rsidRDefault="00FA7FEF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Shared Memory + IPIs support atomicity and condition synchronisation between processors</w:t>
      </w:r>
    </w:p>
    <w:p w14:paraId="38C5EC2E" w14:textId="5B711256" w:rsidR="00FA7FEF" w:rsidRPr="00FA7FEF" w:rsidRDefault="00FA7FEF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N-resource Allocation</w:t>
      </w:r>
    </w:p>
    <w:p w14:paraId="1BD9424A" w14:textId="2678DE24" w:rsid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Exists N instances of a resource – can manage allocation with a semaphore sem, initialised to N</w:t>
      </w:r>
    </w:p>
    <w:p w14:paraId="05EEC8D3" w14:textId="645DA74D" w:rsid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Anyone wanting resource does wait(sem)</w:t>
      </w:r>
    </w:p>
    <w:p w14:paraId="77E82A88" w14:textId="7DE26D65" w:rsid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After N people get a resource, next will sleep</w:t>
      </w:r>
    </w:p>
    <w:p w14:paraId="728BC5C8" w14:textId="1B3583F7" w:rsidR="00FA7FEF" w:rsidRDefault="00FA7FEF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To release resource, signal(sem)</w:t>
      </w:r>
      <w:r w:rsidR="00825CB1">
        <w:rPr>
          <w:color w:val="000000" w:themeColor="text1"/>
        </w:rPr>
        <w:t xml:space="preserve"> – will wake someone if anyone is waiting</w:t>
      </w:r>
    </w:p>
    <w:p w14:paraId="6F146C2D" w14:textId="392C4F9C" w:rsidR="00825CB1" w:rsidRDefault="00825CB1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Typically, also requires mutual exclusion</w:t>
      </w:r>
    </w:p>
    <w:p w14:paraId="513F7CD9" w14:textId="6A2A4991" w:rsidR="00FA7FEF" w:rsidRPr="00FA7FEF" w:rsidRDefault="00FA7FEF" w:rsidP="00580771">
      <w:pPr>
        <w:jc w:val="both"/>
        <w:rPr>
          <w:color w:val="000000" w:themeColor="text1"/>
        </w:rPr>
      </w:pPr>
    </w:p>
    <w:p w14:paraId="15AF31D8" w14:textId="0A25ACAE" w:rsidR="009E7317" w:rsidRDefault="009E7317" w:rsidP="00580771">
      <w:pPr>
        <w:pStyle w:val="Heading2"/>
        <w:jc w:val="both"/>
      </w:pPr>
      <w:bookmarkStart w:id="4" w:name="_Toc533894661"/>
      <w:r>
        <w:t>Producer-Consumer Relationships</w:t>
      </w:r>
      <w:bookmarkEnd w:id="4"/>
    </w:p>
    <w:p w14:paraId="581C89FC" w14:textId="77990F38" w:rsidR="003B3C96" w:rsidRPr="00825CB1" w:rsidRDefault="003B3C9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Producer-consumer problem with one producer and one consumer</w:t>
      </w:r>
    </w:p>
    <w:p w14:paraId="59E664A2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Shared buffer with N slots</w:t>
      </w:r>
    </w:p>
    <w:p w14:paraId="76AF7DC1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Producer thread</w:t>
      </w:r>
    </w:p>
    <w:p w14:paraId="45784C53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Produce an item</w:t>
      </w:r>
    </w:p>
    <w:p w14:paraId="3314E5B1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If there’s room, insert into next slot</w:t>
      </w:r>
    </w:p>
    <w:p w14:paraId="43BC9376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Otherwise, wait until there’s room</w:t>
      </w:r>
    </w:p>
    <w:p w14:paraId="3471FFBE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Consumer thread</w:t>
      </w:r>
    </w:p>
    <w:p w14:paraId="146CE8C1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If anything in buffer, consume and then remove</w:t>
      </w:r>
    </w:p>
    <w:p w14:paraId="3129E797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Otherwise, wait until there’s something</w:t>
      </w:r>
    </w:p>
    <w:p w14:paraId="2FA65D87" w14:textId="77777777" w:rsidR="003B3C96" w:rsidRDefault="003B3C96" w:rsidP="00580771">
      <w:pPr>
        <w:pStyle w:val="ListParagraph"/>
        <w:ind w:left="1080"/>
        <w:jc w:val="both"/>
        <w:rPr>
          <w:color w:val="000000" w:themeColor="text1"/>
        </w:rPr>
      </w:pPr>
      <w:r w:rsidRPr="00825CB1">
        <w:rPr>
          <w:noProof/>
          <w:color w:val="000000" w:themeColor="text1"/>
        </w:rPr>
        <w:lastRenderedPageBreak/>
        <w:drawing>
          <wp:inline distT="0" distB="0" distL="0" distR="0" wp14:anchorId="7500E2BF" wp14:editId="3E07B11F">
            <wp:extent cx="4531078" cy="1731053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538" cy="17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DD6F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No explicit mutual exclusion</w:t>
      </w:r>
      <w:r>
        <w:rPr>
          <w:color w:val="000000" w:themeColor="text1"/>
        </w:rPr>
        <w:tab/>
      </w:r>
    </w:p>
    <w:p w14:paraId="7E61B98C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Threads will never try to access the same slot at the same time</w:t>
      </w:r>
    </w:p>
    <w:p w14:paraId="061821FB" w14:textId="77777777" w:rsidR="003B3C96" w:rsidRDefault="003B3C96" w:rsidP="00580771">
      <w:pPr>
        <w:pStyle w:val="ListParagraph"/>
        <w:numPr>
          <w:ilvl w:val="2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If in==out then:</w:t>
      </w:r>
    </w:p>
    <w:p w14:paraId="66DC3FDF" w14:textId="77777777" w:rsidR="003B3C96" w:rsidRDefault="003B3C96" w:rsidP="00580771">
      <w:pPr>
        <w:pStyle w:val="ListParagraph"/>
        <w:numPr>
          <w:ilvl w:val="3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Buffer empty</w:t>
      </w:r>
    </w:p>
    <w:p w14:paraId="2A8B35DD" w14:textId="77777777" w:rsidR="003B3C96" w:rsidRDefault="003B3C96" w:rsidP="00580771">
      <w:pPr>
        <w:pStyle w:val="ListParagraph"/>
        <w:numPr>
          <w:ilvl w:val="3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Buffer full</w:t>
      </w:r>
    </w:p>
    <w:p w14:paraId="399E2FAF" w14:textId="77777777" w:rsidR="003B3C96" w:rsidRPr="00825CB1" w:rsidRDefault="003B3C9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Generalised Producer-Consumer</w:t>
      </w:r>
    </w:p>
    <w:p w14:paraId="04982299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May have many threads adding items and many removing them</w:t>
      </w:r>
    </w:p>
    <w:p w14:paraId="5B73E8C6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Then do need explicit mutual exclusion</w:t>
      </w:r>
    </w:p>
    <w:p w14:paraId="08B5DFAE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Can implement with one more semaphore</w:t>
      </w:r>
    </w:p>
    <w:p w14:paraId="4452D154" w14:textId="77777777" w:rsidR="003B3C96" w:rsidRDefault="003B3C96" w:rsidP="00580771">
      <w:pPr>
        <w:pStyle w:val="ListParagraph"/>
        <w:ind w:left="1080"/>
        <w:jc w:val="both"/>
        <w:rPr>
          <w:color w:val="000000" w:themeColor="text1"/>
        </w:rPr>
      </w:pPr>
      <w:r w:rsidRPr="00825CB1">
        <w:rPr>
          <w:noProof/>
          <w:color w:val="000000" w:themeColor="text1"/>
        </w:rPr>
        <w:drawing>
          <wp:inline distT="0" distB="0" distL="0" distR="0" wp14:anchorId="4822D64A" wp14:editId="7B83C187">
            <wp:extent cx="4531078" cy="216155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3676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696B" w14:textId="77777777" w:rsidR="003B3C96" w:rsidRDefault="003B3C9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When are they used?</w:t>
      </w:r>
    </w:p>
    <w:p w14:paraId="741A08E8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Better than atomised read-and-set() but correct use requires considerable care</w:t>
      </w:r>
    </w:p>
    <w:p w14:paraId="25D4A0B9" w14:textId="75B43136" w:rsidR="003B3C96" w:rsidRDefault="00580771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Generally,</w:t>
      </w:r>
      <w:r w:rsidR="003B3C96">
        <w:rPr>
          <w:color w:val="000000" w:themeColor="text1"/>
        </w:rPr>
        <w:t xml:space="preserve"> get more complex as we add more semaphores</w:t>
      </w:r>
    </w:p>
    <w:p w14:paraId="6926972C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It is used internally in some OSes and libraries, but deprecated for other mechanisms</w:t>
      </w:r>
    </w:p>
    <w:p w14:paraId="08825525" w14:textId="77777777" w:rsidR="003B3C96" w:rsidRDefault="003B3C9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Mutual Exclusion and Invariants</w:t>
      </w:r>
    </w:p>
    <w:p w14:paraId="0B091DF9" w14:textId="77777777" w:rsidR="003B3C96" w:rsidRDefault="003B3C9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Important goal of locking is to avoid exposing inconsistent intermediate states to other threads</w:t>
      </w:r>
    </w:p>
    <w:p w14:paraId="77CF8F67" w14:textId="77777777" w:rsidR="003B3C96" w:rsidRDefault="003B3C96" w:rsidP="00580771">
      <w:pPr>
        <w:pStyle w:val="ListParagraph"/>
        <w:numPr>
          <w:ilvl w:val="0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Invariants-based strategy:</w:t>
      </w:r>
    </w:p>
    <w:p w14:paraId="70BD5A3A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Invariants hold as mutex is acquired</w:t>
      </w:r>
    </w:p>
    <w:p w14:paraId="2B3B4DFF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May be violated while mutex is held</w:t>
      </w:r>
    </w:p>
    <w:p w14:paraId="1D2BEAE8" w14:textId="77777777" w:rsidR="003B3C96" w:rsidRDefault="003B3C96" w:rsidP="00580771">
      <w:pPr>
        <w:pStyle w:val="ListParagraph"/>
        <w:numPr>
          <w:ilvl w:val="1"/>
          <w:numId w:val="19"/>
        </w:numPr>
        <w:jc w:val="both"/>
        <w:rPr>
          <w:color w:val="000000" w:themeColor="text1"/>
        </w:rPr>
      </w:pPr>
      <w:r>
        <w:rPr>
          <w:color w:val="000000" w:themeColor="text1"/>
        </w:rPr>
        <w:t>Must be restored before mutex is released</w:t>
      </w:r>
    </w:p>
    <w:p w14:paraId="38DF93C2" w14:textId="77777777" w:rsidR="003B3C96" w:rsidRPr="00160AAA" w:rsidRDefault="003B3C96" w:rsidP="00580771">
      <w:pPr>
        <w:pStyle w:val="ListParagraph"/>
        <w:numPr>
          <w:ilvl w:val="0"/>
          <w:numId w:val="19"/>
        </w:numPr>
        <w:jc w:val="both"/>
        <w:rPr>
          <w:color w:val="0070C0"/>
        </w:rPr>
      </w:pPr>
      <w:r w:rsidRPr="00160AAA">
        <w:rPr>
          <w:color w:val="0070C0"/>
        </w:rPr>
        <w:t>Example: Deletion from doubly linked list</w:t>
      </w:r>
    </w:p>
    <w:p w14:paraId="74344C45" w14:textId="77777777" w:rsidR="003B3C96" w:rsidRPr="00160AAA" w:rsidRDefault="003B3C96" w:rsidP="00580771">
      <w:pPr>
        <w:pStyle w:val="ListParagraph"/>
        <w:numPr>
          <w:ilvl w:val="1"/>
          <w:numId w:val="19"/>
        </w:numPr>
        <w:jc w:val="both"/>
        <w:rPr>
          <w:color w:val="0070C0"/>
        </w:rPr>
      </w:pPr>
      <w:r w:rsidRPr="00160AAA">
        <w:rPr>
          <w:color w:val="0070C0"/>
        </w:rPr>
        <w:t>Invariant: entry is in list, or not in list</w:t>
      </w:r>
    </w:p>
    <w:p w14:paraId="155EE842" w14:textId="77777777" w:rsidR="003B3C96" w:rsidRPr="00160AAA" w:rsidRDefault="003B3C96" w:rsidP="00580771">
      <w:pPr>
        <w:pStyle w:val="ListParagraph"/>
        <w:numPr>
          <w:ilvl w:val="1"/>
          <w:numId w:val="19"/>
        </w:numPr>
        <w:jc w:val="both"/>
        <w:rPr>
          <w:color w:val="0070C0"/>
        </w:rPr>
      </w:pPr>
      <w:r w:rsidRPr="00160AAA">
        <w:rPr>
          <w:color w:val="0070C0"/>
        </w:rPr>
        <w:t>Individually non-atomic updates of forward and backward pointers around deleted object are fine as long as lock isn’t released between pointer updates</w:t>
      </w:r>
    </w:p>
    <w:p w14:paraId="625E562B" w14:textId="77777777" w:rsidR="003B3C96" w:rsidRPr="003B3C96" w:rsidRDefault="003B3C96" w:rsidP="00580771">
      <w:pPr>
        <w:jc w:val="both"/>
      </w:pPr>
    </w:p>
    <w:p w14:paraId="0AD7CCB3" w14:textId="07F9BD8C" w:rsidR="009E7317" w:rsidRDefault="009E7317" w:rsidP="00580771">
      <w:pPr>
        <w:pStyle w:val="Heading2"/>
        <w:jc w:val="both"/>
      </w:pPr>
      <w:bookmarkStart w:id="5" w:name="_Toc533894662"/>
      <w:r>
        <w:lastRenderedPageBreak/>
        <w:t>CCR</w:t>
      </w:r>
      <w:r w:rsidR="00A101EE">
        <w:t xml:space="preserve"> and </w:t>
      </w:r>
      <w:r>
        <w:t>Monitors</w:t>
      </w:r>
      <w:bookmarkEnd w:id="5"/>
    </w:p>
    <w:p w14:paraId="34588621" w14:textId="61B419BA" w:rsidR="003B3C96" w:rsidRPr="003114FA" w:rsidRDefault="003114FA" w:rsidP="00580771">
      <w:pPr>
        <w:pStyle w:val="ListParagraph"/>
        <w:numPr>
          <w:ilvl w:val="0"/>
          <w:numId w:val="21"/>
        </w:numPr>
        <w:jc w:val="both"/>
      </w:pPr>
      <w:r>
        <w:rPr>
          <w:b/>
        </w:rPr>
        <w:t>Multiple-Readers Single-Writer</w:t>
      </w:r>
    </w:p>
    <w:p w14:paraId="554BCE7C" w14:textId="7466E16A" w:rsidR="003114FA" w:rsidRDefault="00DB66C2" w:rsidP="00580771">
      <w:pPr>
        <w:pStyle w:val="ListParagraph"/>
        <w:numPr>
          <w:ilvl w:val="1"/>
          <w:numId w:val="21"/>
        </w:numPr>
        <w:jc w:val="both"/>
      </w:pPr>
      <w:r>
        <w:t>Common synchronisation paradigm</w:t>
      </w:r>
    </w:p>
    <w:p w14:paraId="29E29F43" w14:textId="2A6A9488" w:rsidR="00DB66C2" w:rsidRDefault="00DB66C2" w:rsidP="00580771">
      <w:pPr>
        <w:pStyle w:val="ListParagraph"/>
        <w:numPr>
          <w:ilvl w:val="1"/>
          <w:numId w:val="21"/>
        </w:numPr>
        <w:jc w:val="both"/>
      </w:pPr>
      <w:r>
        <w:t>Shared resource accessed by a set of threads</w:t>
      </w:r>
    </w:p>
    <w:p w14:paraId="55D0E95D" w14:textId="626615C6" w:rsidR="00DB66C2" w:rsidRDefault="00DB66C2" w:rsidP="00580771">
      <w:pPr>
        <w:pStyle w:val="ListParagraph"/>
        <w:numPr>
          <w:ilvl w:val="1"/>
          <w:numId w:val="21"/>
        </w:numPr>
        <w:jc w:val="both"/>
      </w:pPr>
      <w:r>
        <w:t>Safe for many threads to read simultaneously but writer must have exclusive access</w:t>
      </w:r>
    </w:p>
    <w:p w14:paraId="35CBE12F" w14:textId="015E3FA6" w:rsidR="00DB66C2" w:rsidRDefault="00DB66C2" w:rsidP="00580771">
      <w:pPr>
        <w:pStyle w:val="ListParagraph"/>
        <w:numPr>
          <w:ilvl w:val="1"/>
          <w:numId w:val="21"/>
        </w:numPr>
        <w:jc w:val="both"/>
      </w:pPr>
      <w:r>
        <w:t>Have read lock and write lock operations</w:t>
      </w:r>
    </w:p>
    <w:p w14:paraId="170FB2D7" w14:textId="77777777" w:rsidR="00DB66C2" w:rsidRDefault="00DB66C2" w:rsidP="00580771">
      <w:pPr>
        <w:pStyle w:val="ListParagraph"/>
        <w:numPr>
          <w:ilvl w:val="1"/>
          <w:numId w:val="21"/>
        </w:numPr>
        <w:jc w:val="both"/>
      </w:pPr>
      <w:r>
        <w:t>Simple implementation uses two semaphores</w:t>
      </w:r>
    </w:p>
    <w:p w14:paraId="17BC7A4E" w14:textId="29185881" w:rsidR="00DB66C2" w:rsidRDefault="00DB66C2" w:rsidP="00580771">
      <w:pPr>
        <w:pStyle w:val="ListParagraph"/>
        <w:numPr>
          <w:ilvl w:val="2"/>
          <w:numId w:val="21"/>
        </w:numPr>
        <w:jc w:val="both"/>
      </w:pPr>
      <w:r>
        <w:t>First is a mutex (writer must wait to acquire this)</w:t>
      </w:r>
    </w:p>
    <w:p w14:paraId="1C21623B" w14:textId="7F85D0F2" w:rsidR="00DB66C2" w:rsidRDefault="00DB66C2" w:rsidP="00580771">
      <w:pPr>
        <w:pStyle w:val="ListParagraph"/>
        <w:numPr>
          <w:ilvl w:val="2"/>
          <w:numId w:val="21"/>
        </w:numPr>
        <w:jc w:val="both"/>
      </w:pPr>
      <w:r>
        <w:t>Second protects reader count – increments whenever reader enters</w:t>
      </w:r>
    </w:p>
    <w:p w14:paraId="4BADC61B" w14:textId="3584B62D" w:rsidR="00DB66C2" w:rsidRDefault="00DB66C2" w:rsidP="00580771">
      <w:pPr>
        <w:pStyle w:val="ListParagraph"/>
        <w:numPr>
          <w:ilvl w:val="3"/>
          <w:numId w:val="21"/>
        </w:numPr>
        <w:jc w:val="both"/>
      </w:pPr>
      <w:r>
        <w:t>Decrements when a reader exists</w:t>
      </w:r>
    </w:p>
    <w:p w14:paraId="3F4DB55D" w14:textId="2D2C8A12" w:rsidR="00DB66C2" w:rsidRDefault="00DB66C2" w:rsidP="00580771">
      <w:pPr>
        <w:pStyle w:val="ListParagraph"/>
        <w:numPr>
          <w:ilvl w:val="3"/>
          <w:numId w:val="21"/>
        </w:numPr>
        <w:jc w:val="both"/>
      </w:pPr>
      <w:r>
        <w:t>First reader acquires mutex and last reader releases mutex</w:t>
      </w:r>
    </w:p>
    <w:p w14:paraId="20B994E8" w14:textId="77FD88CB" w:rsidR="00DB66C2" w:rsidRDefault="00DB66C2" w:rsidP="00580771">
      <w:pPr>
        <w:pStyle w:val="ListParagraph"/>
        <w:ind w:left="1080"/>
        <w:jc w:val="both"/>
      </w:pPr>
      <w:r w:rsidRPr="00DB66C2">
        <w:rPr>
          <w:noProof/>
        </w:rPr>
        <w:drawing>
          <wp:inline distT="0" distB="0" distL="0" distR="0" wp14:anchorId="2EF257C5" wp14:editId="51C7C5D6">
            <wp:extent cx="4737141" cy="29152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5983" cy="292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FE8" w14:textId="4CCA98BC" w:rsidR="00DB66C2" w:rsidRDefault="00DB66C2" w:rsidP="00580771">
      <w:pPr>
        <w:pStyle w:val="ListParagraph"/>
        <w:numPr>
          <w:ilvl w:val="2"/>
          <w:numId w:val="21"/>
        </w:numPr>
        <w:jc w:val="both"/>
      </w:pPr>
      <w:r>
        <w:t>But writer might have to wait forever – since the readers will not release the wSem</w:t>
      </w:r>
    </w:p>
    <w:p w14:paraId="13523479" w14:textId="5AB3BC3B" w:rsidR="00DB66C2" w:rsidRDefault="00DB66C2" w:rsidP="00580771">
      <w:pPr>
        <w:pStyle w:val="ListParagraph"/>
        <w:numPr>
          <w:ilvl w:val="2"/>
          <w:numId w:val="21"/>
        </w:numPr>
        <w:jc w:val="both"/>
      </w:pPr>
      <w:r>
        <w:t>Fairer if writer only had to wait for current readers to exit</w:t>
      </w:r>
    </w:p>
    <w:p w14:paraId="3C48FB83" w14:textId="7C01AF40" w:rsidR="00DB66C2" w:rsidRDefault="00DB66C2" w:rsidP="00580771">
      <w:pPr>
        <w:pStyle w:val="ListParagraph"/>
        <w:ind w:left="1080"/>
        <w:jc w:val="both"/>
      </w:pPr>
      <w:r w:rsidRPr="00DB66C2">
        <w:rPr>
          <w:noProof/>
        </w:rPr>
        <w:drawing>
          <wp:inline distT="0" distB="0" distL="0" distR="0" wp14:anchorId="49C9D7C9" wp14:editId="33FFEBB1">
            <wp:extent cx="4881033" cy="289074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7701" cy="290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352A" w14:textId="6261E6E3" w:rsidR="00DB66C2" w:rsidRPr="00013C43" w:rsidRDefault="00DB66C2" w:rsidP="00580771">
      <w:pPr>
        <w:pStyle w:val="ListParagraph"/>
        <w:numPr>
          <w:ilvl w:val="0"/>
          <w:numId w:val="21"/>
        </w:numPr>
        <w:jc w:val="both"/>
      </w:pPr>
      <w:r>
        <w:rPr>
          <w:b/>
        </w:rPr>
        <w:t>Conditional Critical Regions (CCR)</w:t>
      </w:r>
    </w:p>
    <w:p w14:paraId="60E38015" w14:textId="10CA4DFB" w:rsidR="00013C43" w:rsidRDefault="00013C43" w:rsidP="00580771">
      <w:pPr>
        <w:pStyle w:val="ListParagraph"/>
        <w:numPr>
          <w:ilvl w:val="1"/>
          <w:numId w:val="21"/>
        </w:numPr>
        <w:jc w:val="both"/>
      </w:pPr>
      <w:r>
        <w:lastRenderedPageBreak/>
        <w:t>Variables can explicitly be declared as shared</w:t>
      </w:r>
    </w:p>
    <w:p w14:paraId="3C1E5EA4" w14:textId="4334C336" w:rsidR="00013C43" w:rsidRDefault="00013C43" w:rsidP="00580771">
      <w:pPr>
        <w:pStyle w:val="ListParagraph"/>
        <w:numPr>
          <w:ilvl w:val="1"/>
          <w:numId w:val="21"/>
        </w:numPr>
        <w:jc w:val="both"/>
      </w:pPr>
      <w:r>
        <w:t>Code can be tagged as using those variables</w:t>
      </w:r>
    </w:p>
    <w:p w14:paraId="5A31CC6D" w14:textId="6CBAF372" w:rsidR="00013C43" w:rsidRDefault="00013C43" w:rsidP="00580771">
      <w:pPr>
        <w:pStyle w:val="ListParagraph"/>
        <w:ind w:left="1080"/>
        <w:jc w:val="both"/>
      </w:pPr>
      <w:r w:rsidRPr="00013C43">
        <w:rPr>
          <w:noProof/>
        </w:rPr>
        <w:drawing>
          <wp:inline distT="0" distB="0" distL="0" distR="0" wp14:anchorId="690FD684" wp14:editId="776B5C25">
            <wp:extent cx="3368322" cy="721463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6296" cy="73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4DEE" w14:textId="6E98FBB2" w:rsidR="00013C43" w:rsidRDefault="00013C43" w:rsidP="00580771">
      <w:pPr>
        <w:pStyle w:val="ListParagraph"/>
        <w:numPr>
          <w:ilvl w:val="1"/>
          <w:numId w:val="21"/>
        </w:numPr>
        <w:jc w:val="both"/>
      </w:pPr>
      <w:r>
        <w:t>Compiler automatically declares and manages underlying primitives for mutual exclusion or synchronisation</w:t>
      </w:r>
    </w:p>
    <w:p w14:paraId="7DFCD1D3" w14:textId="6A3A7541" w:rsidR="00013C43" w:rsidRPr="00160AAA" w:rsidRDefault="00013C43" w:rsidP="00580771">
      <w:pPr>
        <w:pStyle w:val="ListParagraph"/>
        <w:numPr>
          <w:ilvl w:val="1"/>
          <w:numId w:val="21"/>
        </w:numPr>
        <w:jc w:val="both"/>
        <w:rPr>
          <w:color w:val="0070C0"/>
        </w:rPr>
      </w:pPr>
      <w:r w:rsidRPr="00160AAA">
        <w:rPr>
          <w:b/>
          <w:color w:val="0070C0"/>
        </w:rPr>
        <w:t>Producer-Consumer CCR Example</w:t>
      </w:r>
    </w:p>
    <w:p w14:paraId="5FB11D79" w14:textId="260C42B5" w:rsidR="00013C43" w:rsidRPr="00160AAA" w:rsidRDefault="00013C43" w:rsidP="00580771">
      <w:pPr>
        <w:pStyle w:val="ListParagraph"/>
        <w:numPr>
          <w:ilvl w:val="2"/>
          <w:numId w:val="21"/>
        </w:numPr>
        <w:jc w:val="both"/>
        <w:rPr>
          <w:color w:val="0070C0"/>
        </w:rPr>
      </w:pPr>
      <w:r w:rsidRPr="00160AAA">
        <w:rPr>
          <w:noProof/>
          <w:color w:val="0070C0"/>
        </w:rPr>
        <w:drawing>
          <wp:inline distT="0" distB="0" distL="0" distR="0" wp14:anchorId="69CCB9E6" wp14:editId="6CF8F642">
            <wp:extent cx="4542367" cy="1762056"/>
            <wp:effectExtent l="0" t="0" r="4445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6073" cy="176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C7AE" w14:textId="63785004" w:rsidR="00013C43" w:rsidRPr="00160AAA" w:rsidRDefault="00013C43" w:rsidP="00580771">
      <w:pPr>
        <w:pStyle w:val="ListParagraph"/>
        <w:numPr>
          <w:ilvl w:val="2"/>
          <w:numId w:val="21"/>
        </w:numPr>
        <w:jc w:val="both"/>
        <w:rPr>
          <w:color w:val="0070C0"/>
        </w:rPr>
      </w:pPr>
      <w:r w:rsidRPr="00160AAA">
        <w:rPr>
          <w:color w:val="0070C0"/>
        </w:rPr>
        <w:t>Explicit declaration of critical sections – automatically acquire mutual exclusion lock on region entry</w:t>
      </w:r>
    </w:p>
    <w:p w14:paraId="19A2A28A" w14:textId="7E4DA10F" w:rsidR="00013C43" w:rsidRPr="00160AAA" w:rsidRDefault="00013C43" w:rsidP="00580771">
      <w:pPr>
        <w:pStyle w:val="ListParagraph"/>
        <w:numPr>
          <w:ilvl w:val="1"/>
          <w:numId w:val="21"/>
        </w:numPr>
        <w:jc w:val="both"/>
        <w:rPr>
          <w:color w:val="00B050"/>
        </w:rPr>
      </w:pPr>
      <w:r w:rsidRPr="00160AAA">
        <w:rPr>
          <w:color w:val="00B050"/>
        </w:rPr>
        <w:t>Programmer focuses on variables to be protected – compiler generates appropriate semaphores</w:t>
      </w:r>
    </w:p>
    <w:p w14:paraId="0328B2EA" w14:textId="6718CED0" w:rsidR="00013C43" w:rsidRPr="00160AAA" w:rsidRDefault="00013C43" w:rsidP="00580771">
      <w:pPr>
        <w:pStyle w:val="ListParagraph"/>
        <w:numPr>
          <w:ilvl w:val="1"/>
          <w:numId w:val="21"/>
        </w:numPr>
        <w:jc w:val="both"/>
        <w:rPr>
          <w:color w:val="00B050"/>
        </w:rPr>
      </w:pPr>
      <w:r w:rsidRPr="00160AAA">
        <w:rPr>
          <w:color w:val="00B050"/>
        </w:rPr>
        <w:t>Compiler can also check that shared variables are never accessed outside a CCR</w:t>
      </w:r>
    </w:p>
    <w:p w14:paraId="3DC2FFAB" w14:textId="3A412647" w:rsidR="00013C43" w:rsidRPr="00013C43" w:rsidRDefault="00013C43" w:rsidP="00580771">
      <w:pPr>
        <w:pStyle w:val="ListParagraph"/>
        <w:numPr>
          <w:ilvl w:val="1"/>
          <w:numId w:val="21"/>
        </w:numPr>
        <w:jc w:val="both"/>
        <w:rPr>
          <w:color w:val="FF0000"/>
        </w:rPr>
      </w:pPr>
      <w:r w:rsidRPr="00013C43">
        <w:rPr>
          <w:color w:val="FF0000"/>
        </w:rPr>
        <w:t>Rely on programmer correctly annotating things</w:t>
      </w:r>
    </w:p>
    <w:p w14:paraId="70664EA0" w14:textId="62F9BB68" w:rsidR="00013C43" w:rsidRPr="00013C43" w:rsidRDefault="00013C43" w:rsidP="00580771">
      <w:pPr>
        <w:pStyle w:val="ListParagraph"/>
        <w:numPr>
          <w:ilvl w:val="1"/>
          <w:numId w:val="21"/>
        </w:numPr>
        <w:jc w:val="both"/>
        <w:rPr>
          <w:color w:val="FF0000"/>
        </w:rPr>
      </w:pPr>
      <w:r w:rsidRPr="00013C43">
        <w:rPr>
          <w:color w:val="FF0000"/>
        </w:rPr>
        <w:t>Await(&lt;expr&gt;) is problematic</w:t>
      </w:r>
    </w:p>
    <w:p w14:paraId="21976691" w14:textId="353F6D6A" w:rsidR="00013C43" w:rsidRPr="00013C43" w:rsidRDefault="00013C43" w:rsidP="00580771">
      <w:pPr>
        <w:pStyle w:val="ListParagraph"/>
        <w:numPr>
          <w:ilvl w:val="2"/>
          <w:numId w:val="21"/>
        </w:numPr>
        <w:jc w:val="both"/>
        <w:rPr>
          <w:color w:val="FF0000"/>
        </w:rPr>
      </w:pPr>
      <w:r w:rsidRPr="00013C43">
        <w:rPr>
          <w:color w:val="FF0000"/>
        </w:rPr>
        <w:t>Difficult to work out when it becomes true</w:t>
      </w:r>
    </w:p>
    <w:p w14:paraId="185B32A6" w14:textId="77777777" w:rsidR="00013C43" w:rsidRDefault="00013C43" w:rsidP="00580771">
      <w:pPr>
        <w:pStyle w:val="ListParagraph"/>
        <w:numPr>
          <w:ilvl w:val="2"/>
          <w:numId w:val="21"/>
        </w:numPr>
        <w:jc w:val="both"/>
        <w:rPr>
          <w:color w:val="FF0000"/>
        </w:rPr>
      </w:pPr>
      <w:r w:rsidRPr="00013C43">
        <w:rPr>
          <w:color w:val="FF0000"/>
        </w:rPr>
        <w:t>Solution to leave region and try to re-enter – this is busy waiting – very inefficien</w:t>
      </w:r>
      <w:r>
        <w:rPr>
          <w:color w:val="FF0000"/>
        </w:rPr>
        <w:t>t</w:t>
      </w:r>
    </w:p>
    <w:p w14:paraId="5468894C" w14:textId="1671C662" w:rsidR="00013C43" w:rsidRDefault="00013C43" w:rsidP="00580771">
      <w:pPr>
        <w:pStyle w:val="ListParagraph"/>
        <w:numPr>
          <w:ilvl w:val="0"/>
          <w:numId w:val="21"/>
        </w:numPr>
        <w:jc w:val="both"/>
        <w:rPr>
          <w:b/>
        </w:rPr>
      </w:pPr>
      <w:r w:rsidRPr="00013C43">
        <w:rPr>
          <w:b/>
        </w:rPr>
        <w:t xml:space="preserve">Monitors </w:t>
      </w:r>
    </w:p>
    <w:p w14:paraId="25D44CF5" w14:textId="47E95884" w:rsidR="00013C43" w:rsidRPr="00013C43" w:rsidRDefault="00013C43" w:rsidP="00580771">
      <w:pPr>
        <w:pStyle w:val="ListParagraph"/>
        <w:numPr>
          <w:ilvl w:val="1"/>
          <w:numId w:val="21"/>
        </w:numPr>
        <w:jc w:val="both"/>
      </w:pPr>
      <w:r w:rsidRPr="00013C43">
        <w:t>Similar to CCRs but different in two ways</w:t>
      </w:r>
    </w:p>
    <w:p w14:paraId="5DF5A4F4" w14:textId="18A1B855" w:rsidR="00013C43" w:rsidRPr="00013C43" w:rsidRDefault="00013C43" w:rsidP="00580771">
      <w:pPr>
        <w:pStyle w:val="ListParagraph"/>
        <w:numPr>
          <w:ilvl w:val="2"/>
          <w:numId w:val="21"/>
        </w:numPr>
        <w:jc w:val="both"/>
      </w:pPr>
      <w:r w:rsidRPr="00013C43">
        <w:t>Waiting limited to explicit condition variables</w:t>
      </w:r>
    </w:p>
    <w:p w14:paraId="0F29570B" w14:textId="026142D2" w:rsidR="00013C43" w:rsidRPr="00013C43" w:rsidRDefault="00013C43" w:rsidP="00580771">
      <w:pPr>
        <w:pStyle w:val="ListParagraph"/>
        <w:numPr>
          <w:ilvl w:val="2"/>
          <w:numId w:val="21"/>
        </w:numPr>
        <w:jc w:val="both"/>
      </w:pPr>
      <w:r w:rsidRPr="00013C43">
        <w:t>All related routines are combined together, along with initialisation code, in a single construct</w:t>
      </w:r>
    </w:p>
    <w:p w14:paraId="684D1E0C" w14:textId="2FCF5611" w:rsidR="00013C43" w:rsidRPr="00013C43" w:rsidRDefault="00013C43" w:rsidP="00580771">
      <w:pPr>
        <w:pStyle w:val="ListParagraph"/>
        <w:numPr>
          <w:ilvl w:val="1"/>
          <w:numId w:val="21"/>
        </w:numPr>
        <w:jc w:val="both"/>
      </w:pPr>
      <w:r w:rsidRPr="00013C43">
        <w:t>Only one thread can ever be executing within the monitor</w:t>
      </w:r>
    </w:p>
    <w:p w14:paraId="4025934E" w14:textId="1433C515" w:rsidR="00013C43" w:rsidRDefault="00013C43" w:rsidP="00580771">
      <w:pPr>
        <w:pStyle w:val="ListParagraph"/>
        <w:numPr>
          <w:ilvl w:val="2"/>
          <w:numId w:val="21"/>
        </w:numPr>
        <w:jc w:val="both"/>
      </w:pPr>
      <w:r w:rsidRPr="00013C43">
        <w:t>I</w:t>
      </w:r>
      <w:r>
        <w:t>f thread calls monitor method, it will block if another thread is holding the monitor</w:t>
      </w:r>
    </w:p>
    <w:p w14:paraId="211C73EC" w14:textId="2CD47C95" w:rsidR="00013C43" w:rsidRDefault="00DB5DA2" w:rsidP="00580771">
      <w:pPr>
        <w:pStyle w:val="ListParagraph"/>
        <w:numPr>
          <w:ilvl w:val="2"/>
          <w:numId w:val="21"/>
        </w:numPr>
        <w:jc w:val="both"/>
      </w:pPr>
      <w:r>
        <w:t>All methods within the monitor can proceed on the basis that mutual exclusion has been ensured</w:t>
      </w:r>
    </w:p>
    <w:p w14:paraId="6EBC2EE0" w14:textId="2B5FE569" w:rsidR="00DB5DA2" w:rsidRDefault="00DB5DA2" w:rsidP="00580771">
      <w:pPr>
        <w:pStyle w:val="ListParagraph"/>
        <w:numPr>
          <w:ilvl w:val="1"/>
          <w:numId w:val="21"/>
        </w:numPr>
        <w:jc w:val="both"/>
      </w:pPr>
      <w:r>
        <w:t>Java synchronised primitive implements monitors</w:t>
      </w:r>
    </w:p>
    <w:p w14:paraId="18F0C94F" w14:textId="70E54136" w:rsidR="00DB5DA2" w:rsidRDefault="00DB5DA2" w:rsidP="00580771">
      <w:pPr>
        <w:pStyle w:val="ListParagraph"/>
        <w:ind w:left="1080"/>
        <w:jc w:val="both"/>
      </w:pPr>
      <w:r w:rsidRPr="00DB5DA2">
        <w:rPr>
          <w:noProof/>
        </w:rPr>
        <w:lastRenderedPageBreak/>
        <w:drawing>
          <wp:inline distT="0" distB="0" distL="0" distR="0" wp14:anchorId="0F46E077" wp14:editId="6D38A15F">
            <wp:extent cx="4359082" cy="27546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0588" cy="27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9E58" w14:textId="1AF41F94" w:rsidR="0097386D" w:rsidRPr="0097386D" w:rsidRDefault="0097386D" w:rsidP="00580771">
      <w:pPr>
        <w:pStyle w:val="ListParagraph"/>
        <w:numPr>
          <w:ilvl w:val="1"/>
          <w:numId w:val="21"/>
        </w:numPr>
        <w:jc w:val="both"/>
      </w:pPr>
      <w:r>
        <w:rPr>
          <w:b/>
        </w:rPr>
        <w:t>Condition Variables</w:t>
      </w:r>
    </w:p>
    <w:p w14:paraId="226C1E66" w14:textId="07149995" w:rsidR="0097386D" w:rsidRDefault="0097386D" w:rsidP="00580771">
      <w:pPr>
        <w:pStyle w:val="ListParagraph"/>
        <w:numPr>
          <w:ilvl w:val="2"/>
          <w:numId w:val="21"/>
        </w:numPr>
        <w:jc w:val="both"/>
      </w:pPr>
      <w:r>
        <w:t xml:space="preserve">Mutual exclusion not always sufficient – </w:t>
      </w:r>
      <w:r w:rsidRPr="0097386D">
        <w:rPr>
          <w:b/>
        </w:rPr>
        <w:t>condition synchronisation</w:t>
      </w:r>
      <w:r>
        <w:rPr>
          <w:b/>
        </w:rPr>
        <w:t xml:space="preserve">: </w:t>
      </w:r>
      <w:r>
        <w:t>wait for a condition to occur</w:t>
      </w:r>
    </w:p>
    <w:p w14:paraId="3C549B68" w14:textId="3E14E2AA" w:rsidR="0097386D" w:rsidRDefault="0097386D" w:rsidP="00580771">
      <w:pPr>
        <w:pStyle w:val="ListParagraph"/>
        <w:numPr>
          <w:ilvl w:val="2"/>
          <w:numId w:val="21"/>
        </w:numPr>
        <w:jc w:val="both"/>
      </w:pPr>
      <w:r>
        <w:t>Explicitly declared and managed by the programmer</w:t>
      </w:r>
    </w:p>
    <w:p w14:paraId="4248776A" w14:textId="4C376FE4" w:rsidR="0097386D" w:rsidRDefault="0097386D" w:rsidP="00580771">
      <w:pPr>
        <w:pStyle w:val="ListParagraph"/>
        <w:numPr>
          <w:ilvl w:val="2"/>
          <w:numId w:val="21"/>
        </w:numPr>
        <w:jc w:val="both"/>
      </w:pPr>
      <w:r>
        <w:t>Supports three operations</w:t>
      </w:r>
    </w:p>
    <w:p w14:paraId="05CC544D" w14:textId="0D62156D" w:rsidR="0097386D" w:rsidRDefault="0097386D" w:rsidP="00580771">
      <w:pPr>
        <w:pStyle w:val="ListParagraph"/>
        <w:numPr>
          <w:ilvl w:val="3"/>
          <w:numId w:val="21"/>
        </w:numPr>
        <w:jc w:val="both"/>
      </w:pPr>
      <w:r w:rsidRPr="0097386D">
        <w:rPr>
          <w:b/>
        </w:rPr>
        <w:t>Wait(cv):</w:t>
      </w:r>
      <w:r>
        <w:t xml:space="preserve"> (1) suspend thread and (2) add it to the queue for CV and (3) release monitor lock</w:t>
      </w:r>
    </w:p>
    <w:p w14:paraId="06DC9DDD" w14:textId="58CBB8D7" w:rsidR="0097386D" w:rsidRDefault="0097386D" w:rsidP="00580771">
      <w:pPr>
        <w:pStyle w:val="ListParagraph"/>
        <w:numPr>
          <w:ilvl w:val="3"/>
          <w:numId w:val="21"/>
        </w:numPr>
        <w:jc w:val="both"/>
      </w:pPr>
      <w:r>
        <w:rPr>
          <w:b/>
        </w:rPr>
        <w:t xml:space="preserve">Signal(cv): </w:t>
      </w:r>
      <w:r>
        <w:t>If any threads queued on CV, wake one thread</w:t>
      </w:r>
    </w:p>
    <w:p w14:paraId="1A7EE527" w14:textId="75EAAF00" w:rsidR="0097386D" w:rsidRDefault="0097386D" w:rsidP="00580771">
      <w:pPr>
        <w:pStyle w:val="ListParagraph"/>
        <w:numPr>
          <w:ilvl w:val="3"/>
          <w:numId w:val="21"/>
        </w:numPr>
        <w:jc w:val="both"/>
      </w:pPr>
      <w:r>
        <w:rPr>
          <w:b/>
        </w:rPr>
        <w:t>Broadcast(cv):</w:t>
      </w:r>
      <w:r>
        <w:t xml:space="preserve"> Wake all threads queued on CV</w:t>
      </w:r>
    </w:p>
    <w:p w14:paraId="47487BC0" w14:textId="7587A1DA" w:rsidR="0097386D" w:rsidRPr="0097386D" w:rsidRDefault="0097386D" w:rsidP="00580771">
      <w:pPr>
        <w:pStyle w:val="ListParagraph"/>
        <w:numPr>
          <w:ilvl w:val="1"/>
          <w:numId w:val="21"/>
        </w:numPr>
        <w:jc w:val="both"/>
      </w:pPr>
      <w:r w:rsidRPr="0097386D">
        <w:rPr>
          <w:b/>
          <w:color w:val="4472C4" w:themeColor="accent1"/>
        </w:rPr>
        <w:t>Monitor Producer-Consumer Example</w:t>
      </w:r>
      <w:r>
        <w:rPr>
          <w:b/>
        </w:rPr>
        <w:t>:</w:t>
      </w:r>
    </w:p>
    <w:p w14:paraId="6F592B2B" w14:textId="0E3C0BF5" w:rsidR="0097386D" w:rsidRPr="0097386D" w:rsidRDefault="0097386D" w:rsidP="00580771">
      <w:pPr>
        <w:pStyle w:val="ListParagraph"/>
        <w:ind w:left="1080"/>
        <w:jc w:val="both"/>
        <w:rPr>
          <w:color w:val="4472C4" w:themeColor="accent1"/>
        </w:rPr>
      </w:pPr>
      <w:r w:rsidRPr="0097386D">
        <w:rPr>
          <w:noProof/>
          <w:color w:val="4472C4" w:themeColor="accent1"/>
        </w:rPr>
        <w:drawing>
          <wp:inline distT="0" distB="0" distL="0" distR="0" wp14:anchorId="3559D8FF" wp14:editId="50CCB566">
            <wp:extent cx="4575880" cy="2399038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851" cy="241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6177" w14:textId="43476D12" w:rsidR="0097386D" w:rsidRPr="0097386D" w:rsidRDefault="0097386D" w:rsidP="00580771">
      <w:pPr>
        <w:pStyle w:val="ListParagraph"/>
        <w:numPr>
          <w:ilvl w:val="2"/>
          <w:numId w:val="21"/>
        </w:numPr>
        <w:jc w:val="both"/>
        <w:rPr>
          <w:color w:val="4472C4" w:themeColor="accent1"/>
        </w:rPr>
      </w:pPr>
      <w:r w:rsidRPr="0097386D">
        <w:rPr>
          <w:color w:val="4472C4" w:themeColor="accent1"/>
        </w:rPr>
        <w:t>Works depending on the implementation of wait and signal</w:t>
      </w:r>
    </w:p>
    <w:p w14:paraId="263011C0" w14:textId="39B5715E" w:rsidR="0097386D" w:rsidRPr="0097386D" w:rsidRDefault="0097386D" w:rsidP="00580771">
      <w:pPr>
        <w:pStyle w:val="ListParagraph"/>
        <w:numPr>
          <w:ilvl w:val="1"/>
          <w:numId w:val="21"/>
        </w:numPr>
        <w:jc w:val="both"/>
      </w:pPr>
      <w:r>
        <w:rPr>
          <w:b/>
        </w:rPr>
        <w:t>Hoare Monitors</w:t>
      </w:r>
    </w:p>
    <w:p w14:paraId="00CAFD4B" w14:textId="7273A39A" w:rsidR="0097386D" w:rsidRDefault="0097386D" w:rsidP="00580771">
      <w:pPr>
        <w:pStyle w:val="ListParagraph"/>
        <w:numPr>
          <w:ilvl w:val="2"/>
          <w:numId w:val="21"/>
        </w:numPr>
        <w:jc w:val="both"/>
      </w:pPr>
      <w:r>
        <w:t>Queue to enter the moni</w:t>
      </w:r>
      <w:r w:rsidR="00053C59">
        <w:t>tor – may not be FIFO but should be fair</w:t>
      </w:r>
    </w:p>
    <w:p w14:paraId="59585257" w14:textId="227CBD7C" w:rsidR="00053C59" w:rsidRPr="00160AAA" w:rsidRDefault="00053C59" w:rsidP="00580771">
      <w:pPr>
        <w:pStyle w:val="ListParagraph"/>
        <w:numPr>
          <w:ilvl w:val="2"/>
          <w:numId w:val="21"/>
        </w:numPr>
        <w:jc w:val="both"/>
        <w:rPr>
          <w:color w:val="00B050"/>
        </w:rPr>
      </w:pPr>
      <w:r w:rsidRPr="00160AAA">
        <w:rPr>
          <w:color w:val="00B050"/>
        </w:rPr>
        <w:t>Call signal() when condition is true, then directly transfer control to waking control</w:t>
      </w:r>
    </w:p>
    <w:p w14:paraId="267DF7E5" w14:textId="2DF564BE" w:rsidR="00053C59" w:rsidRPr="00053C59" w:rsidRDefault="00053C59" w:rsidP="00580771">
      <w:pPr>
        <w:pStyle w:val="ListParagraph"/>
        <w:numPr>
          <w:ilvl w:val="2"/>
          <w:numId w:val="21"/>
        </w:numPr>
        <w:jc w:val="both"/>
      </w:pPr>
      <w:r>
        <w:rPr>
          <w:color w:val="FF0000"/>
        </w:rPr>
        <w:t>More difficult to implement</w:t>
      </w:r>
    </w:p>
    <w:p w14:paraId="3A269B06" w14:textId="1FA14964" w:rsidR="00053C59" w:rsidRPr="00053C59" w:rsidRDefault="00053C59" w:rsidP="00580771">
      <w:pPr>
        <w:pStyle w:val="ListParagraph"/>
        <w:numPr>
          <w:ilvl w:val="2"/>
          <w:numId w:val="21"/>
        </w:numPr>
        <w:jc w:val="both"/>
      </w:pPr>
      <w:r>
        <w:rPr>
          <w:color w:val="FF0000"/>
        </w:rPr>
        <w:t>Can also be complex to reason about (call to signal may or may not result in context switch) – must therefore ensure any invariants are maintained at time we invoke signal()</w:t>
      </w:r>
    </w:p>
    <w:p w14:paraId="0989564D" w14:textId="25FD76E8" w:rsidR="00053C59" w:rsidRDefault="00053C59" w:rsidP="00580771">
      <w:pPr>
        <w:pStyle w:val="ListParagraph"/>
        <w:numPr>
          <w:ilvl w:val="2"/>
          <w:numId w:val="21"/>
        </w:numPr>
        <w:jc w:val="both"/>
      </w:pPr>
      <w:r>
        <w:lastRenderedPageBreak/>
        <w:t>With these semantics, we have to signal() before incrementing in/out</w:t>
      </w:r>
    </w:p>
    <w:p w14:paraId="07C77109" w14:textId="12462E02" w:rsidR="00053C59" w:rsidRDefault="00053C59" w:rsidP="00580771">
      <w:pPr>
        <w:pStyle w:val="ListParagraph"/>
        <w:ind w:left="1800"/>
        <w:jc w:val="both"/>
      </w:pPr>
      <w:r w:rsidRPr="00053C59">
        <w:rPr>
          <w:noProof/>
        </w:rPr>
        <w:drawing>
          <wp:inline distT="0" distB="0" distL="0" distR="0" wp14:anchorId="73018B57" wp14:editId="39EB21EE">
            <wp:extent cx="4406195" cy="2335968"/>
            <wp:effectExtent l="0" t="0" r="127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3731" cy="236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CBC9" w14:textId="1826F5FB" w:rsidR="00053C59" w:rsidRPr="00053C59" w:rsidRDefault="00053C59" w:rsidP="00580771">
      <w:pPr>
        <w:pStyle w:val="ListParagraph"/>
        <w:numPr>
          <w:ilvl w:val="1"/>
          <w:numId w:val="21"/>
        </w:numPr>
        <w:jc w:val="both"/>
      </w:pPr>
      <w:r>
        <w:rPr>
          <w:b/>
        </w:rPr>
        <w:t>Signal-and-Continue</w:t>
      </w:r>
    </w:p>
    <w:p w14:paraId="29B769DD" w14:textId="23844378" w:rsidR="00053C59" w:rsidRDefault="00053C59" w:rsidP="00580771">
      <w:pPr>
        <w:pStyle w:val="ListParagraph"/>
        <w:numPr>
          <w:ilvl w:val="2"/>
          <w:numId w:val="21"/>
        </w:numPr>
        <w:jc w:val="both"/>
      </w:pPr>
      <w:r>
        <w:t>signal() moves a thread from condition queue to entry queue</w:t>
      </w:r>
    </w:p>
    <w:p w14:paraId="241D14E8" w14:textId="4601F763" w:rsidR="00053C59" w:rsidRDefault="00053C59" w:rsidP="00580771">
      <w:pPr>
        <w:pStyle w:val="ListParagraph"/>
        <w:numPr>
          <w:ilvl w:val="3"/>
          <w:numId w:val="21"/>
        </w:numPr>
        <w:jc w:val="both"/>
      </w:pPr>
      <w:r>
        <w:t>Invoking threads continues until exits (or waits)</w:t>
      </w:r>
    </w:p>
    <w:p w14:paraId="547C71B2" w14:textId="372473DD" w:rsidR="00053C59" w:rsidRPr="00A101EE" w:rsidRDefault="00053C59" w:rsidP="00580771">
      <w:pPr>
        <w:pStyle w:val="ListParagraph"/>
        <w:numPr>
          <w:ilvl w:val="2"/>
          <w:numId w:val="21"/>
        </w:numPr>
        <w:jc w:val="both"/>
      </w:pPr>
      <w:r w:rsidRPr="00160AAA">
        <w:rPr>
          <w:color w:val="00B050"/>
        </w:rPr>
        <w:t xml:space="preserve">Simpler to build, but </w:t>
      </w:r>
      <w:r>
        <w:rPr>
          <w:color w:val="FF0000"/>
        </w:rPr>
        <w:t>not guaranteed that condition is true when resuming</w:t>
      </w:r>
    </w:p>
    <w:p w14:paraId="0C7DB0BD" w14:textId="27AD47F6" w:rsidR="00A101EE" w:rsidRPr="003C6AEF" w:rsidRDefault="00A101EE" w:rsidP="00580771">
      <w:pPr>
        <w:pStyle w:val="ListParagraph"/>
        <w:numPr>
          <w:ilvl w:val="2"/>
          <w:numId w:val="21"/>
        </w:numPr>
        <w:jc w:val="both"/>
      </w:pPr>
      <w:r>
        <w:rPr>
          <w:color w:val="4472C4" w:themeColor="accent1"/>
        </w:rPr>
        <w:t>Monitor Producer-Consumer Solution</w:t>
      </w:r>
    </w:p>
    <w:p w14:paraId="3DAE7CA9" w14:textId="421E5F19" w:rsidR="003C6AEF" w:rsidRDefault="003C6AEF" w:rsidP="00580771">
      <w:pPr>
        <w:pStyle w:val="ListParagraph"/>
        <w:ind w:left="1800"/>
        <w:jc w:val="both"/>
      </w:pPr>
      <w:r w:rsidRPr="00A101EE">
        <w:rPr>
          <w:noProof/>
        </w:rPr>
        <w:drawing>
          <wp:inline distT="0" distB="0" distL="0" distR="0" wp14:anchorId="1796D976" wp14:editId="08A4E367">
            <wp:extent cx="3896572" cy="244291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9097" cy="24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1D0C" w14:textId="671A9BDD" w:rsidR="003C6AEF" w:rsidRPr="003C6AEF" w:rsidRDefault="003C6AEF" w:rsidP="00580771">
      <w:pPr>
        <w:pStyle w:val="ListParagraph"/>
        <w:numPr>
          <w:ilvl w:val="0"/>
          <w:numId w:val="21"/>
        </w:numPr>
        <w:jc w:val="both"/>
      </w:pPr>
      <w:r>
        <w:rPr>
          <w:b/>
        </w:rPr>
        <w:t>Concurrency Primitives</w:t>
      </w:r>
    </w:p>
    <w:p w14:paraId="425ACA77" w14:textId="5B150D32" w:rsidR="003C6AEF" w:rsidRDefault="003C6AEF" w:rsidP="00580771">
      <w:pPr>
        <w:pStyle w:val="ListParagraph"/>
        <w:numPr>
          <w:ilvl w:val="1"/>
          <w:numId w:val="21"/>
        </w:numPr>
        <w:jc w:val="both"/>
      </w:pPr>
      <w:r>
        <w:t>Requirements: (1) Safety and (2) Progress</w:t>
      </w:r>
    </w:p>
    <w:p w14:paraId="51A81A5E" w14:textId="5BF8CDB3" w:rsidR="003C6AEF" w:rsidRDefault="0065561B" w:rsidP="00580771">
      <w:pPr>
        <w:pStyle w:val="ListParagraph"/>
        <w:numPr>
          <w:ilvl w:val="1"/>
          <w:numId w:val="21"/>
        </w:numPr>
        <w:jc w:val="both"/>
      </w:pPr>
      <w:r>
        <w:t>Spinlocks, Semaphores, MRSWs, CCRs, monitors</w:t>
      </w:r>
    </w:p>
    <w:p w14:paraId="72F83260" w14:textId="34A90D68" w:rsidR="0065561B" w:rsidRDefault="0065561B" w:rsidP="00580771">
      <w:pPr>
        <w:pStyle w:val="ListParagraph"/>
        <w:numPr>
          <w:ilvl w:val="2"/>
          <w:numId w:val="21"/>
        </w:numPr>
        <w:jc w:val="both"/>
      </w:pPr>
      <w:r>
        <w:t>Hardware primitives for synchronisation</w:t>
      </w:r>
    </w:p>
    <w:p w14:paraId="00D3DABD" w14:textId="166379DF" w:rsidR="0065561B" w:rsidRPr="00A101EE" w:rsidRDefault="0065561B" w:rsidP="00580771">
      <w:pPr>
        <w:pStyle w:val="ListParagraph"/>
        <w:numPr>
          <w:ilvl w:val="2"/>
          <w:numId w:val="21"/>
        </w:numPr>
        <w:jc w:val="both"/>
      </w:pPr>
      <w:r>
        <w:t>Signal-and-wait vs signal-and-continue</w:t>
      </w:r>
    </w:p>
    <w:p w14:paraId="0EBD4D78" w14:textId="2C359912" w:rsidR="003C6AEF" w:rsidRDefault="003C6AEF" w:rsidP="00580771">
      <w:pPr>
        <w:pStyle w:val="ListParagraph"/>
        <w:ind w:left="2520"/>
        <w:jc w:val="both"/>
      </w:pPr>
    </w:p>
    <w:p w14:paraId="76DCC288" w14:textId="3921B276" w:rsidR="00F603A9" w:rsidRDefault="00F603A9" w:rsidP="00580771">
      <w:pPr>
        <w:pStyle w:val="Heading2"/>
        <w:jc w:val="both"/>
      </w:pPr>
      <w:bookmarkStart w:id="6" w:name="_Toc533894663"/>
      <w:r>
        <w:t>Concurrency in practise</w:t>
      </w:r>
      <w:bookmarkEnd w:id="6"/>
    </w:p>
    <w:p w14:paraId="5CC83268" w14:textId="4CB9B823" w:rsidR="00F603A9" w:rsidRPr="00160AAA" w:rsidRDefault="00F603A9" w:rsidP="00580771">
      <w:pPr>
        <w:pStyle w:val="ListParagraph"/>
        <w:numPr>
          <w:ilvl w:val="0"/>
          <w:numId w:val="22"/>
        </w:numPr>
        <w:jc w:val="both"/>
        <w:rPr>
          <w:b/>
          <w:color w:val="0070C0"/>
        </w:rPr>
      </w:pPr>
      <w:r w:rsidRPr="00160AAA">
        <w:rPr>
          <w:color w:val="0070C0"/>
        </w:rPr>
        <w:t xml:space="preserve"> </w:t>
      </w:r>
      <w:r w:rsidRPr="00160AAA">
        <w:rPr>
          <w:b/>
          <w:color w:val="0070C0"/>
        </w:rPr>
        <w:t>(1) PThreads</w:t>
      </w:r>
    </w:p>
    <w:p w14:paraId="10750BB1" w14:textId="3B154933" w:rsidR="00F603A9" w:rsidRPr="00160AAA" w:rsidRDefault="00F603A9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Standard (POSIX) threading API for C, C++</w:t>
      </w:r>
    </w:p>
    <w:p w14:paraId="3AA5FAAD" w14:textId="22ED5F6C" w:rsidR="00F603A9" w:rsidRPr="00160AAA" w:rsidRDefault="00F603A9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Mutexes, condition variables and barriers</w:t>
      </w:r>
    </w:p>
    <w:p w14:paraId="07727D8B" w14:textId="4DD88846" w:rsidR="00F603A9" w:rsidRPr="00160AAA" w:rsidRDefault="00F603A9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b/>
          <w:color w:val="0070C0"/>
        </w:rPr>
        <w:t>Mutexes</w:t>
      </w:r>
      <w:r w:rsidRPr="00160AAA">
        <w:rPr>
          <w:color w:val="0070C0"/>
        </w:rPr>
        <w:t xml:space="preserve"> are effectively binary semaphores</w:t>
      </w:r>
    </w:p>
    <w:p w14:paraId="06F0CABD" w14:textId="3FB2044F" w:rsidR="00F603A9" w:rsidRPr="00160AAA" w:rsidRDefault="00F603A9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A thread calling lock() blocks if the mutex is held – trylock() is a non-blocking variant</w:t>
      </w:r>
    </w:p>
    <w:p w14:paraId="2B5C298F" w14:textId="426F42BB" w:rsidR="00F603A9" w:rsidRPr="00160AAA" w:rsidRDefault="00F603A9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Returns 0 if lock acquired or non-zero if not</w:t>
      </w:r>
    </w:p>
    <w:p w14:paraId="415FD5F4" w14:textId="0BD9E5FE" w:rsidR="00F603A9" w:rsidRPr="00160AAA" w:rsidRDefault="00F603A9" w:rsidP="00580771">
      <w:pPr>
        <w:pStyle w:val="ListParagraph"/>
        <w:ind w:left="1080"/>
        <w:jc w:val="both"/>
        <w:rPr>
          <w:color w:val="0070C0"/>
        </w:rPr>
      </w:pPr>
      <w:r w:rsidRPr="00160AAA">
        <w:rPr>
          <w:noProof/>
          <w:color w:val="0070C0"/>
        </w:rPr>
        <w:lastRenderedPageBreak/>
        <w:drawing>
          <wp:inline distT="0" distB="0" distL="0" distR="0" wp14:anchorId="24717E1D" wp14:editId="6C4FA5A5">
            <wp:extent cx="5118100" cy="71948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6010" cy="72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FB7E" w14:textId="228D4DA0" w:rsidR="00F603A9" w:rsidRPr="00160AAA" w:rsidRDefault="00F603A9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b/>
          <w:color w:val="0070C0"/>
        </w:rPr>
        <w:t>Condition Variables</w:t>
      </w:r>
    </w:p>
    <w:p w14:paraId="21E7A973" w14:textId="1BA0FA48" w:rsidR="00F603A9" w:rsidRPr="00160AAA" w:rsidRDefault="00F603A9" w:rsidP="00580771">
      <w:pPr>
        <w:pStyle w:val="ListParagraph"/>
        <w:ind w:left="1080"/>
        <w:jc w:val="both"/>
        <w:rPr>
          <w:color w:val="0070C0"/>
        </w:rPr>
      </w:pPr>
      <w:r w:rsidRPr="00160AAA">
        <w:rPr>
          <w:noProof/>
          <w:color w:val="0070C0"/>
        </w:rPr>
        <w:drawing>
          <wp:inline distT="0" distB="0" distL="0" distR="0" wp14:anchorId="52A6695D" wp14:editId="54FD7C93">
            <wp:extent cx="5118100" cy="850558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5487" cy="8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5EB2" w14:textId="3D3A6C84" w:rsidR="00F603A9" w:rsidRPr="00160AAA" w:rsidRDefault="00F603A9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Proper monitors do not exist – need to manually code</w:t>
      </w:r>
    </w:p>
    <w:p w14:paraId="0561E9B6" w14:textId="3B72CC62" w:rsidR="00F603A9" w:rsidRPr="00160AAA" w:rsidRDefault="00F603A9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b/>
          <w:color w:val="0070C0"/>
        </w:rPr>
        <w:t>Barriers</w:t>
      </w:r>
    </w:p>
    <w:p w14:paraId="3E17A42B" w14:textId="010C7F33" w:rsidR="00F603A9" w:rsidRPr="00160AAA" w:rsidRDefault="00F603A9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Wait until all threads reach some point</w:t>
      </w:r>
    </w:p>
    <w:p w14:paraId="57786A98" w14:textId="42B57346" w:rsidR="00F603A9" w:rsidRPr="00160AAA" w:rsidRDefault="00F603A9" w:rsidP="00580771">
      <w:pPr>
        <w:pStyle w:val="ListParagraph"/>
        <w:ind w:left="1800"/>
        <w:jc w:val="both"/>
        <w:rPr>
          <w:color w:val="0070C0"/>
        </w:rPr>
      </w:pPr>
      <w:r w:rsidRPr="00160AAA">
        <w:rPr>
          <w:noProof/>
          <w:color w:val="0070C0"/>
        </w:rPr>
        <w:drawing>
          <wp:inline distT="0" distB="0" distL="0" distR="0" wp14:anchorId="3C8F979F" wp14:editId="2E566034">
            <wp:extent cx="4677834" cy="188409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7491" cy="18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09BD" w14:textId="62D3A7B2" w:rsidR="00F603A9" w:rsidRPr="00160AAA" w:rsidRDefault="00F603A9" w:rsidP="00580771">
      <w:pPr>
        <w:pStyle w:val="ListParagraph"/>
        <w:numPr>
          <w:ilvl w:val="0"/>
          <w:numId w:val="22"/>
        </w:numPr>
        <w:jc w:val="both"/>
        <w:rPr>
          <w:b/>
          <w:color w:val="0070C0"/>
        </w:rPr>
      </w:pPr>
      <w:r w:rsidRPr="00160AAA">
        <w:rPr>
          <w:b/>
          <w:color w:val="0070C0"/>
        </w:rPr>
        <w:t xml:space="preserve">(2) </w:t>
      </w:r>
      <w:r w:rsidR="003C6AEF" w:rsidRPr="00160AAA">
        <w:rPr>
          <w:b/>
          <w:color w:val="0070C0"/>
        </w:rPr>
        <w:t>Java</w:t>
      </w:r>
      <w:r w:rsidRPr="00160AAA">
        <w:rPr>
          <w:b/>
          <w:color w:val="0070C0"/>
        </w:rPr>
        <w:t xml:space="preserve"> </w:t>
      </w:r>
      <w:r w:rsidR="003C6AEF" w:rsidRPr="00160AAA">
        <w:rPr>
          <w:b/>
          <w:color w:val="0070C0"/>
        </w:rPr>
        <w:t>Synchronisation</w:t>
      </w:r>
    </w:p>
    <w:p w14:paraId="3DC46711" w14:textId="27A10733" w:rsidR="003C6AEF" w:rsidRPr="00160AAA" w:rsidRDefault="003C6AEF" w:rsidP="00580771">
      <w:pPr>
        <w:pStyle w:val="ListParagraph"/>
        <w:numPr>
          <w:ilvl w:val="1"/>
          <w:numId w:val="22"/>
        </w:numPr>
        <w:jc w:val="both"/>
        <w:rPr>
          <w:b/>
          <w:color w:val="0070C0"/>
        </w:rPr>
      </w:pPr>
      <w:r w:rsidRPr="00160AAA">
        <w:rPr>
          <w:color w:val="0070C0"/>
        </w:rPr>
        <w:t>Objects have intrinsic locks: can have synchronized methods, statements</w:t>
      </w:r>
    </w:p>
    <w:p w14:paraId="679DF44F" w14:textId="26C03877" w:rsidR="003C6AEF" w:rsidRPr="00160AAA" w:rsidRDefault="003C6AEF" w:rsidP="00580771">
      <w:pPr>
        <w:pStyle w:val="ListParagraph"/>
        <w:numPr>
          <w:ilvl w:val="1"/>
          <w:numId w:val="22"/>
        </w:numPr>
        <w:jc w:val="both"/>
        <w:rPr>
          <w:b/>
          <w:color w:val="0070C0"/>
        </w:rPr>
      </w:pPr>
      <w:r w:rsidRPr="00160AAA">
        <w:rPr>
          <w:b/>
          <w:color w:val="0070C0"/>
        </w:rPr>
        <w:t xml:space="preserve">Locks are re-entrant: </w:t>
      </w:r>
      <w:r w:rsidRPr="00160AAA">
        <w:rPr>
          <w:color w:val="0070C0"/>
        </w:rPr>
        <w:t>A single thread can re-enter synchronized statements without waiting</w:t>
      </w:r>
    </w:p>
    <w:p w14:paraId="3742E92D" w14:textId="34E3CEB1" w:rsidR="003C6AEF" w:rsidRPr="00160AAA" w:rsidRDefault="003C6AEF" w:rsidP="00580771">
      <w:pPr>
        <w:pStyle w:val="ListParagraph"/>
        <w:numPr>
          <w:ilvl w:val="1"/>
          <w:numId w:val="22"/>
        </w:numPr>
        <w:jc w:val="both"/>
        <w:rPr>
          <w:b/>
          <w:color w:val="0070C0"/>
        </w:rPr>
      </w:pPr>
      <w:r w:rsidRPr="00160AAA">
        <w:rPr>
          <w:color w:val="0070C0"/>
        </w:rPr>
        <w:t>Objects have condition variables for guarded blocks</w:t>
      </w:r>
    </w:p>
    <w:p w14:paraId="227D3039" w14:textId="6FAB0DD2" w:rsidR="003C6AEF" w:rsidRPr="00160AAA" w:rsidRDefault="003C6AEF" w:rsidP="00580771">
      <w:pPr>
        <w:pStyle w:val="ListParagraph"/>
        <w:numPr>
          <w:ilvl w:val="2"/>
          <w:numId w:val="22"/>
        </w:numPr>
        <w:jc w:val="both"/>
        <w:rPr>
          <w:b/>
          <w:color w:val="0070C0"/>
        </w:rPr>
      </w:pPr>
      <w:r w:rsidRPr="00160AAA">
        <w:rPr>
          <w:b/>
          <w:color w:val="0070C0"/>
        </w:rPr>
        <w:t>Wait() puts thread to sleep</w:t>
      </w:r>
    </w:p>
    <w:p w14:paraId="103E1911" w14:textId="7DF82D0E" w:rsidR="003C6AEF" w:rsidRPr="00160AAA" w:rsidRDefault="003C6AEF" w:rsidP="00580771">
      <w:pPr>
        <w:pStyle w:val="ListParagraph"/>
        <w:numPr>
          <w:ilvl w:val="2"/>
          <w:numId w:val="22"/>
        </w:numPr>
        <w:jc w:val="both"/>
        <w:rPr>
          <w:b/>
          <w:color w:val="0070C0"/>
        </w:rPr>
      </w:pPr>
      <w:r w:rsidRPr="00160AAA">
        <w:rPr>
          <w:b/>
          <w:color w:val="0070C0"/>
        </w:rPr>
        <w:t>Notify() and notifyAll() wakes threads up</w:t>
      </w:r>
    </w:p>
    <w:p w14:paraId="34E56BC5" w14:textId="70AE153F" w:rsidR="003C6AEF" w:rsidRPr="00160AAA" w:rsidRDefault="003C6AEF" w:rsidP="00580771">
      <w:pPr>
        <w:pStyle w:val="ListParagraph"/>
        <w:numPr>
          <w:ilvl w:val="1"/>
          <w:numId w:val="22"/>
        </w:numPr>
        <w:jc w:val="both"/>
        <w:rPr>
          <w:b/>
          <w:color w:val="0070C0"/>
        </w:rPr>
      </w:pPr>
      <w:r w:rsidRPr="00160AAA">
        <w:rPr>
          <w:color w:val="0070C0"/>
        </w:rPr>
        <w:t>Java specifies memory consistency and atomicity properties that make some lock-free concurrent access safe</w:t>
      </w:r>
    </w:p>
    <w:p w14:paraId="6171F757" w14:textId="2BBED5E1" w:rsidR="003C6AEF" w:rsidRPr="00160AAA" w:rsidRDefault="003C6AEF" w:rsidP="00580771">
      <w:pPr>
        <w:pStyle w:val="ListParagraph"/>
        <w:numPr>
          <w:ilvl w:val="1"/>
          <w:numId w:val="22"/>
        </w:numPr>
        <w:jc w:val="both"/>
        <w:rPr>
          <w:b/>
          <w:color w:val="0070C0"/>
        </w:rPr>
      </w:pPr>
      <w:r w:rsidRPr="00160AAA">
        <w:rPr>
          <w:b/>
          <w:color w:val="0070C0"/>
        </w:rPr>
        <w:t>Java 8 also includes:</w:t>
      </w:r>
    </w:p>
    <w:p w14:paraId="531FEF0E" w14:textId="7B808F3A" w:rsidR="003C6AEF" w:rsidRPr="00160AAA" w:rsidRDefault="003C6AEF" w:rsidP="00580771">
      <w:pPr>
        <w:pStyle w:val="ListParagraph"/>
        <w:numPr>
          <w:ilvl w:val="2"/>
          <w:numId w:val="22"/>
        </w:numPr>
        <w:jc w:val="both"/>
        <w:rPr>
          <w:b/>
          <w:color w:val="0070C0"/>
        </w:rPr>
      </w:pPr>
      <w:r w:rsidRPr="00160AAA">
        <w:rPr>
          <w:color w:val="0070C0"/>
        </w:rPr>
        <w:t>Thread pools</w:t>
      </w:r>
    </w:p>
    <w:p w14:paraId="0E03A2C7" w14:textId="60DAAC9A" w:rsidR="003C6AEF" w:rsidRPr="00160AAA" w:rsidRDefault="003C6AEF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Concurrent collections</w:t>
      </w:r>
    </w:p>
    <w:p w14:paraId="401C6DFB" w14:textId="0D0D422C" w:rsidR="003C6AEF" w:rsidRPr="00160AAA" w:rsidRDefault="003C6AEF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Semaphores</w:t>
      </w:r>
    </w:p>
    <w:p w14:paraId="50B04A8E" w14:textId="17C81492" w:rsidR="003C6AEF" w:rsidRPr="00160AAA" w:rsidRDefault="003C6AEF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Cyclic barriers</w:t>
      </w:r>
    </w:p>
    <w:p w14:paraId="71C9D55D" w14:textId="77777777" w:rsidR="003C6AEF" w:rsidRPr="003C6AEF" w:rsidRDefault="003C6AEF" w:rsidP="00580771">
      <w:pPr>
        <w:jc w:val="both"/>
        <w:rPr>
          <w:b/>
          <w:color w:val="4472C4" w:themeColor="accent1"/>
        </w:rPr>
      </w:pPr>
    </w:p>
    <w:p w14:paraId="678FA45E" w14:textId="1A913F2C" w:rsidR="009E7317" w:rsidRDefault="009E7317" w:rsidP="00580771">
      <w:pPr>
        <w:pStyle w:val="Heading2"/>
        <w:jc w:val="both"/>
      </w:pPr>
      <w:bookmarkStart w:id="7" w:name="_Toc533894664"/>
      <w:r>
        <w:t>Deadlock</w:t>
      </w:r>
      <w:bookmarkEnd w:id="7"/>
    </w:p>
    <w:p w14:paraId="1664CB96" w14:textId="5C7DAEB2" w:rsidR="00791EAC" w:rsidRDefault="007F45CA" w:rsidP="00580771">
      <w:pPr>
        <w:pStyle w:val="ListParagraph"/>
        <w:numPr>
          <w:ilvl w:val="0"/>
          <w:numId w:val="22"/>
        </w:numPr>
        <w:jc w:val="both"/>
      </w:pPr>
      <w:r>
        <w:rPr>
          <w:b/>
        </w:rPr>
        <w:t>Liveness Properti</w:t>
      </w:r>
      <w:r w:rsidR="00791EAC">
        <w:rPr>
          <w:b/>
        </w:rPr>
        <w:t xml:space="preserve">es: </w:t>
      </w:r>
      <w:r w:rsidR="00791EAC">
        <w:t>We want to avoid:</w:t>
      </w:r>
    </w:p>
    <w:p w14:paraId="5CA3D89A" w14:textId="05BD0E3D" w:rsid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rPr>
          <w:b/>
        </w:rPr>
        <w:t>(1) Deadlock:</w:t>
      </w:r>
      <w:r>
        <w:t xml:space="preserve"> Threads sleeping waiting for one another</w:t>
      </w:r>
    </w:p>
    <w:p w14:paraId="40D7F042" w14:textId="2C3AB4AE" w:rsid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rPr>
          <w:b/>
        </w:rPr>
        <w:t>(2) Livelock:</w:t>
      </w:r>
      <w:r>
        <w:t xml:space="preserve"> Threads execute but make no progress</w:t>
      </w:r>
    </w:p>
    <w:p w14:paraId="63325099" w14:textId="70673C4C" w:rsid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rPr>
          <w:b/>
        </w:rPr>
        <w:t>(3) Starvation:</w:t>
      </w:r>
      <w:r>
        <w:t xml:space="preserve"> Single threads must make progress – more generally aim for fairness</w:t>
      </w:r>
    </w:p>
    <w:p w14:paraId="4381167C" w14:textId="6E9B844E" w:rsid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rPr>
          <w:b/>
        </w:rPr>
        <w:t>(4) No Minimality:</w:t>
      </w:r>
      <w:r>
        <w:t xml:space="preserve"> No unnecessary waiting or signalling</w:t>
      </w:r>
    </w:p>
    <w:p w14:paraId="5F2F8F7B" w14:textId="7862A054" w:rsidR="00791EAC" w:rsidRP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rPr>
          <w:b/>
        </w:rPr>
        <w:t>However, these are often at odds with safety</w:t>
      </w:r>
    </w:p>
    <w:p w14:paraId="7AADAC60" w14:textId="1F2E0E56" w:rsidR="00791EAC" w:rsidRDefault="00791EAC" w:rsidP="00580771">
      <w:pPr>
        <w:pStyle w:val="ListParagraph"/>
        <w:numPr>
          <w:ilvl w:val="0"/>
          <w:numId w:val="22"/>
        </w:numPr>
        <w:jc w:val="both"/>
      </w:pPr>
      <w:r>
        <w:lastRenderedPageBreak/>
        <w:t>Deadlock: set of k threads go to sleep and cannot wake up – each can only be woken by another who’s asleep</w:t>
      </w:r>
    </w:p>
    <w:p w14:paraId="44E8BB07" w14:textId="2A4EF7F3" w:rsidR="00791EAC" w:rsidRPr="00160AAA" w:rsidRDefault="00791EAC" w:rsidP="00580771">
      <w:pPr>
        <w:pStyle w:val="ListParagraph"/>
        <w:numPr>
          <w:ilvl w:val="1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 xml:space="preserve">Two trains approach each other at a crossing – both stop </w:t>
      </w:r>
      <w:r w:rsidR="00580771" w:rsidRPr="00160AAA">
        <w:rPr>
          <w:color w:val="0070C0"/>
        </w:rPr>
        <w:t>completely,</w:t>
      </w:r>
      <w:r w:rsidRPr="00160AAA">
        <w:rPr>
          <w:color w:val="0070C0"/>
        </w:rPr>
        <w:t xml:space="preserve"> and neither can start while the other is still there</w:t>
      </w:r>
    </w:p>
    <w:p w14:paraId="4C36EB88" w14:textId="5A3DE075" w:rsidR="00791EAC" w:rsidRDefault="00791EAC" w:rsidP="00580771">
      <w:pPr>
        <w:pStyle w:val="ListParagraph"/>
        <w:ind w:left="1080"/>
        <w:jc w:val="both"/>
      </w:pPr>
      <w:r w:rsidRPr="00791EAC">
        <w:rPr>
          <w:noProof/>
        </w:rPr>
        <w:drawing>
          <wp:inline distT="0" distB="0" distL="0" distR="0" wp14:anchorId="134EED76" wp14:editId="7858B8CC">
            <wp:extent cx="5000978" cy="1196975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617"/>
                    <a:stretch/>
                  </pic:blipFill>
                  <pic:spPr bwMode="auto">
                    <a:xfrm>
                      <a:off x="0" y="0"/>
                      <a:ext cx="5025833" cy="120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8BD7A" w14:textId="3254A8E8" w:rsid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t>Requirements for deadlock</w:t>
      </w:r>
    </w:p>
    <w:p w14:paraId="74E0AC30" w14:textId="5B05209C" w:rsidR="00791EAC" w:rsidRDefault="00791EAC" w:rsidP="00580771">
      <w:pPr>
        <w:pStyle w:val="ListParagraph"/>
        <w:numPr>
          <w:ilvl w:val="2"/>
          <w:numId w:val="22"/>
        </w:numPr>
        <w:jc w:val="both"/>
      </w:pPr>
      <w:r>
        <w:t>(1) Mutual Exclusion</w:t>
      </w:r>
    </w:p>
    <w:p w14:paraId="6EC0D869" w14:textId="29268669" w:rsidR="00791EAC" w:rsidRDefault="00791EAC" w:rsidP="00580771">
      <w:pPr>
        <w:pStyle w:val="ListParagraph"/>
        <w:numPr>
          <w:ilvl w:val="2"/>
          <w:numId w:val="22"/>
        </w:numPr>
        <w:jc w:val="both"/>
      </w:pPr>
      <w:r>
        <w:t>(2) Hold-and-wait</w:t>
      </w:r>
    </w:p>
    <w:p w14:paraId="45FF256A" w14:textId="386F61C5" w:rsidR="00791EAC" w:rsidRDefault="00791EAC" w:rsidP="00580771">
      <w:pPr>
        <w:pStyle w:val="ListParagraph"/>
        <w:numPr>
          <w:ilvl w:val="2"/>
          <w:numId w:val="22"/>
        </w:numPr>
        <w:jc w:val="both"/>
      </w:pPr>
      <w:r>
        <w:t>(3) No pre-emption</w:t>
      </w:r>
    </w:p>
    <w:p w14:paraId="0D887D4E" w14:textId="14D9FFFA" w:rsidR="00791EAC" w:rsidRDefault="00791EAC" w:rsidP="00580771">
      <w:pPr>
        <w:pStyle w:val="ListParagraph"/>
        <w:numPr>
          <w:ilvl w:val="2"/>
          <w:numId w:val="22"/>
        </w:numPr>
        <w:jc w:val="both"/>
      </w:pPr>
      <w:r>
        <w:t>(4) Circular wait</w:t>
      </w:r>
    </w:p>
    <w:p w14:paraId="0A3DCDAD" w14:textId="1D4BA3D0" w:rsidR="00791EAC" w:rsidRDefault="00791EAC" w:rsidP="00580771">
      <w:pPr>
        <w:pStyle w:val="ListParagraph"/>
        <w:numPr>
          <w:ilvl w:val="3"/>
          <w:numId w:val="22"/>
        </w:numPr>
        <w:jc w:val="both"/>
      </w:pPr>
      <w:r>
        <w:t>Cycle in a resource allocation graph</w:t>
      </w:r>
    </w:p>
    <w:p w14:paraId="701F217F" w14:textId="16503C40" w:rsidR="00791EAC" w:rsidRDefault="00791EAC" w:rsidP="00580771">
      <w:pPr>
        <w:pStyle w:val="ListParagraph"/>
        <w:numPr>
          <w:ilvl w:val="3"/>
          <w:numId w:val="22"/>
        </w:numPr>
        <w:jc w:val="both"/>
      </w:pPr>
      <w:r>
        <w:t>Lack of a cycle correspondingly means that there is no deadlock</w:t>
      </w:r>
    </w:p>
    <w:p w14:paraId="1F24269D" w14:textId="412F3D51" w:rsidR="00791EAC" w:rsidRDefault="00791EAC" w:rsidP="00580771">
      <w:pPr>
        <w:pStyle w:val="ListParagraph"/>
        <w:numPr>
          <w:ilvl w:val="1"/>
          <w:numId w:val="22"/>
        </w:numPr>
        <w:jc w:val="both"/>
      </w:pPr>
      <w:r>
        <w:t>Dealing with Deadlock</w:t>
      </w:r>
    </w:p>
    <w:p w14:paraId="4C502D4F" w14:textId="11B05EF4" w:rsidR="00791EAC" w:rsidRDefault="00791EAC" w:rsidP="00580771">
      <w:pPr>
        <w:pStyle w:val="ListParagraph"/>
        <w:numPr>
          <w:ilvl w:val="2"/>
          <w:numId w:val="22"/>
        </w:numPr>
        <w:jc w:val="both"/>
      </w:pPr>
      <w:r>
        <w:t>(1) Ensure it never happens</w:t>
      </w:r>
    </w:p>
    <w:p w14:paraId="36377608" w14:textId="56DB9C93" w:rsidR="00791EAC" w:rsidRDefault="00791EAC" w:rsidP="00580771">
      <w:pPr>
        <w:pStyle w:val="ListParagraph"/>
        <w:numPr>
          <w:ilvl w:val="3"/>
          <w:numId w:val="22"/>
        </w:numPr>
        <w:jc w:val="both"/>
      </w:pPr>
      <w:r>
        <w:t>Deadlock prevention</w:t>
      </w:r>
    </w:p>
    <w:p w14:paraId="4212A2BF" w14:textId="4CC33440" w:rsidR="00791EAC" w:rsidRDefault="00791EAC" w:rsidP="00580771">
      <w:pPr>
        <w:pStyle w:val="ListParagraph"/>
        <w:numPr>
          <w:ilvl w:val="4"/>
          <w:numId w:val="22"/>
        </w:numPr>
        <w:jc w:val="both"/>
      </w:pPr>
      <w:r>
        <w:t>(1) Mutual Exclusion</w:t>
      </w:r>
    </w:p>
    <w:p w14:paraId="77B85682" w14:textId="41C6974F" w:rsidR="00791EAC" w:rsidRDefault="00791EAC" w:rsidP="00580771">
      <w:pPr>
        <w:pStyle w:val="ListParagraph"/>
        <w:numPr>
          <w:ilvl w:val="5"/>
          <w:numId w:val="22"/>
        </w:numPr>
        <w:jc w:val="both"/>
      </w:pPr>
      <w:r>
        <w:t>Could always allow access – this is very unsafe</w:t>
      </w:r>
    </w:p>
    <w:p w14:paraId="7AA7762E" w14:textId="451B36F0" w:rsidR="00791EAC" w:rsidRDefault="00791EAC" w:rsidP="00580771">
      <w:pPr>
        <w:pStyle w:val="ListParagraph"/>
        <w:numPr>
          <w:ilvl w:val="5"/>
          <w:numId w:val="22"/>
        </w:numPr>
        <w:jc w:val="both"/>
      </w:pPr>
      <w:r>
        <w:t>However, can use MRSW locks, etc to help</w:t>
      </w:r>
    </w:p>
    <w:p w14:paraId="05A1D9AE" w14:textId="015391B8" w:rsidR="00791EAC" w:rsidRDefault="00791EAC" w:rsidP="00580771">
      <w:pPr>
        <w:pStyle w:val="ListParagraph"/>
        <w:numPr>
          <w:ilvl w:val="4"/>
          <w:numId w:val="22"/>
        </w:numPr>
        <w:jc w:val="both"/>
      </w:pPr>
      <w:r>
        <w:t>(2) Hold-and-wait</w:t>
      </w:r>
    </w:p>
    <w:p w14:paraId="7E09E7DA" w14:textId="2A777EAC" w:rsidR="00791EAC" w:rsidRDefault="00791EAC" w:rsidP="00580771">
      <w:pPr>
        <w:pStyle w:val="ListParagraph"/>
        <w:numPr>
          <w:ilvl w:val="5"/>
          <w:numId w:val="22"/>
        </w:numPr>
        <w:jc w:val="both"/>
      </w:pPr>
      <w:r>
        <w:t>Require that all resources must be requested simultaneously – deny is any resource is not available now</w:t>
      </w:r>
    </w:p>
    <w:p w14:paraId="45436234" w14:textId="2E48851B" w:rsidR="00791EAC" w:rsidRDefault="00791EAC" w:rsidP="00580771">
      <w:pPr>
        <w:pStyle w:val="ListParagraph"/>
        <w:numPr>
          <w:ilvl w:val="4"/>
          <w:numId w:val="22"/>
        </w:numPr>
        <w:jc w:val="both"/>
      </w:pPr>
      <w:r>
        <w:t>(3) No Preemption</w:t>
      </w:r>
    </w:p>
    <w:p w14:paraId="2F271BC0" w14:textId="0E609A48" w:rsidR="00791EAC" w:rsidRDefault="00791EAC" w:rsidP="00580771">
      <w:pPr>
        <w:pStyle w:val="ListParagraph"/>
        <w:numPr>
          <w:ilvl w:val="5"/>
          <w:numId w:val="22"/>
        </w:numPr>
        <w:jc w:val="both"/>
      </w:pPr>
      <w:r>
        <w:t>No real solution – stealing a resource is a bad idea</w:t>
      </w:r>
    </w:p>
    <w:p w14:paraId="2B0B6405" w14:textId="595F40FA" w:rsidR="00791EAC" w:rsidRDefault="00791EAC" w:rsidP="00580771">
      <w:pPr>
        <w:pStyle w:val="ListParagraph"/>
        <w:numPr>
          <w:ilvl w:val="4"/>
          <w:numId w:val="22"/>
        </w:numPr>
        <w:jc w:val="both"/>
      </w:pPr>
      <w:r>
        <w:t>(4) Circular Wait</w:t>
      </w:r>
    </w:p>
    <w:p w14:paraId="364C8A5E" w14:textId="75D8E3C9" w:rsidR="00791EAC" w:rsidRDefault="007B2543" w:rsidP="00580771">
      <w:pPr>
        <w:pStyle w:val="ListParagraph"/>
        <w:numPr>
          <w:ilvl w:val="5"/>
          <w:numId w:val="22"/>
        </w:numPr>
        <w:jc w:val="both"/>
      </w:pPr>
      <w:r>
        <w:t>Impose a partial order on resource acquisition</w:t>
      </w:r>
    </w:p>
    <w:p w14:paraId="1CA79699" w14:textId="51D5B4FB" w:rsidR="007B2543" w:rsidRDefault="007B2543" w:rsidP="00580771">
      <w:pPr>
        <w:pStyle w:val="ListParagraph"/>
        <w:numPr>
          <w:ilvl w:val="5"/>
          <w:numId w:val="22"/>
        </w:numPr>
        <w:jc w:val="both"/>
      </w:pPr>
      <w:r>
        <w:rPr>
          <w:color w:val="FF0000"/>
        </w:rPr>
        <w:t>Requires programmer discipline</w:t>
      </w:r>
    </w:p>
    <w:p w14:paraId="19F82C01" w14:textId="0E8CF507" w:rsidR="00791EAC" w:rsidRDefault="00791EAC" w:rsidP="00580771">
      <w:pPr>
        <w:pStyle w:val="ListParagraph"/>
        <w:numPr>
          <w:ilvl w:val="3"/>
          <w:numId w:val="22"/>
        </w:numPr>
        <w:jc w:val="both"/>
      </w:pPr>
      <w:r>
        <w:t>Deadlock avoidance (Banker’s Algorithm)</w:t>
      </w:r>
    </w:p>
    <w:p w14:paraId="50A0B9FA" w14:textId="74237C61" w:rsidR="007B2543" w:rsidRDefault="007B2543" w:rsidP="00580771">
      <w:pPr>
        <w:pStyle w:val="ListParagraph"/>
        <w:numPr>
          <w:ilvl w:val="4"/>
          <w:numId w:val="22"/>
        </w:numPr>
        <w:jc w:val="both"/>
      </w:pPr>
      <w:r>
        <w:t>Assumptions</w:t>
      </w:r>
    </w:p>
    <w:p w14:paraId="1067881B" w14:textId="3C3EBBF0" w:rsidR="007B2543" w:rsidRDefault="007B2543" w:rsidP="00580771">
      <w:pPr>
        <w:pStyle w:val="ListParagraph"/>
        <w:numPr>
          <w:ilvl w:val="5"/>
          <w:numId w:val="22"/>
        </w:numPr>
        <w:jc w:val="both"/>
      </w:pPr>
      <w:r>
        <w:t>(1) Know max possible resource allocation for every process / thread</w:t>
      </w:r>
    </w:p>
    <w:p w14:paraId="4DBCBED4" w14:textId="7462FE30" w:rsidR="007B2543" w:rsidRDefault="007B2543" w:rsidP="00580771">
      <w:pPr>
        <w:pStyle w:val="ListParagraph"/>
        <w:numPr>
          <w:ilvl w:val="5"/>
          <w:numId w:val="22"/>
        </w:numPr>
        <w:jc w:val="both"/>
      </w:pPr>
      <w:r>
        <w:t>(2) Process granted all desired resources will complete, terminate and free its resources</w:t>
      </w:r>
    </w:p>
    <w:p w14:paraId="14BE6CEE" w14:textId="27782483" w:rsidR="007B2543" w:rsidRDefault="007B2543" w:rsidP="00580771">
      <w:pPr>
        <w:pStyle w:val="ListParagraph"/>
        <w:numPr>
          <w:ilvl w:val="4"/>
          <w:numId w:val="22"/>
        </w:numPr>
        <w:jc w:val="both"/>
      </w:pPr>
      <w:r>
        <w:t>Therefore, can track actual allocations in real-time</w:t>
      </w:r>
    </w:p>
    <w:p w14:paraId="471D7CFF" w14:textId="570E7164" w:rsidR="007B2543" w:rsidRDefault="007B2543" w:rsidP="00580771">
      <w:pPr>
        <w:pStyle w:val="ListParagraph"/>
        <w:numPr>
          <w:ilvl w:val="4"/>
          <w:numId w:val="22"/>
        </w:numPr>
        <w:jc w:val="both"/>
      </w:pPr>
      <w:r>
        <w:t>Therefore, only grant request if guaranteed no deadlock even if all others take max resources</w:t>
      </w:r>
    </w:p>
    <w:p w14:paraId="6020FF57" w14:textId="68434A17" w:rsidR="007B2543" w:rsidRPr="007B2543" w:rsidRDefault="007B2543" w:rsidP="00580771">
      <w:pPr>
        <w:pStyle w:val="ListParagraph"/>
        <w:numPr>
          <w:ilvl w:val="4"/>
          <w:numId w:val="22"/>
        </w:numPr>
        <w:jc w:val="both"/>
      </w:pPr>
      <w:r>
        <w:rPr>
          <w:b/>
        </w:rPr>
        <w:t>Banker’s Algorithm</w:t>
      </w:r>
    </w:p>
    <w:p w14:paraId="787E5095" w14:textId="5AB5FBF3" w:rsidR="007B2543" w:rsidRDefault="007B2543" w:rsidP="00580771">
      <w:pPr>
        <w:pStyle w:val="ListParagraph"/>
        <w:numPr>
          <w:ilvl w:val="5"/>
          <w:numId w:val="22"/>
        </w:numPr>
        <w:jc w:val="both"/>
      </w:pPr>
      <w:r>
        <w:t>Need a prior knowledge of threads and max resource needs – therefore not that useful in general</w:t>
      </w:r>
    </w:p>
    <w:p w14:paraId="4EF879A9" w14:textId="77777777" w:rsidR="007B2543" w:rsidRDefault="00791EAC" w:rsidP="00580771">
      <w:pPr>
        <w:pStyle w:val="ListParagraph"/>
        <w:numPr>
          <w:ilvl w:val="2"/>
          <w:numId w:val="22"/>
        </w:numPr>
        <w:jc w:val="both"/>
      </w:pPr>
      <w:r>
        <w:t>(2) Let it happen, but recover</w:t>
      </w:r>
      <w:r w:rsidR="007B2543">
        <w:t xml:space="preserve">: </w:t>
      </w:r>
    </w:p>
    <w:p w14:paraId="5E161C61" w14:textId="3C316B91" w:rsidR="00791EAC" w:rsidRPr="007B2543" w:rsidRDefault="007B2543" w:rsidP="00580771">
      <w:pPr>
        <w:pStyle w:val="ListParagraph"/>
        <w:numPr>
          <w:ilvl w:val="3"/>
          <w:numId w:val="22"/>
        </w:numPr>
        <w:jc w:val="both"/>
        <w:rPr>
          <w:b/>
        </w:rPr>
      </w:pPr>
      <w:r w:rsidRPr="007B2543">
        <w:rPr>
          <w:b/>
        </w:rPr>
        <w:t>Deadlock Detection</w:t>
      </w:r>
    </w:p>
    <w:p w14:paraId="25F2240B" w14:textId="0AB0BE2D" w:rsidR="007B2543" w:rsidRDefault="007B2543" w:rsidP="00580771">
      <w:pPr>
        <w:pStyle w:val="ListParagraph"/>
        <w:numPr>
          <w:ilvl w:val="4"/>
          <w:numId w:val="22"/>
        </w:numPr>
        <w:jc w:val="both"/>
      </w:pPr>
      <w:r>
        <w:lastRenderedPageBreak/>
        <w:t>At some moment, examine resource allocations and graph and determine if there is at least one plausible sequence of events in which all threads could make progress</w:t>
      </w:r>
    </w:p>
    <w:p w14:paraId="397C793F" w14:textId="2D8255BF" w:rsidR="007B2543" w:rsidRDefault="007B2543" w:rsidP="00580771">
      <w:pPr>
        <w:pStyle w:val="ListParagraph"/>
        <w:numPr>
          <w:ilvl w:val="4"/>
          <w:numId w:val="22"/>
        </w:numPr>
        <w:jc w:val="both"/>
      </w:pPr>
      <w:r>
        <w:t>When only a single instance of each resource – can explicitly look for a cycle</w:t>
      </w:r>
    </w:p>
    <w:p w14:paraId="7C205700" w14:textId="27DCCFED" w:rsidR="007B2543" w:rsidRDefault="007B2543" w:rsidP="00580771">
      <w:pPr>
        <w:pStyle w:val="ListParagraph"/>
        <w:numPr>
          <w:ilvl w:val="4"/>
          <w:numId w:val="22"/>
        </w:numPr>
        <w:jc w:val="both"/>
        <w:rPr>
          <w:b/>
        </w:rPr>
      </w:pPr>
      <w:r w:rsidRPr="007B2543">
        <w:rPr>
          <w:b/>
        </w:rPr>
        <w:t>Deadlock Detection Algorithm</w:t>
      </w:r>
    </w:p>
    <w:p w14:paraId="5D218A57" w14:textId="6DAFB663" w:rsidR="007B2543" w:rsidRPr="007B2543" w:rsidRDefault="007B2543" w:rsidP="00580771">
      <w:pPr>
        <w:pStyle w:val="ListParagraph"/>
        <w:numPr>
          <w:ilvl w:val="5"/>
          <w:numId w:val="22"/>
        </w:numPr>
        <w:jc w:val="both"/>
        <w:rPr>
          <w:b/>
        </w:rPr>
      </w:pPr>
      <w:r>
        <w:t>m distinct resource and n threads</w:t>
      </w:r>
    </w:p>
    <w:p w14:paraId="08F4EE7A" w14:textId="1514EC9D" w:rsidR="007B2543" w:rsidRPr="007B2543" w:rsidRDefault="007B2543" w:rsidP="00580771">
      <w:pPr>
        <w:pStyle w:val="ListParagraph"/>
        <w:numPr>
          <w:ilvl w:val="5"/>
          <w:numId w:val="22"/>
        </w:numPr>
        <w:jc w:val="both"/>
        <w:rPr>
          <w:b/>
        </w:rPr>
      </w:pPr>
      <w:r>
        <w:t>v[0:m-1] is vector od currently available resources</w:t>
      </w:r>
    </w:p>
    <w:p w14:paraId="5EC5F755" w14:textId="28C84400" w:rsidR="007B2543" w:rsidRDefault="007B2543" w:rsidP="00580771">
      <w:pPr>
        <w:pStyle w:val="ListParagraph"/>
        <w:numPr>
          <w:ilvl w:val="5"/>
          <w:numId w:val="22"/>
        </w:numPr>
        <w:jc w:val="both"/>
      </w:pPr>
      <w:r w:rsidRPr="007B2543">
        <w:t>A, the m x n resource allocation matrix and R, the m x n outstanding request matrix</w:t>
      </w:r>
    </w:p>
    <w:p w14:paraId="25E56FF2" w14:textId="51535857" w:rsidR="007B2543" w:rsidRDefault="007B2543" w:rsidP="00580771">
      <w:pPr>
        <w:pStyle w:val="ListParagraph"/>
        <w:numPr>
          <w:ilvl w:val="6"/>
          <w:numId w:val="22"/>
        </w:numPr>
        <w:jc w:val="both"/>
      </w:pPr>
      <w:r>
        <w:t>A</w:t>
      </w:r>
      <w:r>
        <w:rPr>
          <w:vertAlign w:val="subscript"/>
        </w:rPr>
        <w:t>ij</w:t>
      </w:r>
      <w:r>
        <w:t xml:space="preserve"> is the number of objects of type j owned by i</w:t>
      </w:r>
    </w:p>
    <w:p w14:paraId="0570ED5B" w14:textId="537939CD" w:rsidR="007B2543" w:rsidRDefault="007B2543" w:rsidP="00580771">
      <w:pPr>
        <w:pStyle w:val="ListParagraph"/>
        <w:numPr>
          <w:ilvl w:val="6"/>
          <w:numId w:val="22"/>
        </w:numPr>
        <w:jc w:val="both"/>
      </w:pPr>
      <w:r>
        <w:t>R</w:t>
      </w:r>
      <w:r>
        <w:rPr>
          <w:vertAlign w:val="subscript"/>
        </w:rPr>
        <w:t>ik</w:t>
      </w:r>
      <w:r>
        <w:t xml:space="preserve"> is the number of objects of type j needed by i</w:t>
      </w:r>
    </w:p>
    <w:p w14:paraId="6CAB4BE2" w14:textId="1AB836E0" w:rsidR="007B2543" w:rsidRDefault="007B2543" w:rsidP="00580771">
      <w:pPr>
        <w:pStyle w:val="ListParagraph"/>
        <w:numPr>
          <w:ilvl w:val="5"/>
          <w:numId w:val="22"/>
        </w:numPr>
        <w:jc w:val="both"/>
      </w:pPr>
      <w:r>
        <w:t>Proceed by successively marking rows in A for threads that are not part of a deadlocked set – if we cannot mark all rows of A, we have deadlock.</w:t>
      </w:r>
    </w:p>
    <w:p w14:paraId="281DE27A" w14:textId="1E8AF9A6" w:rsidR="007B2543" w:rsidRDefault="007B2543" w:rsidP="00580771">
      <w:pPr>
        <w:pStyle w:val="ListParagraph"/>
        <w:numPr>
          <w:ilvl w:val="6"/>
          <w:numId w:val="22"/>
        </w:numPr>
        <w:jc w:val="both"/>
      </w:pPr>
      <w:r>
        <w:t>Mark all zero rows of A – thread holding 0 resources can’t be part of deadlock set</w:t>
      </w:r>
    </w:p>
    <w:p w14:paraId="54981DFC" w14:textId="13A894FE" w:rsidR="007B2543" w:rsidRDefault="007B2543" w:rsidP="00580771">
      <w:pPr>
        <w:pStyle w:val="ListParagraph"/>
        <w:numPr>
          <w:ilvl w:val="6"/>
          <w:numId w:val="22"/>
        </w:numPr>
        <w:jc w:val="both"/>
      </w:pPr>
      <w:r>
        <w:t>Initialise working vector w[0:m-1] to v</w:t>
      </w:r>
    </w:p>
    <w:p w14:paraId="45687D7C" w14:textId="5A35EA16" w:rsidR="007B2543" w:rsidRDefault="007B2543" w:rsidP="00580771">
      <w:pPr>
        <w:pStyle w:val="ListParagraph"/>
        <w:numPr>
          <w:ilvl w:val="7"/>
          <w:numId w:val="22"/>
        </w:numPr>
        <w:jc w:val="both"/>
      </w:pPr>
      <w:r>
        <w:t>W[] describes any free resources at start, plus any resources released by a hypothesized sequence of satisfied threads freeing and terminating</w:t>
      </w:r>
    </w:p>
    <w:p w14:paraId="61623A69" w14:textId="459D4CFF" w:rsidR="007B2543" w:rsidRDefault="007B2543" w:rsidP="00580771">
      <w:pPr>
        <w:pStyle w:val="ListParagraph"/>
        <w:numPr>
          <w:ilvl w:val="6"/>
          <w:numId w:val="22"/>
        </w:numPr>
        <w:jc w:val="both"/>
      </w:pPr>
      <w:r>
        <w:t>Select an unmarked row I of A st R[i] &lt;= W</w:t>
      </w:r>
    </w:p>
    <w:p w14:paraId="3E9FB132" w14:textId="4B7C5156" w:rsidR="007B2543" w:rsidRDefault="007B2543" w:rsidP="00580771">
      <w:pPr>
        <w:pStyle w:val="ListParagraph"/>
        <w:numPr>
          <w:ilvl w:val="7"/>
          <w:numId w:val="22"/>
        </w:numPr>
        <w:jc w:val="both"/>
      </w:pPr>
      <w:r>
        <w:t xml:space="preserve">Find thread </w:t>
      </w:r>
      <w:r w:rsidR="00580771">
        <w:t>whose</w:t>
      </w:r>
      <w:r>
        <w:t xml:space="preserve"> request can be satisfied</w:t>
      </w:r>
    </w:p>
    <w:p w14:paraId="73839BD9" w14:textId="26D546D6" w:rsidR="007B2543" w:rsidRDefault="007B2543" w:rsidP="00580771">
      <w:pPr>
        <w:pStyle w:val="ListParagraph"/>
        <w:numPr>
          <w:ilvl w:val="7"/>
          <w:numId w:val="22"/>
        </w:numPr>
        <w:jc w:val="both"/>
      </w:pPr>
      <w:r>
        <w:t>W = W + A[i]</w:t>
      </w:r>
    </w:p>
    <w:p w14:paraId="5F0B474C" w14:textId="43187022" w:rsidR="007B2543" w:rsidRDefault="007B2543" w:rsidP="00580771">
      <w:pPr>
        <w:pStyle w:val="ListParagraph"/>
        <w:numPr>
          <w:ilvl w:val="7"/>
          <w:numId w:val="22"/>
        </w:numPr>
        <w:jc w:val="both"/>
      </w:pPr>
      <w:r>
        <w:t>Repeat</w:t>
      </w:r>
    </w:p>
    <w:p w14:paraId="1B92A03F" w14:textId="2D601606" w:rsidR="007B2543" w:rsidRDefault="007B2543" w:rsidP="00580771">
      <w:pPr>
        <w:pStyle w:val="ListParagraph"/>
        <w:numPr>
          <w:ilvl w:val="6"/>
          <w:numId w:val="22"/>
        </w:numPr>
        <w:jc w:val="both"/>
      </w:pPr>
      <w:r>
        <w:t>Terminate when no such row can be found – unmarked rows are in the deadlock set</w:t>
      </w:r>
    </w:p>
    <w:p w14:paraId="5A399E8C" w14:textId="6DD850E7" w:rsidR="007B2543" w:rsidRPr="007B2543" w:rsidRDefault="007B2543" w:rsidP="00580771">
      <w:pPr>
        <w:pStyle w:val="ListParagraph"/>
        <w:numPr>
          <w:ilvl w:val="3"/>
          <w:numId w:val="22"/>
        </w:numPr>
        <w:jc w:val="both"/>
      </w:pPr>
      <w:r>
        <w:rPr>
          <w:b/>
        </w:rPr>
        <w:t>Deadlock Recovery</w:t>
      </w:r>
    </w:p>
    <w:p w14:paraId="1EA4903A" w14:textId="13C0376D" w:rsidR="007B2543" w:rsidRDefault="000D3D9E" w:rsidP="00580771">
      <w:pPr>
        <w:pStyle w:val="ListParagraph"/>
        <w:numPr>
          <w:ilvl w:val="4"/>
          <w:numId w:val="22"/>
        </w:numPr>
        <w:jc w:val="both"/>
      </w:pPr>
      <w:r>
        <w:t xml:space="preserve">(1) Kill a thread </w:t>
      </w:r>
      <w:r w:rsidR="003D21CE">
        <w:t>from deadlock set – this is not guaranteed to work</w:t>
      </w:r>
    </w:p>
    <w:p w14:paraId="501B1156" w14:textId="2AC00D3B" w:rsidR="003D21CE" w:rsidRPr="007B2543" w:rsidRDefault="003D21CE" w:rsidP="00580771">
      <w:pPr>
        <w:pStyle w:val="ListParagraph"/>
        <w:numPr>
          <w:ilvl w:val="4"/>
          <w:numId w:val="22"/>
        </w:numPr>
        <w:jc w:val="both"/>
      </w:pPr>
      <w:r>
        <w:t>(2) Resume from checkpoint</w:t>
      </w:r>
    </w:p>
    <w:p w14:paraId="1E68B1AE" w14:textId="08633F88" w:rsidR="00791EAC" w:rsidRDefault="00791EAC" w:rsidP="00580771">
      <w:pPr>
        <w:pStyle w:val="ListParagraph"/>
        <w:numPr>
          <w:ilvl w:val="2"/>
          <w:numId w:val="22"/>
        </w:numPr>
        <w:jc w:val="both"/>
      </w:pPr>
      <w:r>
        <w:t>(3) Ignore it</w:t>
      </w:r>
    </w:p>
    <w:p w14:paraId="725A62A0" w14:textId="24C84D34" w:rsidR="00791EAC" w:rsidRDefault="00791EAC" w:rsidP="00580771">
      <w:pPr>
        <w:pStyle w:val="ListParagraph"/>
        <w:numPr>
          <w:ilvl w:val="3"/>
          <w:numId w:val="22"/>
        </w:numPr>
        <w:jc w:val="both"/>
      </w:pPr>
      <w:r>
        <w:t>Ostrich Algorithm</w:t>
      </w:r>
    </w:p>
    <w:p w14:paraId="33468348" w14:textId="5F95249F" w:rsidR="003D21CE" w:rsidRPr="003D21CE" w:rsidRDefault="003D21CE" w:rsidP="00580771">
      <w:pPr>
        <w:pStyle w:val="ListParagraph"/>
        <w:numPr>
          <w:ilvl w:val="0"/>
          <w:numId w:val="22"/>
        </w:numPr>
        <w:jc w:val="both"/>
      </w:pPr>
      <w:r>
        <w:rPr>
          <w:b/>
        </w:rPr>
        <w:t>Livelock</w:t>
      </w:r>
    </w:p>
    <w:p w14:paraId="77AABF0D" w14:textId="06846C8E" w:rsidR="003D21CE" w:rsidRDefault="003D21CE" w:rsidP="00580771">
      <w:pPr>
        <w:pStyle w:val="ListParagraph"/>
        <w:numPr>
          <w:ilvl w:val="1"/>
          <w:numId w:val="22"/>
        </w:numPr>
        <w:jc w:val="both"/>
      </w:pPr>
      <w:r>
        <w:t>Livelock is less easy to detect as threads continue to run – but do nothing useful</w:t>
      </w:r>
    </w:p>
    <w:p w14:paraId="214547C6" w14:textId="018851AD" w:rsidR="003D21CE" w:rsidRDefault="003D21CE" w:rsidP="00580771">
      <w:pPr>
        <w:pStyle w:val="ListParagraph"/>
        <w:ind w:left="1080"/>
        <w:jc w:val="both"/>
      </w:pPr>
      <w:r w:rsidRPr="003D21CE">
        <w:rPr>
          <w:noProof/>
        </w:rPr>
        <w:lastRenderedPageBreak/>
        <w:drawing>
          <wp:inline distT="0" distB="0" distL="0" distR="0" wp14:anchorId="4F27D50C" wp14:editId="222506F3">
            <wp:extent cx="5168579" cy="1774049"/>
            <wp:effectExtent l="0" t="0" r="635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4380" cy="177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1291" w14:textId="7C1D7B26" w:rsidR="003D21CE" w:rsidRPr="003D21CE" w:rsidRDefault="003D21CE" w:rsidP="00580771">
      <w:pPr>
        <w:pStyle w:val="ListParagraph"/>
        <w:numPr>
          <w:ilvl w:val="0"/>
          <w:numId w:val="22"/>
        </w:numPr>
        <w:jc w:val="both"/>
      </w:pPr>
      <w:r>
        <w:rPr>
          <w:b/>
        </w:rPr>
        <w:t>Scheduling and Thread Priorities</w:t>
      </w:r>
    </w:p>
    <w:p w14:paraId="120A5941" w14:textId="6975AF13" w:rsidR="003D21CE" w:rsidRDefault="003729F8" w:rsidP="00580771">
      <w:pPr>
        <w:pStyle w:val="ListParagraph"/>
        <w:numPr>
          <w:ilvl w:val="1"/>
          <w:numId w:val="22"/>
        </w:numPr>
        <w:jc w:val="both"/>
      </w:pPr>
      <w:r>
        <w:t xml:space="preserve">Many possible </w:t>
      </w:r>
      <w:r w:rsidRPr="003729F8">
        <w:rPr>
          <w:b/>
        </w:rPr>
        <w:t>scheduling policies</w:t>
      </w:r>
      <w:r>
        <w:t xml:space="preserve"> for which thread should run when &gt; 1 runnable</w:t>
      </w:r>
    </w:p>
    <w:p w14:paraId="62CA6549" w14:textId="67D090C7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Round robin</w:t>
      </w:r>
    </w:p>
    <w:p w14:paraId="474F0B0B" w14:textId="6D57A263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Fixed priorities</w:t>
      </w:r>
    </w:p>
    <w:p w14:paraId="55FDB064" w14:textId="4B20D774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Dynamic priorities</w:t>
      </w:r>
    </w:p>
    <w:p w14:paraId="45F65D59" w14:textId="1B2E5215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Gang scheduling – scheduling for patterns such as P-C</w:t>
      </w:r>
    </w:p>
    <w:p w14:paraId="5B0FB65C" w14:textId="716029FE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Affinity – schedule for efficient resource use (eg caches)</w:t>
      </w:r>
    </w:p>
    <w:p w14:paraId="1137FC26" w14:textId="2A8C2068" w:rsidR="003729F8" w:rsidRDefault="003729F8" w:rsidP="00580771">
      <w:pPr>
        <w:pStyle w:val="ListParagraph"/>
        <w:numPr>
          <w:ilvl w:val="2"/>
          <w:numId w:val="22"/>
        </w:numPr>
        <w:jc w:val="both"/>
      </w:pPr>
      <w:r w:rsidRPr="003729F8">
        <w:rPr>
          <w:b/>
        </w:rPr>
        <w:t>Goals</w:t>
      </w:r>
      <w:r>
        <w:t>: latency vs throughput, energy, fairness</w:t>
      </w:r>
    </w:p>
    <w:p w14:paraId="5CC3FF5C" w14:textId="76B82A05" w:rsidR="003729F8" w:rsidRPr="003729F8" w:rsidRDefault="003729F8" w:rsidP="00580771">
      <w:pPr>
        <w:pStyle w:val="ListParagraph"/>
        <w:numPr>
          <w:ilvl w:val="1"/>
          <w:numId w:val="22"/>
        </w:numPr>
        <w:jc w:val="both"/>
      </w:pPr>
      <w:r>
        <w:rPr>
          <w:b/>
        </w:rPr>
        <w:t>Priority Inversion</w:t>
      </w:r>
    </w:p>
    <w:p w14:paraId="1230EC98" w14:textId="3BA8822E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Liveness problem due to interaction between locking and scheduler</w:t>
      </w:r>
    </w:p>
    <w:p w14:paraId="4A96E79E" w14:textId="19C03624" w:rsid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t>High priority thread might still have to wait for lower priority thread due to acquisition of locks</w:t>
      </w:r>
    </w:p>
    <w:p w14:paraId="7DE9B3B4" w14:textId="69E0D7D6" w:rsidR="003729F8" w:rsidRDefault="003729F8" w:rsidP="00580771">
      <w:pPr>
        <w:pStyle w:val="ListParagraph"/>
        <w:ind w:left="1800"/>
        <w:jc w:val="both"/>
      </w:pPr>
      <w:r w:rsidRPr="003729F8">
        <w:rPr>
          <w:noProof/>
        </w:rPr>
        <w:drawing>
          <wp:inline distT="0" distB="0" distL="0" distR="0" wp14:anchorId="71C50F0C" wp14:editId="73A55D67">
            <wp:extent cx="4304227" cy="1536065"/>
            <wp:effectExtent l="0" t="0" r="127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8998" cy="15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CEB2" w14:textId="41DA1B5B" w:rsidR="003729F8" w:rsidRPr="00160AAA" w:rsidRDefault="003729F8" w:rsidP="00580771">
      <w:pPr>
        <w:pStyle w:val="ListParagraph"/>
        <w:numPr>
          <w:ilvl w:val="2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Disabled Mars Pathfinder robot for several months</w:t>
      </w:r>
    </w:p>
    <w:p w14:paraId="675855A3" w14:textId="692100FA" w:rsidR="003729F8" w:rsidRPr="003729F8" w:rsidRDefault="003729F8" w:rsidP="00580771">
      <w:pPr>
        <w:pStyle w:val="ListParagraph"/>
        <w:numPr>
          <w:ilvl w:val="2"/>
          <w:numId w:val="22"/>
        </w:numPr>
        <w:jc w:val="both"/>
      </w:pPr>
      <w:r>
        <w:rPr>
          <w:b/>
        </w:rPr>
        <w:t>Solution is Priority Inheritance</w:t>
      </w:r>
    </w:p>
    <w:p w14:paraId="2F36CB34" w14:textId="6D591584" w:rsidR="003729F8" w:rsidRDefault="003729F8" w:rsidP="00580771">
      <w:pPr>
        <w:pStyle w:val="ListParagraph"/>
        <w:numPr>
          <w:ilvl w:val="3"/>
          <w:numId w:val="22"/>
        </w:numPr>
        <w:jc w:val="both"/>
      </w:pPr>
      <w:r>
        <w:t>Temporarily boost priority of lock holder to that of highest waiting thread</w:t>
      </w:r>
    </w:p>
    <w:p w14:paraId="0D9B6796" w14:textId="5245F17B" w:rsidR="003729F8" w:rsidRPr="00160AAA" w:rsidRDefault="003729F8" w:rsidP="00580771">
      <w:pPr>
        <w:pStyle w:val="ListParagraph"/>
        <w:numPr>
          <w:ilvl w:val="3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Windows:</w:t>
      </w:r>
    </w:p>
    <w:p w14:paraId="604DCD0E" w14:textId="07751A2B" w:rsidR="003729F8" w:rsidRPr="00160AAA" w:rsidRDefault="003729F8" w:rsidP="00580771">
      <w:pPr>
        <w:pStyle w:val="ListParagraph"/>
        <w:numPr>
          <w:ilvl w:val="4"/>
          <w:numId w:val="22"/>
        </w:numPr>
        <w:jc w:val="both"/>
        <w:rPr>
          <w:color w:val="0070C0"/>
        </w:rPr>
      </w:pPr>
      <w:r w:rsidRPr="00160AAA">
        <w:rPr>
          <w:color w:val="0070C0"/>
        </w:rPr>
        <w:t>Check if any ready thread hasn’t run for 300 ticks</w:t>
      </w:r>
    </w:p>
    <w:p w14:paraId="3279A509" w14:textId="7F307CA6" w:rsidR="003729F8" w:rsidRDefault="003729F8" w:rsidP="00580771">
      <w:pPr>
        <w:pStyle w:val="ListParagraph"/>
        <w:numPr>
          <w:ilvl w:val="4"/>
          <w:numId w:val="22"/>
        </w:numPr>
        <w:jc w:val="both"/>
        <w:rPr>
          <w:color w:val="4472C4" w:themeColor="accent1"/>
        </w:rPr>
      </w:pPr>
      <w:r w:rsidRPr="00160AAA">
        <w:rPr>
          <w:color w:val="0070C0"/>
        </w:rPr>
        <w:t>If so, double quantum and boost its priority to 15</w:t>
      </w:r>
    </w:p>
    <w:p w14:paraId="022AEB63" w14:textId="4E2806FF" w:rsidR="003729F8" w:rsidRDefault="004D53C5" w:rsidP="00580771">
      <w:pPr>
        <w:pStyle w:val="ListParagraph"/>
        <w:numPr>
          <w:ilvl w:val="3"/>
          <w:numId w:val="22"/>
        </w:numPr>
        <w:jc w:val="both"/>
        <w:rPr>
          <w:color w:val="FF0000"/>
        </w:rPr>
      </w:pPr>
      <w:r w:rsidRPr="004D53C5">
        <w:rPr>
          <w:color w:val="FF0000"/>
        </w:rPr>
        <w:t>Issues</w:t>
      </w:r>
    </w:p>
    <w:p w14:paraId="70A1540D" w14:textId="083CCE0A" w:rsidR="004D53C5" w:rsidRDefault="004D53C5" w:rsidP="00580771">
      <w:pPr>
        <w:pStyle w:val="ListParagraph"/>
        <w:numPr>
          <w:ilvl w:val="4"/>
          <w:numId w:val="22"/>
        </w:numPr>
        <w:jc w:val="both"/>
        <w:rPr>
          <w:color w:val="FF0000"/>
        </w:rPr>
      </w:pPr>
      <w:r>
        <w:rPr>
          <w:color w:val="FF0000"/>
        </w:rPr>
        <w:t>Hard to reason about resulting behaviour: heuristic</w:t>
      </w:r>
    </w:p>
    <w:p w14:paraId="238F4F55" w14:textId="1B49A10E" w:rsidR="004D53C5" w:rsidRDefault="004D53C5" w:rsidP="00580771">
      <w:pPr>
        <w:pStyle w:val="ListParagraph"/>
        <w:numPr>
          <w:ilvl w:val="4"/>
          <w:numId w:val="22"/>
        </w:numPr>
        <w:jc w:val="both"/>
        <w:rPr>
          <w:color w:val="FF0000"/>
        </w:rPr>
      </w:pPr>
      <w:r>
        <w:rPr>
          <w:color w:val="FF0000"/>
        </w:rPr>
        <w:t>Propagation might be needed through chains containing multiple locks</w:t>
      </w:r>
    </w:p>
    <w:p w14:paraId="72B45DCA" w14:textId="0E27238C" w:rsidR="004D53C5" w:rsidRDefault="004D53C5" w:rsidP="00580771">
      <w:pPr>
        <w:pStyle w:val="ListParagraph"/>
        <w:numPr>
          <w:ilvl w:val="4"/>
          <w:numId w:val="22"/>
        </w:numPr>
        <w:jc w:val="both"/>
        <w:rPr>
          <w:color w:val="FF0000"/>
        </w:rPr>
      </w:pPr>
      <w:r>
        <w:rPr>
          <w:color w:val="FF0000"/>
        </w:rPr>
        <w:t>Tough reader-writer locks</w:t>
      </w:r>
    </w:p>
    <w:p w14:paraId="0E8B7838" w14:textId="68CE6475" w:rsidR="004D53C5" w:rsidRPr="004D53C5" w:rsidRDefault="004D53C5" w:rsidP="00580771">
      <w:pPr>
        <w:pStyle w:val="ListParagraph"/>
        <w:numPr>
          <w:ilvl w:val="4"/>
          <w:numId w:val="22"/>
        </w:numPr>
        <w:jc w:val="both"/>
        <w:rPr>
          <w:color w:val="FF0000"/>
        </w:rPr>
      </w:pPr>
      <w:r>
        <w:rPr>
          <w:b/>
          <w:color w:val="FF0000"/>
        </w:rPr>
        <w:t>Condition Synchronisation and Resource Allocation</w:t>
      </w:r>
    </w:p>
    <w:p w14:paraId="50F0CB9F" w14:textId="2EE5AAA5" w:rsidR="004D53C5" w:rsidRDefault="004D53C5" w:rsidP="00580771">
      <w:pPr>
        <w:pStyle w:val="ListParagraph"/>
        <w:numPr>
          <w:ilvl w:val="5"/>
          <w:numId w:val="22"/>
        </w:numPr>
        <w:jc w:val="both"/>
        <w:rPr>
          <w:color w:val="FF0000"/>
        </w:rPr>
      </w:pPr>
      <w:r>
        <w:rPr>
          <w:color w:val="FF0000"/>
        </w:rPr>
        <w:t>With locks, don’t know what thread holds the lock</w:t>
      </w:r>
    </w:p>
    <w:p w14:paraId="3BD037BC" w14:textId="0B219535" w:rsidR="004D53C5" w:rsidRPr="004D53C5" w:rsidRDefault="004D53C5" w:rsidP="00580771">
      <w:pPr>
        <w:pStyle w:val="ListParagraph"/>
        <w:numPr>
          <w:ilvl w:val="5"/>
          <w:numId w:val="22"/>
        </w:numPr>
        <w:jc w:val="both"/>
        <w:rPr>
          <w:color w:val="FF0000"/>
        </w:rPr>
      </w:pPr>
      <w:r>
        <w:rPr>
          <w:color w:val="FF0000"/>
        </w:rPr>
        <w:t>Semaphores do not record which thread might issue a signal or release an allocated resource</w:t>
      </w:r>
    </w:p>
    <w:p w14:paraId="55D369E2" w14:textId="2C77BA49" w:rsidR="004D53C5" w:rsidRPr="004D53C5" w:rsidRDefault="004D53C5" w:rsidP="00580771">
      <w:pPr>
        <w:pStyle w:val="ListParagraph"/>
        <w:numPr>
          <w:ilvl w:val="5"/>
          <w:numId w:val="22"/>
        </w:numPr>
        <w:jc w:val="both"/>
        <w:rPr>
          <w:color w:val="FF0000"/>
        </w:rPr>
      </w:pPr>
      <w:r>
        <w:rPr>
          <w:color w:val="FF0000"/>
        </w:rPr>
        <w:t>Must compose across multiple waiting types</w:t>
      </w:r>
    </w:p>
    <w:p w14:paraId="5E3F0F20" w14:textId="6B1F5BA6" w:rsidR="009E7317" w:rsidRDefault="009E7317" w:rsidP="00580771">
      <w:pPr>
        <w:pStyle w:val="Heading2"/>
        <w:jc w:val="both"/>
      </w:pPr>
      <w:bookmarkStart w:id="8" w:name="_Toc533894665"/>
      <w:r>
        <w:lastRenderedPageBreak/>
        <w:t>Concurrency without shared data</w:t>
      </w:r>
      <w:bookmarkEnd w:id="8"/>
    </w:p>
    <w:p w14:paraId="2D0BD6EF" w14:textId="3C06EA28" w:rsidR="00EA0EB5" w:rsidRDefault="00EA0EB5" w:rsidP="00580771">
      <w:pPr>
        <w:pStyle w:val="ListParagraph"/>
        <w:numPr>
          <w:ilvl w:val="0"/>
          <w:numId w:val="23"/>
        </w:numPr>
        <w:jc w:val="both"/>
      </w:pPr>
      <w:r>
        <w:t>Alternative to having threads which can arbitrarily do things is to have only one thread access any particular piece of data</w:t>
      </w:r>
    </w:p>
    <w:p w14:paraId="7051E59B" w14:textId="30A6007D" w:rsidR="00EA0EB5" w:rsidRDefault="00EA0EB5" w:rsidP="00580771">
      <w:pPr>
        <w:pStyle w:val="ListParagraph"/>
        <w:numPr>
          <w:ilvl w:val="0"/>
          <w:numId w:val="23"/>
        </w:numPr>
        <w:jc w:val="both"/>
      </w:pPr>
      <w:r>
        <w:t>Retain concurrency by allowing threads to ask for operations to be done on their behalf</w:t>
      </w:r>
    </w:p>
    <w:p w14:paraId="6B6D90AD" w14:textId="5938E172" w:rsidR="00EA0EB5" w:rsidRPr="00160AAA" w:rsidRDefault="00EA0EB5" w:rsidP="00580771">
      <w:pPr>
        <w:pStyle w:val="ListParagraph"/>
        <w:numPr>
          <w:ilvl w:val="0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Example: Active Objects</w:t>
      </w:r>
    </w:p>
    <w:p w14:paraId="762DB7DD" w14:textId="20D6DF22" w:rsidR="00EA0EB5" w:rsidRPr="00160AAA" w:rsidRDefault="00EA0EB5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Monitor with an associated server thread: exports an entry for each operation it provides while the other threads call methods. The call returns when the operation is done.</w:t>
      </w:r>
    </w:p>
    <w:p w14:paraId="6E3ACF80" w14:textId="6AFF4011" w:rsidR="00EA0EB5" w:rsidRPr="00160AAA" w:rsidRDefault="00EA0EB5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All the complexity is bundled up in an active object</w:t>
      </w:r>
    </w:p>
    <w:p w14:paraId="5D49B05A" w14:textId="4A19F1DD" w:rsidR="00EA0EB5" w:rsidRPr="00160AAA" w:rsidRDefault="00EA0EB5" w:rsidP="00580771">
      <w:pPr>
        <w:pStyle w:val="ListParagraph"/>
        <w:numPr>
          <w:ilvl w:val="2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(1) Must manage mutual exclusion where needed</w:t>
      </w:r>
    </w:p>
    <w:p w14:paraId="01B134B4" w14:textId="624FF76D" w:rsidR="00EA0EB5" w:rsidRPr="00160AAA" w:rsidRDefault="00EA0EB5" w:rsidP="00580771">
      <w:pPr>
        <w:pStyle w:val="ListParagraph"/>
        <w:numPr>
          <w:ilvl w:val="2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(2) Queue requests from multiple threads</w:t>
      </w:r>
    </w:p>
    <w:p w14:paraId="30D3F77A" w14:textId="6BE882DB" w:rsidR="00EA0EB5" w:rsidRPr="00160AAA" w:rsidRDefault="00EA0EB5" w:rsidP="00580771">
      <w:pPr>
        <w:pStyle w:val="ListParagraph"/>
        <w:numPr>
          <w:ilvl w:val="2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(3) Delay requests pending conditions</w:t>
      </w:r>
    </w:p>
    <w:p w14:paraId="51F0EDB7" w14:textId="55253763" w:rsidR="00EA0EB5" w:rsidRDefault="00EA0EB5" w:rsidP="00580771">
      <w:pPr>
        <w:pStyle w:val="ListParagraph"/>
        <w:numPr>
          <w:ilvl w:val="1"/>
          <w:numId w:val="23"/>
        </w:numPr>
        <w:jc w:val="both"/>
        <w:rPr>
          <w:color w:val="4472C4" w:themeColor="accent1"/>
        </w:rPr>
      </w:pPr>
      <w:r w:rsidRPr="00EA0EB5">
        <w:rPr>
          <w:noProof/>
          <w:color w:val="4472C4" w:themeColor="accent1"/>
        </w:rPr>
        <w:drawing>
          <wp:inline distT="0" distB="0" distL="0" distR="0" wp14:anchorId="5C429ED4" wp14:editId="369D8C89">
            <wp:extent cx="4914900" cy="236536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1881" cy="23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C615" w14:textId="2C4E5F0D" w:rsidR="00EA0EB5" w:rsidRPr="00EA0EB5" w:rsidRDefault="00EA0EB5" w:rsidP="00580771">
      <w:pPr>
        <w:pStyle w:val="ListParagraph"/>
        <w:numPr>
          <w:ilvl w:val="0"/>
          <w:numId w:val="23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Message Passing</w:t>
      </w:r>
    </w:p>
    <w:p w14:paraId="55A14C1D" w14:textId="06B2F9DC" w:rsidR="00EA0EB5" w:rsidRDefault="00EA0EB5" w:rsidP="00580771">
      <w:pPr>
        <w:pStyle w:val="ListParagraph"/>
        <w:numPr>
          <w:ilvl w:val="1"/>
          <w:numId w:val="23"/>
        </w:numPr>
        <w:jc w:val="both"/>
        <w:rPr>
          <w:color w:val="000000" w:themeColor="text1"/>
        </w:rPr>
      </w:pPr>
      <w:r>
        <w:rPr>
          <w:color w:val="000000" w:themeColor="text1"/>
        </w:rPr>
        <w:t>Dynamic invocations between threads can be general message passing – contents of message can be arbitrary data</w:t>
      </w:r>
    </w:p>
    <w:p w14:paraId="1B281696" w14:textId="2F368A75" w:rsidR="00EA0EB5" w:rsidRPr="00EA0EB5" w:rsidRDefault="00EA0EB5" w:rsidP="00580771">
      <w:pPr>
        <w:pStyle w:val="ListParagraph"/>
        <w:numPr>
          <w:ilvl w:val="1"/>
          <w:numId w:val="23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Used to build </w:t>
      </w:r>
      <w:r>
        <w:rPr>
          <w:b/>
          <w:color w:val="000000" w:themeColor="text1"/>
        </w:rPr>
        <w:t>Remote Procedure Call (RPC) (Remote Method Invocation in Java)</w:t>
      </w:r>
    </w:p>
    <w:p w14:paraId="399A8FDC" w14:textId="705081DA" w:rsidR="00EA0EB5" w:rsidRDefault="00EA0EB5" w:rsidP="00580771">
      <w:pPr>
        <w:pStyle w:val="ListParagraph"/>
        <w:numPr>
          <w:ilvl w:val="2"/>
          <w:numId w:val="23"/>
        </w:numPr>
        <w:jc w:val="both"/>
        <w:rPr>
          <w:color w:val="000000" w:themeColor="text1"/>
        </w:rPr>
      </w:pPr>
      <w:r>
        <w:rPr>
          <w:color w:val="000000" w:themeColor="text1"/>
        </w:rPr>
        <w:t>Message includes: name of operation, parameters</w:t>
      </w:r>
    </w:p>
    <w:p w14:paraId="5B927105" w14:textId="02061765" w:rsidR="00EA0EB5" w:rsidRDefault="00EA0EB5" w:rsidP="00580771">
      <w:pPr>
        <w:pStyle w:val="ListParagraph"/>
        <w:numPr>
          <w:ilvl w:val="2"/>
          <w:numId w:val="23"/>
        </w:numPr>
        <w:jc w:val="both"/>
        <w:rPr>
          <w:color w:val="000000" w:themeColor="text1"/>
        </w:rPr>
      </w:pPr>
      <w:r>
        <w:rPr>
          <w:color w:val="000000" w:themeColor="text1"/>
        </w:rPr>
        <w:t>Receiving thread: (1) checks operation name, (2) invoke the relevant code</w:t>
      </w:r>
    </w:p>
    <w:p w14:paraId="3EBC25A1" w14:textId="5A6A7B5A" w:rsidR="00EA0EB5" w:rsidRDefault="00EA0EB5" w:rsidP="00580771">
      <w:pPr>
        <w:pStyle w:val="ListParagraph"/>
        <w:numPr>
          <w:ilvl w:val="2"/>
          <w:numId w:val="23"/>
        </w:numPr>
        <w:jc w:val="both"/>
        <w:rPr>
          <w:color w:val="000000" w:themeColor="text1"/>
        </w:rPr>
      </w:pPr>
      <w:r>
        <w:rPr>
          <w:color w:val="000000" w:themeColor="text1"/>
        </w:rPr>
        <w:t>Return value sent back as another message</w:t>
      </w:r>
    </w:p>
    <w:p w14:paraId="420B0529" w14:textId="3F9A80C1" w:rsidR="00EA0EB5" w:rsidRDefault="00EA0EB5" w:rsidP="00580771">
      <w:pPr>
        <w:pStyle w:val="ListParagraph"/>
        <w:numPr>
          <w:ilvl w:val="1"/>
          <w:numId w:val="23"/>
        </w:numPr>
        <w:jc w:val="both"/>
        <w:rPr>
          <w:color w:val="000000" w:themeColor="text1"/>
        </w:rPr>
      </w:pPr>
      <w:r>
        <w:rPr>
          <w:color w:val="000000" w:themeColor="text1"/>
        </w:rPr>
        <w:t>Sending and receiving is asynchronous</w:t>
      </w:r>
    </w:p>
    <w:p w14:paraId="254A4069" w14:textId="1EFC1472" w:rsidR="00EA0EB5" w:rsidRPr="00160AAA" w:rsidRDefault="00EA0EB5" w:rsidP="00580771">
      <w:pPr>
        <w:pStyle w:val="ListParagraph"/>
        <w:numPr>
          <w:ilvl w:val="1"/>
          <w:numId w:val="23"/>
        </w:numPr>
        <w:jc w:val="both"/>
        <w:rPr>
          <w:color w:val="00B050"/>
        </w:rPr>
      </w:pPr>
      <w:r w:rsidRPr="00160AAA">
        <w:rPr>
          <w:color w:val="00B050"/>
        </w:rPr>
        <w:t>Copy semantics avoid race conditions</w:t>
      </w:r>
    </w:p>
    <w:p w14:paraId="47A911D6" w14:textId="06EA8FC2" w:rsidR="00EA0EB5" w:rsidRPr="00160AAA" w:rsidRDefault="00EA0EB5" w:rsidP="00580771">
      <w:pPr>
        <w:pStyle w:val="ListParagraph"/>
        <w:numPr>
          <w:ilvl w:val="1"/>
          <w:numId w:val="23"/>
        </w:numPr>
        <w:jc w:val="both"/>
        <w:rPr>
          <w:color w:val="00B050"/>
        </w:rPr>
      </w:pPr>
      <w:r w:rsidRPr="00160AAA">
        <w:rPr>
          <w:color w:val="00B050"/>
        </w:rPr>
        <w:t>Flexible API</w:t>
      </w:r>
    </w:p>
    <w:p w14:paraId="6F99A757" w14:textId="267D664A" w:rsidR="00EA0EB5" w:rsidRPr="00160AAA" w:rsidRDefault="00EA0EB5" w:rsidP="00580771">
      <w:pPr>
        <w:pStyle w:val="ListParagraph"/>
        <w:numPr>
          <w:ilvl w:val="2"/>
          <w:numId w:val="23"/>
        </w:numPr>
        <w:jc w:val="both"/>
        <w:rPr>
          <w:color w:val="00B050"/>
        </w:rPr>
      </w:pPr>
      <w:r w:rsidRPr="00160AAA">
        <w:rPr>
          <w:color w:val="00B050"/>
        </w:rPr>
        <w:t>Batching: can send multiple messages before waiting</w:t>
      </w:r>
    </w:p>
    <w:p w14:paraId="33C9FBE0" w14:textId="32A5BA56" w:rsidR="00EA0EB5" w:rsidRPr="00160AAA" w:rsidRDefault="00EA0EB5" w:rsidP="00580771">
      <w:pPr>
        <w:pStyle w:val="ListParagraph"/>
        <w:numPr>
          <w:ilvl w:val="2"/>
          <w:numId w:val="23"/>
        </w:numPr>
        <w:jc w:val="both"/>
        <w:rPr>
          <w:color w:val="00B050"/>
        </w:rPr>
      </w:pPr>
      <w:r w:rsidRPr="00160AAA">
        <w:rPr>
          <w:color w:val="00B050"/>
        </w:rPr>
        <w:t>Scheduling: can choose when to receive, who to receive from and which messages to prioritize</w:t>
      </w:r>
    </w:p>
    <w:p w14:paraId="1AEA5561" w14:textId="776C18B7" w:rsidR="00EA0EB5" w:rsidRPr="00160AAA" w:rsidRDefault="00EA0EB5" w:rsidP="00580771">
      <w:pPr>
        <w:pStyle w:val="ListParagraph"/>
        <w:numPr>
          <w:ilvl w:val="2"/>
          <w:numId w:val="23"/>
        </w:numPr>
        <w:jc w:val="both"/>
        <w:rPr>
          <w:color w:val="00B050"/>
        </w:rPr>
      </w:pPr>
      <w:r w:rsidRPr="00160AAA">
        <w:rPr>
          <w:color w:val="00B050"/>
        </w:rPr>
        <w:t>Broadcast: can send messages to many recipients</w:t>
      </w:r>
    </w:p>
    <w:p w14:paraId="08FD2A4E" w14:textId="7E4E8D2E" w:rsidR="00EA0EB5" w:rsidRPr="00160AAA" w:rsidRDefault="00EA0EB5" w:rsidP="00580771">
      <w:pPr>
        <w:pStyle w:val="ListParagraph"/>
        <w:numPr>
          <w:ilvl w:val="1"/>
          <w:numId w:val="23"/>
        </w:numPr>
        <w:jc w:val="both"/>
        <w:rPr>
          <w:color w:val="00B050"/>
        </w:rPr>
      </w:pPr>
      <w:r w:rsidRPr="00160AAA">
        <w:rPr>
          <w:color w:val="00B050"/>
        </w:rPr>
        <w:t>Works both within and between machines</w:t>
      </w:r>
    </w:p>
    <w:p w14:paraId="2319879C" w14:textId="7614C15B" w:rsidR="000C47AE" w:rsidRPr="00160AAA" w:rsidRDefault="000C47AE" w:rsidP="00580771">
      <w:pPr>
        <w:pStyle w:val="ListParagraph"/>
        <w:numPr>
          <w:ilvl w:val="0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Erlang</w:t>
      </w:r>
    </w:p>
    <w:p w14:paraId="268B2BDA" w14:textId="5049323F" w:rsidR="00EA0EB5" w:rsidRPr="00160AAA" w:rsidRDefault="000C47AE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Functional programmable language designed in mid 80’s</w:t>
      </w:r>
    </w:p>
    <w:p w14:paraId="21DE444E" w14:textId="6C527E56" w:rsidR="000C47AE" w:rsidRPr="00160AAA" w:rsidRDefault="000C47AE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Implements actor (lightweight language-level process) model</w:t>
      </w:r>
    </w:p>
    <w:p w14:paraId="33C5931E" w14:textId="627E7D4A" w:rsidR="000C47AE" w:rsidRPr="00160AAA" w:rsidRDefault="000C47AE" w:rsidP="00580771">
      <w:pPr>
        <w:pStyle w:val="ListParagraph"/>
        <w:numPr>
          <w:ilvl w:val="2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Can spawn() new processes very cheaply</w:t>
      </w:r>
    </w:p>
    <w:p w14:paraId="29996629" w14:textId="0385C908" w:rsidR="000C47AE" w:rsidRPr="00160AAA" w:rsidRDefault="000C47AE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Variables all immutable</w:t>
      </w:r>
    </w:p>
    <w:p w14:paraId="3E7DE1CB" w14:textId="4885FBC0" w:rsidR="000C47AE" w:rsidRPr="00160AAA" w:rsidRDefault="000C47AE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color w:val="0070C0"/>
        </w:rPr>
        <w:t>Guarded receives</w:t>
      </w:r>
    </w:p>
    <w:p w14:paraId="5717CBBE" w14:textId="63BA490C" w:rsidR="000C47AE" w:rsidRPr="00160AAA" w:rsidRDefault="000C47AE" w:rsidP="00580771">
      <w:pPr>
        <w:pStyle w:val="ListParagraph"/>
        <w:numPr>
          <w:ilvl w:val="1"/>
          <w:numId w:val="23"/>
        </w:numPr>
        <w:jc w:val="both"/>
        <w:rPr>
          <w:color w:val="0070C0"/>
        </w:rPr>
      </w:pPr>
      <w:r w:rsidRPr="00160AAA">
        <w:rPr>
          <w:b/>
          <w:color w:val="0070C0"/>
        </w:rPr>
        <w:t>Producer-Consumer</w:t>
      </w:r>
    </w:p>
    <w:p w14:paraId="3EAD888E" w14:textId="57BFFA8D" w:rsidR="000C47AE" w:rsidRDefault="000C47AE" w:rsidP="00580771">
      <w:pPr>
        <w:pStyle w:val="ListParagraph"/>
        <w:ind w:left="1080"/>
        <w:jc w:val="both"/>
        <w:rPr>
          <w:color w:val="4472C4" w:themeColor="accent1"/>
        </w:rPr>
      </w:pPr>
      <w:r w:rsidRPr="000C47AE">
        <w:rPr>
          <w:noProof/>
          <w:color w:val="4472C4" w:themeColor="accent1"/>
        </w:rPr>
        <w:lastRenderedPageBreak/>
        <w:drawing>
          <wp:inline distT="0" distB="0" distL="0" distR="0" wp14:anchorId="5C9EE0A8" wp14:editId="7F78AFCE">
            <wp:extent cx="5129389" cy="2586873"/>
            <wp:effectExtent l="0" t="0" r="190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2952" cy="25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DD05" w14:textId="77777777" w:rsidR="000C47AE" w:rsidRPr="000C47AE" w:rsidRDefault="000C47AE" w:rsidP="00580771">
      <w:pPr>
        <w:pStyle w:val="ListParagraph"/>
        <w:ind w:left="1080"/>
        <w:jc w:val="both"/>
        <w:rPr>
          <w:color w:val="4472C4" w:themeColor="accent1"/>
        </w:rPr>
      </w:pPr>
    </w:p>
    <w:p w14:paraId="37B89ABE" w14:textId="7381C43F" w:rsidR="009E7317" w:rsidRDefault="009E7317" w:rsidP="00580771">
      <w:pPr>
        <w:pStyle w:val="Heading2"/>
        <w:jc w:val="both"/>
      </w:pPr>
      <w:bookmarkStart w:id="9" w:name="_Toc533894666"/>
      <w:r>
        <w:t>Composite Operations and Transactions</w:t>
      </w:r>
      <w:bookmarkEnd w:id="9"/>
    </w:p>
    <w:p w14:paraId="5452882A" w14:textId="3F67305D" w:rsidR="000C47AE" w:rsidRDefault="000C47AE" w:rsidP="00580771">
      <w:pPr>
        <w:pStyle w:val="ListParagraph"/>
        <w:numPr>
          <w:ilvl w:val="0"/>
          <w:numId w:val="24"/>
        </w:numPr>
        <w:jc w:val="both"/>
      </w:pPr>
      <w:r>
        <w:t>Want to be able to build systems which act on multiple distinct objects</w:t>
      </w:r>
    </w:p>
    <w:p w14:paraId="74B72DDC" w14:textId="0D0982FB" w:rsidR="00F12D0E" w:rsidRPr="00F12D0E" w:rsidRDefault="00F12D0E" w:rsidP="00580771">
      <w:pPr>
        <w:pStyle w:val="ListParagraph"/>
        <w:numPr>
          <w:ilvl w:val="0"/>
          <w:numId w:val="24"/>
        </w:numPr>
        <w:jc w:val="both"/>
      </w:pPr>
      <w:r>
        <w:rPr>
          <w:b/>
        </w:rPr>
        <w:t>Problem with composite operations</w:t>
      </w:r>
    </w:p>
    <w:p w14:paraId="763DCB52" w14:textId="701253A3" w:rsidR="00F12D0E" w:rsidRDefault="00F12D0E" w:rsidP="00580771">
      <w:pPr>
        <w:pStyle w:val="ListParagraph"/>
        <w:numPr>
          <w:ilvl w:val="1"/>
          <w:numId w:val="24"/>
        </w:numPr>
        <w:jc w:val="both"/>
      </w:pPr>
      <w:r w:rsidRPr="00F12D0E">
        <w:rPr>
          <w:b/>
        </w:rPr>
        <w:t>(1) Insufficient Isolation:</w:t>
      </w:r>
      <w:r>
        <w:t xml:space="preserve"> Individual operations being atomic is not enough</w:t>
      </w:r>
    </w:p>
    <w:p w14:paraId="51C41A8B" w14:textId="7A6D609A" w:rsidR="00F12D0E" w:rsidRPr="00F12D0E" w:rsidRDefault="00F12D0E" w:rsidP="00580771">
      <w:pPr>
        <w:pStyle w:val="ListParagraph"/>
        <w:numPr>
          <w:ilvl w:val="1"/>
          <w:numId w:val="24"/>
        </w:numPr>
        <w:jc w:val="both"/>
        <w:rPr>
          <w:b/>
        </w:rPr>
      </w:pPr>
      <w:r w:rsidRPr="00F12D0E">
        <w:rPr>
          <w:b/>
        </w:rPr>
        <w:t>(2) Fault Tolerance</w:t>
      </w:r>
      <w:r>
        <w:rPr>
          <w:b/>
        </w:rPr>
        <w:t xml:space="preserve">: </w:t>
      </w:r>
      <w:r>
        <w:t>In the real-world, programs can fail – we need to make sure we can recover safely</w:t>
      </w:r>
    </w:p>
    <w:p w14:paraId="511FE6F6" w14:textId="0680BCDE" w:rsidR="00F12D0E" w:rsidRDefault="00F12D0E" w:rsidP="00580771">
      <w:pPr>
        <w:pStyle w:val="ListParagraph"/>
        <w:numPr>
          <w:ilvl w:val="0"/>
          <w:numId w:val="24"/>
        </w:numPr>
        <w:jc w:val="both"/>
        <w:rPr>
          <w:b/>
        </w:rPr>
      </w:pPr>
      <w:r>
        <w:rPr>
          <w:b/>
        </w:rPr>
        <w:t>Transactions</w:t>
      </w:r>
    </w:p>
    <w:p w14:paraId="13DA3DAF" w14:textId="624209C8" w:rsidR="00F12D0E" w:rsidRPr="00F12D0E" w:rsidRDefault="00F12D0E" w:rsidP="00580771">
      <w:pPr>
        <w:pStyle w:val="ListParagraph"/>
        <w:numPr>
          <w:ilvl w:val="1"/>
          <w:numId w:val="24"/>
        </w:numPr>
        <w:jc w:val="both"/>
        <w:rPr>
          <w:b/>
        </w:rPr>
      </w:pPr>
      <w:r>
        <w:t xml:space="preserve">Want programmer to be able to specify that a set of operations should happen atomically </w:t>
      </w:r>
    </w:p>
    <w:p w14:paraId="1A7E3B3D" w14:textId="59427C7B" w:rsidR="00F12D0E" w:rsidRPr="00F12D0E" w:rsidRDefault="00F12D0E" w:rsidP="00580771">
      <w:pPr>
        <w:pStyle w:val="ListParagraph"/>
        <w:numPr>
          <w:ilvl w:val="1"/>
          <w:numId w:val="24"/>
        </w:numPr>
        <w:jc w:val="both"/>
        <w:rPr>
          <w:b/>
        </w:rPr>
      </w:pPr>
      <w:r>
        <w:t>It either executes correctly (it commits) or has no effect at all (it aborts)</w:t>
      </w:r>
    </w:p>
    <w:p w14:paraId="66AE6E85" w14:textId="474926DB" w:rsidR="00F12D0E" w:rsidRPr="00F12D0E" w:rsidRDefault="00F12D0E" w:rsidP="00580771">
      <w:pPr>
        <w:pStyle w:val="ListParagraph"/>
        <w:numPr>
          <w:ilvl w:val="1"/>
          <w:numId w:val="24"/>
        </w:numPr>
        <w:jc w:val="both"/>
        <w:rPr>
          <w:b/>
        </w:rPr>
      </w:pPr>
      <w:r>
        <w:t>All transactions to be ACID:</w:t>
      </w:r>
    </w:p>
    <w:p w14:paraId="71AF1B31" w14:textId="1BCC01C9" w:rsidR="00F12D0E" w:rsidRPr="00F12D0E" w:rsidRDefault="00F12D0E" w:rsidP="00580771">
      <w:pPr>
        <w:pStyle w:val="ListParagraph"/>
        <w:numPr>
          <w:ilvl w:val="2"/>
          <w:numId w:val="24"/>
        </w:numPr>
        <w:jc w:val="both"/>
        <w:rPr>
          <w:b/>
        </w:rPr>
      </w:pPr>
      <w:r>
        <w:rPr>
          <w:b/>
        </w:rPr>
        <w:t xml:space="preserve">Atomicity: </w:t>
      </w:r>
      <w:r>
        <w:t>Either all or none of the transaction’s operations are performed</w:t>
      </w:r>
    </w:p>
    <w:p w14:paraId="7C6D44B2" w14:textId="7E514147" w:rsidR="00F12D0E" w:rsidRPr="00F12D0E" w:rsidRDefault="00F12D0E" w:rsidP="00580771">
      <w:pPr>
        <w:pStyle w:val="ListParagraph"/>
        <w:numPr>
          <w:ilvl w:val="2"/>
          <w:numId w:val="24"/>
        </w:numPr>
        <w:jc w:val="both"/>
        <w:rPr>
          <w:b/>
        </w:rPr>
      </w:pPr>
      <w:r>
        <w:rPr>
          <w:b/>
        </w:rPr>
        <w:t xml:space="preserve">Consistency: </w:t>
      </w:r>
      <w:r>
        <w:t>A transaction transforms the system from one consistent state to another</w:t>
      </w:r>
    </w:p>
    <w:p w14:paraId="0E422B58" w14:textId="05424562" w:rsidR="00F12D0E" w:rsidRPr="000204D6" w:rsidRDefault="00F12D0E" w:rsidP="00580771">
      <w:pPr>
        <w:pStyle w:val="ListParagraph"/>
        <w:numPr>
          <w:ilvl w:val="2"/>
          <w:numId w:val="24"/>
        </w:numPr>
        <w:jc w:val="both"/>
        <w:rPr>
          <w:b/>
        </w:rPr>
      </w:pPr>
      <w:r>
        <w:rPr>
          <w:b/>
        </w:rPr>
        <w:t xml:space="preserve">Isolation: </w:t>
      </w:r>
      <w:r w:rsidR="000204D6">
        <w:t>Each transaction executes as if isolated from concurrent effects of others</w:t>
      </w:r>
    </w:p>
    <w:p w14:paraId="5A6C6637" w14:textId="499B686F" w:rsidR="000204D6" w:rsidRDefault="000204D6" w:rsidP="00580771">
      <w:pPr>
        <w:pStyle w:val="ListParagraph"/>
        <w:numPr>
          <w:ilvl w:val="3"/>
          <w:numId w:val="24"/>
        </w:numPr>
        <w:jc w:val="both"/>
      </w:pPr>
      <w:r w:rsidRPr="000204D6">
        <w:t>Sort of doesn’t allow any concurrency without having a server-wide lock</w:t>
      </w:r>
    </w:p>
    <w:p w14:paraId="6A024762" w14:textId="65218DE6" w:rsidR="00537692" w:rsidRPr="000204D6" w:rsidRDefault="00537692" w:rsidP="00580771">
      <w:pPr>
        <w:pStyle w:val="ListParagraph"/>
        <w:numPr>
          <w:ilvl w:val="3"/>
          <w:numId w:val="24"/>
        </w:numPr>
        <w:jc w:val="both"/>
      </w:pPr>
      <w:r>
        <w:rPr>
          <w:b/>
        </w:rPr>
        <w:t>Serialisability</w:t>
      </w:r>
    </w:p>
    <w:p w14:paraId="11D5369E" w14:textId="797939B6" w:rsidR="000204D6" w:rsidRDefault="000204D6" w:rsidP="00580771">
      <w:pPr>
        <w:pStyle w:val="ListParagraph"/>
        <w:numPr>
          <w:ilvl w:val="4"/>
          <w:numId w:val="24"/>
        </w:numPr>
        <w:jc w:val="both"/>
      </w:pPr>
      <w:r w:rsidRPr="000204D6">
        <w:t>Need to e</w:t>
      </w:r>
      <w:r>
        <w:t>xecute transactions serially</w:t>
      </w:r>
    </w:p>
    <w:p w14:paraId="3AA7F447" w14:textId="5238FAC8" w:rsidR="000204D6" w:rsidRDefault="000204D6" w:rsidP="00580771">
      <w:pPr>
        <w:pStyle w:val="ListParagraph"/>
        <w:numPr>
          <w:ilvl w:val="5"/>
          <w:numId w:val="24"/>
        </w:numPr>
        <w:jc w:val="both"/>
      </w:pPr>
      <w:r>
        <w:t>To improve performance, transaction systems execute many transactions concurrently</w:t>
      </w:r>
    </w:p>
    <w:p w14:paraId="117D1FB7" w14:textId="6EF99CC6" w:rsidR="000204D6" w:rsidRDefault="000204D6" w:rsidP="00580771">
      <w:pPr>
        <w:pStyle w:val="ListParagraph"/>
        <w:numPr>
          <w:ilvl w:val="5"/>
          <w:numId w:val="24"/>
        </w:numPr>
        <w:jc w:val="both"/>
      </w:pPr>
      <w:r>
        <w:t>But programmers must only observe behaviours consistent with a possible serial execution</w:t>
      </w:r>
    </w:p>
    <w:p w14:paraId="79005B20" w14:textId="7EF146D4" w:rsidR="000204D6" w:rsidRDefault="000204D6" w:rsidP="00580771">
      <w:pPr>
        <w:pStyle w:val="ListParagraph"/>
        <w:numPr>
          <w:ilvl w:val="4"/>
          <w:numId w:val="24"/>
        </w:numPr>
        <w:jc w:val="both"/>
      </w:pPr>
      <w:r>
        <w:t>Things are serializable if transactions are not interleaved and if they are interleaved it is serializable only because swapped execution orders of non-conflicting operations</w:t>
      </w:r>
    </w:p>
    <w:p w14:paraId="41F1C484" w14:textId="408A399F" w:rsidR="000204D6" w:rsidRDefault="000204D6" w:rsidP="00580771">
      <w:pPr>
        <w:pStyle w:val="ListParagraph"/>
        <w:numPr>
          <w:ilvl w:val="4"/>
          <w:numId w:val="24"/>
        </w:numPr>
        <w:jc w:val="both"/>
      </w:pPr>
      <w:r>
        <w:rPr>
          <w:b/>
        </w:rPr>
        <w:t>Conflict Serialisability</w:t>
      </w:r>
      <w:r w:rsidR="00537692">
        <w:rPr>
          <w:b/>
        </w:rPr>
        <w:t xml:space="preserve">: </w:t>
      </w:r>
      <w:r>
        <w:t>Satisfied for a schedule S iff:</w:t>
      </w:r>
    </w:p>
    <w:p w14:paraId="4C384233" w14:textId="35D178BF" w:rsidR="000204D6" w:rsidRDefault="000204D6" w:rsidP="00580771">
      <w:pPr>
        <w:pStyle w:val="ListParagraph"/>
        <w:numPr>
          <w:ilvl w:val="5"/>
          <w:numId w:val="24"/>
        </w:numPr>
        <w:jc w:val="both"/>
      </w:pPr>
      <w:r>
        <w:t>(1) it contains the same set of operations as some serial schedule T</w:t>
      </w:r>
    </w:p>
    <w:p w14:paraId="40120670" w14:textId="57FD8B97" w:rsidR="000204D6" w:rsidRDefault="000204D6" w:rsidP="00580771">
      <w:pPr>
        <w:pStyle w:val="ListParagraph"/>
        <w:numPr>
          <w:ilvl w:val="5"/>
          <w:numId w:val="24"/>
        </w:numPr>
        <w:jc w:val="both"/>
      </w:pPr>
      <w:r>
        <w:t>(2) All conflicting operations are ordered the same way as in T</w:t>
      </w:r>
    </w:p>
    <w:p w14:paraId="34E0FE57" w14:textId="0DD89683" w:rsidR="00537692" w:rsidRDefault="00537692" w:rsidP="00580771">
      <w:pPr>
        <w:pStyle w:val="ListParagraph"/>
        <w:numPr>
          <w:ilvl w:val="5"/>
          <w:numId w:val="24"/>
        </w:numPr>
        <w:jc w:val="both"/>
      </w:pPr>
      <w:r>
        <w:lastRenderedPageBreak/>
        <w:t>Conflicting defined as non-commutative</w:t>
      </w:r>
    </w:p>
    <w:p w14:paraId="4912D41D" w14:textId="3357AF87" w:rsidR="00537692" w:rsidRDefault="00537692" w:rsidP="00580771">
      <w:pPr>
        <w:pStyle w:val="ListParagraph"/>
        <w:numPr>
          <w:ilvl w:val="6"/>
          <w:numId w:val="24"/>
        </w:numPr>
        <w:jc w:val="both"/>
      </w:pPr>
      <w:r>
        <w:t>Differences are permitted between the execution ordering and T but they can’t have a visible impact</w:t>
      </w:r>
    </w:p>
    <w:p w14:paraId="45F58C02" w14:textId="678733CC" w:rsidR="00537692" w:rsidRPr="00537692" w:rsidRDefault="00537692" w:rsidP="00580771">
      <w:pPr>
        <w:pStyle w:val="ListParagraph"/>
        <w:numPr>
          <w:ilvl w:val="4"/>
          <w:numId w:val="24"/>
        </w:numPr>
        <w:jc w:val="both"/>
      </w:pPr>
      <w:r>
        <w:rPr>
          <w:b/>
        </w:rPr>
        <w:t>History Graphs</w:t>
      </w:r>
    </w:p>
    <w:p w14:paraId="48DAF62C" w14:textId="6C7349BF" w:rsidR="00537692" w:rsidRDefault="00537692" w:rsidP="00580771">
      <w:pPr>
        <w:pStyle w:val="ListParagraph"/>
        <w:numPr>
          <w:ilvl w:val="5"/>
          <w:numId w:val="24"/>
        </w:numPr>
        <w:jc w:val="both"/>
      </w:pPr>
      <w:r>
        <w:t>Nodes represent individual operations</w:t>
      </w:r>
    </w:p>
    <w:p w14:paraId="1DE11A2D" w14:textId="788C8BFB" w:rsidR="00537692" w:rsidRDefault="00537692" w:rsidP="00580771">
      <w:pPr>
        <w:pStyle w:val="ListParagraph"/>
        <w:numPr>
          <w:ilvl w:val="5"/>
          <w:numId w:val="24"/>
        </w:numPr>
        <w:jc w:val="both"/>
      </w:pPr>
      <w:r>
        <w:t>Arrays represent happens-before relations</w:t>
      </w:r>
    </w:p>
    <w:p w14:paraId="3C8B1137" w14:textId="66F4055A" w:rsidR="00537692" w:rsidRDefault="00537692" w:rsidP="00580771">
      <w:pPr>
        <w:pStyle w:val="ListParagraph"/>
        <w:numPr>
          <w:ilvl w:val="5"/>
          <w:numId w:val="24"/>
        </w:numPr>
        <w:jc w:val="both"/>
      </w:pPr>
      <w:r>
        <w:t>Edges between conflicting operations operating on the same objects</w:t>
      </w:r>
    </w:p>
    <w:p w14:paraId="3A7E2CB4" w14:textId="7D0C4D9D" w:rsidR="00537692" w:rsidRDefault="00537692" w:rsidP="00580771">
      <w:pPr>
        <w:pStyle w:val="ListParagraph"/>
        <w:numPr>
          <w:ilvl w:val="5"/>
          <w:numId w:val="24"/>
        </w:numPr>
        <w:jc w:val="both"/>
      </w:pPr>
      <w:r>
        <w:t>Cycles indicate that schedules are bad</w:t>
      </w:r>
    </w:p>
    <w:p w14:paraId="5C0A8063" w14:textId="7F1CA922" w:rsidR="00625682" w:rsidRPr="00625682" w:rsidRDefault="00625682" w:rsidP="00580771">
      <w:pPr>
        <w:pStyle w:val="ListParagraph"/>
        <w:numPr>
          <w:ilvl w:val="4"/>
          <w:numId w:val="24"/>
        </w:numPr>
        <w:jc w:val="both"/>
      </w:pPr>
      <w:r>
        <w:rPr>
          <w:b/>
        </w:rPr>
        <w:t>Effects of bad schedules</w:t>
      </w:r>
    </w:p>
    <w:p w14:paraId="09918307" w14:textId="67168779" w:rsidR="00625682" w:rsidRDefault="00625682" w:rsidP="00580771">
      <w:pPr>
        <w:pStyle w:val="ListParagraph"/>
        <w:numPr>
          <w:ilvl w:val="5"/>
          <w:numId w:val="24"/>
        </w:numPr>
        <w:jc w:val="both"/>
      </w:pPr>
      <w:r>
        <w:t>(1) Lost updates</w:t>
      </w:r>
    </w:p>
    <w:p w14:paraId="66580CC7" w14:textId="747ADA72" w:rsidR="00625682" w:rsidRDefault="00625682" w:rsidP="00580771">
      <w:pPr>
        <w:pStyle w:val="ListParagraph"/>
        <w:numPr>
          <w:ilvl w:val="6"/>
          <w:numId w:val="24"/>
        </w:numPr>
        <w:jc w:val="both"/>
      </w:pPr>
      <w:r>
        <w:t>Lack of atomicity</w:t>
      </w:r>
    </w:p>
    <w:p w14:paraId="3AD5A414" w14:textId="281B34D0" w:rsidR="00625682" w:rsidRDefault="00625682" w:rsidP="00580771">
      <w:pPr>
        <w:pStyle w:val="ListParagraph"/>
        <w:numPr>
          <w:ilvl w:val="5"/>
          <w:numId w:val="24"/>
        </w:numPr>
        <w:jc w:val="both"/>
      </w:pPr>
      <w:r>
        <w:t>(2) Dirty reads</w:t>
      </w:r>
    </w:p>
    <w:p w14:paraId="36C5CA88" w14:textId="35EFB8A6" w:rsidR="00625682" w:rsidRDefault="00625682" w:rsidP="00580771">
      <w:pPr>
        <w:pStyle w:val="ListParagraph"/>
        <w:numPr>
          <w:ilvl w:val="6"/>
          <w:numId w:val="24"/>
        </w:numPr>
        <w:jc w:val="both"/>
      </w:pPr>
      <w:r>
        <w:t>Lack of isolation: partial result seen</w:t>
      </w:r>
    </w:p>
    <w:p w14:paraId="35A1F1C7" w14:textId="488B95BD" w:rsidR="00625682" w:rsidRDefault="00625682" w:rsidP="00580771">
      <w:pPr>
        <w:pStyle w:val="ListParagraph"/>
        <w:numPr>
          <w:ilvl w:val="5"/>
          <w:numId w:val="24"/>
        </w:numPr>
        <w:jc w:val="both"/>
      </w:pPr>
      <w:r>
        <w:t>(3) Unrepeatable reads</w:t>
      </w:r>
    </w:p>
    <w:p w14:paraId="2DFC60E8" w14:textId="46D0C96B" w:rsidR="00625682" w:rsidRPr="000204D6" w:rsidRDefault="00625682" w:rsidP="00580771">
      <w:pPr>
        <w:pStyle w:val="ListParagraph"/>
        <w:numPr>
          <w:ilvl w:val="6"/>
          <w:numId w:val="24"/>
        </w:numPr>
        <w:jc w:val="both"/>
      </w:pPr>
      <w:r>
        <w:t>Lack of isolation: read value unstable</w:t>
      </w:r>
    </w:p>
    <w:p w14:paraId="7BDBCD38" w14:textId="19B0EBED" w:rsidR="000204D6" w:rsidRPr="000204D6" w:rsidRDefault="000204D6" w:rsidP="00580771">
      <w:pPr>
        <w:pStyle w:val="ListParagraph"/>
        <w:numPr>
          <w:ilvl w:val="2"/>
          <w:numId w:val="24"/>
        </w:numPr>
        <w:jc w:val="both"/>
        <w:rPr>
          <w:b/>
        </w:rPr>
      </w:pPr>
      <w:r>
        <w:rPr>
          <w:b/>
        </w:rPr>
        <w:t xml:space="preserve">Durability: </w:t>
      </w:r>
      <w:r>
        <w:t>The effects of committed transactions survive subsequent system failures</w:t>
      </w:r>
    </w:p>
    <w:p w14:paraId="50B1C400" w14:textId="2DCBD985" w:rsidR="000204D6" w:rsidRPr="000204D6" w:rsidRDefault="000204D6" w:rsidP="00580771">
      <w:pPr>
        <w:pStyle w:val="ListParagraph"/>
        <w:numPr>
          <w:ilvl w:val="1"/>
          <w:numId w:val="24"/>
        </w:numPr>
        <w:jc w:val="both"/>
        <w:rPr>
          <w:b/>
        </w:rPr>
      </w:pPr>
      <w:r>
        <w:t>Atomicity and Durability deal with making sure the system is safe even across failures</w:t>
      </w:r>
    </w:p>
    <w:p w14:paraId="00647DD7" w14:textId="5DEB0409" w:rsidR="000204D6" w:rsidRPr="00537692" w:rsidRDefault="000204D6" w:rsidP="00580771">
      <w:pPr>
        <w:pStyle w:val="ListParagraph"/>
        <w:numPr>
          <w:ilvl w:val="1"/>
          <w:numId w:val="24"/>
        </w:numPr>
        <w:jc w:val="both"/>
        <w:rPr>
          <w:b/>
        </w:rPr>
      </w:pPr>
      <w:r>
        <w:t>Consistency and Isolation ensure correct behaviour even in the face of concurrency</w:t>
      </w:r>
    </w:p>
    <w:p w14:paraId="376278C5" w14:textId="77777777" w:rsidR="000C47AE" w:rsidRPr="000C47AE" w:rsidRDefault="000C47AE" w:rsidP="00580771">
      <w:pPr>
        <w:jc w:val="both"/>
      </w:pPr>
    </w:p>
    <w:p w14:paraId="3B7BA351" w14:textId="52CBECA8" w:rsidR="009E7317" w:rsidRDefault="009E7317" w:rsidP="00580771">
      <w:pPr>
        <w:pStyle w:val="Heading2"/>
        <w:jc w:val="both"/>
      </w:pPr>
      <w:bookmarkStart w:id="10" w:name="_Toc533894667"/>
      <w:r>
        <w:t>Isolation vs Strict Isolation</w:t>
      </w:r>
      <w:bookmarkEnd w:id="10"/>
    </w:p>
    <w:p w14:paraId="7442BA40" w14:textId="7EC171E1" w:rsidR="00625682" w:rsidRDefault="00625682" w:rsidP="00580771">
      <w:pPr>
        <w:pStyle w:val="ListParagraph"/>
        <w:numPr>
          <w:ilvl w:val="0"/>
          <w:numId w:val="25"/>
        </w:numPr>
        <w:jc w:val="both"/>
      </w:pPr>
      <w:r>
        <w:t>Aim is to avoid all three problems with a bad schedule</w:t>
      </w:r>
    </w:p>
    <w:p w14:paraId="5E3AC4DD" w14:textId="1179C69B" w:rsidR="00625682" w:rsidRDefault="00625682" w:rsidP="00580771">
      <w:pPr>
        <w:pStyle w:val="ListParagraph"/>
        <w:numPr>
          <w:ilvl w:val="0"/>
          <w:numId w:val="25"/>
        </w:numPr>
        <w:jc w:val="both"/>
      </w:pPr>
      <w:r>
        <w:t>Two ways (both approaches ensure that only serializable schedules are visible to the transaction programmer):</w:t>
      </w:r>
    </w:p>
    <w:p w14:paraId="7BFD1D39" w14:textId="622B3130" w:rsidR="00625682" w:rsidRDefault="00625682" w:rsidP="00580771">
      <w:pPr>
        <w:pStyle w:val="ListParagraph"/>
        <w:numPr>
          <w:ilvl w:val="1"/>
          <w:numId w:val="25"/>
        </w:numPr>
        <w:jc w:val="both"/>
      </w:pPr>
      <w:r>
        <w:t>(1) Strict Isolation: guarantee we never experience lost updates, dirty reads or unrepeatable reads</w:t>
      </w:r>
    </w:p>
    <w:p w14:paraId="2E0AF62D" w14:textId="2AD6D03B" w:rsidR="00625682" w:rsidRDefault="00625682" w:rsidP="00580771">
      <w:pPr>
        <w:pStyle w:val="ListParagraph"/>
        <w:numPr>
          <w:ilvl w:val="1"/>
          <w:numId w:val="25"/>
        </w:numPr>
        <w:jc w:val="both"/>
      </w:pPr>
      <w:r>
        <w:t>(2) Non-Strict Isolation: let transaction continue to execute despite potential problems</w:t>
      </w:r>
    </w:p>
    <w:p w14:paraId="0DFF2A6C" w14:textId="4BA342D7" w:rsidR="00625682" w:rsidRDefault="00625682" w:rsidP="00580771">
      <w:pPr>
        <w:pStyle w:val="ListParagraph"/>
        <w:numPr>
          <w:ilvl w:val="2"/>
          <w:numId w:val="25"/>
        </w:numPr>
        <w:jc w:val="both"/>
      </w:pPr>
      <w:r>
        <w:t>Usually allows more concurrency but can lead to complications</w:t>
      </w:r>
    </w:p>
    <w:p w14:paraId="14750ED9" w14:textId="07C4E84D" w:rsidR="00625682" w:rsidRDefault="00625682" w:rsidP="00580771">
      <w:pPr>
        <w:pStyle w:val="ListParagraph"/>
        <w:numPr>
          <w:ilvl w:val="2"/>
          <w:numId w:val="25"/>
        </w:numPr>
        <w:jc w:val="both"/>
      </w:pPr>
      <w:r>
        <w:t>Eg if T2 reads something written by T1 (dirty read) then T2 cannot commit until T1 commits + T2 must abort if T1 aborts (cascading aborts)</w:t>
      </w:r>
    </w:p>
    <w:p w14:paraId="28108A19" w14:textId="754219F7" w:rsidR="00625682" w:rsidRPr="00625682" w:rsidRDefault="00625682" w:rsidP="00580771">
      <w:pPr>
        <w:pStyle w:val="ListParagraph"/>
        <w:numPr>
          <w:ilvl w:val="0"/>
          <w:numId w:val="25"/>
        </w:numPr>
        <w:jc w:val="both"/>
      </w:pPr>
      <w:r>
        <w:rPr>
          <w:b/>
        </w:rPr>
        <w:t>Enforcing Isolation</w:t>
      </w:r>
    </w:p>
    <w:p w14:paraId="03EAFEB6" w14:textId="7683725C" w:rsidR="00625682" w:rsidRDefault="00625682" w:rsidP="00580771">
      <w:pPr>
        <w:pStyle w:val="ListParagraph"/>
        <w:numPr>
          <w:ilvl w:val="1"/>
          <w:numId w:val="25"/>
        </w:numPr>
        <w:jc w:val="both"/>
      </w:pPr>
      <w:r>
        <w:t>(1) Two-Phase Locking</w:t>
      </w:r>
    </w:p>
    <w:p w14:paraId="2BC7258A" w14:textId="2F2CDDC0" w:rsidR="00625682" w:rsidRDefault="00625682" w:rsidP="00580771">
      <w:pPr>
        <w:pStyle w:val="ListParagraph"/>
        <w:numPr>
          <w:ilvl w:val="2"/>
          <w:numId w:val="25"/>
        </w:numPr>
        <w:jc w:val="both"/>
      </w:pPr>
      <w:r>
        <w:t>Associate lock (mutual exclusion or MRSW) with every object</w:t>
      </w:r>
    </w:p>
    <w:p w14:paraId="6743E417" w14:textId="41B2776E" w:rsidR="00625682" w:rsidRDefault="00625682" w:rsidP="00580771">
      <w:pPr>
        <w:pStyle w:val="ListParagraph"/>
        <w:numPr>
          <w:ilvl w:val="2"/>
          <w:numId w:val="25"/>
        </w:numPr>
        <w:jc w:val="both"/>
      </w:pPr>
      <w:r>
        <w:t>Transactions proceed in two phases:</w:t>
      </w:r>
    </w:p>
    <w:p w14:paraId="769C8AA7" w14:textId="27E66127" w:rsidR="00625682" w:rsidRDefault="00625682" w:rsidP="00580771">
      <w:pPr>
        <w:pStyle w:val="ListParagraph"/>
        <w:numPr>
          <w:ilvl w:val="3"/>
          <w:numId w:val="25"/>
        </w:numPr>
        <w:jc w:val="both"/>
      </w:pPr>
      <w:r>
        <w:t>(1) Expanding Phase: locks acquired but none released</w:t>
      </w:r>
    </w:p>
    <w:p w14:paraId="4C29E737" w14:textId="0B38A6E2" w:rsidR="00625682" w:rsidRDefault="00625682" w:rsidP="00580771">
      <w:pPr>
        <w:pStyle w:val="ListParagraph"/>
        <w:numPr>
          <w:ilvl w:val="3"/>
          <w:numId w:val="25"/>
        </w:numPr>
        <w:jc w:val="both"/>
      </w:pPr>
      <w:r>
        <w:t>(2) Shrinking Phase: no locks acquired but locks released</w:t>
      </w:r>
    </w:p>
    <w:p w14:paraId="1766EA85" w14:textId="69575190" w:rsidR="00625682" w:rsidRDefault="00625682" w:rsidP="00580771">
      <w:pPr>
        <w:pStyle w:val="ListParagraph"/>
        <w:numPr>
          <w:ilvl w:val="2"/>
          <w:numId w:val="25"/>
        </w:numPr>
        <w:jc w:val="both"/>
      </w:pPr>
      <w:r>
        <w:t>Operations on objects occur in either phase, providing appropriate locks held</w:t>
      </w:r>
    </w:p>
    <w:p w14:paraId="55E0EDCF" w14:textId="7A3487FC" w:rsidR="00625682" w:rsidRDefault="00625682" w:rsidP="00580771">
      <w:pPr>
        <w:pStyle w:val="ListParagraph"/>
        <w:ind w:left="1440"/>
        <w:jc w:val="both"/>
      </w:pPr>
      <w:r w:rsidRPr="00625682">
        <w:rPr>
          <w:noProof/>
        </w:rPr>
        <w:lastRenderedPageBreak/>
        <w:drawing>
          <wp:inline distT="0" distB="0" distL="0" distR="0" wp14:anchorId="76BF6118" wp14:editId="76F6EED0">
            <wp:extent cx="4553656" cy="22541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6604" cy="22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DA70" w14:textId="4D6BBAC3" w:rsidR="00625682" w:rsidRPr="00625682" w:rsidRDefault="00625682" w:rsidP="00580771">
      <w:pPr>
        <w:pStyle w:val="ListParagraph"/>
        <w:numPr>
          <w:ilvl w:val="2"/>
          <w:numId w:val="25"/>
        </w:numPr>
        <w:jc w:val="both"/>
      </w:pPr>
      <w:r>
        <w:rPr>
          <w:color w:val="FF0000"/>
        </w:rPr>
        <w:t>Requires knowledge of which locks required</w:t>
      </w:r>
    </w:p>
    <w:p w14:paraId="38E89817" w14:textId="52E6AB0C" w:rsidR="00625682" w:rsidRPr="00160AAA" w:rsidRDefault="00625682" w:rsidP="00580771">
      <w:pPr>
        <w:pStyle w:val="ListParagraph"/>
        <w:numPr>
          <w:ilvl w:val="3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This can be automated</w:t>
      </w:r>
    </w:p>
    <w:p w14:paraId="763CD082" w14:textId="6A5F7207" w:rsidR="00625682" w:rsidRPr="00160AAA" w:rsidRDefault="00625682" w:rsidP="00580771">
      <w:pPr>
        <w:pStyle w:val="ListParagraph"/>
        <w:numPr>
          <w:ilvl w:val="3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Easy if transactions statically declare affected objects</w:t>
      </w:r>
    </w:p>
    <w:p w14:paraId="6AA65B05" w14:textId="7F7E9150" w:rsidR="00625682" w:rsidRPr="00160AAA" w:rsidRDefault="00625682" w:rsidP="00580771">
      <w:pPr>
        <w:pStyle w:val="ListParagraph"/>
        <w:numPr>
          <w:ilvl w:val="3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Some transactions look up objects dynamically</w:t>
      </w:r>
    </w:p>
    <w:p w14:paraId="3599A89E" w14:textId="716C5B87" w:rsidR="00625682" w:rsidRPr="00625682" w:rsidRDefault="00625682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625682">
        <w:rPr>
          <w:color w:val="FF0000"/>
        </w:rPr>
        <w:t>Risk of deadlock</w:t>
      </w:r>
    </w:p>
    <w:p w14:paraId="65004B71" w14:textId="30CAD5FD" w:rsidR="00625682" w:rsidRPr="00625682" w:rsidRDefault="00625682" w:rsidP="00580771">
      <w:pPr>
        <w:pStyle w:val="ListParagraph"/>
        <w:numPr>
          <w:ilvl w:val="3"/>
          <w:numId w:val="25"/>
        </w:numPr>
        <w:jc w:val="both"/>
        <w:rPr>
          <w:color w:val="FF0000"/>
        </w:rPr>
      </w:pPr>
      <w:r w:rsidRPr="00625682">
        <w:rPr>
          <w:color w:val="FF0000"/>
        </w:rPr>
        <w:t>Can attempt to impose partial order</w:t>
      </w:r>
    </w:p>
    <w:p w14:paraId="708009EC" w14:textId="05DF0AC4" w:rsidR="00625682" w:rsidRDefault="00625682" w:rsidP="00580771">
      <w:pPr>
        <w:pStyle w:val="ListParagraph"/>
        <w:numPr>
          <w:ilvl w:val="3"/>
          <w:numId w:val="25"/>
        </w:numPr>
        <w:jc w:val="both"/>
        <w:rPr>
          <w:color w:val="FF0000"/>
        </w:rPr>
      </w:pPr>
      <w:r w:rsidRPr="00625682">
        <w:rPr>
          <w:color w:val="FF0000"/>
        </w:rPr>
        <w:t>Can detect deadlock and abort, releasing locks</w:t>
      </w:r>
    </w:p>
    <w:p w14:paraId="58ACC4B6" w14:textId="1DCCC15E" w:rsidR="00625682" w:rsidRDefault="00625682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803583">
        <w:rPr>
          <w:b/>
          <w:color w:val="FF0000"/>
        </w:rPr>
        <w:t>Non-Strict Isolation:</w:t>
      </w:r>
      <w:r w:rsidRPr="00803583">
        <w:rPr>
          <w:color w:val="FF0000"/>
        </w:rPr>
        <w:t xml:space="preserve"> releasing locks during execution</w:t>
      </w:r>
    </w:p>
    <w:p w14:paraId="5322EA72" w14:textId="3F071A2A" w:rsidR="00803583" w:rsidRDefault="00803583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 w:rsidRPr="00803583">
        <w:rPr>
          <w:b/>
          <w:color w:val="000000" w:themeColor="text1"/>
        </w:rPr>
        <w:t>Solution is strict 2PL:</w:t>
      </w:r>
      <w:r w:rsidRPr="00803583">
        <w:rPr>
          <w:color w:val="000000" w:themeColor="text1"/>
        </w:rPr>
        <w:t xml:space="preserve"> hold all locks until transaction end</w:t>
      </w:r>
    </w:p>
    <w:p w14:paraId="0E83A257" w14:textId="179D7B1D" w:rsidR="00803583" w:rsidRDefault="00803583" w:rsidP="00580771">
      <w:pPr>
        <w:pStyle w:val="ListParagraph"/>
        <w:numPr>
          <w:ilvl w:val="2"/>
          <w:numId w:val="25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2PL Rollback</w:t>
      </w:r>
      <w:r w:rsidR="00937BE5">
        <w:rPr>
          <w:b/>
          <w:color w:val="000000" w:themeColor="text1"/>
        </w:rPr>
        <w:t xml:space="preserve">: </w:t>
      </w:r>
      <w:r w:rsidR="00937BE5">
        <w:rPr>
          <w:color w:val="000000" w:themeColor="text1"/>
        </w:rPr>
        <w:t>Process of returning world to the state it was in before the transaction started – to implement atomicity</w:t>
      </w:r>
    </w:p>
    <w:p w14:paraId="4482545B" w14:textId="46B6B8DE" w:rsidR="00937BE5" w:rsidRPr="00937BE5" w:rsidRDefault="00937BE5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Implementation:</w:t>
      </w:r>
    </w:p>
    <w:p w14:paraId="6ADEF908" w14:textId="1356BB8C" w:rsidR="00937BE5" w:rsidRDefault="00937BE5" w:rsidP="00580771">
      <w:pPr>
        <w:pStyle w:val="ListParagraph"/>
        <w:numPr>
          <w:ilvl w:val="4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(1) Undo</w:t>
      </w:r>
    </w:p>
    <w:p w14:paraId="0165ABA7" w14:textId="78D3E5D0" w:rsidR="007856E7" w:rsidRDefault="007856E7" w:rsidP="00580771">
      <w:pPr>
        <w:pStyle w:val="ListParagraph"/>
        <w:numPr>
          <w:ilvl w:val="5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Keep log of all operations and on abort, unto operations</w:t>
      </w:r>
    </w:p>
    <w:p w14:paraId="7C003360" w14:textId="77777777" w:rsidR="007856E7" w:rsidRDefault="007856E7" w:rsidP="00580771">
      <w:pPr>
        <w:pStyle w:val="ListParagraph"/>
        <w:numPr>
          <w:ilvl w:val="5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Assumption</w:t>
      </w:r>
    </w:p>
    <w:p w14:paraId="74245D96" w14:textId="5455F17F" w:rsidR="007856E7" w:rsidRDefault="007856E7" w:rsidP="00580771">
      <w:pPr>
        <w:pStyle w:val="ListParagraph"/>
        <w:numPr>
          <w:ilvl w:val="6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Knowledge of how to undo an operation</w:t>
      </w:r>
    </w:p>
    <w:p w14:paraId="001E6577" w14:textId="6785B130" w:rsidR="007856E7" w:rsidRDefault="007856E7" w:rsidP="00580771">
      <w:pPr>
        <w:pStyle w:val="ListParagraph"/>
        <w:numPr>
          <w:ilvl w:val="6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Log operations and parameters</w:t>
      </w:r>
    </w:p>
    <w:p w14:paraId="367CF4C8" w14:textId="66D47ADD" w:rsidR="007856E7" w:rsidRDefault="007856E7" w:rsidP="00580771">
      <w:pPr>
        <w:pStyle w:val="ListParagraph"/>
        <w:numPr>
          <w:ilvl w:val="5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This may not be sufficient</w:t>
      </w:r>
    </w:p>
    <w:p w14:paraId="1B8B1ACE" w14:textId="007A5AC3" w:rsidR="00937BE5" w:rsidRDefault="00937BE5" w:rsidP="00580771">
      <w:pPr>
        <w:pStyle w:val="ListParagraph"/>
        <w:numPr>
          <w:ilvl w:val="4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(2) Copy</w:t>
      </w:r>
    </w:p>
    <w:p w14:paraId="70F8A295" w14:textId="102A2315" w:rsidR="007856E7" w:rsidRDefault="007856E7" w:rsidP="00580771">
      <w:pPr>
        <w:pStyle w:val="ListParagraph"/>
        <w:numPr>
          <w:ilvl w:val="5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Take a copy of an object before modification – on abort, revert to original copy</w:t>
      </w:r>
    </w:p>
    <w:p w14:paraId="3B908C5C" w14:textId="635C00B0" w:rsidR="007856E7" w:rsidRPr="00160AAA" w:rsidRDefault="007856E7" w:rsidP="00580771">
      <w:pPr>
        <w:pStyle w:val="ListParagraph"/>
        <w:numPr>
          <w:ilvl w:val="5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Doesn’t require programmer effort</w:t>
      </w:r>
    </w:p>
    <w:p w14:paraId="5B934889" w14:textId="7650B885" w:rsidR="007856E7" w:rsidRPr="00160AAA" w:rsidRDefault="007856E7" w:rsidP="00580771">
      <w:pPr>
        <w:pStyle w:val="ListParagraph"/>
        <w:numPr>
          <w:ilvl w:val="5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Undo is simple, and can be efficient</w:t>
      </w:r>
    </w:p>
    <w:p w14:paraId="11C3B284" w14:textId="22ADD0CB" w:rsidR="007856E7" w:rsidRPr="007856E7" w:rsidRDefault="007856E7" w:rsidP="00580771">
      <w:pPr>
        <w:pStyle w:val="ListParagraph"/>
        <w:numPr>
          <w:ilvl w:val="5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Large overhead if objects are large and may not be needed if don’t abort</w:t>
      </w:r>
    </w:p>
    <w:p w14:paraId="012FC75A" w14:textId="1CA82891" w:rsidR="007856E7" w:rsidRPr="00937BE5" w:rsidRDefault="007856E7" w:rsidP="00580771">
      <w:pPr>
        <w:pStyle w:val="ListParagraph"/>
        <w:numPr>
          <w:ilvl w:val="6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Though, we can reduce the overhead with partial copying</w:t>
      </w:r>
    </w:p>
    <w:p w14:paraId="3E23B28D" w14:textId="56211C8B" w:rsidR="00803583" w:rsidRPr="00937BE5" w:rsidRDefault="00937BE5" w:rsidP="00580771">
      <w:pPr>
        <w:pStyle w:val="ListParagraph"/>
        <w:numPr>
          <w:ilvl w:val="2"/>
          <w:numId w:val="25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Why abort?</w:t>
      </w:r>
    </w:p>
    <w:p w14:paraId="4F50F216" w14:textId="5DB2360A" w:rsidR="00937BE5" w:rsidRDefault="00937BE5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Dependencies on other transactions which abort</w:t>
      </w:r>
    </w:p>
    <w:p w14:paraId="18CFFF7E" w14:textId="5832065E" w:rsidR="00937BE5" w:rsidRDefault="00937BE5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Deadlock detected</w:t>
      </w:r>
    </w:p>
    <w:p w14:paraId="122B1CF1" w14:textId="4BD944D6" w:rsidR="00937BE5" w:rsidRDefault="00937BE5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Memory exhausted</w:t>
      </w:r>
    </w:p>
    <w:p w14:paraId="6932B276" w14:textId="4CCE5F6F" w:rsidR="00937BE5" w:rsidRDefault="00937BE5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System error</w:t>
      </w:r>
    </w:p>
    <w:p w14:paraId="24300263" w14:textId="15F5F3FA" w:rsidR="00937BE5" w:rsidRPr="00803583" w:rsidRDefault="00937BE5" w:rsidP="00580771">
      <w:pPr>
        <w:pStyle w:val="ListParagraph"/>
        <w:numPr>
          <w:ilvl w:val="3"/>
          <w:numId w:val="25"/>
        </w:numPr>
        <w:jc w:val="both"/>
        <w:rPr>
          <w:color w:val="000000" w:themeColor="text1"/>
        </w:rPr>
      </w:pPr>
      <w:r>
        <w:rPr>
          <w:color w:val="000000" w:themeColor="text1"/>
        </w:rPr>
        <w:t>Can be triggered by the programmer</w:t>
      </w:r>
    </w:p>
    <w:p w14:paraId="261B1445" w14:textId="7A290668" w:rsidR="00625682" w:rsidRDefault="00625682" w:rsidP="00580771">
      <w:pPr>
        <w:pStyle w:val="ListParagraph"/>
        <w:numPr>
          <w:ilvl w:val="1"/>
          <w:numId w:val="25"/>
        </w:numPr>
        <w:jc w:val="both"/>
      </w:pPr>
      <w:r>
        <w:lastRenderedPageBreak/>
        <w:t>(2) Timestamp Ordering</w:t>
      </w:r>
    </w:p>
    <w:p w14:paraId="12E7CBC7" w14:textId="2391A036" w:rsidR="007856E7" w:rsidRDefault="007856E7" w:rsidP="00580771">
      <w:pPr>
        <w:pStyle w:val="ListParagraph"/>
        <w:numPr>
          <w:ilvl w:val="2"/>
          <w:numId w:val="25"/>
        </w:numPr>
        <w:jc w:val="both"/>
      </w:pPr>
      <w:r>
        <w:t>As a transaction begins, assigned a timestamp – proposed eventual commit order / serialisation</w:t>
      </w:r>
    </w:p>
    <w:p w14:paraId="24BBEE2B" w14:textId="7BFD8AD5" w:rsidR="007856E7" w:rsidRDefault="007856E7" w:rsidP="00580771">
      <w:pPr>
        <w:pStyle w:val="ListParagraph"/>
        <w:numPr>
          <w:ilvl w:val="2"/>
          <w:numId w:val="25"/>
        </w:numPr>
        <w:jc w:val="both"/>
      </w:pPr>
      <w:r>
        <w:t>These are comparable and unique</w:t>
      </w:r>
    </w:p>
    <w:p w14:paraId="48C40D48" w14:textId="0D6C08BA" w:rsidR="007856E7" w:rsidRDefault="007856E7" w:rsidP="00580771">
      <w:pPr>
        <w:pStyle w:val="ListParagraph"/>
        <w:numPr>
          <w:ilvl w:val="2"/>
          <w:numId w:val="25"/>
        </w:numPr>
        <w:jc w:val="both"/>
      </w:pPr>
      <w:r>
        <w:t>Every object records the timestamp of the last transaction to successfully access</w:t>
      </w:r>
    </w:p>
    <w:p w14:paraId="04977176" w14:textId="3F92CEDA" w:rsidR="007856E7" w:rsidRDefault="007856E7" w:rsidP="00580771">
      <w:pPr>
        <w:pStyle w:val="ListParagraph"/>
        <w:numPr>
          <w:ilvl w:val="2"/>
          <w:numId w:val="25"/>
        </w:numPr>
        <w:jc w:val="both"/>
      </w:pPr>
      <w:r>
        <w:t>T can access object iff V(T) &gt;= V(O) where V(T) is the timestamp of T</w:t>
      </w:r>
    </w:p>
    <w:p w14:paraId="37601B82" w14:textId="77777777" w:rsidR="007856E7" w:rsidRDefault="007856E7" w:rsidP="00580771">
      <w:pPr>
        <w:pStyle w:val="ListParagraph"/>
        <w:numPr>
          <w:ilvl w:val="2"/>
          <w:numId w:val="25"/>
        </w:numPr>
        <w:jc w:val="both"/>
      </w:pPr>
      <w:r>
        <w:t>If T is non-serializable with timestamp, abort and roll back</w:t>
      </w:r>
    </w:p>
    <w:p w14:paraId="30A2AB6A" w14:textId="77777777" w:rsidR="007856E7" w:rsidRPr="00160AAA" w:rsidRDefault="007856E7" w:rsidP="00580771">
      <w:pPr>
        <w:pStyle w:val="ListParagraph"/>
        <w:numPr>
          <w:ilvl w:val="2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Deadlock free</w:t>
      </w:r>
    </w:p>
    <w:p w14:paraId="7A6D243D" w14:textId="77777777" w:rsidR="007856E7" w:rsidRPr="00160AAA" w:rsidRDefault="007856E7" w:rsidP="00580771">
      <w:pPr>
        <w:pStyle w:val="ListParagraph"/>
        <w:numPr>
          <w:ilvl w:val="2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Allows more concurrency than 2PL</w:t>
      </w:r>
    </w:p>
    <w:p w14:paraId="237A260A" w14:textId="77777777" w:rsidR="007856E7" w:rsidRPr="00160AAA" w:rsidRDefault="007856E7" w:rsidP="00580771">
      <w:pPr>
        <w:pStyle w:val="ListParagraph"/>
        <w:numPr>
          <w:ilvl w:val="2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Can be implemented in decentralised fashion</w:t>
      </w:r>
    </w:p>
    <w:p w14:paraId="6172B04C" w14:textId="237F6C4C" w:rsidR="007856E7" w:rsidRPr="00160AAA" w:rsidRDefault="007856E7" w:rsidP="00580771">
      <w:pPr>
        <w:pStyle w:val="ListParagraph"/>
        <w:numPr>
          <w:ilvl w:val="2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Can be augmented to distinguish reads and writes</w:t>
      </w:r>
    </w:p>
    <w:p w14:paraId="7E166885" w14:textId="6A6A5FD2" w:rsidR="007856E7" w:rsidRPr="00160AAA" w:rsidRDefault="007856E7" w:rsidP="00580771">
      <w:pPr>
        <w:pStyle w:val="ListParagraph"/>
        <w:numPr>
          <w:ilvl w:val="3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 xml:space="preserve">Objects with read timestamp and write timestamp </w:t>
      </w:r>
    </w:p>
    <w:p w14:paraId="0DEAEEAF" w14:textId="288A30CE" w:rsidR="007856E7" w:rsidRDefault="007856E7" w:rsidP="00580771">
      <w:pPr>
        <w:pStyle w:val="ListParagraph"/>
        <w:ind w:left="1440"/>
        <w:jc w:val="both"/>
        <w:rPr>
          <w:color w:val="70AD47" w:themeColor="accent6"/>
        </w:rPr>
      </w:pPr>
      <w:r w:rsidRPr="007856E7">
        <w:rPr>
          <w:noProof/>
          <w:color w:val="70AD47" w:themeColor="accent6"/>
        </w:rPr>
        <w:drawing>
          <wp:inline distT="0" distB="0" distL="0" distR="0" wp14:anchorId="54409777" wp14:editId="52883436">
            <wp:extent cx="4893316" cy="17875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3378" cy="17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139F" w14:textId="69EA05E2" w:rsidR="007856E7" w:rsidRPr="007856E7" w:rsidRDefault="007856E7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Needs rollback mechanism</w:t>
      </w:r>
    </w:p>
    <w:p w14:paraId="51F0A7BC" w14:textId="7CC5A0ED" w:rsidR="007856E7" w:rsidRPr="007856E7" w:rsidRDefault="007856E7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Does not provide strict isolation</w:t>
      </w:r>
    </w:p>
    <w:p w14:paraId="44BBA2CD" w14:textId="4221721B" w:rsidR="007856E7" w:rsidRPr="007856E7" w:rsidRDefault="007856E7" w:rsidP="00580771">
      <w:pPr>
        <w:pStyle w:val="ListParagraph"/>
        <w:numPr>
          <w:ilvl w:val="3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Subject to cascading aborts</w:t>
      </w:r>
    </w:p>
    <w:p w14:paraId="18235E43" w14:textId="0C992633" w:rsidR="007856E7" w:rsidRPr="007856E7" w:rsidRDefault="007856E7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Decides a priori on one serialisation</w:t>
      </w:r>
    </w:p>
    <w:p w14:paraId="463466EC" w14:textId="56C1E7B2" w:rsidR="007856E7" w:rsidRPr="007856E7" w:rsidRDefault="007856E7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Does not perform well under contention</w:t>
      </w:r>
    </w:p>
    <w:p w14:paraId="67E2861B" w14:textId="01836B6A" w:rsidR="007856E7" w:rsidRDefault="007856E7" w:rsidP="00580771">
      <w:pPr>
        <w:pStyle w:val="ListParagraph"/>
        <w:numPr>
          <w:ilvl w:val="3"/>
          <w:numId w:val="25"/>
        </w:numPr>
        <w:jc w:val="both"/>
        <w:rPr>
          <w:color w:val="FF0000"/>
        </w:rPr>
      </w:pPr>
      <w:r w:rsidRPr="007856E7">
        <w:rPr>
          <w:color w:val="FF0000"/>
        </w:rPr>
        <w:t>Will repeatedly have transactions aborting and retrying</w:t>
      </w:r>
    </w:p>
    <w:p w14:paraId="29BC7A15" w14:textId="35A0D81B" w:rsidR="007856E7" w:rsidRPr="007856E7" w:rsidRDefault="007856E7" w:rsidP="00580771">
      <w:pPr>
        <w:pStyle w:val="ListParagraph"/>
        <w:numPr>
          <w:ilvl w:val="2"/>
          <w:numId w:val="25"/>
        </w:numPr>
        <w:jc w:val="both"/>
        <w:rPr>
          <w:color w:val="000000" w:themeColor="text1"/>
        </w:rPr>
      </w:pPr>
      <w:r w:rsidRPr="007856E7">
        <w:rPr>
          <w:color w:val="000000" w:themeColor="text1"/>
        </w:rPr>
        <w:t>Good choice for distributed systems where conflicts are rare</w:t>
      </w:r>
    </w:p>
    <w:p w14:paraId="20659535" w14:textId="35CB3E3E" w:rsidR="00625682" w:rsidRDefault="00625682" w:rsidP="00580771">
      <w:pPr>
        <w:pStyle w:val="ListParagraph"/>
        <w:numPr>
          <w:ilvl w:val="1"/>
          <w:numId w:val="25"/>
        </w:numPr>
        <w:jc w:val="both"/>
      </w:pPr>
      <w:r>
        <w:t>(3) Optimistic Concurrency Control</w:t>
      </w:r>
    </w:p>
    <w:p w14:paraId="511FA39E" w14:textId="3D6756FD" w:rsidR="00EF3486" w:rsidRDefault="00EF3486" w:rsidP="00580771">
      <w:pPr>
        <w:pStyle w:val="ListParagraph"/>
        <w:numPr>
          <w:ilvl w:val="2"/>
          <w:numId w:val="25"/>
        </w:numPr>
        <w:jc w:val="both"/>
      </w:pPr>
      <w:r>
        <w:t>Optimistic since we can assume that conflicts are rare</w:t>
      </w:r>
    </w:p>
    <w:p w14:paraId="4080F696" w14:textId="2758ED3D" w:rsidR="00FA507B" w:rsidRDefault="00FA507B" w:rsidP="00580771">
      <w:pPr>
        <w:pStyle w:val="ListParagraph"/>
        <w:numPr>
          <w:ilvl w:val="2"/>
          <w:numId w:val="25"/>
        </w:numPr>
        <w:jc w:val="both"/>
      </w:pPr>
      <w:r>
        <w:t>We execute the transaction on a shadow (copy) of the data</w:t>
      </w:r>
    </w:p>
    <w:p w14:paraId="1991F56F" w14:textId="0798A6CB" w:rsidR="00FA507B" w:rsidRDefault="00FA507B" w:rsidP="00580771">
      <w:pPr>
        <w:pStyle w:val="ListParagraph"/>
        <w:numPr>
          <w:ilvl w:val="2"/>
          <w:numId w:val="25"/>
        </w:numPr>
        <w:jc w:val="both"/>
      </w:pPr>
      <w:r>
        <w:t xml:space="preserve">On commit, check if everything works (defined below) </w:t>
      </w:r>
    </w:p>
    <w:p w14:paraId="06436C40" w14:textId="4B412BF9" w:rsidR="00FA507B" w:rsidRDefault="00FA507B" w:rsidP="00580771">
      <w:pPr>
        <w:pStyle w:val="ListParagraph"/>
        <w:numPr>
          <w:ilvl w:val="3"/>
          <w:numId w:val="25"/>
        </w:numPr>
        <w:jc w:val="both"/>
      </w:pPr>
      <w:r>
        <w:t>If so, apply updates</w:t>
      </w:r>
    </w:p>
    <w:p w14:paraId="1E40DC41" w14:textId="35DE8A17" w:rsidR="00FA507B" w:rsidRDefault="00FA507B" w:rsidP="00580771">
      <w:pPr>
        <w:pStyle w:val="ListParagraph"/>
        <w:numPr>
          <w:ilvl w:val="3"/>
          <w:numId w:val="25"/>
        </w:numPr>
        <w:jc w:val="both"/>
      </w:pPr>
      <w:r>
        <w:t>Otherwise, discard shadows and retry</w:t>
      </w:r>
    </w:p>
    <w:p w14:paraId="356460B5" w14:textId="6BCCA34C" w:rsidR="00FA507B" w:rsidRDefault="00FA507B" w:rsidP="00580771">
      <w:pPr>
        <w:pStyle w:val="ListParagraph"/>
        <w:numPr>
          <w:ilvl w:val="2"/>
          <w:numId w:val="25"/>
        </w:numPr>
        <w:jc w:val="both"/>
      </w:pPr>
      <w:r>
        <w:t>Works means:</w:t>
      </w:r>
    </w:p>
    <w:p w14:paraId="24A17D24" w14:textId="711C575D" w:rsidR="00FA507B" w:rsidRDefault="00FA507B" w:rsidP="00580771">
      <w:pPr>
        <w:pStyle w:val="ListParagraph"/>
        <w:numPr>
          <w:ilvl w:val="3"/>
          <w:numId w:val="25"/>
        </w:numPr>
        <w:jc w:val="both"/>
      </w:pPr>
      <w:r>
        <w:t>All shadows read were mutually consistent</w:t>
      </w:r>
    </w:p>
    <w:p w14:paraId="675075A1" w14:textId="55C77570" w:rsidR="00FA507B" w:rsidRDefault="00FA507B" w:rsidP="00580771">
      <w:pPr>
        <w:pStyle w:val="ListParagraph"/>
        <w:numPr>
          <w:ilvl w:val="3"/>
          <w:numId w:val="25"/>
        </w:numPr>
        <w:jc w:val="both"/>
      </w:pPr>
      <w:r>
        <w:t>No one else has committed later changes to any object that we are hoping to update</w:t>
      </w:r>
    </w:p>
    <w:p w14:paraId="5FF11F7B" w14:textId="386C32B7" w:rsidR="00FA507B" w:rsidRPr="00160AAA" w:rsidRDefault="00FA507B" w:rsidP="00580771">
      <w:pPr>
        <w:pStyle w:val="ListParagraph"/>
        <w:numPr>
          <w:ilvl w:val="2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No deadlock, no cascading aborts, rollback for free</w:t>
      </w:r>
    </w:p>
    <w:p w14:paraId="29E2745E" w14:textId="5FFC3571" w:rsidR="00A65EF2" w:rsidRPr="00A65EF2" w:rsidRDefault="00A65EF2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A65EF2">
        <w:rPr>
          <w:color w:val="FF0000"/>
        </w:rPr>
        <w:t>With simple validator, possible things will abort even when they don’t need to</w:t>
      </w:r>
    </w:p>
    <w:p w14:paraId="699B1CEB" w14:textId="719CEFF1" w:rsidR="00A65EF2" w:rsidRPr="00160AAA" w:rsidRDefault="00A65EF2" w:rsidP="00580771">
      <w:pPr>
        <w:pStyle w:val="ListParagraph"/>
        <w:numPr>
          <w:ilvl w:val="2"/>
          <w:numId w:val="25"/>
        </w:numPr>
        <w:jc w:val="both"/>
        <w:rPr>
          <w:color w:val="00B050"/>
        </w:rPr>
      </w:pPr>
      <w:r w:rsidRPr="00160AAA">
        <w:rPr>
          <w:color w:val="00B050"/>
        </w:rPr>
        <w:t>In general, OCC can find more serializable schedules than TSO</w:t>
      </w:r>
    </w:p>
    <w:p w14:paraId="2CADE8D0" w14:textId="428D119F" w:rsidR="00A65EF2" w:rsidRPr="00A65EF2" w:rsidRDefault="00A65EF2" w:rsidP="00580771">
      <w:pPr>
        <w:pStyle w:val="ListParagraph"/>
        <w:numPr>
          <w:ilvl w:val="2"/>
          <w:numId w:val="25"/>
        </w:numPr>
        <w:jc w:val="both"/>
        <w:rPr>
          <w:color w:val="FF0000"/>
        </w:rPr>
      </w:pPr>
      <w:r w:rsidRPr="00A65EF2">
        <w:rPr>
          <w:color w:val="FF0000"/>
        </w:rPr>
        <w:t>OCC not suitable when high conflict</w:t>
      </w:r>
    </w:p>
    <w:p w14:paraId="38E9D834" w14:textId="70E1AD88" w:rsidR="00A65EF2" w:rsidRPr="00A65EF2" w:rsidRDefault="00A65EF2" w:rsidP="00580771">
      <w:pPr>
        <w:pStyle w:val="ListParagraph"/>
        <w:numPr>
          <w:ilvl w:val="3"/>
          <w:numId w:val="25"/>
        </w:numPr>
        <w:jc w:val="both"/>
        <w:rPr>
          <w:color w:val="FF0000"/>
        </w:rPr>
      </w:pPr>
      <w:r w:rsidRPr="00A65EF2">
        <w:rPr>
          <w:color w:val="FF0000"/>
        </w:rPr>
        <w:t>Can perform lots of work with old data – wasteful</w:t>
      </w:r>
    </w:p>
    <w:p w14:paraId="17DBEA6C" w14:textId="49F86AA2" w:rsidR="00A65EF2" w:rsidRPr="00A65EF2" w:rsidRDefault="00A65EF2" w:rsidP="00580771">
      <w:pPr>
        <w:pStyle w:val="ListParagraph"/>
        <w:numPr>
          <w:ilvl w:val="3"/>
          <w:numId w:val="25"/>
        </w:numPr>
        <w:jc w:val="both"/>
        <w:rPr>
          <w:color w:val="FF0000"/>
        </w:rPr>
      </w:pPr>
      <w:r w:rsidRPr="00A65EF2">
        <w:rPr>
          <w:color w:val="FF0000"/>
        </w:rPr>
        <w:t>Starvation is possible with continual retries</w:t>
      </w:r>
    </w:p>
    <w:p w14:paraId="3DAF3DBF" w14:textId="3471B404" w:rsidR="00FA507B" w:rsidRPr="00FA507B" w:rsidRDefault="00FA507B" w:rsidP="00580771">
      <w:pPr>
        <w:pStyle w:val="ListParagraph"/>
        <w:numPr>
          <w:ilvl w:val="2"/>
          <w:numId w:val="25"/>
        </w:numPr>
        <w:jc w:val="both"/>
      </w:pPr>
      <w:r>
        <w:rPr>
          <w:b/>
        </w:rPr>
        <w:lastRenderedPageBreak/>
        <w:t>Implementing OCC</w:t>
      </w:r>
    </w:p>
    <w:p w14:paraId="0913D054" w14:textId="072D9F4B" w:rsidR="00FA507B" w:rsidRDefault="00FA507B" w:rsidP="00580771">
      <w:pPr>
        <w:pStyle w:val="ListParagraph"/>
        <w:numPr>
          <w:ilvl w:val="3"/>
          <w:numId w:val="25"/>
        </w:numPr>
        <w:jc w:val="both"/>
      </w:pPr>
      <w:r>
        <w:t>Lots of efficient schemes for shadowing: (1) write buffering, (2) page-based copy-on-write</w:t>
      </w:r>
    </w:p>
    <w:p w14:paraId="7C44C028" w14:textId="43F0CA77" w:rsidR="00FA507B" w:rsidRDefault="00FA507B" w:rsidP="00580771">
      <w:pPr>
        <w:pStyle w:val="ListParagraph"/>
        <w:numPr>
          <w:ilvl w:val="3"/>
          <w:numId w:val="25"/>
        </w:numPr>
        <w:jc w:val="both"/>
      </w:pPr>
      <w:r>
        <w:t xml:space="preserve">Complexity arises in performing validation when a transaction </w:t>
      </w:r>
      <w:r w:rsidR="00970212">
        <w:t>finishes and tries to commit</w:t>
      </w:r>
    </w:p>
    <w:p w14:paraId="07941532" w14:textId="6152A8E9" w:rsidR="00970212" w:rsidRPr="00970212" w:rsidRDefault="00970212" w:rsidP="00580771">
      <w:pPr>
        <w:pStyle w:val="ListParagraph"/>
        <w:numPr>
          <w:ilvl w:val="3"/>
          <w:numId w:val="25"/>
        </w:numPr>
        <w:jc w:val="both"/>
      </w:pPr>
      <w:r>
        <w:rPr>
          <w:b/>
        </w:rPr>
        <w:t>Read Validation</w:t>
      </w:r>
    </w:p>
    <w:p w14:paraId="3B26DAA5" w14:textId="143550AF" w:rsidR="00970212" w:rsidRDefault="00970212" w:rsidP="00580771">
      <w:pPr>
        <w:pStyle w:val="ListParagraph"/>
        <w:numPr>
          <w:ilvl w:val="4"/>
          <w:numId w:val="25"/>
        </w:numPr>
        <w:jc w:val="both"/>
      </w:pPr>
      <w:r>
        <w:t>Must ensure that all versions of data read by the transaction (all shadows) were valid at some particular time</w:t>
      </w:r>
    </w:p>
    <w:p w14:paraId="5C6512ED" w14:textId="742BAB31" w:rsidR="00970212" w:rsidRDefault="00970212" w:rsidP="00580771">
      <w:pPr>
        <w:pStyle w:val="ListParagraph"/>
        <w:numPr>
          <w:ilvl w:val="4"/>
          <w:numId w:val="25"/>
        </w:numPr>
        <w:jc w:val="both"/>
      </w:pPr>
      <w:r>
        <w:t>This becomes the tentative start time for the transaction</w:t>
      </w:r>
    </w:p>
    <w:p w14:paraId="4A5365B2" w14:textId="54251E1B" w:rsidR="00970212" w:rsidRPr="00970212" w:rsidRDefault="00970212" w:rsidP="00580771">
      <w:pPr>
        <w:pStyle w:val="ListParagraph"/>
        <w:numPr>
          <w:ilvl w:val="3"/>
          <w:numId w:val="25"/>
        </w:numPr>
        <w:jc w:val="both"/>
      </w:pPr>
      <w:r>
        <w:rPr>
          <w:b/>
        </w:rPr>
        <w:t>Serialisability Validation</w:t>
      </w:r>
    </w:p>
    <w:p w14:paraId="2F00E559" w14:textId="799D768A" w:rsidR="00970212" w:rsidRDefault="00970212" w:rsidP="00580771">
      <w:pPr>
        <w:pStyle w:val="ListParagraph"/>
        <w:numPr>
          <w:ilvl w:val="4"/>
          <w:numId w:val="25"/>
        </w:numPr>
        <w:jc w:val="both"/>
      </w:pPr>
      <w:r>
        <w:t>Ensure there are no conflicts with any committed transactions which have a later start time</w:t>
      </w:r>
    </w:p>
    <w:p w14:paraId="28D980F3" w14:textId="775D02F8" w:rsidR="00970212" w:rsidRDefault="00970212" w:rsidP="00580771">
      <w:pPr>
        <w:pStyle w:val="ListParagraph"/>
        <w:numPr>
          <w:ilvl w:val="3"/>
          <w:numId w:val="25"/>
        </w:numPr>
        <w:jc w:val="both"/>
      </w:pPr>
      <w:r>
        <w:t>All objects tagged with a version – validation timestamp of the transaction which most recently wrote its updates to that object</w:t>
      </w:r>
    </w:p>
    <w:p w14:paraId="4647D396" w14:textId="3437BD30" w:rsidR="00970212" w:rsidRDefault="00970212" w:rsidP="00580771">
      <w:pPr>
        <w:pStyle w:val="ListParagraph"/>
        <w:numPr>
          <w:ilvl w:val="3"/>
          <w:numId w:val="25"/>
        </w:numPr>
        <w:jc w:val="both"/>
      </w:pPr>
      <w:r>
        <w:t>Many threads execute transactions</w:t>
      </w:r>
    </w:p>
    <w:p w14:paraId="5961B2B4" w14:textId="4A45ACC2" w:rsidR="00A65EF2" w:rsidRDefault="00A65EF2" w:rsidP="00580771">
      <w:pPr>
        <w:pStyle w:val="ListParagraph"/>
        <w:numPr>
          <w:ilvl w:val="4"/>
          <w:numId w:val="25"/>
        </w:numPr>
        <w:jc w:val="both"/>
      </w:pPr>
      <w:r>
        <w:t>Therefore, when we wish to read an object: (1) take a shadow copy, (2) Take note of the version number</w:t>
      </w:r>
    </w:p>
    <w:p w14:paraId="6E016D7C" w14:textId="137AA64C" w:rsidR="00A65EF2" w:rsidRDefault="00A65EF2" w:rsidP="00580771">
      <w:pPr>
        <w:pStyle w:val="ListParagraph"/>
        <w:numPr>
          <w:ilvl w:val="4"/>
          <w:numId w:val="25"/>
        </w:numPr>
        <w:jc w:val="both"/>
      </w:pPr>
      <w:r>
        <w:t>Write: (1) First take copy, (2) Update that</w:t>
      </w:r>
    </w:p>
    <w:p w14:paraId="0EE27EDB" w14:textId="36D8F919" w:rsidR="00537692" w:rsidRDefault="00A65EF2" w:rsidP="00580771">
      <w:pPr>
        <w:pStyle w:val="ListParagraph"/>
        <w:numPr>
          <w:ilvl w:val="4"/>
          <w:numId w:val="25"/>
        </w:numPr>
        <w:jc w:val="both"/>
      </w:pPr>
      <w:r>
        <w:t>When a thread finishes a transaction, it submits the versions to a single threaded validator</w:t>
      </w:r>
    </w:p>
    <w:p w14:paraId="3CD90382" w14:textId="77777777" w:rsidR="001622DA" w:rsidRPr="00537692" w:rsidRDefault="001622DA" w:rsidP="00580771">
      <w:pPr>
        <w:pStyle w:val="ListParagraph"/>
        <w:ind w:left="3240"/>
        <w:jc w:val="both"/>
      </w:pPr>
    </w:p>
    <w:p w14:paraId="09EF8DB8" w14:textId="1CFA5130" w:rsidR="009E7317" w:rsidRDefault="009E7317" w:rsidP="00580771">
      <w:pPr>
        <w:pStyle w:val="Heading2"/>
        <w:jc w:val="both"/>
      </w:pPr>
      <w:bookmarkStart w:id="11" w:name="_Toc533894668"/>
      <w:r>
        <w:t>Crash Recovery</w:t>
      </w:r>
      <w:bookmarkEnd w:id="11"/>
    </w:p>
    <w:p w14:paraId="4A0964B8" w14:textId="5655D470" w:rsidR="00E030EF" w:rsidRDefault="00E030EF" w:rsidP="00580771">
      <w:pPr>
        <w:pStyle w:val="ListParagraph"/>
        <w:numPr>
          <w:ilvl w:val="0"/>
          <w:numId w:val="26"/>
        </w:numPr>
        <w:jc w:val="both"/>
      </w:pPr>
      <w:r>
        <w:t>Transactions require ACID properties – so far have focussed on Isolation (and therefore Consistency)</w:t>
      </w:r>
    </w:p>
    <w:p w14:paraId="35C3B9A2" w14:textId="325AE374" w:rsidR="00E030EF" w:rsidRDefault="00E030EF" w:rsidP="00580771">
      <w:pPr>
        <w:pStyle w:val="ListParagraph"/>
        <w:numPr>
          <w:ilvl w:val="0"/>
          <w:numId w:val="26"/>
        </w:numPr>
        <w:jc w:val="both"/>
      </w:pPr>
      <w:r>
        <w:t>Need to ensure Atomicity and Durability – need to deal with any failures</w:t>
      </w:r>
    </w:p>
    <w:p w14:paraId="63D4B321" w14:textId="0ADE81EE" w:rsidR="00E030EF" w:rsidRPr="00E030EF" w:rsidRDefault="00E030EF" w:rsidP="00580771">
      <w:pPr>
        <w:pStyle w:val="ListParagraph"/>
        <w:numPr>
          <w:ilvl w:val="0"/>
          <w:numId w:val="26"/>
        </w:numPr>
        <w:jc w:val="both"/>
      </w:pPr>
      <w:r>
        <w:rPr>
          <w:b/>
        </w:rPr>
        <w:t>Persistent Storage</w:t>
      </w:r>
    </w:p>
    <w:p w14:paraId="152B46EE" w14:textId="2E0A9FC9" w:rsidR="00E030EF" w:rsidRDefault="00E030EF" w:rsidP="00580771">
      <w:pPr>
        <w:pStyle w:val="ListParagraph"/>
        <w:numPr>
          <w:ilvl w:val="1"/>
          <w:numId w:val="26"/>
        </w:numPr>
        <w:jc w:val="both"/>
      </w:pPr>
      <w:r>
        <w:t>Write all updated objects to disk on commit and read back on reboot</w:t>
      </w:r>
    </w:p>
    <w:p w14:paraId="68A0A082" w14:textId="1EC5BDA1" w:rsidR="00E030EF" w:rsidRPr="00E030EF" w:rsidRDefault="00E030EF" w:rsidP="00580771">
      <w:pPr>
        <w:pStyle w:val="ListParagraph"/>
        <w:numPr>
          <w:ilvl w:val="1"/>
          <w:numId w:val="26"/>
        </w:numPr>
        <w:jc w:val="both"/>
      </w:pPr>
      <w:r>
        <w:rPr>
          <w:color w:val="FF0000"/>
        </w:rPr>
        <w:t>This doesn’t work, since a crash could occur during the write</w:t>
      </w:r>
    </w:p>
    <w:p w14:paraId="23089432" w14:textId="1B4AC6B1" w:rsidR="00E030EF" w:rsidRDefault="00E030EF" w:rsidP="00580771">
      <w:pPr>
        <w:pStyle w:val="ListParagraph"/>
        <w:numPr>
          <w:ilvl w:val="0"/>
          <w:numId w:val="26"/>
        </w:numPr>
        <w:jc w:val="both"/>
      </w:pPr>
      <w:r>
        <w:t>Split update into two stages</w:t>
      </w:r>
    </w:p>
    <w:p w14:paraId="1EB5429A" w14:textId="200F86A1" w:rsidR="00E030EF" w:rsidRDefault="00E030EF" w:rsidP="00580771">
      <w:pPr>
        <w:pStyle w:val="ListParagraph"/>
        <w:numPr>
          <w:ilvl w:val="1"/>
          <w:numId w:val="26"/>
        </w:numPr>
        <w:jc w:val="both"/>
      </w:pPr>
      <w:r>
        <w:t>(1) Write proposed updates to write-ahead log</w:t>
      </w:r>
    </w:p>
    <w:p w14:paraId="0EAC821E" w14:textId="65B8BA0E" w:rsidR="00E030EF" w:rsidRDefault="00E030EF" w:rsidP="00580771">
      <w:pPr>
        <w:pStyle w:val="ListParagraph"/>
        <w:numPr>
          <w:ilvl w:val="2"/>
          <w:numId w:val="26"/>
        </w:numPr>
        <w:jc w:val="both"/>
      </w:pPr>
      <w:r>
        <w:t>Log: ordered, append-only file on disk</w:t>
      </w:r>
    </w:p>
    <w:p w14:paraId="7AC68718" w14:textId="23E54CDF" w:rsidR="002F0C99" w:rsidRPr="002F0C99" w:rsidRDefault="002F0C99" w:rsidP="00580771">
      <w:pPr>
        <w:pStyle w:val="ListParagraph"/>
        <w:numPr>
          <w:ilvl w:val="2"/>
          <w:numId w:val="26"/>
        </w:numPr>
        <w:jc w:val="both"/>
      </w:pPr>
      <w:r>
        <w:rPr>
          <w:b/>
        </w:rPr>
        <w:t>Assumptions</w:t>
      </w:r>
    </w:p>
    <w:p w14:paraId="2EC2BE03" w14:textId="691D547C" w:rsidR="002F0C99" w:rsidRDefault="007C37B9" w:rsidP="00580771">
      <w:pPr>
        <w:pStyle w:val="ListParagraph"/>
        <w:numPr>
          <w:ilvl w:val="3"/>
          <w:numId w:val="26"/>
        </w:numPr>
        <w:jc w:val="both"/>
      </w:pPr>
      <w:r>
        <w:t>Sector writes are atomic</w:t>
      </w:r>
    </w:p>
    <w:p w14:paraId="253EFA28" w14:textId="28844CE1" w:rsidR="007C37B9" w:rsidRDefault="007C37B9" w:rsidP="00580771">
      <w:pPr>
        <w:pStyle w:val="ListParagraph"/>
        <w:numPr>
          <w:ilvl w:val="4"/>
          <w:numId w:val="26"/>
        </w:numPr>
        <w:jc w:val="both"/>
      </w:pPr>
      <w:r>
        <w:t>Even if they are atomic:</w:t>
      </w:r>
    </w:p>
    <w:p w14:paraId="76862A34" w14:textId="158102DA" w:rsidR="007C37B9" w:rsidRDefault="007C37B9" w:rsidP="00580771">
      <w:pPr>
        <w:pStyle w:val="ListParagraph"/>
        <w:numPr>
          <w:ilvl w:val="5"/>
          <w:numId w:val="26"/>
        </w:numPr>
        <w:jc w:val="both"/>
      </w:pPr>
      <w:r>
        <w:t>(1) All affected objects may not fit in a single sector</w:t>
      </w:r>
    </w:p>
    <w:p w14:paraId="11572C88" w14:textId="57A583C9" w:rsidR="007C37B9" w:rsidRDefault="007C37B9" w:rsidP="00580771">
      <w:pPr>
        <w:pStyle w:val="ListParagraph"/>
        <w:numPr>
          <w:ilvl w:val="5"/>
          <w:numId w:val="26"/>
        </w:numPr>
        <w:jc w:val="both"/>
      </w:pPr>
      <w:r>
        <w:t>(2) Large objects may span multiple sectors</w:t>
      </w:r>
    </w:p>
    <w:p w14:paraId="03BD9F5F" w14:textId="027AD21E" w:rsidR="007C37B9" w:rsidRDefault="007C37B9" w:rsidP="00580771">
      <w:pPr>
        <w:pStyle w:val="ListParagraph"/>
        <w:numPr>
          <w:ilvl w:val="5"/>
          <w:numId w:val="26"/>
        </w:numPr>
        <w:jc w:val="both"/>
      </w:pPr>
      <w:r>
        <w:t>(3) Trend towards copy-on-write, rather than journaled</w:t>
      </w:r>
    </w:p>
    <w:p w14:paraId="3CDB690B" w14:textId="310EEF54" w:rsidR="007C37B9" w:rsidRDefault="007C37B9" w:rsidP="00580771">
      <w:pPr>
        <w:pStyle w:val="ListParagraph"/>
        <w:numPr>
          <w:ilvl w:val="5"/>
          <w:numId w:val="26"/>
        </w:numPr>
        <w:jc w:val="both"/>
      </w:pPr>
      <w:r>
        <w:t>(4) Many of the problems seen with in-memory commit apply to disks as well</w:t>
      </w:r>
    </w:p>
    <w:p w14:paraId="250034F8" w14:textId="01EAAE03" w:rsidR="007C37B9" w:rsidRDefault="007C37B9" w:rsidP="00580771">
      <w:pPr>
        <w:pStyle w:val="ListParagraph"/>
        <w:numPr>
          <w:ilvl w:val="3"/>
          <w:numId w:val="26"/>
        </w:numPr>
        <w:jc w:val="both"/>
      </w:pPr>
      <w:r>
        <w:t>Disks honest about sector size and atomicity</w:t>
      </w:r>
    </w:p>
    <w:p w14:paraId="2322590C" w14:textId="6BB47647" w:rsidR="007C37B9" w:rsidRDefault="007C37B9" w:rsidP="00580771">
      <w:pPr>
        <w:pStyle w:val="ListParagraph"/>
        <w:numPr>
          <w:ilvl w:val="4"/>
          <w:numId w:val="26"/>
        </w:numPr>
        <w:jc w:val="both"/>
      </w:pPr>
      <w:r>
        <w:t>Often not true: unstable write caches to improve efficiency, larger or smaller sector sizes than advertise, non-atomicity when writing to mirrored disks</w:t>
      </w:r>
    </w:p>
    <w:p w14:paraId="052A7CFB" w14:textId="67F00436" w:rsidR="007C37B9" w:rsidRDefault="007C37B9" w:rsidP="00580771">
      <w:pPr>
        <w:pStyle w:val="ListParagraph"/>
        <w:numPr>
          <w:ilvl w:val="3"/>
          <w:numId w:val="26"/>
        </w:numPr>
        <w:jc w:val="both"/>
      </w:pPr>
      <w:r>
        <w:rPr>
          <w:b/>
        </w:rPr>
        <w:t>Fail-stop – not true for some media</w:t>
      </w:r>
    </w:p>
    <w:p w14:paraId="50312A8A" w14:textId="581A3AE1" w:rsidR="00E030EF" w:rsidRDefault="00E030EF" w:rsidP="00580771">
      <w:pPr>
        <w:pStyle w:val="ListParagraph"/>
        <w:numPr>
          <w:ilvl w:val="2"/>
          <w:numId w:val="26"/>
        </w:numPr>
        <w:jc w:val="both"/>
      </w:pPr>
      <w:r>
        <w:t>Entries are &lt;txid, obj, op, old, new&gt;</w:t>
      </w:r>
    </w:p>
    <w:p w14:paraId="0151AC7F" w14:textId="41201D43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lastRenderedPageBreak/>
        <w:t>ID of transaction, object modified, operation performed, old value and new value</w:t>
      </w:r>
    </w:p>
    <w:p w14:paraId="080F6251" w14:textId="376C1D3E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t>Therefore, can roll forward and rollback</w:t>
      </w:r>
    </w:p>
    <w:p w14:paraId="515EA851" w14:textId="55813BDD" w:rsidR="00FE53B7" w:rsidRDefault="00FE53B7" w:rsidP="00580771">
      <w:pPr>
        <w:pStyle w:val="ListParagraph"/>
        <w:numPr>
          <w:ilvl w:val="2"/>
          <w:numId w:val="26"/>
        </w:numPr>
        <w:jc w:val="both"/>
      </w:pPr>
      <w:r>
        <w:t>Persisting transaction to disk:</w:t>
      </w:r>
    </w:p>
    <w:p w14:paraId="59E26A32" w14:textId="44278EAD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t>(1) Log special entry &lt;txid, start&gt;</w:t>
      </w:r>
    </w:p>
    <w:p w14:paraId="3C996574" w14:textId="3DF0ED40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t>(2) Log a number of entries to describe operations</w:t>
      </w:r>
    </w:p>
    <w:p w14:paraId="5ECA8119" w14:textId="724E376D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t>(3) Log another special entry &lt;txid, commit&gt;</w:t>
      </w:r>
    </w:p>
    <w:p w14:paraId="3DB142DD" w14:textId="43A427C6" w:rsidR="00FE53B7" w:rsidRDefault="00FE53B7" w:rsidP="00580771">
      <w:pPr>
        <w:pStyle w:val="ListParagraph"/>
        <w:numPr>
          <w:ilvl w:val="2"/>
          <w:numId w:val="26"/>
        </w:numPr>
        <w:jc w:val="both"/>
      </w:pPr>
      <w:r>
        <w:t>Build composite-operation atomicity from fundamental atomic unit – single-sector write</w:t>
      </w:r>
    </w:p>
    <w:p w14:paraId="0B96C275" w14:textId="6A829221" w:rsidR="00FE53B7" w:rsidRDefault="00FE53B7" w:rsidP="00580771">
      <w:pPr>
        <w:pStyle w:val="ListParagraph"/>
        <w:numPr>
          <w:ilvl w:val="2"/>
          <w:numId w:val="26"/>
        </w:numPr>
        <w:jc w:val="both"/>
      </w:pPr>
      <w:r>
        <w:t>When executing transactions, perform updates to objects in memory with lazy write back</w:t>
      </w:r>
    </w:p>
    <w:p w14:paraId="53F453BB" w14:textId="1B9AA8AF" w:rsidR="00FE53B7" w:rsidRPr="00FE53B7" w:rsidRDefault="00FE53B7" w:rsidP="00580771">
      <w:pPr>
        <w:pStyle w:val="ListParagraph"/>
        <w:numPr>
          <w:ilvl w:val="2"/>
          <w:numId w:val="26"/>
        </w:numPr>
        <w:jc w:val="both"/>
      </w:pPr>
      <w:r>
        <w:t xml:space="preserve">The invariant is that we </w:t>
      </w:r>
      <w:r>
        <w:rPr>
          <w:b/>
        </w:rPr>
        <w:t>log records before corresponding data</w:t>
      </w:r>
    </w:p>
    <w:p w14:paraId="1745FB59" w14:textId="2BD521CE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t>Synchronously flush commit record to the log</w:t>
      </w:r>
    </w:p>
    <w:p w14:paraId="2A7EAD23" w14:textId="2E2CE9FC" w:rsidR="00FE53B7" w:rsidRDefault="00FE53B7" w:rsidP="00580771">
      <w:pPr>
        <w:pStyle w:val="ListParagraph"/>
        <w:numPr>
          <w:ilvl w:val="3"/>
          <w:numId w:val="26"/>
        </w:numPr>
        <w:jc w:val="both"/>
      </w:pPr>
      <w:r>
        <w:t>Only report transaction committed when fsync() returns</w:t>
      </w:r>
    </w:p>
    <w:p w14:paraId="0C1934E7" w14:textId="6CD68415" w:rsidR="00FE53B7" w:rsidRDefault="00FE53B7" w:rsidP="00580771">
      <w:pPr>
        <w:pStyle w:val="ListParagraph"/>
        <w:numPr>
          <w:ilvl w:val="2"/>
          <w:numId w:val="26"/>
        </w:numPr>
        <w:jc w:val="both"/>
      </w:pPr>
      <w:r>
        <w:t>Improve performance by delaying flush until we have a number of transactions to commit – batching</w:t>
      </w:r>
    </w:p>
    <w:p w14:paraId="395DC1D7" w14:textId="7C2DDF58" w:rsidR="00FE53B7" w:rsidRDefault="00FE53B7" w:rsidP="00580771">
      <w:pPr>
        <w:pStyle w:val="ListParagraph"/>
        <w:ind w:left="1440"/>
        <w:jc w:val="both"/>
      </w:pPr>
      <w:r w:rsidRPr="00FE53B7">
        <w:rPr>
          <w:noProof/>
        </w:rPr>
        <w:drawing>
          <wp:inline distT="0" distB="0" distL="0" distR="0" wp14:anchorId="5391E3AE" wp14:editId="6CC39C7F">
            <wp:extent cx="4440767" cy="267283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4509" cy="268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270A" w14:textId="0713AECE" w:rsidR="00FE53B7" w:rsidRPr="00FE53B7" w:rsidRDefault="00FE53B7" w:rsidP="00580771">
      <w:pPr>
        <w:pStyle w:val="ListParagraph"/>
        <w:numPr>
          <w:ilvl w:val="2"/>
          <w:numId w:val="26"/>
        </w:numPr>
        <w:jc w:val="both"/>
      </w:pPr>
      <w:r>
        <w:rPr>
          <w:b/>
        </w:rPr>
        <w:t>Checkpoints</w:t>
      </w:r>
    </w:p>
    <w:p w14:paraId="1925CD09" w14:textId="6BECEE3B" w:rsidR="00FE53B7" w:rsidRDefault="002F0C99" w:rsidP="00580771">
      <w:pPr>
        <w:pStyle w:val="ListParagraph"/>
        <w:numPr>
          <w:ilvl w:val="3"/>
          <w:numId w:val="26"/>
        </w:numPr>
        <w:jc w:val="both"/>
      </w:pPr>
      <w:r>
        <w:t>Need to process every entry in log to recover from crash</w:t>
      </w:r>
    </w:p>
    <w:p w14:paraId="7B7C31C2" w14:textId="786D7748" w:rsid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t>Periodically write checkpoint</w:t>
      </w:r>
    </w:p>
    <w:p w14:paraId="1A860C2E" w14:textId="26372C8C" w:rsidR="002F0C99" w:rsidRDefault="002F0C99" w:rsidP="00580771">
      <w:pPr>
        <w:pStyle w:val="ListParagraph"/>
        <w:numPr>
          <w:ilvl w:val="4"/>
          <w:numId w:val="26"/>
        </w:numPr>
        <w:jc w:val="both"/>
      </w:pPr>
      <w:r>
        <w:t>(1) Flush all current in-memory log records to disk</w:t>
      </w:r>
    </w:p>
    <w:p w14:paraId="2DB4BA39" w14:textId="324027C0" w:rsidR="002F0C99" w:rsidRDefault="002F0C99" w:rsidP="00580771">
      <w:pPr>
        <w:pStyle w:val="ListParagraph"/>
        <w:numPr>
          <w:ilvl w:val="4"/>
          <w:numId w:val="26"/>
        </w:numPr>
        <w:jc w:val="both"/>
      </w:pPr>
      <w:r>
        <w:t>(2) Write special checkpoint record to log with a list of active transactions</w:t>
      </w:r>
    </w:p>
    <w:p w14:paraId="6241BA1A" w14:textId="4815BBC0" w:rsidR="002F0C99" w:rsidRDefault="002F0C99" w:rsidP="00580771">
      <w:pPr>
        <w:pStyle w:val="ListParagraph"/>
        <w:numPr>
          <w:ilvl w:val="4"/>
          <w:numId w:val="26"/>
        </w:numPr>
        <w:jc w:val="both"/>
      </w:pPr>
      <w:r>
        <w:t>(3) Flush all dirty object – ensure object values on disk are up to date</w:t>
      </w:r>
    </w:p>
    <w:p w14:paraId="04D09D5B" w14:textId="0485BC03" w:rsidR="002F0C99" w:rsidRDefault="002F0C99" w:rsidP="00580771">
      <w:pPr>
        <w:pStyle w:val="ListParagraph"/>
        <w:numPr>
          <w:ilvl w:val="4"/>
          <w:numId w:val="26"/>
        </w:numPr>
        <w:jc w:val="both"/>
      </w:pPr>
      <w:r>
        <w:t>(4) Flush location of new checkpoint record to disk</w:t>
      </w:r>
    </w:p>
    <w:p w14:paraId="198A6BD3" w14:textId="39981C93" w:rsidR="002F0C99" w:rsidRP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rPr>
          <w:b/>
        </w:rPr>
        <w:t>Allows us to focus attention on possibly affected transactions</w:t>
      </w:r>
    </w:p>
    <w:p w14:paraId="1E71D333" w14:textId="2A39A28C" w:rsidR="002F0C99" w:rsidRPr="002F0C99" w:rsidRDefault="002F0C99" w:rsidP="00580771">
      <w:pPr>
        <w:pStyle w:val="ListParagraph"/>
        <w:numPr>
          <w:ilvl w:val="2"/>
          <w:numId w:val="26"/>
        </w:numPr>
        <w:jc w:val="both"/>
      </w:pPr>
      <w:r>
        <w:rPr>
          <w:b/>
        </w:rPr>
        <w:t>Recovery Algorithm</w:t>
      </w:r>
    </w:p>
    <w:p w14:paraId="001D95C1" w14:textId="1E543D22" w:rsid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t xml:space="preserve">(1) Initialise undo list U = </w:t>
      </w:r>
      <w:r w:rsidR="001622DA">
        <w:t>{set</w:t>
      </w:r>
      <w:r>
        <w:t xml:space="preserve"> of active </w:t>
      </w:r>
      <w:r w:rsidR="001622DA">
        <w:t>transactions}</w:t>
      </w:r>
    </w:p>
    <w:p w14:paraId="263AAE99" w14:textId="0E67EFE3" w:rsid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t>(2) Redo list R is initially empty</w:t>
      </w:r>
    </w:p>
    <w:p w14:paraId="446A8FE3" w14:textId="2205A560" w:rsid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t>(3) Walk log forward as indicated by checkpoint record</w:t>
      </w:r>
    </w:p>
    <w:p w14:paraId="4DA61104" w14:textId="2AB7D738" w:rsidR="002F0C99" w:rsidRDefault="002F0C99" w:rsidP="00580771">
      <w:pPr>
        <w:pStyle w:val="ListParagraph"/>
        <w:numPr>
          <w:ilvl w:val="4"/>
          <w:numId w:val="26"/>
        </w:numPr>
        <w:jc w:val="both"/>
      </w:pPr>
      <w:r>
        <w:t>If START record, add transaction to U</w:t>
      </w:r>
    </w:p>
    <w:p w14:paraId="69C8373D" w14:textId="7A7048E6" w:rsidR="002F0C99" w:rsidRDefault="002F0C99" w:rsidP="00580771">
      <w:pPr>
        <w:pStyle w:val="ListParagraph"/>
        <w:numPr>
          <w:ilvl w:val="4"/>
          <w:numId w:val="26"/>
        </w:numPr>
        <w:jc w:val="both"/>
      </w:pPr>
      <w:r>
        <w:t>If COMMIT record, move transaction from U to R</w:t>
      </w:r>
    </w:p>
    <w:p w14:paraId="0C75F042" w14:textId="27F54AA7" w:rsid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lastRenderedPageBreak/>
        <w:t>(4) When hit end of log, perform undo for everything in U</w:t>
      </w:r>
    </w:p>
    <w:p w14:paraId="083DBC4B" w14:textId="30FFF076" w:rsidR="002F0C99" w:rsidRDefault="002F0C99" w:rsidP="00580771">
      <w:pPr>
        <w:pStyle w:val="ListParagraph"/>
        <w:numPr>
          <w:ilvl w:val="3"/>
          <w:numId w:val="26"/>
        </w:numPr>
        <w:jc w:val="both"/>
      </w:pPr>
      <w:r>
        <w:t>(5) When reach checkpoint record again, redo for all in R</w:t>
      </w:r>
    </w:p>
    <w:p w14:paraId="71DB5295" w14:textId="7DDE8645" w:rsidR="00E030EF" w:rsidRDefault="00E030EF" w:rsidP="00580771">
      <w:pPr>
        <w:pStyle w:val="ListParagraph"/>
        <w:numPr>
          <w:ilvl w:val="1"/>
          <w:numId w:val="26"/>
        </w:numPr>
        <w:jc w:val="both"/>
      </w:pPr>
      <w:r>
        <w:t>(2) Write actual updates</w:t>
      </w:r>
    </w:p>
    <w:p w14:paraId="5CD21288" w14:textId="77777777" w:rsidR="007C37B9" w:rsidRPr="00E030EF" w:rsidRDefault="007C37B9" w:rsidP="00580771">
      <w:pPr>
        <w:pStyle w:val="ListParagraph"/>
        <w:ind w:left="1080"/>
        <w:jc w:val="both"/>
      </w:pPr>
    </w:p>
    <w:p w14:paraId="751EF936" w14:textId="021DC2DA" w:rsidR="009E7317" w:rsidRDefault="009E7317" w:rsidP="00580771">
      <w:pPr>
        <w:pStyle w:val="Heading2"/>
        <w:jc w:val="both"/>
      </w:pPr>
      <w:bookmarkStart w:id="12" w:name="_Toc533894669"/>
      <w:r>
        <w:t>Lock-free Programming</w:t>
      </w:r>
      <w:bookmarkEnd w:id="12"/>
    </w:p>
    <w:p w14:paraId="4AC8D7B2" w14:textId="4F9ECF60" w:rsidR="007C37B9" w:rsidRPr="007C37B9" w:rsidRDefault="007C37B9" w:rsidP="00580771">
      <w:pPr>
        <w:pStyle w:val="ListParagraph"/>
        <w:numPr>
          <w:ilvl w:val="0"/>
          <w:numId w:val="27"/>
        </w:numPr>
        <w:jc w:val="both"/>
        <w:rPr>
          <w:color w:val="FF0000"/>
        </w:rPr>
      </w:pPr>
      <w:r w:rsidRPr="007C37B9">
        <w:rPr>
          <w:b/>
          <w:color w:val="FF0000"/>
        </w:rPr>
        <w:t>Locks</w:t>
      </w:r>
    </w:p>
    <w:p w14:paraId="1B1BF76C" w14:textId="1E42FF00" w:rsidR="007C37B9" w:rsidRPr="007C37B9" w:rsidRDefault="007C37B9" w:rsidP="00580771">
      <w:pPr>
        <w:pStyle w:val="ListParagraph"/>
        <w:numPr>
          <w:ilvl w:val="1"/>
          <w:numId w:val="27"/>
        </w:numPr>
        <w:jc w:val="both"/>
        <w:rPr>
          <w:color w:val="FF0000"/>
        </w:rPr>
      </w:pPr>
      <w:r w:rsidRPr="007C37B9">
        <w:rPr>
          <w:color w:val="FF0000"/>
        </w:rPr>
        <w:t>(1) Difficult to get right</w:t>
      </w:r>
    </w:p>
    <w:p w14:paraId="0B3D73C7" w14:textId="22F960A9" w:rsidR="007C37B9" w:rsidRPr="007C37B9" w:rsidRDefault="007C37B9" w:rsidP="00580771">
      <w:pPr>
        <w:pStyle w:val="ListParagraph"/>
        <w:numPr>
          <w:ilvl w:val="1"/>
          <w:numId w:val="27"/>
        </w:numPr>
        <w:jc w:val="both"/>
        <w:rPr>
          <w:color w:val="FF0000"/>
        </w:rPr>
      </w:pPr>
      <w:r w:rsidRPr="007C37B9">
        <w:rPr>
          <w:color w:val="FF0000"/>
        </w:rPr>
        <w:t>(2) Don’t scale well</w:t>
      </w:r>
    </w:p>
    <w:p w14:paraId="43E0BBD8" w14:textId="0FC0E0C7" w:rsidR="007C37B9" w:rsidRPr="007C37B9" w:rsidRDefault="007C37B9" w:rsidP="00580771">
      <w:pPr>
        <w:pStyle w:val="ListParagraph"/>
        <w:numPr>
          <w:ilvl w:val="1"/>
          <w:numId w:val="27"/>
        </w:numPr>
        <w:jc w:val="both"/>
        <w:rPr>
          <w:color w:val="FF0000"/>
        </w:rPr>
      </w:pPr>
      <w:r w:rsidRPr="007C37B9">
        <w:rPr>
          <w:color w:val="FF0000"/>
        </w:rPr>
        <w:t>(3) Don’t compose well</w:t>
      </w:r>
    </w:p>
    <w:p w14:paraId="757BF80C" w14:textId="0689DBFE" w:rsidR="007C37B9" w:rsidRPr="007C37B9" w:rsidRDefault="007C37B9" w:rsidP="00580771">
      <w:pPr>
        <w:pStyle w:val="ListParagraph"/>
        <w:numPr>
          <w:ilvl w:val="1"/>
          <w:numId w:val="27"/>
        </w:numPr>
        <w:jc w:val="both"/>
        <w:rPr>
          <w:color w:val="FF0000"/>
        </w:rPr>
      </w:pPr>
      <w:r w:rsidRPr="007C37B9">
        <w:rPr>
          <w:color w:val="FF0000"/>
        </w:rPr>
        <w:t>(4) Poor cache behaviour</w:t>
      </w:r>
    </w:p>
    <w:p w14:paraId="71C94B2E" w14:textId="002FE29B" w:rsidR="007C37B9" w:rsidRPr="007C37B9" w:rsidRDefault="007C37B9" w:rsidP="00580771">
      <w:pPr>
        <w:pStyle w:val="ListParagraph"/>
        <w:numPr>
          <w:ilvl w:val="1"/>
          <w:numId w:val="27"/>
        </w:numPr>
        <w:jc w:val="both"/>
        <w:rPr>
          <w:color w:val="FF0000"/>
        </w:rPr>
      </w:pPr>
      <w:r w:rsidRPr="007C37B9">
        <w:rPr>
          <w:color w:val="FF0000"/>
        </w:rPr>
        <w:t>(5) Priority inversion</w:t>
      </w:r>
    </w:p>
    <w:p w14:paraId="4814F4D4" w14:textId="0265A1E2" w:rsidR="007C37B9" w:rsidRDefault="007C37B9" w:rsidP="00580771">
      <w:pPr>
        <w:pStyle w:val="ListParagraph"/>
        <w:numPr>
          <w:ilvl w:val="1"/>
          <w:numId w:val="27"/>
        </w:numPr>
        <w:jc w:val="both"/>
        <w:rPr>
          <w:color w:val="FF0000"/>
        </w:rPr>
      </w:pPr>
      <w:r w:rsidRPr="007C37B9">
        <w:rPr>
          <w:color w:val="FF0000"/>
        </w:rPr>
        <w:t>(6) Can be expensive</w:t>
      </w:r>
    </w:p>
    <w:p w14:paraId="1000158D" w14:textId="42B4F2A1" w:rsidR="007C37B9" w:rsidRDefault="007C37B9" w:rsidP="00580771">
      <w:pPr>
        <w:pStyle w:val="ListParagraph"/>
        <w:numPr>
          <w:ilvl w:val="0"/>
          <w:numId w:val="27"/>
        </w:numPr>
        <w:jc w:val="both"/>
        <w:rPr>
          <w:color w:val="000000" w:themeColor="text1"/>
        </w:rPr>
      </w:pPr>
      <w:r w:rsidRPr="007C37B9">
        <w:rPr>
          <w:color w:val="000000" w:themeColor="text1"/>
        </w:rPr>
        <w:t>Lock-free programming involves getting rid of locks – not at the cost of safety though</w:t>
      </w:r>
    </w:p>
    <w:p w14:paraId="32CCEA79" w14:textId="0E2776D7" w:rsidR="007C37B9" w:rsidRPr="007C37B9" w:rsidRDefault="007C37B9" w:rsidP="00580771">
      <w:pPr>
        <w:pStyle w:val="ListParagraph"/>
        <w:numPr>
          <w:ilvl w:val="0"/>
          <w:numId w:val="27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Assumptions</w:t>
      </w:r>
    </w:p>
    <w:p w14:paraId="1B06DD37" w14:textId="079438F9" w:rsidR="007C37B9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Shared-memory system</w:t>
      </w:r>
    </w:p>
    <w:p w14:paraId="5C5A50EB" w14:textId="67042E14" w:rsidR="00F2584E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Low-level (assembly instructions) include:</w:t>
      </w:r>
    </w:p>
    <w:p w14:paraId="2668AE5A" w14:textId="7EA0BF7C" w:rsidR="00F2584E" w:rsidRDefault="00F2584E" w:rsidP="00580771">
      <w:pPr>
        <w:pStyle w:val="ListParagraph"/>
        <w:ind w:left="1080"/>
        <w:jc w:val="both"/>
        <w:rPr>
          <w:color w:val="000000" w:themeColor="text1"/>
        </w:rPr>
      </w:pPr>
      <w:r w:rsidRPr="00F2584E">
        <w:rPr>
          <w:noProof/>
          <w:color w:val="000000" w:themeColor="text1"/>
        </w:rPr>
        <w:drawing>
          <wp:inline distT="0" distB="0" distL="0" distR="0" wp14:anchorId="7D089979" wp14:editId="3ECDF79B">
            <wp:extent cx="4835878" cy="543634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7871" cy="5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181" w14:textId="0A897C32" w:rsidR="00F2584E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Compare-and-Swap is atomic</w:t>
      </w:r>
    </w:p>
    <w:p w14:paraId="576E4BE0" w14:textId="2291665A" w:rsidR="00F2584E" w:rsidRPr="00F2584E" w:rsidRDefault="00F2584E" w:rsidP="00580771">
      <w:pPr>
        <w:pStyle w:val="ListParagraph"/>
        <w:numPr>
          <w:ilvl w:val="0"/>
          <w:numId w:val="27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Lock-free approach</w:t>
      </w:r>
    </w:p>
    <w:p w14:paraId="3F105FBD" w14:textId="03BAF3F8" w:rsidR="00F2584E" w:rsidRPr="00F2584E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Assumption: hardware supports atomic operations on pointer-size types</w:t>
      </w:r>
    </w:p>
    <w:p w14:paraId="37B58FC0" w14:textId="75E9AC5E" w:rsidR="00F2584E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Directly use CAS to update shared data</w:t>
      </w:r>
    </w:p>
    <w:p w14:paraId="2086834B" w14:textId="1B972BE2" w:rsidR="00F2584E" w:rsidRDefault="001622DA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E.g.</w:t>
      </w:r>
      <w:r w:rsidR="00F2584E">
        <w:rPr>
          <w:color w:val="000000" w:themeColor="text1"/>
        </w:rPr>
        <w:t xml:space="preserve"> lock-free linked list of integers</w:t>
      </w:r>
    </w:p>
    <w:p w14:paraId="6744889B" w14:textId="5E39827A" w:rsidR="00F2584E" w:rsidRDefault="00F2584E" w:rsidP="00580771">
      <w:pPr>
        <w:pStyle w:val="ListParagraph"/>
        <w:numPr>
          <w:ilvl w:val="2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Use CAS to update pointers</w:t>
      </w:r>
    </w:p>
    <w:p w14:paraId="5F4F673F" w14:textId="22A6AC98" w:rsidR="00F2584E" w:rsidRDefault="00F2584E" w:rsidP="00580771">
      <w:pPr>
        <w:pStyle w:val="ListParagraph"/>
        <w:numPr>
          <w:ilvl w:val="2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Handle CAS failure cases (i.e. races)</w:t>
      </w:r>
    </w:p>
    <w:p w14:paraId="6F381291" w14:textId="792FCE54" w:rsidR="00F2584E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Represents the set abstract data type</w:t>
      </w:r>
    </w:p>
    <w:p w14:paraId="3A0B5B2F" w14:textId="770F4010" w:rsidR="00F2584E" w:rsidRDefault="00F2584E" w:rsidP="00580771">
      <w:pPr>
        <w:pStyle w:val="ListParagraph"/>
        <w:numPr>
          <w:ilvl w:val="2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Find(int) -&gt; bool</w:t>
      </w:r>
    </w:p>
    <w:p w14:paraId="1F198F77" w14:textId="18C4DC5C" w:rsidR="00F2584E" w:rsidRDefault="00F2584E" w:rsidP="00580771">
      <w:pPr>
        <w:pStyle w:val="ListParagraph"/>
        <w:numPr>
          <w:ilvl w:val="2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Insert(int) -&gt; bool</w:t>
      </w:r>
    </w:p>
    <w:p w14:paraId="53466453" w14:textId="35B0106B" w:rsidR="00F2584E" w:rsidRDefault="00F2584E" w:rsidP="00580771">
      <w:pPr>
        <w:pStyle w:val="ListParagraph"/>
        <w:numPr>
          <w:ilvl w:val="2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Delete(int) -&gt; bool</w:t>
      </w:r>
    </w:p>
    <w:p w14:paraId="403E5E58" w14:textId="2BC463BA" w:rsidR="007C37B9" w:rsidRDefault="00F2584E" w:rsidP="00580771">
      <w:pPr>
        <w:pStyle w:val="ListParagraph"/>
        <w:numPr>
          <w:ilvl w:val="1"/>
          <w:numId w:val="27"/>
        </w:numPr>
        <w:jc w:val="both"/>
        <w:rPr>
          <w:color w:val="000000" w:themeColor="text1"/>
        </w:rPr>
      </w:pPr>
      <w:r>
        <w:rPr>
          <w:color w:val="000000" w:themeColor="text1"/>
        </w:rPr>
        <w:t>Return values are requires as operations may fail, requiring retries</w:t>
      </w:r>
    </w:p>
    <w:p w14:paraId="28329211" w14:textId="77777777" w:rsidR="00F2584E" w:rsidRPr="00F2584E" w:rsidRDefault="00F2584E" w:rsidP="00580771">
      <w:pPr>
        <w:pStyle w:val="ListParagraph"/>
        <w:ind w:left="1080"/>
        <w:jc w:val="both"/>
        <w:rPr>
          <w:color w:val="000000" w:themeColor="text1"/>
        </w:rPr>
      </w:pPr>
    </w:p>
    <w:p w14:paraId="1B2A7ED1" w14:textId="362E368E" w:rsidR="009E7317" w:rsidRDefault="009E7317" w:rsidP="00580771">
      <w:pPr>
        <w:pStyle w:val="Heading2"/>
        <w:jc w:val="both"/>
      </w:pPr>
      <w:bookmarkStart w:id="13" w:name="_Toc533894670"/>
      <w:r>
        <w:t>Transactional Memory</w:t>
      </w:r>
      <w:bookmarkEnd w:id="13"/>
    </w:p>
    <w:p w14:paraId="25EFA7AD" w14:textId="6598AEE6" w:rsidR="00F2584E" w:rsidRPr="00F2584E" w:rsidRDefault="00F2584E" w:rsidP="00580771">
      <w:pPr>
        <w:pStyle w:val="ListParagraph"/>
        <w:numPr>
          <w:ilvl w:val="0"/>
          <w:numId w:val="28"/>
        </w:numPr>
        <w:jc w:val="both"/>
      </w:pPr>
      <w:r>
        <w:rPr>
          <w:b/>
        </w:rPr>
        <w:t>Linearizability</w:t>
      </w:r>
    </w:p>
    <w:p w14:paraId="4BD93733" w14:textId="2D7AAC2F" w:rsidR="00F2584E" w:rsidRDefault="00F2584E" w:rsidP="00580771">
      <w:pPr>
        <w:pStyle w:val="ListParagraph"/>
        <w:numPr>
          <w:ilvl w:val="1"/>
          <w:numId w:val="28"/>
        </w:numPr>
        <w:jc w:val="both"/>
      </w:pPr>
      <w:r>
        <w:t>Return to conceptual model to define correctness – lock-free data structure is correct if all changes (and return values) are consistent with some serial view: linearizable schedule</w:t>
      </w:r>
    </w:p>
    <w:p w14:paraId="562C5FDD" w14:textId="4FA48B6B" w:rsidR="00F2584E" w:rsidRDefault="00F2584E" w:rsidP="00580771">
      <w:pPr>
        <w:pStyle w:val="ListParagraph"/>
        <w:numPr>
          <w:ilvl w:val="0"/>
          <w:numId w:val="28"/>
        </w:numPr>
        <w:jc w:val="both"/>
      </w:pPr>
      <w:r>
        <w:t>Transactional memory – steal the idea from databases</w:t>
      </w:r>
    </w:p>
    <w:p w14:paraId="76855B44" w14:textId="1FB4F5E5" w:rsidR="00F2584E" w:rsidRDefault="00F2584E" w:rsidP="00580771">
      <w:pPr>
        <w:pStyle w:val="ListParagraph"/>
        <w:numPr>
          <w:ilvl w:val="1"/>
          <w:numId w:val="28"/>
        </w:numPr>
        <w:jc w:val="both"/>
      </w:pPr>
      <w:r>
        <w:t>Instead of:</w:t>
      </w:r>
    </w:p>
    <w:p w14:paraId="7C4A2775" w14:textId="48BF08EF" w:rsidR="00F2584E" w:rsidRDefault="00F2584E" w:rsidP="00580771">
      <w:pPr>
        <w:pStyle w:val="ListParagraph"/>
        <w:jc w:val="both"/>
      </w:pPr>
      <w:r w:rsidRPr="00F2584E">
        <w:rPr>
          <w:noProof/>
        </w:rPr>
        <w:drawing>
          <wp:inline distT="0" distB="0" distL="0" distR="0" wp14:anchorId="219133F2" wp14:editId="2D87AB30">
            <wp:extent cx="3344333" cy="12325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0406" cy="12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9103" w14:textId="719978D5" w:rsidR="00F2584E" w:rsidRDefault="00F2584E" w:rsidP="00580771">
      <w:pPr>
        <w:pStyle w:val="ListParagraph"/>
        <w:numPr>
          <w:ilvl w:val="2"/>
          <w:numId w:val="28"/>
        </w:numPr>
        <w:jc w:val="both"/>
      </w:pPr>
      <w:r>
        <w:lastRenderedPageBreak/>
        <w:t>Has obvious semantics – all operations within the block occur as if atomically</w:t>
      </w:r>
    </w:p>
    <w:p w14:paraId="27BD7379" w14:textId="7E15F691" w:rsidR="00F2584E" w:rsidRDefault="00F2584E" w:rsidP="00580771">
      <w:pPr>
        <w:pStyle w:val="ListParagraph"/>
        <w:numPr>
          <w:ilvl w:val="1"/>
          <w:numId w:val="28"/>
        </w:numPr>
        <w:jc w:val="both"/>
      </w:pPr>
      <w:r>
        <w:t>Transaction since under the hood it looks like:</w:t>
      </w:r>
    </w:p>
    <w:p w14:paraId="2BA119C7" w14:textId="04631B58" w:rsidR="00F2584E" w:rsidRDefault="00F2584E" w:rsidP="00580771">
      <w:pPr>
        <w:pStyle w:val="ListParagraph"/>
        <w:ind w:left="1800"/>
        <w:jc w:val="both"/>
      </w:pPr>
      <w:r w:rsidRPr="00F2584E">
        <w:rPr>
          <w:noProof/>
        </w:rPr>
        <w:drawing>
          <wp:inline distT="0" distB="0" distL="0" distR="0" wp14:anchorId="1FFCB46D" wp14:editId="32CD2DCF">
            <wp:extent cx="3760045" cy="6384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6398" cy="64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BAD6" w14:textId="02193069" w:rsidR="00F2584E" w:rsidRPr="00160AAA" w:rsidRDefault="004A2E77" w:rsidP="00580771">
      <w:pPr>
        <w:pStyle w:val="ListParagraph"/>
        <w:numPr>
          <w:ilvl w:val="1"/>
          <w:numId w:val="28"/>
        </w:numPr>
        <w:jc w:val="both"/>
        <w:rPr>
          <w:color w:val="00B050"/>
        </w:rPr>
      </w:pPr>
      <w:r w:rsidRPr="00160AAA">
        <w:rPr>
          <w:color w:val="00B050"/>
        </w:rPr>
        <w:t>Simplicity – very easy to do</w:t>
      </w:r>
    </w:p>
    <w:p w14:paraId="1B62D056" w14:textId="3D6DF62A" w:rsidR="004A2E77" w:rsidRPr="00160AAA" w:rsidRDefault="004A2E77" w:rsidP="00580771">
      <w:pPr>
        <w:pStyle w:val="ListParagraph"/>
        <w:numPr>
          <w:ilvl w:val="1"/>
          <w:numId w:val="28"/>
        </w:numPr>
        <w:jc w:val="both"/>
        <w:rPr>
          <w:color w:val="00B050"/>
        </w:rPr>
      </w:pPr>
      <w:r w:rsidRPr="00160AAA">
        <w:rPr>
          <w:color w:val="00B050"/>
        </w:rPr>
        <w:t xml:space="preserve">Composability – unlike locks, atomic </w:t>
      </w:r>
      <w:r w:rsidR="001622DA" w:rsidRPr="00160AAA">
        <w:rPr>
          <w:color w:val="00B050"/>
        </w:rPr>
        <w:t>{}</w:t>
      </w:r>
      <w:r w:rsidRPr="00160AAA">
        <w:rPr>
          <w:color w:val="00B050"/>
        </w:rPr>
        <w:t xml:space="preserve"> blocks nest</w:t>
      </w:r>
    </w:p>
    <w:p w14:paraId="3F49BFA4" w14:textId="48E232D2" w:rsidR="004A2E77" w:rsidRPr="00160AAA" w:rsidRDefault="004A2E77" w:rsidP="00580771">
      <w:pPr>
        <w:pStyle w:val="ListParagraph"/>
        <w:numPr>
          <w:ilvl w:val="1"/>
          <w:numId w:val="28"/>
        </w:numPr>
        <w:jc w:val="both"/>
        <w:rPr>
          <w:color w:val="00B050"/>
        </w:rPr>
      </w:pPr>
      <w:r w:rsidRPr="00160AAA">
        <w:rPr>
          <w:color w:val="00B050"/>
        </w:rPr>
        <w:t>Cannot lock so don’t have to worry about locking order (may get live lock if not careful)</w:t>
      </w:r>
    </w:p>
    <w:p w14:paraId="28C47C5B" w14:textId="3D958B5F" w:rsidR="004A2E77" w:rsidRPr="00160AAA" w:rsidRDefault="004A2E77" w:rsidP="00580771">
      <w:pPr>
        <w:pStyle w:val="ListParagraph"/>
        <w:numPr>
          <w:ilvl w:val="1"/>
          <w:numId w:val="28"/>
        </w:numPr>
        <w:jc w:val="both"/>
        <w:rPr>
          <w:color w:val="00B050"/>
        </w:rPr>
      </w:pPr>
      <w:r w:rsidRPr="00160AAA">
        <w:rPr>
          <w:color w:val="00B050"/>
        </w:rPr>
        <w:t>No races – cannot forget to take a lock</w:t>
      </w:r>
    </w:p>
    <w:p w14:paraId="2D108205" w14:textId="73CF7D50" w:rsidR="004A2E77" w:rsidRPr="00160AAA" w:rsidRDefault="004A2E77" w:rsidP="00580771">
      <w:pPr>
        <w:pStyle w:val="ListParagraph"/>
        <w:numPr>
          <w:ilvl w:val="1"/>
          <w:numId w:val="28"/>
        </w:numPr>
        <w:jc w:val="both"/>
        <w:rPr>
          <w:color w:val="00B050"/>
        </w:rPr>
      </w:pPr>
      <w:r w:rsidRPr="00160AAA">
        <w:rPr>
          <w:color w:val="00B050"/>
        </w:rPr>
        <w:t>Scalability – high performance possible via OCC</w:t>
      </w:r>
    </w:p>
    <w:p w14:paraId="7A0756AD" w14:textId="5A46C456" w:rsidR="004A2E77" w:rsidRDefault="004A2E77" w:rsidP="00580771">
      <w:pPr>
        <w:pStyle w:val="ListParagraph"/>
        <w:numPr>
          <w:ilvl w:val="1"/>
          <w:numId w:val="28"/>
        </w:numPr>
        <w:jc w:val="both"/>
        <w:rPr>
          <w:color w:val="FF0000"/>
        </w:rPr>
      </w:pPr>
      <w:r w:rsidRPr="004A2E77">
        <w:rPr>
          <w:color w:val="FF0000"/>
        </w:rPr>
        <w:t xml:space="preserve">Simplicity vs performance </w:t>
      </w:r>
      <w:r w:rsidR="001622DA" w:rsidRPr="004A2E77">
        <w:rPr>
          <w:color w:val="FF0000"/>
        </w:rPr>
        <w:t>trade-off</w:t>
      </w:r>
    </w:p>
    <w:p w14:paraId="2216A206" w14:textId="599802E6" w:rsidR="004A2E77" w:rsidRPr="004A2E77" w:rsidRDefault="004A2E77" w:rsidP="00580771">
      <w:pPr>
        <w:pStyle w:val="ListParagraph"/>
        <w:numPr>
          <w:ilvl w:val="1"/>
          <w:numId w:val="28"/>
        </w:numPr>
        <w:jc w:val="both"/>
        <w:rPr>
          <w:color w:val="000000" w:themeColor="text1"/>
        </w:rPr>
      </w:pPr>
      <w:r w:rsidRPr="004A2E77">
        <w:rPr>
          <w:color w:val="000000" w:themeColor="text1"/>
        </w:rPr>
        <w:t>Does ACI but not D</w:t>
      </w:r>
    </w:p>
    <w:p w14:paraId="37B41F7A" w14:textId="648E9308" w:rsidR="004A2E77" w:rsidRPr="004A2E77" w:rsidRDefault="004A2E77" w:rsidP="00580771">
      <w:pPr>
        <w:pStyle w:val="ListParagraph"/>
        <w:numPr>
          <w:ilvl w:val="2"/>
          <w:numId w:val="28"/>
        </w:numPr>
        <w:jc w:val="both"/>
        <w:rPr>
          <w:color w:val="000000" w:themeColor="text1"/>
        </w:rPr>
      </w:pPr>
      <w:r w:rsidRPr="004A2E77">
        <w:rPr>
          <w:color w:val="000000" w:themeColor="text1"/>
        </w:rPr>
        <w:t>No need to worry about crash recovery</w:t>
      </w:r>
    </w:p>
    <w:p w14:paraId="4CAB995C" w14:textId="329903DF" w:rsidR="004A2E77" w:rsidRPr="004A2E77" w:rsidRDefault="004A2E77" w:rsidP="00580771">
      <w:pPr>
        <w:pStyle w:val="ListParagraph"/>
        <w:numPr>
          <w:ilvl w:val="2"/>
          <w:numId w:val="28"/>
        </w:numPr>
        <w:jc w:val="both"/>
        <w:rPr>
          <w:color w:val="000000" w:themeColor="text1"/>
        </w:rPr>
      </w:pPr>
      <w:r w:rsidRPr="004A2E77">
        <w:rPr>
          <w:color w:val="000000" w:themeColor="text1"/>
        </w:rPr>
        <w:t>Can work entirely in memory</w:t>
      </w:r>
    </w:p>
    <w:p w14:paraId="33364287" w14:textId="5694C3F1" w:rsidR="004A2E77" w:rsidRDefault="004A2E77" w:rsidP="00580771">
      <w:pPr>
        <w:pStyle w:val="ListParagraph"/>
        <w:numPr>
          <w:ilvl w:val="1"/>
          <w:numId w:val="28"/>
        </w:numPr>
        <w:jc w:val="both"/>
        <w:rPr>
          <w:color w:val="FF0000"/>
        </w:rPr>
      </w:pPr>
      <w:r>
        <w:rPr>
          <w:color w:val="FF0000"/>
        </w:rPr>
        <w:t>Contention Management can get ugly</w:t>
      </w:r>
    </w:p>
    <w:p w14:paraId="242DC613" w14:textId="72F2293D" w:rsidR="004A2E77" w:rsidRDefault="004A2E77" w:rsidP="00580771">
      <w:pPr>
        <w:pStyle w:val="ListParagraph"/>
        <w:numPr>
          <w:ilvl w:val="1"/>
          <w:numId w:val="28"/>
        </w:numPr>
        <w:jc w:val="both"/>
        <w:rPr>
          <w:color w:val="FF0000"/>
        </w:rPr>
      </w:pPr>
      <w:r>
        <w:rPr>
          <w:color w:val="FF0000"/>
        </w:rPr>
        <w:t>Difficulties with irrevocable actions / side effects</w:t>
      </w:r>
    </w:p>
    <w:p w14:paraId="4F25011F" w14:textId="2D9F2EEC" w:rsidR="004A2E77" w:rsidRDefault="004A2E77" w:rsidP="00580771">
      <w:pPr>
        <w:pStyle w:val="ListParagraph"/>
        <w:numPr>
          <w:ilvl w:val="1"/>
          <w:numId w:val="28"/>
        </w:numPr>
        <w:jc w:val="both"/>
        <w:rPr>
          <w:color w:val="FF0000"/>
        </w:rPr>
      </w:pPr>
      <w:r>
        <w:rPr>
          <w:color w:val="FF0000"/>
        </w:rPr>
        <w:t>Tough to work out exact semantics</w:t>
      </w:r>
    </w:p>
    <w:p w14:paraId="4ED7ECAD" w14:textId="77777777" w:rsidR="004A2E77" w:rsidRPr="004A2E77" w:rsidRDefault="004A2E77" w:rsidP="00580771">
      <w:pPr>
        <w:pStyle w:val="ListParagraph"/>
        <w:ind w:left="1080"/>
        <w:jc w:val="both"/>
        <w:rPr>
          <w:color w:val="FF0000"/>
        </w:rPr>
      </w:pPr>
    </w:p>
    <w:p w14:paraId="5B83AD41" w14:textId="4C9F8AA1" w:rsidR="009E7317" w:rsidRDefault="009E7317" w:rsidP="00580771">
      <w:pPr>
        <w:pStyle w:val="Heading2"/>
        <w:jc w:val="both"/>
      </w:pPr>
      <w:bookmarkStart w:id="14" w:name="_Toc533894671"/>
      <w:r>
        <w:t>Case Study: FreeBSD Kernel Concurrency</w:t>
      </w:r>
      <w:bookmarkEnd w:id="14"/>
    </w:p>
    <w:p w14:paraId="1F961DE7" w14:textId="7012A9C8" w:rsidR="004A2E77" w:rsidRDefault="006D5267" w:rsidP="00580771">
      <w:pPr>
        <w:pStyle w:val="ListParagraph"/>
        <w:numPr>
          <w:ilvl w:val="0"/>
          <w:numId w:val="29"/>
        </w:numPr>
        <w:jc w:val="both"/>
      </w:pPr>
      <w:r>
        <w:t>Open-source OS kernel – very concurrent and widely used</w:t>
      </w:r>
    </w:p>
    <w:p w14:paraId="17085B3D" w14:textId="2DA0A253" w:rsidR="006D5267" w:rsidRDefault="006D5267" w:rsidP="00580771">
      <w:pPr>
        <w:pStyle w:val="ListParagraph"/>
        <w:numPr>
          <w:ilvl w:val="0"/>
          <w:numId w:val="29"/>
        </w:numPr>
        <w:jc w:val="both"/>
      </w:pPr>
      <w:r>
        <w:t>History</w:t>
      </w:r>
    </w:p>
    <w:p w14:paraId="068011A3" w14:textId="7E6D66AC" w:rsidR="006D5267" w:rsidRDefault="006D5267" w:rsidP="00580771">
      <w:pPr>
        <w:pStyle w:val="ListParagraph"/>
        <w:numPr>
          <w:ilvl w:val="1"/>
          <w:numId w:val="29"/>
        </w:numPr>
        <w:jc w:val="both"/>
      </w:pPr>
      <w:r>
        <w:t>1980s Berkeley Standard Distribution (BSD)</w:t>
      </w:r>
    </w:p>
    <w:p w14:paraId="4608CB65" w14:textId="0902114E" w:rsidR="006D5267" w:rsidRDefault="006D5267" w:rsidP="00580771">
      <w:pPr>
        <w:pStyle w:val="ListParagraph"/>
        <w:numPr>
          <w:ilvl w:val="2"/>
          <w:numId w:val="29"/>
        </w:numPr>
        <w:jc w:val="both"/>
      </w:pPr>
      <w:r>
        <w:t>BSD-style open-source licence</w:t>
      </w:r>
    </w:p>
    <w:p w14:paraId="2F5E8AAB" w14:textId="2FE79238" w:rsidR="006D5267" w:rsidRDefault="006D5267" w:rsidP="00580771">
      <w:pPr>
        <w:pStyle w:val="ListParagraph"/>
        <w:numPr>
          <w:ilvl w:val="2"/>
          <w:numId w:val="29"/>
        </w:numPr>
        <w:jc w:val="both"/>
      </w:pPr>
      <w:r>
        <w:t>UNIX Fast File System, sockets API, DNS, used TCP/IP stack, FTP, sendmail, BIND, cron, vi</w:t>
      </w:r>
    </w:p>
    <w:p w14:paraId="3ED86956" w14:textId="5BDA4295" w:rsidR="006D5267" w:rsidRDefault="006D5267" w:rsidP="00580771">
      <w:pPr>
        <w:pStyle w:val="ListParagraph"/>
        <w:numPr>
          <w:ilvl w:val="1"/>
          <w:numId w:val="29"/>
        </w:numPr>
        <w:jc w:val="both"/>
      </w:pPr>
      <w:r>
        <w:t>1993: FreeBSD 1.0 without support for multiprocessing</w:t>
      </w:r>
    </w:p>
    <w:p w14:paraId="5F392AF7" w14:textId="1542946B" w:rsidR="006D5267" w:rsidRDefault="006D5267" w:rsidP="00580771">
      <w:pPr>
        <w:pStyle w:val="ListParagraph"/>
        <w:numPr>
          <w:ilvl w:val="1"/>
          <w:numId w:val="29"/>
        </w:numPr>
        <w:jc w:val="both"/>
      </w:pPr>
      <w:r>
        <w:t>1998: FreeBSD 3.0 with giant-lock multiprocessing</w:t>
      </w:r>
    </w:p>
    <w:p w14:paraId="3644770F" w14:textId="068FA1D2" w:rsidR="006D5267" w:rsidRDefault="006D5267" w:rsidP="00580771">
      <w:pPr>
        <w:pStyle w:val="ListParagraph"/>
        <w:numPr>
          <w:ilvl w:val="1"/>
          <w:numId w:val="29"/>
        </w:numPr>
        <w:jc w:val="both"/>
      </w:pPr>
      <w:r>
        <w:t>2003: FreeBSD 5.0 with fine-grained locking</w:t>
      </w:r>
    </w:p>
    <w:p w14:paraId="4F3FA05F" w14:textId="5A052E4F" w:rsidR="006D5267" w:rsidRDefault="006D5267" w:rsidP="00580771">
      <w:pPr>
        <w:pStyle w:val="ListParagraph"/>
        <w:numPr>
          <w:ilvl w:val="1"/>
          <w:numId w:val="29"/>
        </w:numPr>
        <w:jc w:val="both"/>
      </w:pPr>
      <w:r>
        <w:t>2005: FreeBSD 6.0 with mature fine-grained locking</w:t>
      </w:r>
    </w:p>
    <w:p w14:paraId="13CE7FF1" w14:textId="7E62DEBD" w:rsidR="006D5267" w:rsidRDefault="006D5267" w:rsidP="00580771">
      <w:pPr>
        <w:pStyle w:val="ListParagraph"/>
        <w:numPr>
          <w:ilvl w:val="1"/>
          <w:numId w:val="29"/>
        </w:numPr>
        <w:jc w:val="both"/>
      </w:pPr>
      <w:r>
        <w:t>2012: FreeBSD 9.0 with TCP scalability beyond 32 cores</w:t>
      </w:r>
    </w:p>
    <w:p w14:paraId="3207FBDC" w14:textId="1A51C995" w:rsidR="006D5267" w:rsidRPr="005F56CC" w:rsidRDefault="006D5267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FreeBSD before multiprocessing</w:t>
      </w:r>
    </w:p>
    <w:p w14:paraId="4EAF29D3" w14:textId="1CEBF691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Concurrency model inherited from UNIX</w:t>
      </w:r>
    </w:p>
    <w:p w14:paraId="235EDFDC" w14:textId="334E1C79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Userspace</w:t>
      </w:r>
    </w:p>
    <w:p w14:paraId="56A72B64" w14:textId="00372304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Preemptive multitasking between processes</w:t>
      </w:r>
    </w:p>
    <w:p w14:paraId="5E4702A7" w14:textId="6D7E5A8F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Later, preemptive multithreading within processes</w:t>
      </w:r>
    </w:p>
    <w:p w14:paraId="236511EB" w14:textId="0E1A4260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Kernel</w:t>
      </w:r>
    </w:p>
    <w:p w14:paraId="2071044B" w14:textId="029BC940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C program running bare metal</w:t>
      </w:r>
    </w:p>
    <w:p w14:paraId="2D844B88" w14:textId="6F948550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Internally multithreaded: (1) User threads operating in kernel and (2) kernel services</w:t>
      </w:r>
    </w:p>
    <w:p w14:paraId="2FCB3551" w14:textId="4A448F8D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Cooperative multitasking within the kernel</w:t>
      </w:r>
    </w:p>
    <w:p w14:paraId="4343FD0C" w14:textId="41B4C56A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Mutual exclusion as long as you don’t sleep()</w:t>
      </w:r>
    </w:p>
    <w:p w14:paraId="4F064601" w14:textId="284EA00D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Implied global lock means local locks are rarely required</w:t>
      </w:r>
    </w:p>
    <w:p w14:paraId="6B5EE178" w14:textId="6411C77F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Except for interrupt handlers, non-preemptive kernel</w:t>
      </w:r>
    </w:p>
    <w:p w14:paraId="191F4D59" w14:textId="552DE889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Critical sections control interrupt-handler execution</w:t>
      </w:r>
    </w:p>
    <w:p w14:paraId="5D3EA87C" w14:textId="6FF3D759" w:rsidR="005F56CC" w:rsidRDefault="005F56CC" w:rsidP="00580771">
      <w:pPr>
        <w:pStyle w:val="ListParagraph"/>
        <w:numPr>
          <w:ilvl w:val="1"/>
          <w:numId w:val="29"/>
        </w:numPr>
        <w:jc w:val="both"/>
      </w:pPr>
      <w:r w:rsidRPr="005F56CC">
        <w:rPr>
          <w:b/>
        </w:rPr>
        <w:lastRenderedPageBreak/>
        <w:t>Wait channels</w:t>
      </w:r>
      <w:r>
        <w:t>: implied condition variables per address</w:t>
      </w:r>
    </w:p>
    <w:p w14:paraId="15386F28" w14:textId="11C759B5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Sleep(&amp;x, …); // wait for an event on &amp;x</w:t>
      </w:r>
    </w:p>
    <w:p w14:paraId="27C92BFB" w14:textId="290381C6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Wakeup(&amp;x); // signal an event on &amp;x</w:t>
      </w:r>
    </w:p>
    <w:p w14:paraId="06964195" w14:textId="69DE9F21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Must leave global state consistent when calling sleep()</w:t>
      </w:r>
    </w:p>
    <w:p w14:paraId="1C8BB1AC" w14:textId="03BC811D" w:rsidR="005F56CC" w:rsidRDefault="005F56CC" w:rsidP="00580771">
      <w:pPr>
        <w:pStyle w:val="ListParagraph"/>
        <w:numPr>
          <w:ilvl w:val="2"/>
          <w:numId w:val="29"/>
        </w:numPr>
        <w:jc w:val="both"/>
      </w:pPr>
      <w:r>
        <w:t>Must reload any cached local state after sleep() returns</w:t>
      </w:r>
    </w:p>
    <w:p w14:paraId="71B1EDBB" w14:textId="443D7E2A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Use to build higher-level synchronization primitives</w:t>
      </w:r>
    </w:p>
    <w:p w14:paraId="061DF7EA" w14:textId="45A35311" w:rsidR="005F56CC" w:rsidRPr="005F56CC" w:rsidRDefault="005F56CC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Hardware Parallelism, Synchronization</w:t>
      </w:r>
    </w:p>
    <w:p w14:paraId="25B6866C" w14:textId="35DE1CD7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Coherent, symmetric, shared memory systems – we have instructions for atomic memory access (compare-and-swap, test-and-set, LL/SC)</w:t>
      </w:r>
    </w:p>
    <w:p w14:paraId="25053ACD" w14:textId="2A913E40" w:rsidR="005F56CC" w:rsidRDefault="005F56CC" w:rsidP="00580771">
      <w:pPr>
        <w:pStyle w:val="ListParagraph"/>
        <w:numPr>
          <w:ilvl w:val="1"/>
          <w:numId w:val="29"/>
        </w:numPr>
        <w:jc w:val="both"/>
      </w:pPr>
      <w:r>
        <w:t>Signalling via Inter-Processor Interrupts – CPUs can trigger an interrupt handler on each other</w:t>
      </w:r>
    </w:p>
    <w:p w14:paraId="210DF119" w14:textId="5BD59542" w:rsidR="005F56CC" w:rsidRPr="00FB3EF0" w:rsidRDefault="005F56CC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Giant l</w:t>
      </w:r>
      <w:r w:rsidR="00FB3EF0">
        <w:rPr>
          <w:b/>
        </w:rPr>
        <w:t>ocking the kernel</w:t>
      </w:r>
    </w:p>
    <w:p w14:paraId="2BCBF106" w14:textId="365688F4" w:rsidR="00FB3EF0" w:rsidRDefault="00FB3EF0" w:rsidP="00580771">
      <w:pPr>
        <w:pStyle w:val="ListParagraph"/>
        <w:numPr>
          <w:ilvl w:val="1"/>
          <w:numId w:val="29"/>
        </w:numPr>
        <w:jc w:val="both"/>
      </w:pPr>
      <w:r>
        <w:t>Allow user programs to run in parallel – one instance of kernel code / data is shared by all CPUs</w:t>
      </w:r>
    </w:p>
    <w:p w14:paraId="30D0BACE" w14:textId="57FE5658" w:rsidR="00FB3EF0" w:rsidRDefault="00FB3EF0" w:rsidP="00580771">
      <w:pPr>
        <w:pStyle w:val="ListParagraph"/>
        <w:numPr>
          <w:ilvl w:val="2"/>
          <w:numId w:val="29"/>
        </w:numPr>
        <w:jc w:val="both"/>
      </w:pPr>
      <w:r>
        <w:t>Different user processes / threads on different CPUs</w:t>
      </w:r>
    </w:p>
    <w:p w14:paraId="534352E5" w14:textId="651853D4" w:rsidR="00FB3EF0" w:rsidRDefault="00E70D47" w:rsidP="00580771">
      <w:pPr>
        <w:pStyle w:val="ListParagraph"/>
        <w:numPr>
          <w:ilvl w:val="1"/>
          <w:numId w:val="29"/>
        </w:numPr>
        <w:jc w:val="both"/>
      </w:pPr>
      <w:r>
        <w:t>Giant Spinlock around the kernel – acquire on syscall</w:t>
      </w:r>
    </w:p>
    <w:p w14:paraId="7154DA15" w14:textId="4875CB0C" w:rsidR="00E70D47" w:rsidRDefault="00E70D47" w:rsidP="00580771">
      <w:pPr>
        <w:pStyle w:val="ListParagraph"/>
        <w:numPr>
          <w:ilvl w:val="2"/>
          <w:numId w:val="29"/>
        </w:numPr>
        <w:jc w:val="both"/>
      </w:pPr>
      <w:r>
        <w:t>If interrupt delivered on CPU X while kernel is on CPU Y, forward interrupt to Y using an IPI</w:t>
      </w:r>
    </w:p>
    <w:p w14:paraId="69FB5DC7" w14:textId="7CD1DDBD" w:rsidR="00E70D47" w:rsidRPr="00E70D47" w:rsidRDefault="00E70D47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Fine-Grained Locking</w:t>
      </w:r>
    </w:p>
    <w:p w14:paraId="1A34A827" w14:textId="25D51137" w:rsidR="00E70D47" w:rsidRDefault="005B0CA1" w:rsidP="00580771">
      <w:pPr>
        <w:pStyle w:val="ListParagraph"/>
        <w:numPr>
          <w:ilvl w:val="1"/>
          <w:numId w:val="29"/>
        </w:numPr>
        <w:jc w:val="both"/>
      </w:pPr>
      <w:r>
        <w:t>Giant locking OK for user-program parallelism</w:t>
      </w:r>
    </w:p>
    <w:p w14:paraId="7A023D53" w14:textId="24FFFEAB" w:rsidR="005B0CA1" w:rsidRPr="005B0CA1" w:rsidRDefault="005B0CA1" w:rsidP="00580771">
      <w:pPr>
        <w:pStyle w:val="ListParagraph"/>
        <w:numPr>
          <w:ilvl w:val="1"/>
          <w:numId w:val="29"/>
        </w:numPr>
        <w:jc w:val="both"/>
      </w:pPr>
      <w:r>
        <w:t>Kernel-</w:t>
      </w:r>
      <w:r w:rsidR="001622DA">
        <w:t>centred</w:t>
      </w:r>
      <w:r>
        <w:t xml:space="preserve"> trigger </w:t>
      </w:r>
      <w:r>
        <w:rPr>
          <w:b/>
        </w:rPr>
        <w:t>g</w:t>
      </w:r>
      <w:r w:rsidRPr="005B0CA1">
        <w:rPr>
          <w:b/>
        </w:rPr>
        <w:t>iant contention</w:t>
      </w:r>
    </w:p>
    <w:p w14:paraId="22032D5F" w14:textId="69AC47A1" w:rsidR="005B0CA1" w:rsidRDefault="005B0CA1" w:rsidP="00580771">
      <w:pPr>
        <w:pStyle w:val="ListParagraph"/>
        <w:numPr>
          <w:ilvl w:val="2"/>
          <w:numId w:val="29"/>
        </w:numPr>
        <w:jc w:val="both"/>
      </w:pPr>
      <w:r>
        <w:t>Scheduler, IPC-intensive workloads, etc</w:t>
      </w:r>
    </w:p>
    <w:p w14:paraId="1144DD02" w14:textId="24B89F39" w:rsidR="005B0CA1" w:rsidRDefault="005B0CA1" w:rsidP="00580771">
      <w:pPr>
        <w:pStyle w:val="ListParagraph"/>
        <w:numPr>
          <w:ilvl w:val="1"/>
          <w:numId w:val="29"/>
        </w:numPr>
        <w:jc w:val="both"/>
      </w:pPr>
      <w:r>
        <w:t xml:space="preserve">Motivates migration to fine-grained locking – greater granularity </w:t>
      </w:r>
      <w:r w:rsidR="001622DA">
        <w:t>means</w:t>
      </w:r>
      <w:r>
        <w:t xml:space="preserve"> greater parallelism</w:t>
      </w:r>
    </w:p>
    <w:p w14:paraId="1E94DA15" w14:textId="579A8A4D" w:rsidR="005B0CA1" w:rsidRPr="005B0CA1" w:rsidRDefault="005B0CA1" w:rsidP="00580771">
      <w:pPr>
        <w:pStyle w:val="ListParagraph"/>
        <w:numPr>
          <w:ilvl w:val="1"/>
          <w:numId w:val="29"/>
        </w:numPr>
        <w:jc w:val="both"/>
      </w:pPr>
      <w:r>
        <w:rPr>
          <w:b/>
        </w:rPr>
        <w:t>Mutexes + condition variables rather than semaphores</w:t>
      </w:r>
    </w:p>
    <w:p w14:paraId="1354B3EA" w14:textId="6516614C" w:rsidR="005B0CA1" w:rsidRDefault="005B0CA1" w:rsidP="00580771">
      <w:pPr>
        <w:pStyle w:val="ListParagraph"/>
        <w:numPr>
          <w:ilvl w:val="2"/>
          <w:numId w:val="29"/>
        </w:numPr>
        <w:jc w:val="both"/>
      </w:pPr>
      <w:r>
        <w:t>Increasing consensus on pthreads-like synchronisation</w:t>
      </w:r>
    </w:p>
    <w:p w14:paraId="269F9C51" w14:textId="2565F3BE" w:rsidR="005B0CA1" w:rsidRDefault="005B0CA1" w:rsidP="00580771">
      <w:pPr>
        <w:pStyle w:val="ListParagraph"/>
        <w:numPr>
          <w:ilvl w:val="2"/>
          <w:numId w:val="29"/>
        </w:numPr>
        <w:jc w:val="both"/>
      </w:pPr>
      <w:r>
        <w:t>Explicit locks are easier to debug than semaphores</w:t>
      </w:r>
    </w:p>
    <w:p w14:paraId="534473DF" w14:textId="539895F6" w:rsidR="005B0CA1" w:rsidRDefault="005B0CA1" w:rsidP="00580771">
      <w:pPr>
        <w:pStyle w:val="ListParagraph"/>
        <w:numPr>
          <w:ilvl w:val="2"/>
          <w:numId w:val="29"/>
        </w:numPr>
        <w:jc w:val="both"/>
      </w:pPr>
      <w:r>
        <w:t>Support for priority inheritance and priority propagation</w:t>
      </w:r>
    </w:p>
    <w:p w14:paraId="1FBDE685" w14:textId="4ED10C4C" w:rsidR="005B0CA1" w:rsidRPr="005B0CA1" w:rsidRDefault="005B0CA1" w:rsidP="00580771">
      <w:pPr>
        <w:pStyle w:val="ListParagraph"/>
        <w:numPr>
          <w:ilvl w:val="1"/>
          <w:numId w:val="29"/>
        </w:numPr>
        <w:jc w:val="both"/>
      </w:pPr>
      <w:r>
        <w:rPr>
          <w:b/>
        </w:rPr>
        <w:t>Implementation</w:t>
      </w:r>
    </w:p>
    <w:p w14:paraId="44D1A98F" w14:textId="028D038E" w:rsidR="005B0CA1" w:rsidRDefault="008D6F1E" w:rsidP="00580771">
      <w:pPr>
        <w:pStyle w:val="ListParagraph"/>
        <w:numPr>
          <w:ilvl w:val="2"/>
          <w:numId w:val="29"/>
        </w:numPr>
        <w:jc w:val="both"/>
      </w:pPr>
      <w:r>
        <w:t>Kernel heavily multi-threaded</w:t>
      </w:r>
    </w:p>
    <w:p w14:paraId="76CE18F4" w14:textId="646ECD15" w:rsidR="008D6F1E" w:rsidRDefault="008D6F1E" w:rsidP="00580771">
      <w:pPr>
        <w:pStyle w:val="ListParagraph"/>
        <w:numPr>
          <w:ilvl w:val="2"/>
          <w:numId w:val="29"/>
        </w:numPr>
        <w:jc w:val="both"/>
      </w:pPr>
      <w:r>
        <w:t>Each user-thread has a corresponding kernel thread</w:t>
      </w:r>
    </w:p>
    <w:p w14:paraId="09BE78D9" w14:textId="023A008E" w:rsidR="008D6F1E" w:rsidRDefault="008D6F1E" w:rsidP="00580771">
      <w:pPr>
        <w:pStyle w:val="ListParagraph"/>
        <w:numPr>
          <w:ilvl w:val="2"/>
          <w:numId w:val="29"/>
        </w:numPr>
        <w:jc w:val="both"/>
      </w:pPr>
      <w:r>
        <w:t>Kernel services execute in asynchronous threads</w:t>
      </w:r>
    </w:p>
    <w:p w14:paraId="0633F705" w14:textId="7CCF71FC" w:rsidR="008D6F1E" w:rsidRPr="008D6F1E" w:rsidRDefault="008D6F1E" w:rsidP="00580771">
      <w:pPr>
        <w:pStyle w:val="ListParagraph"/>
        <w:numPr>
          <w:ilvl w:val="2"/>
          <w:numId w:val="29"/>
        </w:numPr>
        <w:jc w:val="both"/>
      </w:pPr>
      <w:r>
        <w:rPr>
          <w:b/>
        </w:rPr>
        <w:t>Extensive Synchronization</w:t>
      </w:r>
    </w:p>
    <w:p w14:paraId="3D54BCAB" w14:textId="4F20F7AD" w:rsidR="008D6F1E" w:rsidRDefault="008D6F1E" w:rsidP="00580771">
      <w:pPr>
        <w:pStyle w:val="ListParagraph"/>
        <w:numPr>
          <w:ilvl w:val="3"/>
          <w:numId w:val="29"/>
        </w:numPr>
        <w:jc w:val="both"/>
      </w:pPr>
      <w:r>
        <w:t>Locking model is almost always data-oriented</w:t>
      </w:r>
    </w:p>
    <w:p w14:paraId="3ECA96E4" w14:textId="720A5135" w:rsidR="008D6F1E" w:rsidRDefault="008D6F1E" w:rsidP="00580771">
      <w:pPr>
        <w:pStyle w:val="ListParagraph"/>
        <w:numPr>
          <w:ilvl w:val="3"/>
          <w:numId w:val="29"/>
        </w:numPr>
        <w:jc w:val="both"/>
      </w:pPr>
      <w:r>
        <w:t>Monitors instead of critical sections</w:t>
      </w:r>
    </w:p>
    <w:p w14:paraId="10DA4AC1" w14:textId="6480C468" w:rsidR="002420E4" w:rsidRDefault="002420E4" w:rsidP="00580771">
      <w:pPr>
        <w:pStyle w:val="ListParagraph"/>
        <w:numPr>
          <w:ilvl w:val="3"/>
          <w:numId w:val="29"/>
        </w:numPr>
        <w:jc w:val="both"/>
      </w:pPr>
      <w:r>
        <w:t>Reference counting or reader-writer locks used for stability</w:t>
      </w:r>
    </w:p>
    <w:p w14:paraId="3AFBA379" w14:textId="6F3CE3D6" w:rsidR="002420E4" w:rsidRDefault="002420E4" w:rsidP="00580771">
      <w:pPr>
        <w:pStyle w:val="ListParagraph"/>
        <w:numPr>
          <w:ilvl w:val="3"/>
          <w:numId w:val="29"/>
        </w:numPr>
        <w:jc w:val="both"/>
      </w:pPr>
      <w:r>
        <w:t>Higher-level patterns (producer-consumer, active object, etc) used frequently</w:t>
      </w:r>
    </w:p>
    <w:p w14:paraId="0DFD69B4" w14:textId="59EA6255" w:rsidR="00850625" w:rsidRPr="00850625" w:rsidRDefault="00850625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WITNESS Lock-Order Checker</w:t>
      </w:r>
    </w:p>
    <w:p w14:paraId="0FCB342B" w14:textId="12297DEF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Kernel relies on partial lock order to prevent deadlock</w:t>
      </w:r>
    </w:p>
    <w:p w14:paraId="5CD0EE93" w14:textId="4D75C077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WITNESS is a lock-order debugging tool – warns when lock cycles could arise by tracking edges</w:t>
      </w:r>
    </w:p>
    <w:p w14:paraId="70AAD87C" w14:textId="396572F7" w:rsidR="00850625" w:rsidRDefault="00850625" w:rsidP="00580771">
      <w:pPr>
        <w:pStyle w:val="ListParagraph"/>
        <w:numPr>
          <w:ilvl w:val="2"/>
          <w:numId w:val="29"/>
        </w:numPr>
        <w:jc w:val="both"/>
      </w:pPr>
      <w:r>
        <w:t>Only in debugging kernels due to overhead (15%+)</w:t>
      </w:r>
    </w:p>
    <w:p w14:paraId="03F8507D" w14:textId="6399A3AB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Tracks both statically declared and dynamic lock orders</w:t>
      </w:r>
    </w:p>
    <w:p w14:paraId="1828B742" w14:textId="1E5FA8CA" w:rsidR="00850625" w:rsidRDefault="00850625" w:rsidP="00580771">
      <w:pPr>
        <w:pStyle w:val="ListParagraph"/>
        <w:numPr>
          <w:ilvl w:val="2"/>
          <w:numId w:val="29"/>
        </w:numPr>
        <w:jc w:val="both"/>
      </w:pPr>
      <w:r>
        <w:t>Static orders – most commonly intra-module</w:t>
      </w:r>
    </w:p>
    <w:p w14:paraId="56DB21D3" w14:textId="25D2C98A" w:rsidR="00850625" w:rsidRDefault="00850625" w:rsidP="00580771">
      <w:pPr>
        <w:pStyle w:val="ListParagraph"/>
        <w:numPr>
          <w:ilvl w:val="2"/>
          <w:numId w:val="29"/>
        </w:numPr>
        <w:jc w:val="both"/>
      </w:pPr>
      <w:r>
        <w:t>Dynamic orders – most commonly inter-module</w:t>
      </w:r>
    </w:p>
    <w:p w14:paraId="228A7765" w14:textId="2FDD7FB4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Deadlocks for condition variables remain hard to debug</w:t>
      </w:r>
    </w:p>
    <w:p w14:paraId="5F78F361" w14:textId="0B8C94D2" w:rsidR="00850625" w:rsidRPr="00850625" w:rsidRDefault="00850625" w:rsidP="00580771">
      <w:pPr>
        <w:pStyle w:val="ListParagraph"/>
        <w:numPr>
          <w:ilvl w:val="0"/>
          <w:numId w:val="29"/>
        </w:numPr>
        <w:jc w:val="both"/>
      </w:pPr>
      <w:r>
        <w:rPr>
          <w:b/>
          <w:color w:val="4472C4" w:themeColor="accent1"/>
        </w:rPr>
        <w:lastRenderedPageBreak/>
        <w:t>Network Stack</w:t>
      </w:r>
    </w:p>
    <w:p w14:paraId="2B35E666" w14:textId="17E8C9C8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Kernel-resident library of networking routines – sockets, TCP/IP, UDP/IP, Ethernet</w:t>
      </w:r>
    </w:p>
    <w:p w14:paraId="5891B69A" w14:textId="3826FA2F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Implements user abstractions, network-interface abstraction, protocol state machines, sockets</w:t>
      </w:r>
    </w:p>
    <w:p w14:paraId="4A58A827" w14:textId="2DD12367" w:rsidR="00850625" w:rsidRDefault="00850625" w:rsidP="00580771">
      <w:pPr>
        <w:pStyle w:val="ListParagraph"/>
        <w:numPr>
          <w:ilvl w:val="1"/>
          <w:numId w:val="29"/>
        </w:numPr>
        <w:jc w:val="both"/>
      </w:pPr>
      <w:r>
        <w:t>Highly complex and concurrent subsystem</w:t>
      </w:r>
    </w:p>
    <w:p w14:paraId="4B47F8FD" w14:textId="629B7CFD" w:rsidR="00850625" w:rsidRDefault="00850625" w:rsidP="00580771">
      <w:pPr>
        <w:pStyle w:val="ListParagraph"/>
        <w:numPr>
          <w:ilvl w:val="2"/>
          <w:numId w:val="29"/>
        </w:numPr>
        <w:jc w:val="both"/>
      </w:pPr>
      <w:r>
        <w:t>Composed from many pluggable elements</w:t>
      </w:r>
    </w:p>
    <w:p w14:paraId="0216D66C" w14:textId="11A2E237" w:rsidR="000C0730" w:rsidRDefault="000C0730" w:rsidP="00580771">
      <w:pPr>
        <w:pStyle w:val="ListParagraph"/>
        <w:jc w:val="both"/>
      </w:pPr>
      <w:r w:rsidRPr="000C0730">
        <w:rPr>
          <w:noProof/>
        </w:rPr>
        <w:drawing>
          <wp:inline distT="0" distB="0" distL="0" distR="0" wp14:anchorId="3B6EB50C" wp14:editId="7E584896">
            <wp:extent cx="4481689" cy="329438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363"/>
                    <a:stretch/>
                  </pic:blipFill>
                  <pic:spPr bwMode="auto">
                    <a:xfrm>
                      <a:off x="0" y="0"/>
                      <a:ext cx="4495512" cy="3304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D1426" w14:textId="1A5BA262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Safety</w:t>
      </w:r>
    </w:p>
    <w:p w14:paraId="48713B94" w14:textId="4CED352F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Lots of data structures require locks</w:t>
      </w:r>
    </w:p>
    <w:p w14:paraId="431E3BB8" w14:textId="5FD73D6D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Condition signalling already exists but added to</w:t>
      </w:r>
    </w:p>
    <w:p w14:paraId="5F5C6B78" w14:textId="6EB64C42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Establish key work flows, lock orders</w:t>
      </w:r>
    </w:p>
    <w:p w14:paraId="62986DBF" w14:textId="76FADBF3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Speed</w:t>
      </w:r>
    </w:p>
    <w:p w14:paraId="10D4ED0B" w14:textId="656497E6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Especially lock primitives themselves</w:t>
      </w:r>
    </w:p>
    <w:p w14:paraId="5F244977" w14:textId="064C7E68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Increase locking granularity where there is contention</w:t>
      </w:r>
    </w:p>
    <w:p w14:paraId="3F9A07B1" w14:textId="45E8E18B" w:rsidR="000C0730" w:rsidRP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rPr>
          <w:b/>
        </w:rPr>
        <w:t>Deciding what to lock</w:t>
      </w:r>
    </w:p>
    <w:p w14:paraId="122176F4" w14:textId="565D0CA3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(1) Fine-grained locking overhead vs contention</w:t>
      </w:r>
    </w:p>
    <w:p w14:paraId="03A30D41" w14:textId="270453A6" w:rsidR="000C0730" w:rsidRDefault="000C0730" w:rsidP="00580771">
      <w:pPr>
        <w:pStyle w:val="ListParagraph"/>
        <w:numPr>
          <w:ilvl w:val="3"/>
          <w:numId w:val="29"/>
        </w:numPr>
        <w:jc w:val="both"/>
      </w:pPr>
      <w:r>
        <w:t>Some contention is inherent – necessary communications</w:t>
      </w:r>
    </w:p>
    <w:p w14:paraId="6C09E078" w14:textId="4BCF0ED9" w:rsidR="000C0730" w:rsidRDefault="000C0730" w:rsidP="00580771">
      <w:pPr>
        <w:pStyle w:val="ListParagraph"/>
        <w:numPr>
          <w:ilvl w:val="3"/>
          <w:numId w:val="29"/>
        </w:numPr>
        <w:jc w:val="both"/>
      </w:pPr>
      <w:r>
        <w:t>Some contention is false sharing – side effect of structures</w:t>
      </w:r>
    </w:p>
    <w:p w14:paraId="61797CD7" w14:textId="1345E6E9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(2) Lock data, not code</w:t>
      </w:r>
    </w:p>
    <w:p w14:paraId="7BB83A6E" w14:textId="1D11528A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(3) Horizontal vs vertical parallelism</w:t>
      </w:r>
    </w:p>
    <w:p w14:paraId="260F9F0D" w14:textId="77777777" w:rsidR="000C0730" w:rsidRDefault="000C0730" w:rsidP="00580771">
      <w:pPr>
        <w:pStyle w:val="ListParagraph"/>
        <w:numPr>
          <w:ilvl w:val="3"/>
          <w:numId w:val="29"/>
        </w:numPr>
        <w:jc w:val="both"/>
      </w:pPr>
      <w:r>
        <w:t>Horizontal</w:t>
      </w:r>
    </w:p>
    <w:p w14:paraId="3C983C18" w14:textId="44A26BD5" w:rsidR="000C0730" w:rsidRDefault="000C0730" w:rsidP="00580771">
      <w:pPr>
        <w:pStyle w:val="ListParagraph"/>
        <w:numPr>
          <w:ilvl w:val="4"/>
          <w:numId w:val="29"/>
        </w:numPr>
        <w:jc w:val="both"/>
      </w:pPr>
      <w:r>
        <w:t>Different locks across connections</w:t>
      </w:r>
    </w:p>
    <w:p w14:paraId="66DEF2D8" w14:textId="405572F0" w:rsidR="000C0730" w:rsidRDefault="000C0730" w:rsidP="00580771">
      <w:pPr>
        <w:pStyle w:val="ListParagraph"/>
        <w:numPr>
          <w:ilvl w:val="4"/>
          <w:numId w:val="29"/>
        </w:numPr>
        <w:jc w:val="both"/>
      </w:pPr>
      <w:r>
        <w:t>Different locks within a layer</w:t>
      </w:r>
    </w:p>
    <w:p w14:paraId="29274A63" w14:textId="1A22CE68" w:rsidR="000C0730" w:rsidRDefault="000C0730" w:rsidP="00580771">
      <w:pPr>
        <w:pStyle w:val="ListParagraph"/>
        <w:numPr>
          <w:ilvl w:val="3"/>
          <w:numId w:val="29"/>
        </w:numPr>
        <w:jc w:val="both"/>
      </w:pPr>
      <w:r>
        <w:t>Vertical</w:t>
      </w:r>
    </w:p>
    <w:p w14:paraId="44552002" w14:textId="577E83C2" w:rsidR="000C0730" w:rsidRDefault="000C0730" w:rsidP="00580771">
      <w:pPr>
        <w:pStyle w:val="ListParagraph"/>
        <w:numPr>
          <w:ilvl w:val="4"/>
          <w:numId w:val="29"/>
        </w:numPr>
        <w:jc w:val="both"/>
      </w:pPr>
      <w:r>
        <w:t>Different locks at different layers</w:t>
      </w:r>
    </w:p>
    <w:p w14:paraId="2B919BF8" w14:textId="43242305" w:rsidR="000C0730" w:rsidRPr="000C0730" w:rsidRDefault="000C0730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Work Distribution</w:t>
      </w:r>
    </w:p>
    <w:p w14:paraId="5C604138" w14:textId="65128027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Packets are units of work</w:t>
      </w:r>
    </w:p>
    <w:p w14:paraId="5031B8D4" w14:textId="7A2343CD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Parallel work requires distribution to threads</w:t>
      </w:r>
    </w:p>
    <w:p w14:paraId="35ED1286" w14:textId="286841B4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Have to keep packets ordered or the TCP gets cranky</w:t>
      </w:r>
    </w:p>
    <w:p w14:paraId="42AD6D4F" w14:textId="2ECCB420" w:rsidR="000C0730" w:rsidRP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rPr>
          <w:b/>
        </w:rPr>
        <w:t>Strong per-flow serialization</w:t>
      </w:r>
    </w:p>
    <w:p w14:paraId="7E270E68" w14:textId="71BF5762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lastRenderedPageBreak/>
        <w:t>Various strategies to keep work ordered</w:t>
      </w:r>
    </w:p>
    <w:p w14:paraId="54882EDB" w14:textId="3334FC20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Misordering is okay between flows, just not within them</w:t>
      </w:r>
    </w:p>
    <w:p w14:paraId="12B933DD" w14:textId="3588BFB5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Establish flow-CPU affinity can both order processing and utilize caches well</w:t>
      </w:r>
    </w:p>
    <w:p w14:paraId="5A2F4A3C" w14:textId="5C0E6698" w:rsidR="000C0730" w:rsidRPr="000C0730" w:rsidRDefault="000C0730" w:rsidP="00580771">
      <w:pPr>
        <w:pStyle w:val="ListParagraph"/>
        <w:numPr>
          <w:ilvl w:val="0"/>
          <w:numId w:val="29"/>
        </w:numPr>
        <w:jc w:val="both"/>
      </w:pPr>
      <w:r>
        <w:rPr>
          <w:b/>
        </w:rPr>
        <w:t>Longer-term strategies</w:t>
      </w:r>
    </w:p>
    <w:p w14:paraId="2F82AF82" w14:textId="23B2585B" w:rsidR="000C0730" w:rsidRDefault="000C0730" w:rsidP="00580771">
      <w:pPr>
        <w:pStyle w:val="ListParagraph"/>
        <w:numPr>
          <w:ilvl w:val="1"/>
          <w:numId w:val="29"/>
        </w:numPr>
        <w:jc w:val="both"/>
      </w:pPr>
      <w:r>
        <w:t>(1) Hardware change motivates continuing work</w:t>
      </w:r>
    </w:p>
    <w:p w14:paraId="0BF4574E" w14:textId="7D357222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Optimize inevitable contention</w:t>
      </w:r>
    </w:p>
    <w:p w14:paraId="0668784B" w14:textId="719CEF65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Lockless primitives</w:t>
      </w:r>
    </w:p>
    <w:p w14:paraId="2C98F37F" w14:textId="411766A2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Read-mostly locks, read-copy-update</w:t>
      </w:r>
    </w:p>
    <w:p w14:paraId="39C93C41" w14:textId="5841338B" w:rsidR="000C0730" w:rsidRDefault="000C0730" w:rsidP="00580771">
      <w:pPr>
        <w:pStyle w:val="ListParagraph"/>
        <w:numPr>
          <w:ilvl w:val="2"/>
          <w:numId w:val="29"/>
        </w:numPr>
        <w:jc w:val="both"/>
      </w:pPr>
      <w:r>
        <w:t>Per-CPU data structures</w:t>
      </w:r>
    </w:p>
    <w:p w14:paraId="58633269" w14:textId="03E282F0" w:rsidR="000C0730" w:rsidRDefault="0083624E" w:rsidP="00580771">
      <w:pPr>
        <w:pStyle w:val="ListParagraph"/>
        <w:numPr>
          <w:ilvl w:val="2"/>
          <w:numId w:val="29"/>
        </w:numPr>
        <w:jc w:val="both"/>
      </w:pPr>
      <w:r>
        <w:t>Better distribute work to more threads to utilise growing core count.</w:t>
      </w:r>
    </w:p>
    <w:p w14:paraId="23C5EFAE" w14:textId="776423C9" w:rsidR="0083624E" w:rsidRDefault="0083624E" w:rsidP="00580771">
      <w:pPr>
        <w:pStyle w:val="ListParagraph"/>
        <w:numPr>
          <w:ilvl w:val="1"/>
          <w:numId w:val="29"/>
        </w:numPr>
        <w:jc w:val="both"/>
      </w:pPr>
      <w:r>
        <w:t>(2) Optimise for locality, not just contention</w:t>
      </w:r>
    </w:p>
    <w:p w14:paraId="57BDC2F7" w14:textId="032CA30C" w:rsidR="0083624E" w:rsidRPr="004A2E77" w:rsidRDefault="0083624E" w:rsidP="00580771">
      <w:pPr>
        <w:pStyle w:val="ListParagraph"/>
        <w:numPr>
          <w:ilvl w:val="2"/>
          <w:numId w:val="29"/>
        </w:numPr>
        <w:jc w:val="both"/>
      </w:pPr>
      <w:r>
        <w:t>If communication is essential, contention is inevitable</w:t>
      </w:r>
    </w:p>
    <w:p w14:paraId="70B1735F" w14:textId="62A3F241" w:rsidR="00FE5191" w:rsidRPr="00FE5191" w:rsidRDefault="009E7317" w:rsidP="00580771">
      <w:pPr>
        <w:pStyle w:val="Heading1"/>
        <w:jc w:val="both"/>
      </w:pPr>
      <w:bookmarkStart w:id="15" w:name="_Toc533894672"/>
      <w:r>
        <w:t>Distributed Systems</w:t>
      </w:r>
      <w:bookmarkEnd w:id="15"/>
    </w:p>
    <w:p w14:paraId="74571583" w14:textId="4691936F" w:rsidR="009E7317" w:rsidRDefault="009E7317" w:rsidP="00580771">
      <w:pPr>
        <w:pStyle w:val="Heading2"/>
        <w:jc w:val="both"/>
      </w:pPr>
      <w:bookmarkStart w:id="16" w:name="_Toc533894673"/>
      <w:r>
        <w:t>Introduction to Distributed Systems</w:t>
      </w:r>
      <w:bookmarkEnd w:id="16"/>
    </w:p>
    <w:p w14:paraId="59D1F1C6" w14:textId="3B3C91C3" w:rsidR="00FE5191" w:rsidRDefault="00FE5191" w:rsidP="00580771">
      <w:pPr>
        <w:pStyle w:val="ListParagraph"/>
        <w:numPr>
          <w:ilvl w:val="0"/>
          <w:numId w:val="30"/>
        </w:numPr>
        <w:jc w:val="both"/>
      </w:pPr>
      <w:r>
        <w:rPr>
          <w:b/>
        </w:rPr>
        <w:t xml:space="preserve">Distributed Systems: </w:t>
      </w:r>
      <w:r>
        <w:t>Set of discrete nodes that cooperate to perform a computation</w:t>
      </w:r>
    </w:p>
    <w:p w14:paraId="1DB0AA8D" w14:textId="7DD1BA4E" w:rsidR="00FE5191" w:rsidRPr="00160AAA" w:rsidRDefault="00FE5191" w:rsidP="00580771">
      <w:pPr>
        <w:pStyle w:val="ListParagraph"/>
        <w:numPr>
          <w:ilvl w:val="0"/>
          <w:numId w:val="30"/>
        </w:numPr>
        <w:jc w:val="both"/>
        <w:rPr>
          <w:color w:val="00B050"/>
        </w:rPr>
      </w:pPr>
      <w:r w:rsidRPr="00160AAA">
        <w:rPr>
          <w:b/>
          <w:color w:val="00B050"/>
        </w:rPr>
        <w:t>Advantages</w:t>
      </w:r>
    </w:p>
    <w:p w14:paraId="71E53054" w14:textId="1D2267EB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B050"/>
        </w:rPr>
      </w:pPr>
      <w:r w:rsidRPr="00160AAA">
        <w:rPr>
          <w:color w:val="00B050"/>
        </w:rPr>
        <w:t>(1) Scale and performance</w:t>
      </w:r>
    </w:p>
    <w:p w14:paraId="4BF971A5" w14:textId="3743C679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B050"/>
        </w:rPr>
      </w:pPr>
      <w:r w:rsidRPr="00160AAA">
        <w:rPr>
          <w:color w:val="00B050"/>
        </w:rPr>
        <w:t>(2) Sharing and communication</w:t>
      </w:r>
    </w:p>
    <w:p w14:paraId="3E21DEB5" w14:textId="67B08267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B050"/>
        </w:rPr>
      </w:pPr>
      <w:r w:rsidRPr="00160AAA">
        <w:rPr>
          <w:color w:val="00B050"/>
        </w:rPr>
        <w:t>(3) Reliability</w:t>
      </w:r>
    </w:p>
    <w:p w14:paraId="0D338686" w14:textId="2C1CC567" w:rsidR="00FE5191" w:rsidRPr="00160AAA" w:rsidRDefault="00FE5191" w:rsidP="00580771">
      <w:pPr>
        <w:pStyle w:val="ListParagraph"/>
        <w:numPr>
          <w:ilvl w:val="0"/>
          <w:numId w:val="30"/>
        </w:numPr>
        <w:jc w:val="both"/>
        <w:rPr>
          <w:color w:val="0070C0"/>
        </w:rPr>
      </w:pPr>
      <w:r w:rsidRPr="00160AAA">
        <w:rPr>
          <w:b/>
          <w:color w:val="0070C0"/>
        </w:rPr>
        <w:t>Challenges</w:t>
      </w:r>
      <w:r w:rsidRPr="00160AAA">
        <w:rPr>
          <w:color w:val="0070C0"/>
        </w:rPr>
        <w:t>:</w:t>
      </w:r>
    </w:p>
    <w:p w14:paraId="66CDDB9B" w14:textId="0AC7BC88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70C0"/>
        </w:rPr>
      </w:pPr>
      <w:r w:rsidRPr="00160AAA">
        <w:rPr>
          <w:color w:val="0070C0"/>
        </w:rPr>
        <w:t>(1) Distributed Systems are Concurrent Systems</w:t>
      </w:r>
    </w:p>
    <w:p w14:paraId="244C636A" w14:textId="79D4BA74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70C0"/>
        </w:rPr>
      </w:pPr>
      <w:r w:rsidRPr="00160AAA">
        <w:rPr>
          <w:color w:val="0070C0"/>
        </w:rPr>
        <w:t>(2) Failure of any nodes</w:t>
      </w:r>
    </w:p>
    <w:p w14:paraId="7101DDB6" w14:textId="1EC58F2F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70C0"/>
        </w:rPr>
      </w:pPr>
      <w:r w:rsidRPr="00160AAA">
        <w:rPr>
          <w:color w:val="0070C0"/>
        </w:rPr>
        <w:t>(3) Network delays</w:t>
      </w:r>
    </w:p>
    <w:p w14:paraId="1C12BE71" w14:textId="2F2A2088" w:rsidR="00FE5191" w:rsidRPr="00160AAA" w:rsidRDefault="00FE5191" w:rsidP="00580771">
      <w:pPr>
        <w:pStyle w:val="ListParagraph"/>
        <w:numPr>
          <w:ilvl w:val="1"/>
          <w:numId w:val="30"/>
        </w:numPr>
        <w:jc w:val="both"/>
        <w:rPr>
          <w:color w:val="0070C0"/>
        </w:rPr>
      </w:pPr>
      <w:r w:rsidRPr="00160AAA">
        <w:rPr>
          <w:color w:val="0070C0"/>
        </w:rPr>
        <w:t>(4) No global time</w:t>
      </w:r>
    </w:p>
    <w:p w14:paraId="7E2EC297" w14:textId="319914BE" w:rsidR="00FE5191" w:rsidRPr="00FE5191" w:rsidRDefault="00FE5191" w:rsidP="00580771">
      <w:pPr>
        <w:pStyle w:val="ListParagraph"/>
        <w:numPr>
          <w:ilvl w:val="0"/>
          <w:numId w:val="30"/>
        </w:numPr>
        <w:jc w:val="both"/>
        <w:rPr>
          <w:color w:val="000000" w:themeColor="text1"/>
        </w:rPr>
      </w:pPr>
      <w:r w:rsidRPr="00FE5191">
        <w:rPr>
          <w:b/>
          <w:color w:val="000000" w:themeColor="text1"/>
        </w:rPr>
        <w:t>Middleware</w:t>
      </w:r>
      <w:r w:rsidRPr="00FE5191">
        <w:rPr>
          <w:color w:val="000000" w:themeColor="text1"/>
        </w:rPr>
        <w:t xml:space="preserve"> works across all machines at a layer lower than the distributed applications. They help application authors write software to run on more than one machine at a time.</w:t>
      </w:r>
    </w:p>
    <w:p w14:paraId="58BD9849" w14:textId="5696071F" w:rsidR="00FE5191" w:rsidRDefault="00B04DAE" w:rsidP="00580771">
      <w:pPr>
        <w:pStyle w:val="ListParagraph"/>
        <w:numPr>
          <w:ilvl w:val="0"/>
          <w:numId w:val="3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AIM: </w:t>
      </w:r>
      <w:r>
        <w:rPr>
          <w:color w:val="000000" w:themeColor="text1"/>
        </w:rPr>
        <w:t xml:space="preserve">Distributed system should appear as if it were executing on a single machine – </w:t>
      </w:r>
      <w:r>
        <w:rPr>
          <w:b/>
          <w:color w:val="000000" w:themeColor="text1"/>
        </w:rPr>
        <w:t xml:space="preserve">transparency – </w:t>
      </w:r>
      <w:r>
        <w:rPr>
          <w:color w:val="000000" w:themeColor="text1"/>
        </w:rPr>
        <w:t>this is true for both the users and the programmers</w:t>
      </w:r>
    </w:p>
    <w:p w14:paraId="549C1304" w14:textId="70508C5D" w:rsidR="00B04DAE" w:rsidRDefault="00B04DAE" w:rsidP="00580771">
      <w:pPr>
        <w:pStyle w:val="ListParagraph"/>
        <w:numPr>
          <w:ilvl w:val="1"/>
          <w:numId w:val="3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Types of transparency:</w:t>
      </w:r>
    </w:p>
    <w:tbl>
      <w:tblPr>
        <w:tblStyle w:val="GridTable6Colorful"/>
        <w:tblW w:w="0" w:type="auto"/>
        <w:tblInd w:w="846" w:type="dxa"/>
        <w:tblLook w:val="04A0" w:firstRow="1" w:lastRow="0" w:firstColumn="1" w:lastColumn="0" w:noHBand="0" w:noVBand="1"/>
      </w:tblPr>
      <w:tblGrid>
        <w:gridCol w:w="2126"/>
        <w:gridCol w:w="6038"/>
      </w:tblGrid>
      <w:tr w:rsidR="00B04DAE" w14:paraId="056F3648" w14:textId="77777777" w:rsidTr="00B04D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041EAE86" w14:textId="1A0D13E9" w:rsidR="00B04DAE" w:rsidRDefault="00B04DAE" w:rsidP="00580771">
            <w:pPr>
              <w:jc w:val="both"/>
            </w:pPr>
            <w:r>
              <w:t>Transparency</w:t>
            </w:r>
          </w:p>
        </w:tc>
        <w:tc>
          <w:tcPr>
            <w:tcW w:w="6038" w:type="dxa"/>
          </w:tcPr>
          <w:p w14:paraId="2819EB93" w14:textId="493CACBD" w:rsidR="00B04DAE" w:rsidRDefault="00B04DAE" w:rsidP="0058077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B04DAE" w14:paraId="7FFE41D7" w14:textId="77777777" w:rsidTr="00B04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16820D66" w14:textId="6B260992" w:rsidR="00B04DAE" w:rsidRDefault="00B04DAE" w:rsidP="00580771">
            <w:pPr>
              <w:jc w:val="both"/>
            </w:pPr>
            <w:r>
              <w:t>Access</w:t>
            </w:r>
          </w:p>
        </w:tc>
        <w:tc>
          <w:tcPr>
            <w:tcW w:w="6038" w:type="dxa"/>
          </w:tcPr>
          <w:p w14:paraId="1648C019" w14:textId="33A6A5D6" w:rsidR="00B04DAE" w:rsidRDefault="00B04DAE" w:rsidP="0058077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Hide differences in data representation and how a resource is accessed</w:t>
            </w:r>
          </w:p>
        </w:tc>
      </w:tr>
      <w:tr w:rsidR="00B04DAE" w14:paraId="6E56997F" w14:textId="77777777" w:rsidTr="00B04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5830CF3D" w14:textId="5B528284" w:rsidR="00B04DAE" w:rsidRDefault="00B04DAE" w:rsidP="00580771">
            <w:pPr>
              <w:jc w:val="both"/>
            </w:pPr>
            <w:r>
              <w:t>Location</w:t>
            </w:r>
          </w:p>
        </w:tc>
        <w:tc>
          <w:tcPr>
            <w:tcW w:w="6038" w:type="dxa"/>
          </w:tcPr>
          <w:p w14:paraId="638B33FF" w14:textId="68B78644" w:rsidR="00B04DAE" w:rsidRDefault="00B04DAE" w:rsidP="0058077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Hide where resource is located</w:t>
            </w:r>
          </w:p>
        </w:tc>
      </w:tr>
      <w:tr w:rsidR="00B04DAE" w14:paraId="0ED2D655" w14:textId="77777777" w:rsidTr="00B04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0B4B9181" w14:textId="26281633" w:rsidR="00B04DAE" w:rsidRDefault="00B04DAE" w:rsidP="00580771">
            <w:pPr>
              <w:jc w:val="both"/>
            </w:pPr>
            <w:r>
              <w:t>Migration</w:t>
            </w:r>
          </w:p>
        </w:tc>
        <w:tc>
          <w:tcPr>
            <w:tcW w:w="6038" w:type="dxa"/>
          </w:tcPr>
          <w:p w14:paraId="6D19B8C9" w14:textId="2E2C3E94" w:rsidR="00B04DAE" w:rsidRDefault="00B04DAE" w:rsidP="0058077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Hide that resource may move to another location</w:t>
            </w:r>
          </w:p>
        </w:tc>
      </w:tr>
      <w:tr w:rsidR="00B04DAE" w14:paraId="398E0EB3" w14:textId="77777777" w:rsidTr="00B04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49753027" w14:textId="3C8A0D26" w:rsidR="00B04DAE" w:rsidRDefault="00B04DAE" w:rsidP="00580771">
            <w:pPr>
              <w:jc w:val="both"/>
            </w:pPr>
            <w:r>
              <w:t>Relocation</w:t>
            </w:r>
          </w:p>
        </w:tc>
        <w:tc>
          <w:tcPr>
            <w:tcW w:w="6038" w:type="dxa"/>
          </w:tcPr>
          <w:p w14:paraId="2FC527A1" w14:textId="3A84C135" w:rsidR="00B04DAE" w:rsidRDefault="00B04DAE" w:rsidP="0058077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Hide that resource may be moved to another location while in use</w:t>
            </w:r>
          </w:p>
        </w:tc>
      </w:tr>
      <w:tr w:rsidR="00B04DAE" w14:paraId="5352F901" w14:textId="77777777" w:rsidTr="00B04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19D6C03F" w14:textId="41FA208E" w:rsidR="00B04DAE" w:rsidRDefault="00B04DAE" w:rsidP="00580771">
            <w:pPr>
              <w:jc w:val="both"/>
            </w:pPr>
            <w:r>
              <w:t>Replication</w:t>
            </w:r>
          </w:p>
        </w:tc>
        <w:tc>
          <w:tcPr>
            <w:tcW w:w="6038" w:type="dxa"/>
          </w:tcPr>
          <w:p w14:paraId="5E99F4D8" w14:textId="534B004C" w:rsidR="00B04DAE" w:rsidRDefault="00B04DAE" w:rsidP="0058077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Hide that resource may be provided by multiple cooperating systems</w:t>
            </w:r>
          </w:p>
        </w:tc>
      </w:tr>
      <w:tr w:rsidR="00B04DAE" w14:paraId="6B323ECD" w14:textId="77777777" w:rsidTr="00B04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312782D7" w14:textId="1C7B8310" w:rsidR="00B04DAE" w:rsidRDefault="00B04DAE" w:rsidP="00580771">
            <w:pPr>
              <w:jc w:val="both"/>
            </w:pPr>
            <w:r>
              <w:t>Concurrency</w:t>
            </w:r>
          </w:p>
        </w:tc>
        <w:tc>
          <w:tcPr>
            <w:tcW w:w="6038" w:type="dxa"/>
          </w:tcPr>
          <w:p w14:paraId="53D34606" w14:textId="05E3B330" w:rsidR="00B04DAE" w:rsidRDefault="00B04DAE" w:rsidP="0058077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Hide that resource may be simultaneously shared by several competitive users</w:t>
            </w:r>
          </w:p>
        </w:tc>
      </w:tr>
      <w:tr w:rsidR="00B04DAE" w14:paraId="5FAC3AB7" w14:textId="77777777" w:rsidTr="00B04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1BFA2B93" w14:textId="1814621C" w:rsidR="00B04DAE" w:rsidRDefault="00B04DAE" w:rsidP="00580771">
            <w:pPr>
              <w:jc w:val="both"/>
            </w:pPr>
            <w:r>
              <w:t>Failure</w:t>
            </w:r>
          </w:p>
        </w:tc>
        <w:tc>
          <w:tcPr>
            <w:tcW w:w="6038" w:type="dxa"/>
          </w:tcPr>
          <w:p w14:paraId="67666E8E" w14:textId="3CCB3D1C" w:rsidR="00B04DAE" w:rsidRDefault="00B04DAE" w:rsidP="0058077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Hide failure and recovery of a resource</w:t>
            </w:r>
          </w:p>
        </w:tc>
      </w:tr>
      <w:tr w:rsidR="00B04DAE" w14:paraId="1E1CD83D" w14:textId="77777777" w:rsidTr="00B04D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2315683C" w14:textId="4EAF4202" w:rsidR="00B04DAE" w:rsidRDefault="00B04DAE" w:rsidP="00580771">
            <w:pPr>
              <w:jc w:val="both"/>
            </w:pPr>
            <w:r>
              <w:t>Persistence</w:t>
            </w:r>
          </w:p>
        </w:tc>
        <w:tc>
          <w:tcPr>
            <w:tcW w:w="6038" w:type="dxa"/>
          </w:tcPr>
          <w:p w14:paraId="074C887D" w14:textId="15060181" w:rsidR="00B04DAE" w:rsidRDefault="00B04DAE" w:rsidP="0058077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Hide whether resource is in memory or on disk</w:t>
            </w:r>
          </w:p>
        </w:tc>
      </w:tr>
      <w:tr w:rsidR="00B04DAE" w14:paraId="34584D8D" w14:textId="77777777" w:rsidTr="00B04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6" w:type="dxa"/>
          </w:tcPr>
          <w:p w14:paraId="711569AE" w14:textId="19A34AAD" w:rsidR="00B04DAE" w:rsidRDefault="00B04DAE" w:rsidP="00580771">
            <w:pPr>
              <w:jc w:val="both"/>
            </w:pPr>
            <w:r>
              <w:t>Performance</w:t>
            </w:r>
          </w:p>
        </w:tc>
        <w:tc>
          <w:tcPr>
            <w:tcW w:w="6038" w:type="dxa"/>
          </w:tcPr>
          <w:p w14:paraId="5D8437AA" w14:textId="69F22A25" w:rsidR="00B04DAE" w:rsidRDefault="00B04DAE" w:rsidP="0058077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Hide level of demand for a service as demand changes</w:t>
            </w:r>
          </w:p>
        </w:tc>
      </w:tr>
    </w:tbl>
    <w:p w14:paraId="4625E7BD" w14:textId="77777777" w:rsidR="00B04DAE" w:rsidRPr="004F02AD" w:rsidRDefault="00B04DAE" w:rsidP="00580771">
      <w:pPr>
        <w:jc w:val="both"/>
        <w:rPr>
          <w:color w:val="000000" w:themeColor="text1"/>
        </w:rPr>
      </w:pPr>
    </w:p>
    <w:p w14:paraId="14AA7F4A" w14:textId="428FFA77" w:rsidR="009E7317" w:rsidRDefault="009E7317" w:rsidP="00580771">
      <w:pPr>
        <w:pStyle w:val="Heading2"/>
        <w:jc w:val="both"/>
      </w:pPr>
      <w:bookmarkStart w:id="17" w:name="_Toc533894674"/>
      <w:r>
        <w:lastRenderedPageBreak/>
        <w:t>Client-Server Computing</w:t>
      </w:r>
      <w:bookmarkEnd w:id="17"/>
    </w:p>
    <w:p w14:paraId="1AE226FD" w14:textId="132197F9" w:rsidR="004F02AD" w:rsidRPr="00F63C26" w:rsidRDefault="00F63C26" w:rsidP="00580771">
      <w:pPr>
        <w:pStyle w:val="ListParagraph"/>
        <w:numPr>
          <w:ilvl w:val="0"/>
          <w:numId w:val="31"/>
        </w:numPr>
        <w:jc w:val="both"/>
      </w:pPr>
      <w:r>
        <w:rPr>
          <w:b/>
        </w:rPr>
        <w:t>Definitions</w:t>
      </w:r>
    </w:p>
    <w:p w14:paraId="0ACFD8F1" w14:textId="71308268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>Workstations request service from servers over the network</w:t>
      </w:r>
    </w:p>
    <w:p w14:paraId="6D07BF92" w14:textId="23B94CEF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>Servers – always-on, powerful machines which have disks on which the shared file system is stored</w:t>
      </w:r>
    </w:p>
    <w:p w14:paraId="16C92F37" w14:textId="2E9851CD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 xml:space="preserve">Synchrony and asynchrony </w:t>
      </w:r>
      <w:r w:rsidR="001622DA">
        <w:t>have</w:t>
      </w:r>
      <w:r>
        <w:t xml:space="preserve"> to do with waiting for client and refers to the ability to express multiple concurrent operations within a logical connection for protocols</w:t>
      </w:r>
    </w:p>
    <w:p w14:paraId="0BC8A76A" w14:textId="57D82BC5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rPr>
          <w:b/>
        </w:rPr>
        <w:t xml:space="preserve">Synchronous Clients: </w:t>
      </w:r>
      <w:r w:rsidRPr="00F63C26">
        <w:t>Clients</w:t>
      </w:r>
      <w:r>
        <w:rPr>
          <w:b/>
        </w:rPr>
        <w:t xml:space="preserve"> </w:t>
      </w:r>
      <w:r>
        <w:t>block awaiting a reply</w:t>
      </w:r>
    </w:p>
    <w:p w14:paraId="4379DF96" w14:textId="095693CD" w:rsidR="00F63C26" w:rsidRDefault="00F63C26" w:rsidP="00580771">
      <w:pPr>
        <w:pStyle w:val="ListParagraph"/>
        <w:numPr>
          <w:ilvl w:val="1"/>
          <w:numId w:val="31"/>
        </w:numPr>
        <w:jc w:val="both"/>
      </w:pPr>
      <w:r w:rsidRPr="00F63C26">
        <w:rPr>
          <w:b/>
        </w:rPr>
        <w:t>Asynchron</w:t>
      </w:r>
      <w:r>
        <w:rPr>
          <w:b/>
        </w:rPr>
        <w:t>ous Clients</w:t>
      </w:r>
      <w:r>
        <w:t xml:space="preserve">: Clients can continue work while awaiting a reply </w:t>
      </w:r>
    </w:p>
    <w:p w14:paraId="52C73D6E" w14:textId="77777777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rPr>
          <w:b/>
        </w:rPr>
        <w:t>Synchronous Protocols:</w:t>
      </w:r>
      <w:r>
        <w:t xml:space="preserve"> require that replies be issues in the same order that requests are sent</w:t>
      </w:r>
    </w:p>
    <w:p w14:paraId="5970CF93" w14:textId="1D9ACD30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rPr>
          <w:b/>
        </w:rPr>
        <w:t xml:space="preserve">Asynchronous Protocols: </w:t>
      </w:r>
      <w:r>
        <w:t>allow out-of-order replies by tagging replies with the ID number of the request</w:t>
      </w:r>
    </w:p>
    <w:p w14:paraId="56BE5C7D" w14:textId="4205FB9D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rPr>
          <w:b/>
        </w:rPr>
        <w:t xml:space="preserve">Errors: </w:t>
      </w:r>
      <w:r>
        <w:t>Application level – needs a special reply</w:t>
      </w:r>
    </w:p>
    <w:p w14:paraId="7A927DD0" w14:textId="2851932A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rPr>
          <w:b/>
        </w:rPr>
        <w:t>Failures:</w:t>
      </w:r>
      <w:r>
        <w:t xml:space="preserve"> System-level</w:t>
      </w:r>
    </w:p>
    <w:p w14:paraId="32F33532" w14:textId="33925A7D" w:rsidR="00F63C26" w:rsidRPr="00F63C26" w:rsidRDefault="00F63C26" w:rsidP="00580771">
      <w:pPr>
        <w:pStyle w:val="ListParagraph"/>
        <w:numPr>
          <w:ilvl w:val="0"/>
          <w:numId w:val="31"/>
        </w:numPr>
        <w:jc w:val="both"/>
      </w:pPr>
      <w:r>
        <w:rPr>
          <w:b/>
        </w:rPr>
        <w:t>Request-reply Protocols</w:t>
      </w:r>
    </w:p>
    <w:p w14:paraId="10A642C2" w14:textId="22D25328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>(1) Client issues a request message</w:t>
      </w:r>
    </w:p>
    <w:p w14:paraId="79CCF1A8" w14:textId="1D07A0D4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>(2) Server performs operations, and sends reply</w:t>
      </w:r>
    </w:p>
    <w:p w14:paraId="48B19605" w14:textId="6310BE35" w:rsidR="00F63C26" w:rsidRDefault="00F63C26" w:rsidP="00580771">
      <w:pPr>
        <w:pStyle w:val="ListParagraph"/>
        <w:numPr>
          <w:ilvl w:val="0"/>
          <w:numId w:val="31"/>
        </w:numPr>
        <w:jc w:val="both"/>
      </w:pPr>
      <w:r>
        <w:t>Handling failure</w:t>
      </w:r>
    </w:p>
    <w:p w14:paraId="145DD06C" w14:textId="5C66EF88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>Client must timeout if it doesn’t receive a reply within a certain time</w:t>
      </w:r>
    </w:p>
    <w:p w14:paraId="74001537" w14:textId="7480A889" w:rsidR="00F63C26" w:rsidRDefault="00F63C26" w:rsidP="00580771">
      <w:pPr>
        <w:pStyle w:val="ListParagraph"/>
        <w:numPr>
          <w:ilvl w:val="2"/>
          <w:numId w:val="31"/>
        </w:numPr>
        <w:jc w:val="both"/>
      </w:pPr>
      <w:r>
        <w:t>Reasons for timeouts</w:t>
      </w:r>
    </w:p>
    <w:p w14:paraId="06CE857C" w14:textId="43FE0A7C" w:rsidR="00F63C26" w:rsidRDefault="00F63C26" w:rsidP="00580771">
      <w:pPr>
        <w:pStyle w:val="ListParagraph"/>
        <w:numPr>
          <w:ilvl w:val="3"/>
          <w:numId w:val="31"/>
        </w:numPr>
        <w:jc w:val="both"/>
      </w:pPr>
      <w:r>
        <w:t>Request lost</w:t>
      </w:r>
    </w:p>
    <w:p w14:paraId="03E4FCF5" w14:textId="3F987B66" w:rsidR="00F63C26" w:rsidRDefault="00F63C26" w:rsidP="00580771">
      <w:pPr>
        <w:pStyle w:val="ListParagraph"/>
        <w:numPr>
          <w:ilvl w:val="3"/>
          <w:numId w:val="31"/>
        </w:numPr>
        <w:jc w:val="both"/>
      </w:pPr>
      <w:r>
        <w:t>Request sent, but server crashed before operation performed</w:t>
      </w:r>
    </w:p>
    <w:p w14:paraId="57C2C5C1" w14:textId="1E2748A2" w:rsidR="00F63C26" w:rsidRDefault="00F63C26" w:rsidP="00580771">
      <w:pPr>
        <w:pStyle w:val="ListParagraph"/>
        <w:numPr>
          <w:ilvl w:val="3"/>
          <w:numId w:val="31"/>
        </w:numPr>
        <w:jc w:val="both"/>
      </w:pPr>
      <w:r>
        <w:t>Request sent and received, operation performed, reply sent, but lost</w:t>
      </w:r>
    </w:p>
    <w:p w14:paraId="641A2E77" w14:textId="7616B4A3" w:rsidR="00F63C26" w:rsidRDefault="00F63C26" w:rsidP="00580771">
      <w:pPr>
        <w:pStyle w:val="ListParagraph"/>
        <w:numPr>
          <w:ilvl w:val="3"/>
          <w:numId w:val="31"/>
        </w:numPr>
        <w:jc w:val="both"/>
      </w:pPr>
      <w:r>
        <w:t xml:space="preserve">Reply delayed </w:t>
      </w:r>
      <w:r w:rsidR="00651DBD">
        <w:t>longer than threshold time</w:t>
      </w:r>
    </w:p>
    <w:p w14:paraId="0299ABF8" w14:textId="4C9C335D" w:rsidR="00F63C26" w:rsidRDefault="00F63C26" w:rsidP="00580771">
      <w:pPr>
        <w:pStyle w:val="ListParagraph"/>
        <w:numPr>
          <w:ilvl w:val="1"/>
          <w:numId w:val="31"/>
        </w:numPr>
        <w:jc w:val="both"/>
      </w:pPr>
      <w:r>
        <w:t>On timeout, the client can retry the request</w:t>
      </w:r>
    </w:p>
    <w:p w14:paraId="1F6B56B2" w14:textId="666BA06B" w:rsidR="00651DBD" w:rsidRP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 xml:space="preserve">For read-only stateless requests (such as HTTP GET), we can retry in all cases, but sometimes not a good idea – </w:t>
      </w:r>
      <w:r>
        <w:rPr>
          <w:b/>
        </w:rPr>
        <w:t>exactly-once semantics</w:t>
      </w:r>
    </w:p>
    <w:p w14:paraId="49F618F7" w14:textId="2E23356C" w:rsidR="00651DBD" w:rsidRPr="00651DBD" w:rsidRDefault="00651DBD" w:rsidP="00580771">
      <w:pPr>
        <w:pStyle w:val="ListParagraph"/>
        <w:numPr>
          <w:ilvl w:val="0"/>
          <w:numId w:val="31"/>
        </w:numPr>
        <w:jc w:val="both"/>
      </w:pPr>
      <w:r>
        <w:rPr>
          <w:b/>
        </w:rPr>
        <w:t>Exactly-once semantics (IDEAL)</w:t>
      </w:r>
    </w:p>
    <w:p w14:paraId="1A93495C" w14:textId="03DB3C42" w:rsid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>Request occurs only once no matter how many times we retry (or if network duplicates messages)</w:t>
      </w:r>
    </w:p>
    <w:p w14:paraId="0CA371EB" w14:textId="4142799C" w:rsid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>Add unique ID to every request and server remembers IDs</w:t>
      </w:r>
    </w:p>
    <w:p w14:paraId="2E40332F" w14:textId="14C2557E" w:rsid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>Tough in practise</w:t>
      </w:r>
    </w:p>
    <w:p w14:paraId="7E567965" w14:textId="64F9AF68" w:rsidR="00651DBD" w:rsidRPr="00651DBD" w:rsidRDefault="00651DBD" w:rsidP="00580771">
      <w:pPr>
        <w:pStyle w:val="ListParagraph"/>
        <w:numPr>
          <w:ilvl w:val="0"/>
          <w:numId w:val="31"/>
        </w:numPr>
        <w:jc w:val="both"/>
      </w:pPr>
      <w:r>
        <w:rPr>
          <w:b/>
        </w:rPr>
        <w:t>All-or-nothing semantics</w:t>
      </w:r>
    </w:p>
    <w:p w14:paraId="59CB10B5" w14:textId="2887E655" w:rsidR="00651DBD" w:rsidRP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>Persistent log as above</w:t>
      </w:r>
    </w:p>
    <w:p w14:paraId="01D524D6" w14:textId="009C25C5" w:rsidR="00651DBD" w:rsidRDefault="00651DBD" w:rsidP="00580771">
      <w:pPr>
        <w:pStyle w:val="ListParagraph"/>
        <w:numPr>
          <w:ilvl w:val="0"/>
          <w:numId w:val="31"/>
        </w:numPr>
        <w:jc w:val="both"/>
        <w:rPr>
          <w:b/>
        </w:rPr>
      </w:pPr>
      <w:r w:rsidRPr="00651DBD">
        <w:rPr>
          <w:b/>
        </w:rPr>
        <w:t>At-most-once semantics</w:t>
      </w:r>
    </w:p>
    <w:p w14:paraId="0161B6B6" w14:textId="5B6CF60E" w:rsidR="00651DBD" w:rsidRPr="00651DBD" w:rsidRDefault="00651DBD" w:rsidP="00580771">
      <w:pPr>
        <w:pStyle w:val="ListParagraph"/>
        <w:numPr>
          <w:ilvl w:val="1"/>
          <w:numId w:val="31"/>
        </w:numPr>
        <w:jc w:val="both"/>
        <w:rPr>
          <w:b/>
        </w:rPr>
      </w:pPr>
      <w:r>
        <w:t>Request carried out once or not at all</w:t>
      </w:r>
    </w:p>
    <w:p w14:paraId="7E28678D" w14:textId="17FCB339" w:rsidR="00651DBD" w:rsidRPr="00651DBD" w:rsidRDefault="00651DBD" w:rsidP="00580771">
      <w:pPr>
        <w:pStyle w:val="ListParagraph"/>
        <w:numPr>
          <w:ilvl w:val="1"/>
          <w:numId w:val="31"/>
        </w:numPr>
        <w:jc w:val="both"/>
      </w:pPr>
      <w:r w:rsidRPr="00651DBD">
        <w:t>If no reply, we don’t know which outcome it was</w:t>
      </w:r>
    </w:p>
    <w:p w14:paraId="0E8A001D" w14:textId="5474585D" w:rsidR="00651DBD" w:rsidRDefault="00651DBD" w:rsidP="00580771">
      <w:pPr>
        <w:pStyle w:val="ListParagraph"/>
        <w:numPr>
          <w:ilvl w:val="0"/>
          <w:numId w:val="31"/>
        </w:numPr>
        <w:jc w:val="both"/>
        <w:rPr>
          <w:b/>
        </w:rPr>
      </w:pPr>
      <w:r w:rsidRPr="00651DBD">
        <w:rPr>
          <w:b/>
        </w:rPr>
        <w:t>At-least-once semantics</w:t>
      </w:r>
    </w:p>
    <w:p w14:paraId="119D15C9" w14:textId="77777777" w:rsid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>Retry on timeout, risk operation occurring again</w:t>
      </w:r>
    </w:p>
    <w:p w14:paraId="13DBFD75" w14:textId="77777777" w:rsidR="00651DBD" w:rsidRDefault="00651DBD" w:rsidP="00580771">
      <w:pPr>
        <w:pStyle w:val="ListParagraph"/>
        <w:numPr>
          <w:ilvl w:val="1"/>
          <w:numId w:val="31"/>
        </w:numPr>
        <w:jc w:val="both"/>
      </w:pPr>
      <w:r>
        <w:t>Okay if the operation is read-only or idempotent</w:t>
      </w:r>
    </w:p>
    <w:p w14:paraId="72E1729B" w14:textId="77777777" w:rsidR="00651DBD" w:rsidRDefault="00651DBD" w:rsidP="00580771">
      <w:pPr>
        <w:pStyle w:val="ListParagraph"/>
        <w:numPr>
          <w:ilvl w:val="0"/>
          <w:numId w:val="31"/>
        </w:numPr>
        <w:jc w:val="both"/>
      </w:pPr>
      <w:r>
        <w:t>We always assume there is no network duplication</w:t>
      </w:r>
    </w:p>
    <w:p w14:paraId="0E6ECCA4" w14:textId="29DBDE07" w:rsidR="00651DBD" w:rsidRPr="00651DBD" w:rsidRDefault="00651DBD" w:rsidP="00580771">
      <w:pPr>
        <w:pStyle w:val="ListParagraph"/>
        <w:ind w:left="360"/>
        <w:jc w:val="both"/>
      </w:pPr>
      <w:r w:rsidRPr="00651DBD">
        <w:t xml:space="preserve"> </w:t>
      </w:r>
    </w:p>
    <w:p w14:paraId="4A742268" w14:textId="309FA20D" w:rsidR="009E7317" w:rsidRDefault="009E7317" w:rsidP="00580771">
      <w:pPr>
        <w:pStyle w:val="Heading2"/>
        <w:jc w:val="both"/>
      </w:pPr>
      <w:bookmarkStart w:id="18" w:name="_Toc533894675"/>
      <w:r>
        <w:lastRenderedPageBreak/>
        <w:t>R</w:t>
      </w:r>
      <w:r w:rsidR="00651DBD">
        <w:t xml:space="preserve">emote </w:t>
      </w:r>
      <w:r>
        <w:t>P</w:t>
      </w:r>
      <w:r w:rsidR="00651DBD">
        <w:t xml:space="preserve">rocedure </w:t>
      </w:r>
      <w:r>
        <w:t>C</w:t>
      </w:r>
      <w:r w:rsidR="00651DBD">
        <w:t>all (RPC)</w:t>
      </w:r>
      <w:bookmarkEnd w:id="18"/>
    </w:p>
    <w:p w14:paraId="7718983F" w14:textId="4FF4846C" w:rsidR="00651DBD" w:rsidRDefault="00651DBD" w:rsidP="00580771">
      <w:pPr>
        <w:pStyle w:val="ListParagraph"/>
        <w:numPr>
          <w:ilvl w:val="0"/>
          <w:numId w:val="32"/>
        </w:numPr>
        <w:jc w:val="both"/>
      </w:pPr>
      <w:r>
        <w:t>Request / Response protocols are useful but clunky to use</w:t>
      </w:r>
    </w:p>
    <w:p w14:paraId="72890AB5" w14:textId="07712007" w:rsidR="00651DBD" w:rsidRPr="00651DBD" w:rsidRDefault="00651DBD" w:rsidP="00580771">
      <w:pPr>
        <w:pStyle w:val="ListParagraph"/>
        <w:numPr>
          <w:ilvl w:val="0"/>
          <w:numId w:val="32"/>
        </w:numPr>
        <w:jc w:val="both"/>
      </w:pPr>
      <w:r>
        <w:rPr>
          <w:b/>
        </w:rPr>
        <w:t>Remote Procedure Call (RPC)</w:t>
      </w:r>
    </w:p>
    <w:p w14:paraId="19E65BC0" w14:textId="01A2E1A2" w:rsidR="00651DBD" w:rsidRDefault="00651DBD" w:rsidP="00580771">
      <w:pPr>
        <w:pStyle w:val="ListParagraph"/>
        <w:numPr>
          <w:ilvl w:val="1"/>
          <w:numId w:val="32"/>
        </w:numPr>
        <w:jc w:val="both"/>
      </w:pPr>
      <w:r>
        <w:t>Programmer simply invokes a procedure, but it executes on a remote machine</w:t>
      </w:r>
    </w:p>
    <w:p w14:paraId="52766246" w14:textId="0B518556" w:rsidR="00651DBD" w:rsidRDefault="00651DBD" w:rsidP="00580771">
      <w:pPr>
        <w:pStyle w:val="ListParagraph"/>
        <w:numPr>
          <w:ilvl w:val="1"/>
          <w:numId w:val="32"/>
        </w:numPr>
        <w:jc w:val="both"/>
      </w:pPr>
      <w:r>
        <w:t>RPC subsystem handles message formats, sending and receiving, handling timeouts</w:t>
      </w:r>
    </w:p>
    <w:p w14:paraId="5174FC66" w14:textId="23E7DF85" w:rsidR="00651DBD" w:rsidRDefault="00651DBD" w:rsidP="00580771">
      <w:pPr>
        <w:pStyle w:val="ListParagraph"/>
        <w:numPr>
          <w:ilvl w:val="1"/>
          <w:numId w:val="32"/>
        </w:numPr>
        <w:jc w:val="both"/>
      </w:pPr>
      <w:r>
        <w:t>Aim is to make distribution transparent</w:t>
      </w:r>
    </w:p>
    <w:p w14:paraId="1176C17E" w14:textId="584DC3F8" w:rsidR="00651DBD" w:rsidRDefault="00651DBD" w:rsidP="00580771">
      <w:pPr>
        <w:pStyle w:val="ListParagraph"/>
        <w:numPr>
          <w:ilvl w:val="2"/>
          <w:numId w:val="32"/>
        </w:numPr>
        <w:jc w:val="both"/>
      </w:pPr>
      <w:r>
        <w:t>Certain failure cases wouldn’t happen locally</w:t>
      </w:r>
    </w:p>
    <w:p w14:paraId="3A63DA56" w14:textId="60B6B740" w:rsidR="00651DBD" w:rsidRDefault="00651DBD" w:rsidP="00580771">
      <w:pPr>
        <w:pStyle w:val="ListParagraph"/>
        <w:numPr>
          <w:ilvl w:val="2"/>
          <w:numId w:val="32"/>
        </w:numPr>
        <w:jc w:val="both"/>
      </w:pPr>
      <w:r>
        <w:t>Distributed and local function call performance is different</w:t>
      </w:r>
    </w:p>
    <w:p w14:paraId="5CA10351" w14:textId="2333FA7A" w:rsidR="00651DBD" w:rsidRDefault="00651DBD" w:rsidP="00580771">
      <w:pPr>
        <w:pStyle w:val="ListParagraph"/>
        <w:numPr>
          <w:ilvl w:val="1"/>
          <w:numId w:val="32"/>
        </w:numPr>
        <w:jc w:val="both"/>
      </w:pPr>
      <w:r>
        <w:t>Integrated with programming language</w:t>
      </w:r>
    </w:p>
    <w:p w14:paraId="1C1CE58D" w14:textId="1E19C0B3" w:rsidR="00651DBD" w:rsidRDefault="00651DBD" w:rsidP="00580771">
      <w:pPr>
        <w:pStyle w:val="ListParagraph"/>
        <w:numPr>
          <w:ilvl w:val="2"/>
          <w:numId w:val="32"/>
        </w:numPr>
        <w:jc w:val="both"/>
      </w:pPr>
      <w:r>
        <w:t>RPC layer marshals arguments to the call, as well as any return values</w:t>
      </w:r>
    </w:p>
    <w:p w14:paraId="5D0265F9" w14:textId="24B96EEF" w:rsidR="00651DBD" w:rsidRDefault="00651DBD" w:rsidP="00580771">
      <w:pPr>
        <w:pStyle w:val="ListParagraph"/>
        <w:numPr>
          <w:ilvl w:val="3"/>
          <w:numId w:val="32"/>
        </w:numPr>
        <w:jc w:val="both"/>
      </w:pPr>
      <w:r>
        <w:t>RPC layer must know how many arguments, how many results and types</w:t>
      </w:r>
    </w:p>
    <w:p w14:paraId="78E1901A" w14:textId="717EB64B" w:rsidR="006F2E9E" w:rsidRDefault="006F2E9E" w:rsidP="00580771">
      <w:pPr>
        <w:pStyle w:val="ListParagraph"/>
        <w:numPr>
          <w:ilvl w:val="2"/>
          <w:numId w:val="32"/>
        </w:numPr>
        <w:jc w:val="both"/>
      </w:pPr>
      <w:r>
        <w:t>Uses interface definition language (IDL)</w:t>
      </w:r>
    </w:p>
    <w:p w14:paraId="25244D84" w14:textId="131BF8D8" w:rsidR="006F2E9E" w:rsidRDefault="006F2E9E" w:rsidP="00580771">
      <w:pPr>
        <w:pStyle w:val="ListParagraph"/>
        <w:numPr>
          <w:ilvl w:val="2"/>
          <w:numId w:val="32"/>
        </w:numPr>
        <w:jc w:val="both"/>
      </w:pPr>
      <w:r>
        <w:t>RPC code then generates stubs: small pieces of code at client and server</w:t>
      </w:r>
    </w:p>
    <w:p w14:paraId="332629B9" w14:textId="48768964" w:rsidR="006F2E9E" w:rsidRDefault="006F2E9E" w:rsidP="00580771">
      <w:pPr>
        <w:pStyle w:val="ListParagraph"/>
        <w:numPr>
          <w:ilvl w:val="3"/>
          <w:numId w:val="32"/>
        </w:numPr>
        <w:jc w:val="both"/>
      </w:pPr>
      <w:r>
        <w:t>Provides integrity, confidentiality</w:t>
      </w:r>
    </w:p>
    <w:p w14:paraId="0681A12A" w14:textId="6A8E4704" w:rsidR="006F2E9E" w:rsidRDefault="006F2E9E" w:rsidP="00580771">
      <w:pPr>
        <w:pStyle w:val="ListParagraph"/>
        <w:numPr>
          <w:ilvl w:val="3"/>
          <w:numId w:val="32"/>
        </w:numPr>
        <w:jc w:val="both"/>
      </w:pPr>
      <w:r>
        <w:t>May also provide authentication, encryption</w:t>
      </w:r>
    </w:p>
    <w:p w14:paraId="1AA63BDB" w14:textId="61869871" w:rsidR="00651DBD" w:rsidRDefault="00651DBD" w:rsidP="00580771">
      <w:pPr>
        <w:pStyle w:val="ListParagraph"/>
        <w:ind w:left="1080"/>
        <w:jc w:val="both"/>
      </w:pPr>
      <w:r w:rsidRPr="00651DBD">
        <w:rPr>
          <w:noProof/>
        </w:rPr>
        <w:drawing>
          <wp:inline distT="0" distB="0" distL="0" distR="0" wp14:anchorId="34D1316A" wp14:editId="4F7F4BAA">
            <wp:extent cx="4406900" cy="1761294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5041" cy="17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FF2C" w14:textId="6230AC4B" w:rsidR="00651DBD" w:rsidRPr="00160AAA" w:rsidRDefault="006F2E9E" w:rsidP="00580771">
      <w:pPr>
        <w:pStyle w:val="ListParagraph"/>
        <w:numPr>
          <w:ilvl w:val="0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SunRPC</w:t>
      </w:r>
    </w:p>
    <w:p w14:paraId="004E93C4" w14:textId="7DDDC5E0" w:rsidR="006F2E9E" w:rsidRPr="00160AAA" w:rsidRDefault="006F2E9E" w:rsidP="00580771">
      <w:pPr>
        <w:pStyle w:val="ListParagraph"/>
        <w:numPr>
          <w:ilvl w:val="1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Simple request / response protocol</w:t>
      </w:r>
    </w:p>
    <w:p w14:paraId="3FFD0F2C" w14:textId="6C2CB790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(1) Server registers one or more services</w:t>
      </w:r>
    </w:p>
    <w:p w14:paraId="0A8AF00C" w14:textId="48B86740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(2) Client issues requests to invoke specific procedures within a specific service</w:t>
      </w:r>
    </w:p>
    <w:p w14:paraId="655DE933" w14:textId="14B39FD5" w:rsidR="006F2E9E" w:rsidRPr="00160AAA" w:rsidRDefault="006F2E9E" w:rsidP="00580771">
      <w:pPr>
        <w:pStyle w:val="ListParagraph"/>
        <w:numPr>
          <w:ilvl w:val="1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Messages sent over any transport protocol – TCP/IP</w:t>
      </w:r>
    </w:p>
    <w:p w14:paraId="4A0767B3" w14:textId="00BFB467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Requests have a unique transaction id which can be used to detect and handle retransmissions</w:t>
      </w:r>
    </w:p>
    <w:p w14:paraId="55787F1A" w14:textId="72F834F8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At-least-once semantics</w:t>
      </w:r>
    </w:p>
    <w:p w14:paraId="3714F8DE" w14:textId="7915EEB0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Various types of access transparency</w:t>
      </w:r>
    </w:p>
    <w:p w14:paraId="5972DAEF" w14:textId="5B9AF53A" w:rsidR="006F2E9E" w:rsidRPr="00160AAA" w:rsidRDefault="006F2E9E" w:rsidP="00580771">
      <w:pPr>
        <w:pStyle w:val="ListParagraph"/>
        <w:numPr>
          <w:ilvl w:val="1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XDR is used for describing interfaces – rpcgen generated stubs</w:t>
      </w:r>
    </w:p>
    <w:p w14:paraId="62BE8B02" w14:textId="68B30CE1" w:rsidR="006F2E9E" w:rsidRPr="00160AAA" w:rsidRDefault="006F2E9E" w:rsidP="00580771">
      <w:pPr>
        <w:pStyle w:val="ListParagraph"/>
        <w:numPr>
          <w:ilvl w:val="1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Process to use SunRPC</w:t>
      </w:r>
    </w:p>
    <w:p w14:paraId="38020614" w14:textId="65D6493C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(1) Write XDR and use rpcgen to generate skeleton code</w:t>
      </w:r>
    </w:p>
    <w:p w14:paraId="68C46613" w14:textId="01C54029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(2) Fill in blanks and compile code</w:t>
      </w:r>
    </w:p>
    <w:p w14:paraId="073B1574" w14:textId="60BB8BFE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(3) Run server and register with portmapper</w:t>
      </w:r>
    </w:p>
    <w:p w14:paraId="15F681FE" w14:textId="06195123" w:rsidR="006F2E9E" w:rsidRPr="00160AAA" w:rsidRDefault="006F2E9E" w:rsidP="00580771">
      <w:pPr>
        <w:pStyle w:val="ListParagraph"/>
        <w:numPr>
          <w:ilvl w:val="3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Mappings from {prog#, ver#, proto} -&gt; port</w:t>
      </w:r>
    </w:p>
    <w:p w14:paraId="144A6A22" w14:textId="01AC8603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(4) Server process will then listen(), awaiting clients</w:t>
      </w:r>
    </w:p>
    <w:p w14:paraId="529DE50D" w14:textId="6809483C" w:rsidR="006F2E9E" w:rsidRPr="00160AAA" w:rsidRDefault="006F2E9E" w:rsidP="00580771">
      <w:pPr>
        <w:pStyle w:val="ListParagraph"/>
        <w:numPr>
          <w:ilvl w:val="2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(5) When a client starts, client st</w:t>
      </w:r>
      <w:r w:rsidR="001622DA">
        <w:rPr>
          <w:color w:val="0070C0"/>
        </w:rPr>
        <w:t>u</w:t>
      </w:r>
      <w:r w:rsidRPr="00160AAA">
        <w:rPr>
          <w:color w:val="0070C0"/>
        </w:rPr>
        <w:t>b calls cInt_create()</w:t>
      </w:r>
    </w:p>
    <w:p w14:paraId="12701A64" w14:textId="408B38B9" w:rsidR="006F2E9E" w:rsidRPr="00160AAA" w:rsidRDefault="006F2E9E" w:rsidP="00580771">
      <w:pPr>
        <w:pStyle w:val="ListParagraph"/>
        <w:numPr>
          <w:ilvl w:val="3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t>Sends {prog#, ver#, proto} to portmapper on server, receives port number to use for actual RPC connection</w:t>
      </w:r>
    </w:p>
    <w:p w14:paraId="72B9956C" w14:textId="631F5CE1" w:rsidR="006F2E9E" w:rsidRPr="00160AAA" w:rsidRDefault="006F2E9E" w:rsidP="00580771">
      <w:pPr>
        <w:pStyle w:val="ListParagraph"/>
        <w:numPr>
          <w:ilvl w:val="3"/>
          <w:numId w:val="32"/>
        </w:numPr>
        <w:jc w:val="both"/>
        <w:rPr>
          <w:color w:val="0070C0"/>
        </w:rPr>
      </w:pPr>
      <w:r w:rsidRPr="00160AAA">
        <w:rPr>
          <w:color w:val="0070C0"/>
        </w:rPr>
        <w:lastRenderedPageBreak/>
        <w:t>Client invokes remote procedures as needed</w:t>
      </w:r>
    </w:p>
    <w:p w14:paraId="060FD596" w14:textId="77777777" w:rsidR="00651DBD" w:rsidRPr="00651DBD" w:rsidRDefault="00651DBD" w:rsidP="00580771">
      <w:pPr>
        <w:jc w:val="both"/>
      </w:pPr>
    </w:p>
    <w:p w14:paraId="1F0C94FD" w14:textId="22FF7C15" w:rsidR="009E7317" w:rsidRDefault="009E7317" w:rsidP="00580771">
      <w:pPr>
        <w:pStyle w:val="Heading2"/>
        <w:jc w:val="both"/>
      </w:pPr>
      <w:bookmarkStart w:id="19" w:name="_Toc533894676"/>
      <w:r>
        <w:t>Case Study: Network File System (NFS)</w:t>
      </w:r>
      <w:bookmarkEnd w:id="19"/>
    </w:p>
    <w:p w14:paraId="3E47EA5A" w14:textId="0AF79C1C" w:rsidR="00950634" w:rsidRDefault="00950634" w:rsidP="00580771">
      <w:pPr>
        <w:pStyle w:val="ListParagraph"/>
        <w:numPr>
          <w:ilvl w:val="0"/>
          <w:numId w:val="33"/>
        </w:numPr>
        <w:jc w:val="both"/>
      </w:pPr>
      <w:r>
        <w:t>Aimed to provide distributed filing by remote access</w:t>
      </w:r>
    </w:p>
    <w:p w14:paraId="71B7FB5A" w14:textId="1718AE74" w:rsidR="00950634" w:rsidRPr="00950634" w:rsidRDefault="00950634" w:rsidP="00580771">
      <w:pPr>
        <w:pStyle w:val="ListParagraph"/>
        <w:numPr>
          <w:ilvl w:val="0"/>
          <w:numId w:val="33"/>
        </w:numPr>
        <w:jc w:val="both"/>
      </w:pPr>
      <w:r>
        <w:rPr>
          <w:b/>
        </w:rPr>
        <w:t>Key Design Decisions</w:t>
      </w:r>
    </w:p>
    <w:p w14:paraId="28E964F2" w14:textId="223C1478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Distributed filesystems vs remote disks</w:t>
      </w:r>
    </w:p>
    <w:p w14:paraId="75E9F89C" w14:textId="38FE14A8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Client-server model</w:t>
      </w:r>
    </w:p>
    <w:p w14:paraId="066B421C" w14:textId="5F3E2477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High degree of transparency</w:t>
      </w:r>
    </w:p>
    <w:p w14:paraId="6E09DD4B" w14:textId="2A77124F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Tolerant of node crashes</w:t>
      </w:r>
    </w:p>
    <w:p w14:paraId="35062F3A" w14:textId="3B830724" w:rsidR="00950634" w:rsidRDefault="00950634" w:rsidP="00580771">
      <w:pPr>
        <w:pStyle w:val="ListParagraph"/>
        <w:numPr>
          <w:ilvl w:val="0"/>
          <w:numId w:val="33"/>
        </w:numPr>
        <w:jc w:val="both"/>
      </w:pPr>
      <w:r>
        <w:t>NFSv2 – 1989</w:t>
      </w:r>
    </w:p>
    <w:p w14:paraId="62077026" w14:textId="2F393C74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Unix filesystem semantics</w:t>
      </w:r>
    </w:p>
    <w:p w14:paraId="27EA17E9" w14:textId="2A8DE7FD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Integration into kernel</w:t>
      </w:r>
    </w:p>
    <w:p w14:paraId="2109AFA7" w14:textId="242130B6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Simple stateless client/server architecture</w:t>
      </w:r>
    </w:p>
    <w:p w14:paraId="28568E9C" w14:textId="7AE58857" w:rsidR="00950634" w:rsidRDefault="00950634" w:rsidP="00580771">
      <w:pPr>
        <w:pStyle w:val="ListParagraph"/>
        <w:jc w:val="both"/>
      </w:pPr>
      <w:r w:rsidRPr="00950634">
        <w:rPr>
          <w:noProof/>
        </w:rPr>
        <w:drawing>
          <wp:inline distT="0" distB="0" distL="0" distR="0" wp14:anchorId="6DA5A336" wp14:editId="72B6071A">
            <wp:extent cx="4643966" cy="2096478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5489" cy="210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696A" w14:textId="58402969" w:rsidR="00950634" w:rsidRDefault="00950634" w:rsidP="00580771">
      <w:pPr>
        <w:pStyle w:val="ListParagraph"/>
        <w:numPr>
          <w:ilvl w:val="2"/>
          <w:numId w:val="33"/>
        </w:numPr>
        <w:jc w:val="both"/>
      </w:pPr>
      <w:r>
        <w:t>Client uses opaque file handles to refer to files</w:t>
      </w:r>
    </w:p>
    <w:p w14:paraId="30817956" w14:textId="6613D9E1" w:rsidR="00950634" w:rsidRDefault="00950634" w:rsidP="00580771">
      <w:pPr>
        <w:pStyle w:val="ListParagraph"/>
        <w:numPr>
          <w:ilvl w:val="2"/>
          <w:numId w:val="33"/>
        </w:numPr>
        <w:jc w:val="both"/>
      </w:pPr>
      <w:r>
        <w:t>Server translates these to local inode numbers</w:t>
      </w:r>
    </w:p>
    <w:p w14:paraId="0F4867EA" w14:textId="319DA5E5" w:rsidR="00950634" w:rsidRDefault="00950634" w:rsidP="00580771">
      <w:pPr>
        <w:pStyle w:val="ListParagraph"/>
        <w:numPr>
          <w:ilvl w:val="1"/>
          <w:numId w:val="33"/>
        </w:numPr>
        <w:jc w:val="both"/>
      </w:pPr>
      <w:r>
        <w:t>SunRPC with XDR running over UDP</w:t>
      </w:r>
    </w:p>
    <w:p w14:paraId="07F20F26" w14:textId="6A57F5AD" w:rsidR="00834FA5" w:rsidRPr="00834FA5" w:rsidRDefault="00834FA5" w:rsidP="00580771">
      <w:pPr>
        <w:pStyle w:val="ListParagraph"/>
        <w:numPr>
          <w:ilvl w:val="1"/>
          <w:numId w:val="33"/>
        </w:numPr>
        <w:jc w:val="both"/>
      </w:pPr>
      <w:r>
        <w:rPr>
          <w:b/>
        </w:rPr>
        <w:t>Mounting Remote Filesystems</w:t>
      </w:r>
    </w:p>
    <w:p w14:paraId="4B78DC4B" w14:textId="0225C382" w:rsidR="00834FA5" w:rsidRDefault="008B6D3B" w:rsidP="00580771">
      <w:pPr>
        <w:pStyle w:val="ListParagraph"/>
        <w:numPr>
          <w:ilvl w:val="2"/>
          <w:numId w:val="33"/>
        </w:numPr>
        <w:jc w:val="both"/>
      </w:pPr>
      <w:r>
        <w:t>NFS RPCs are methods on files identified by file handle</w:t>
      </w:r>
    </w:p>
    <w:p w14:paraId="7DCA1549" w14:textId="43D905DA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Bootstrap via dedicated mount RPC program that</w:t>
      </w:r>
    </w:p>
    <w:p w14:paraId="77C25F8C" w14:textId="20595E1C" w:rsidR="008B6D3B" w:rsidRDefault="008B6D3B" w:rsidP="00580771">
      <w:pPr>
        <w:pStyle w:val="ListParagraph"/>
        <w:numPr>
          <w:ilvl w:val="3"/>
          <w:numId w:val="33"/>
        </w:numPr>
        <w:jc w:val="both"/>
      </w:pPr>
      <w:r>
        <w:t>(1) performs authentication</w:t>
      </w:r>
    </w:p>
    <w:p w14:paraId="1F7C2533" w14:textId="15D1BDA7" w:rsidR="008B6D3B" w:rsidRDefault="008B6D3B" w:rsidP="00580771">
      <w:pPr>
        <w:pStyle w:val="ListParagraph"/>
        <w:numPr>
          <w:ilvl w:val="3"/>
          <w:numId w:val="33"/>
        </w:numPr>
        <w:jc w:val="both"/>
      </w:pPr>
      <w:r>
        <w:t>(2) negotiates any session parameters</w:t>
      </w:r>
    </w:p>
    <w:p w14:paraId="045BBBE6" w14:textId="2F845E1B" w:rsidR="008B6D3B" w:rsidRDefault="008B6D3B" w:rsidP="00580771">
      <w:pPr>
        <w:pStyle w:val="ListParagraph"/>
        <w:numPr>
          <w:ilvl w:val="3"/>
          <w:numId w:val="33"/>
        </w:numPr>
        <w:jc w:val="both"/>
      </w:pPr>
      <w:r>
        <w:t>(3) returns root file handle</w:t>
      </w:r>
    </w:p>
    <w:p w14:paraId="041AF40D" w14:textId="074F3FDE" w:rsidR="008B6D3B" w:rsidRDefault="008B6D3B" w:rsidP="00580771">
      <w:pPr>
        <w:pStyle w:val="ListParagraph"/>
        <w:ind w:left="1080"/>
        <w:jc w:val="both"/>
      </w:pPr>
      <w:r w:rsidRPr="008B6D3B">
        <w:rPr>
          <w:noProof/>
        </w:rPr>
        <w:drawing>
          <wp:inline distT="0" distB="0" distL="0" distR="0" wp14:anchorId="4E9C1B6C" wp14:editId="48E7FFDB">
            <wp:extent cx="4458369" cy="19825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2236" cy="19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C9D2" w14:textId="5D90D87A" w:rsidR="008B6D3B" w:rsidRPr="008B6D3B" w:rsidRDefault="008B6D3B" w:rsidP="00580771">
      <w:pPr>
        <w:pStyle w:val="ListParagraph"/>
        <w:numPr>
          <w:ilvl w:val="1"/>
          <w:numId w:val="33"/>
        </w:numPr>
        <w:jc w:val="both"/>
      </w:pPr>
      <w:r>
        <w:rPr>
          <w:b/>
        </w:rPr>
        <w:t>NFS file handles and scoping</w:t>
      </w:r>
    </w:p>
    <w:p w14:paraId="18CD9AD6" w14:textId="097152DA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Arguments at each layer are with specific scopes</w:t>
      </w:r>
    </w:p>
    <w:p w14:paraId="5B843987" w14:textId="14F67637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Layers translate between namespaces for encapsulation</w:t>
      </w:r>
    </w:p>
    <w:p w14:paraId="4E21D440" w14:textId="578EEADE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lastRenderedPageBreak/>
        <w:t>Contents of names between layers are often opaque</w:t>
      </w:r>
    </w:p>
    <w:p w14:paraId="20D52908" w14:textId="2F50FFFE" w:rsidR="008B6D3B" w:rsidRDefault="008B6D3B" w:rsidP="00580771">
      <w:pPr>
        <w:pStyle w:val="ListParagraph"/>
        <w:ind w:left="1800"/>
        <w:jc w:val="both"/>
      </w:pPr>
      <w:r w:rsidRPr="008B6D3B">
        <w:rPr>
          <w:noProof/>
        </w:rPr>
        <w:drawing>
          <wp:inline distT="0" distB="0" distL="0" distR="0" wp14:anchorId="517977E8" wp14:editId="6F532FB6">
            <wp:extent cx="4418189" cy="1628166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6599" cy="16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EF6" w14:textId="2E13E162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rPr>
          <w:b/>
        </w:rPr>
        <w:t xml:space="preserve">Pure names: </w:t>
      </w:r>
      <w:r>
        <w:t>expose no visible semantics</w:t>
      </w:r>
    </w:p>
    <w:p w14:paraId="4BBA4B4F" w14:textId="615AEDC5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rPr>
          <w:b/>
        </w:rPr>
        <w:t>Impure names:</w:t>
      </w:r>
      <w:r>
        <w:t xml:space="preserve"> no exposed semantics</w:t>
      </w:r>
    </w:p>
    <w:p w14:paraId="786096F9" w14:textId="22145A07" w:rsidR="008B6D3B" w:rsidRPr="008B6D3B" w:rsidRDefault="008B6D3B" w:rsidP="00580771">
      <w:pPr>
        <w:pStyle w:val="ListParagraph"/>
        <w:numPr>
          <w:ilvl w:val="1"/>
          <w:numId w:val="33"/>
        </w:numPr>
        <w:jc w:val="both"/>
      </w:pPr>
      <w:r>
        <w:rPr>
          <w:b/>
        </w:rPr>
        <w:t xml:space="preserve">STATELESS </w:t>
      </w:r>
    </w:p>
    <w:p w14:paraId="2CCF69AC" w14:textId="4373D470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Key decision to ease fault recovery</w:t>
      </w:r>
    </w:p>
    <w:p w14:paraId="4DA9A627" w14:textId="2328D7FD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Protocol doesn’t need to keep any record of current clients</w:t>
      </w:r>
    </w:p>
    <w:p w14:paraId="70F2BD07" w14:textId="668C1362" w:rsidR="008B6D3B" w:rsidRDefault="008B6D3B" w:rsidP="00580771">
      <w:pPr>
        <w:pStyle w:val="ListParagraph"/>
        <w:numPr>
          <w:ilvl w:val="3"/>
          <w:numId w:val="33"/>
        </w:numPr>
        <w:jc w:val="both"/>
      </w:pPr>
      <w:r>
        <w:t>Or current open files</w:t>
      </w:r>
    </w:p>
    <w:p w14:paraId="26D0722A" w14:textId="487A4931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Server can crash and reboot and clients don’t need to do anything – clients can crash, and servers do not need to do anything</w:t>
      </w:r>
    </w:p>
    <w:p w14:paraId="2EA51707" w14:textId="1656B286" w:rsidR="008B6D3B" w:rsidRDefault="008B6D3B" w:rsidP="00580771">
      <w:pPr>
        <w:pStyle w:val="ListParagraph"/>
        <w:numPr>
          <w:ilvl w:val="2"/>
          <w:numId w:val="33"/>
        </w:numPr>
        <w:jc w:val="both"/>
      </w:pPr>
      <w:r>
        <w:t>Implications of statelessness</w:t>
      </w:r>
    </w:p>
    <w:p w14:paraId="170B6A5E" w14:textId="62C00D7F" w:rsidR="008B6D3B" w:rsidRDefault="008B6D3B" w:rsidP="00580771">
      <w:pPr>
        <w:pStyle w:val="ListParagraph"/>
        <w:numPr>
          <w:ilvl w:val="3"/>
          <w:numId w:val="33"/>
        </w:numPr>
        <w:jc w:val="both"/>
      </w:pPr>
      <w:r>
        <w:t>No open or close operations</w:t>
      </w:r>
    </w:p>
    <w:p w14:paraId="7CD29CFF" w14:textId="646CFA67" w:rsidR="008B6D3B" w:rsidRDefault="008B6D3B" w:rsidP="00580771">
      <w:pPr>
        <w:pStyle w:val="ListParagraph"/>
        <w:numPr>
          <w:ilvl w:val="4"/>
          <w:numId w:val="33"/>
        </w:numPr>
        <w:jc w:val="both"/>
      </w:pPr>
      <w:r>
        <w:t>All file operations are via per file handles</w:t>
      </w:r>
    </w:p>
    <w:p w14:paraId="43CF254C" w14:textId="2EDD2029" w:rsidR="008B6D3B" w:rsidRDefault="008B6D3B" w:rsidP="00580771">
      <w:pPr>
        <w:pStyle w:val="ListParagraph"/>
        <w:numPr>
          <w:ilvl w:val="3"/>
          <w:numId w:val="33"/>
        </w:numPr>
        <w:jc w:val="both"/>
      </w:pPr>
      <w:r>
        <w:t>No implied state linking multiple RPCs</w:t>
      </w:r>
    </w:p>
    <w:p w14:paraId="74278302" w14:textId="5E1DA680" w:rsidR="00A24D56" w:rsidRDefault="00A24D56" w:rsidP="00580771">
      <w:pPr>
        <w:pStyle w:val="ListParagraph"/>
        <w:numPr>
          <w:ilvl w:val="3"/>
          <w:numId w:val="33"/>
        </w:numPr>
        <w:jc w:val="both"/>
      </w:pPr>
      <w:r>
        <w:t>Many operations idempotent</w:t>
      </w:r>
    </w:p>
    <w:p w14:paraId="3289537E" w14:textId="3E5D7D4A" w:rsidR="00A24D56" w:rsidRDefault="00A24D56" w:rsidP="00580771">
      <w:pPr>
        <w:pStyle w:val="ListParagraph"/>
        <w:numPr>
          <w:ilvl w:val="4"/>
          <w:numId w:val="33"/>
        </w:numPr>
        <w:jc w:val="both"/>
      </w:pPr>
      <w:r>
        <w:t>At-least-once semantics</w:t>
      </w:r>
    </w:p>
    <w:p w14:paraId="239C4857" w14:textId="133105E4" w:rsidR="00A24D56" w:rsidRPr="00A24D56" w:rsidRDefault="00A24D56" w:rsidP="00580771">
      <w:pPr>
        <w:pStyle w:val="ListParagraph"/>
        <w:numPr>
          <w:ilvl w:val="1"/>
          <w:numId w:val="33"/>
        </w:numPr>
        <w:jc w:val="both"/>
      </w:pPr>
      <w:r>
        <w:rPr>
          <w:b/>
        </w:rPr>
        <w:t>Semantic tricks + messes</w:t>
      </w:r>
    </w:p>
    <w:p w14:paraId="5ABBAD0E" w14:textId="74747236" w:rsidR="00A24D56" w:rsidRPr="00A24D56" w:rsidRDefault="00A24D56" w:rsidP="00580771">
      <w:pPr>
        <w:pStyle w:val="ListParagraph"/>
        <w:numPr>
          <w:ilvl w:val="2"/>
          <w:numId w:val="33"/>
        </w:numPr>
        <w:jc w:val="both"/>
      </w:pPr>
      <w:r>
        <w:rPr>
          <w:b/>
        </w:rPr>
        <w:t>Rename</w:t>
      </w:r>
    </w:p>
    <w:p w14:paraId="324E6DD1" w14:textId="18BA30D9" w:rsidR="00A24D56" w:rsidRDefault="00A24D56" w:rsidP="00580771">
      <w:pPr>
        <w:pStyle w:val="ListParagraph"/>
        <w:numPr>
          <w:ilvl w:val="3"/>
          <w:numId w:val="33"/>
        </w:numPr>
        <w:jc w:val="both"/>
      </w:pPr>
      <w:r>
        <w:t>Strong expectation of atomicity</w:t>
      </w:r>
    </w:p>
    <w:p w14:paraId="39F0BEDD" w14:textId="41BC9AE3" w:rsidR="00A24D56" w:rsidRDefault="00A24D56" w:rsidP="00580771">
      <w:pPr>
        <w:pStyle w:val="ListParagraph"/>
        <w:numPr>
          <w:ilvl w:val="3"/>
          <w:numId w:val="33"/>
        </w:numPr>
        <w:jc w:val="both"/>
      </w:pPr>
      <w:r>
        <w:t>Non-idempotent</w:t>
      </w:r>
    </w:p>
    <w:p w14:paraId="7B8EC702" w14:textId="15A7C36F" w:rsidR="00A24D56" w:rsidRPr="00A24D56" w:rsidRDefault="00A24D56" w:rsidP="00580771">
      <w:pPr>
        <w:pStyle w:val="ListParagraph"/>
        <w:numPr>
          <w:ilvl w:val="2"/>
          <w:numId w:val="33"/>
        </w:numPr>
        <w:jc w:val="both"/>
      </w:pPr>
      <w:r>
        <w:rPr>
          <w:b/>
        </w:rPr>
        <w:t>Unlink</w:t>
      </w:r>
    </w:p>
    <w:p w14:paraId="0BC41B05" w14:textId="3C80CAF0" w:rsidR="00A24D56" w:rsidRDefault="00A24D56" w:rsidP="00580771">
      <w:pPr>
        <w:pStyle w:val="ListParagraph"/>
        <w:numPr>
          <w:ilvl w:val="3"/>
          <w:numId w:val="33"/>
        </w:numPr>
        <w:jc w:val="both"/>
      </w:pPr>
      <w:r>
        <w:t>UNIX requires open files to persist after unlink()</w:t>
      </w:r>
    </w:p>
    <w:p w14:paraId="33F62B76" w14:textId="5F23B71D" w:rsidR="00A24D56" w:rsidRDefault="00A24D56" w:rsidP="00580771">
      <w:pPr>
        <w:pStyle w:val="ListParagraph"/>
        <w:numPr>
          <w:ilvl w:val="3"/>
          <w:numId w:val="33"/>
        </w:numPr>
        <w:jc w:val="both"/>
      </w:pPr>
      <w:r>
        <w:t>Server can remove a file that is open on a client</w:t>
      </w:r>
    </w:p>
    <w:p w14:paraId="7834B0D1" w14:textId="73EA8704" w:rsidR="00A24D56" w:rsidRDefault="00A24D56" w:rsidP="00580771">
      <w:pPr>
        <w:pStyle w:val="ListParagraph"/>
        <w:numPr>
          <w:ilvl w:val="3"/>
          <w:numId w:val="33"/>
        </w:numPr>
        <w:jc w:val="both"/>
      </w:pPr>
      <w:r>
        <w:t>Clients translate unlink to rename</w:t>
      </w:r>
    </w:p>
    <w:p w14:paraId="074A9A06" w14:textId="7DB236E5" w:rsidR="00A24D56" w:rsidRDefault="00A24D56" w:rsidP="00580771">
      <w:pPr>
        <w:pStyle w:val="ListParagraph"/>
        <w:numPr>
          <w:ilvl w:val="4"/>
          <w:numId w:val="33"/>
        </w:numPr>
        <w:jc w:val="both"/>
      </w:pPr>
      <w:r>
        <w:t>Other clients will have a stale file handle</w:t>
      </w:r>
    </w:p>
    <w:p w14:paraId="38F0E175" w14:textId="46F12CDE" w:rsidR="00A24D56" w:rsidRPr="00A24D56" w:rsidRDefault="00A24D56" w:rsidP="00580771">
      <w:pPr>
        <w:pStyle w:val="ListParagraph"/>
        <w:numPr>
          <w:ilvl w:val="1"/>
          <w:numId w:val="33"/>
        </w:numPr>
        <w:jc w:val="both"/>
        <w:rPr>
          <w:color w:val="FF0000"/>
        </w:rPr>
      </w:pPr>
      <w:r w:rsidRPr="00A24D56">
        <w:rPr>
          <w:b/>
          <w:color w:val="FF0000"/>
        </w:rPr>
        <w:t>Performance problems</w:t>
      </w:r>
    </w:p>
    <w:p w14:paraId="2D5309B4" w14:textId="229247CB" w:rsidR="00A24D56" w:rsidRP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FF0000"/>
        </w:rPr>
      </w:pPr>
      <w:r w:rsidRPr="00A24D56">
        <w:rPr>
          <w:color w:val="FF0000"/>
        </w:rPr>
        <w:t>(1) Neither side knows if other is alive or dead</w:t>
      </w:r>
    </w:p>
    <w:p w14:paraId="60D9032C" w14:textId="2597B432" w:rsid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FF0000"/>
        </w:rPr>
      </w:pPr>
      <w:r w:rsidRPr="00A24D56">
        <w:rPr>
          <w:color w:val="FF0000"/>
        </w:rPr>
        <w:t>(2) Limited client caching</w:t>
      </w:r>
    </w:p>
    <w:p w14:paraId="63C3C206" w14:textId="67C77652" w:rsidR="00A24D56" w:rsidRDefault="00A24D56" w:rsidP="00580771">
      <w:pPr>
        <w:pStyle w:val="ListParagraph"/>
        <w:numPr>
          <w:ilvl w:val="0"/>
          <w:numId w:val="33"/>
        </w:numPr>
        <w:jc w:val="both"/>
        <w:rPr>
          <w:color w:val="000000" w:themeColor="text1"/>
        </w:rPr>
      </w:pPr>
      <w:r w:rsidRPr="00A24D56">
        <w:rPr>
          <w:b/>
          <w:color w:val="000000" w:themeColor="text1"/>
        </w:rPr>
        <w:t>NFSv3</w:t>
      </w:r>
    </w:p>
    <w:p w14:paraId="6A131721" w14:textId="1E60F287" w:rsidR="00A24D56" w:rsidRDefault="00A24D56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Minor protocol enhancements</w:t>
      </w:r>
    </w:p>
    <w:p w14:paraId="0844DBD2" w14:textId="32F98B59" w:rsidR="00A24D56" w:rsidRDefault="00A24D56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(1) Scalability</w:t>
      </w:r>
    </w:p>
    <w:p w14:paraId="2A63934D" w14:textId="6E924FFD" w:rsid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Remove limits on path and file name lengths</w:t>
      </w:r>
    </w:p>
    <w:p w14:paraId="7E13838F" w14:textId="4AB35107" w:rsid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Allow 64-bit offsets for large files</w:t>
      </w:r>
    </w:p>
    <w:p w14:paraId="5C385567" w14:textId="602687CF" w:rsid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Allow large (&gt;8KB) transfer-size negotiation</w:t>
      </w:r>
    </w:p>
    <w:p w14:paraId="662FF005" w14:textId="4134FD85" w:rsidR="00A24D56" w:rsidRDefault="00A24D56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(2) Explicit asynchrony</w:t>
      </w:r>
    </w:p>
    <w:p w14:paraId="28EEB1AF" w14:textId="6309AC85" w:rsid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Server can do asynchronous writes (write-back)</w:t>
      </w:r>
    </w:p>
    <w:p w14:paraId="052C64FA" w14:textId="1D138006" w:rsidR="00A24D56" w:rsidRDefault="00A24D56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Client sends explicit commit after some </w:t>
      </w:r>
    </w:p>
    <w:p w14:paraId="4ED024C3" w14:textId="68DE317A" w:rsidR="00A24D56" w:rsidRDefault="00A24D56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(3) Optimized RPCs</w:t>
      </w:r>
    </w:p>
    <w:p w14:paraId="2F1CF59B" w14:textId="2CDD260A" w:rsidR="00A85A35" w:rsidRPr="004078FF" w:rsidRDefault="00A85A35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Readdirplus</w:t>
      </w:r>
    </w:p>
    <w:p w14:paraId="3B090934" w14:textId="3F6692BA" w:rsidR="004078FF" w:rsidRPr="00160AAA" w:rsidRDefault="004078FF" w:rsidP="00580771">
      <w:pPr>
        <w:pStyle w:val="ListParagraph"/>
        <w:numPr>
          <w:ilvl w:val="3"/>
          <w:numId w:val="33"/>
        </w:numPr>
        <w:jc w:val="both"/>
        <w:rPr>
          <w:color w:val="0070C0"/>
        </w:rPr>
      </w:pPr>
      <w:r w:rsidRPr="00160AAA">
        <w:rPr>
          <w:color w:val="0070C0"/>
        </w:rPr>
        <w:lastRenderedPageBreak/>
        <w:t>Old behaviour for ls -l</w:t>
      </w:r>
    </w:p>
    <w:p w14:paraId="370A8745" w14:textId="197220DB" w:rsidR="00A85A35" w:rsidRPr="00160AAA" w:rsidRDefault="004078FF" w:rsidP="00580771">
      <w:pPr>
        <w:pStyle w:val="ListParagraph"/>
        <w:numPr>
          <w:ilvl w:val="4"/>
          <w:numId w:val="33"/>
        </w:numPr>
        <w:jc w:val="both"/>
        <w:rPr>
          <w:color w:val="0070C0"/>
        </w:rPr>
      </w:pPr>
      <w:r w:rsidRPr="00160AAA">
        <w:rPr>
          <w:color w:val="0070C0"/>
        </w:rPr>
        <w:t>Readdir() triggers NFS_READDIR to request names and handles</w:t>
      </w:r>
    </w:p>
    <w:p w14:paraId="4A6324F6" w14:textId="5D17CCEC" w:rsidR="004078FF" w:rsidRPr="00160AAA" w:rsidRDefault="004078FF" w:rsidP="00580771">
      <w:pPr>
        <w:pStyle w:val="ListParagraph"/>
        <w:numPr>
          <w:ilvl w:val="4"/>
          <w:numId w:val="33"/>
        </w:numPr>
        <w:jc w:val="both"/>
        <w:rPr>
          <w:color w:val="0070C0"/>
        </w:rPr>
      </w:pPr>
      <w:r w:rsidRPr="00160AAA">
        <w:rPr>
          <w:color w:val="0070C0"/>
        </w:rPr>
        <w:t>Stat() on each file triggers one NFS_GETATTR RPC</w:t>
      </w:r>
    </w:p>
    <w:p w14:paraId="751D7464" w14:textId="18A073D3" w:rsidR="004078FF" w:rsidRPr="00160AAA" w:rsidRDefault="004078FF" w:rsidP="00580771">
      <w:pPr>
        <w:pStyle w:val="ListParagraph"/>
        <w:numPr>
          <w:ilvl w:val="3"/>
          <w:numId w:val="33"/>
        </w:numPr>
        <w:jc w:val="both"/>
        <w:rPr>
          <w:color w:val="0070C0"/>
        </w:rPr>
      </w:pPr>
      <w:r w:rsidRPr="00160AAA">
        <w:rPr>
          <w:color w:val="0070C0"/>
        </w:rPr>
        <w:t>NFS3_READDIRPLUS returns the names, handles and attributes</w:t>
      </w:r>
    </w:p>
    <w:p w14:paraId="5E882DBB" w14:textId="17140EE5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 w:rsidRPr="004078FF">
        <w:rPr>
          <w:color w:val="000000" w:themeColor="text1"/>
        </w:rPr>
        <w:t>Therefore, mask network latency by batching synchronous operations</w:t>
      </w:r>
    </w:p>
    <w:p w14:paraId="778C2587" w14:textId="303D2626" w:rsidR="004078FF" w:rsidRP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Distributed Filesystem Consistency</w:t>
      </w:r>
    </w:p>
    <w:p w14:paraId="34ED4BC8" w14:textId="2D51FCFD" w:rsidR="004078FF" w:rsidRDefault="004078FF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Files are not presumed to be consistent – a client may have freshly written data in its cache that has not been sent to the server with an RPC yet.</w:t>
      </w:r>
    </w:p>
    <w:p w14:paraId="3D633839" w14:textId="0A6BFD32" w:rsidR="004078FF" w:rsidRPr="004078FF" w:rsidRDefault="004078FF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Close-to-open Consistency</w:t>
      </w:r>
    </w:p>
    <w:p w14:paraId="6BDD2D39" w14:textId="1FB17DA0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Reduces synchronous RPCs and permit caching (which would otherwise need to be disabled to get global visibility for writes)</w:t>
      </w:r>
    </w:p>
    <w:p w14:paraId="772D2116" w14:textId="3C3A2005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(1) For each file, server maintains a timestamp of last write</w:t>
      </w:r>
    </w:p>
    <w:p w14:paraId="1CEB4233" w14:textId="0D791245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(2) When file opened, client receives timestamp. If timestamp changes since data cached, the client invalidates its read cache, forcing fresh read RPCs</w:t>
      </w:r>
    </w:p>
    <w:p w14:paraId="78BE9BE2" w14:textId="2C320806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(3) While file open, data reads/writes can be cached on the client</w:t>
      </w:r>
    </w:p>
    <w:p w14:paraId="166AA71F" w14:textId="448DA432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(4) When file closed, pending writes must be sent to server before close() can return</w:t>
      </w:r>
    </w:p>
    <w:p w14:paraId="08E0FC7E" w14:textId="6A0EEB5D" w:rsidR="004078FF" w:rsidRDefault="004078FF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Must therefore, reopen a file after closing to get new changes</w:t>
      </w:r>
    </w:p>
    <w:p w14:paraId="5968471E" w14:textId="08ACB998" w:rsidR="004078FF" w:rsidRPr="004078FF" w:rsidRDefault="004078FF" w:rsidP="00580771">
      <w:pPr>
        <w:pStyle w:val="ListParagraph"/>
        <w:numPr>
          <w:ilvl w:val="0"/>
          <w:numId w:val="33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NFSv4</w:t>
      </w:r>
    </w:p>
    <w:p w14:paraId="6558ACD8" w14:textId="676166A0" w:rsid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Single stateful protocol</w:t>
      </w:r>
    </w:p>
    <w:p w14:paraId="1EAAF9DE" w14:textId="7A7A1DEF" w:rsid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TCP only</w:t>
      </w:r>
    </w:p>
    <w:p w14:paraId="39DB571B" w14:textId="0AEF6933" w:rsid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Explicit open and close operations</w:t>
      </w:r>
    </w:p>
    <w:p w14:paraId="1DA38DA4" w14:textId="00E768DA" w:rsid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Share reservations</w:t>
      </w:r>
    </w:p>
    <w:p w14:paraId="48AE34AF" w14:textId="394DD0A8" w:rsid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Delegation</w:t>
      </w:r>
    </w:p>
    <w:p w14:paraId="794A9332" w14:textId="40509D10" w:rsid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Arbitrary compound operations</w:t>
      </w:r>
    </w:p>
    <w:p w14:paraId="6FA6523D" w14:textId="53631475" w:rsidR="004078FF" w:rsidRPr="004078FF" w:rsidRDefault="004078FF" w:rsidP="00580771">
      <w:pPr>
        <w:pStyle w:val="ListParagraph"/>
        <w:numPr>
          <w:ilvl w:val="1"/>
          <w:numId w:val="33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Improving on SunRPC</w:t>
      </w:r>
    </w:p>
    <w:p w14:paraId="1B14A5AC" w14:textId="55011E20" w:rsidR="004078FF" w:rsidRDefault="004078FF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Issues with SunRPC</w:t>
      </w:r>
    </w:p>
    <w:p w14:paraId="26ED97C1" w14:textId="4A1613C0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Clunky</w:t>
      </w:r>
    </w:p>
    <w:p w14:paraId="4C0078A7" w14:textId="57763321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Limited type information</w:t>
      </w:r>
    </w:p>
    <w:p w14:paraId="19D2375A" w14:textId="4B46CA76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Hard to scale beyond simple client / server</w:t>
      </w:r>
    </w:p>
    <w:p w14:paraId="75D1FE1C" w14:textId="71193C60" w:rsidR="004078FF" w:rsidRDefault="004078FF" w:rsidP="00580771">
      <w:pPr>
        <w:pStyle w:val="ListParagraph"/>
        <w:numPr>
          <w:ilvl w:val="2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OSF DCE (Distributed Computing Environment)</w:t>
      </w:r>
    </w:p>
    <w:p w14:paraId="553BA332" w14:textId="74B3986B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Lar</w:t>
      </w:r>
      <w:r w:rsidRPr="004078FF">
        <w:rPr>
          <w:color w:val="000000" w:themeColor="text1"/>
        </w:rPr>
        <w:t xml:space="preserve">ge middleware system including a </w:t>
      </w:r>
      <w:r w:rsidR="001622DA" w:rsidRPr="004078FF">
        <w:rPr>
          <w:color w:val="000000" w:themeColor="text1"/>
        </w:rPr>
        <w:t>distributed file system</w:t>
      </w:r>
      <w:r w:rsidRPr="004078FF">
        <w:rPr>
          <w:color w:val="000000" w:themeColor="text1"/>
        </w:rPr>
        <w:t>, directory service and DCE RPC</w:t>
      </w:r>
    </w:p>
    <w:p w14:paraId="54CC8649" w14:textId="31B0E4CA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Deals with a collection of machines (a cell) rather than just individual clients and servers</w:t>
      </w:r>
    </w:p>
    <w:p w14:paraId="6A45D76C" w14:textId="63641CC5" w:rsidR="004078FF" w:rsidRDefault="004078FF" w:rsidP="00580771">
      <w:pPr>
        <w:pStyle w:val="ListParagraph"/>
        <w:numPr>
          <w:ilvl w:val="3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Quite similar to SunRPC</w:t>
      </w:r>
    </w:p>
    <w:p w14:paraId="12B0935A" w14:textId="75825B65" w:rsidR="004078FF" w:rsidRDefault="004078FF" w:rsidP="00580771">
      <w:pPr>
        <w:pStyle w:val="ListParagraph"/>
        <w:numPr>
          <w:ilvl w:val="4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Interfaces written in IDN and compiled to skeletons and stubs</w:t>
      </w:r>
    </w:p>
    <w:p w14:paraId="24F91D37" w14:textId="7376E967" w:rsidR="004078FF" w:rsidRDefault="004078FF" w:rsidP="00580771">
      <w:pPr>
        <w:pStyle w:val="ListParagraph"/>
        <w:numPr>
          <w:ilvl w:val="4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NDR wire format</w:t>
      </w:r>
    </w:p>
    <w:p w14:paraId="33E4F78D" w14:textId="3917AE13" w:rsidR="004078FF" w:rsidRDefault="004078FF" w:rsidP="00580771">
      <w:pPr>
        <w:pStyle w:val="ListParagraph"/>
        <w:numPr>
          <w:ilvl w:val="4"/>
          <w:numId w:val="33"/>
        </w:numPr>
        <w:jc w:val="both"/>
        <w:rPr>
          <w:color w:val="000000" w:themeColor="text1"/>
        </w:rPr>
      </w:pPr>
      <w:r>
        <w:rPr>
          <w:color w:val="000000" w:themeColor="text1"/>
        </w:rPr>
        <w:t>Can operate over variety of transport protocols</w:t>
      </w:r>
    </w:p>
    <w:p w14:paraId="5C7DF075" w14:textId="3C57CEE2" w:rsidR="004078FF" w:rsidRPr="00160AAA" w:rsidRDefault="004078FF" w:rsidP="00580771">
      <w:pPr>
        <w:pStyle w:val="ListParagraph"/>
        <w:numPr>
          <w:ilvl w:val="3"/>
          <w:numId w:val="33"/>
        </w:numPr>
        <w:jc w:val="both"/>
        <w:rPr>
          <w:color w:val="00B050"/>
        </w:rPr>
      </w:pPr>
      <w:r w:rsidRPr="00160AAA">
        <w:rPr>
          <w:color w:val="00B050"/>
        </w:rPr>
        <w:t>Better security</w:t>
      </w:r>
    </w:p>
    <w:p w14:paraId="0FA89656" w14:textId="10348613" w:rsidR="004078FF" w:rsidRPr="00160AAA" w:rsidRDefault="004078FF" w:rsidP="00580771">
      <w:pPr>
        <w:pStyle w:val="ListParagraph"/>
        <w:numPr>
          <w:ilvl w:val="3"/>
          <w:numId w:val="33"/>
        </w:numPr>
        <w:jc w:val="both"/>
        <w:rPr>
          <w:color w:val="00B050"/>
        </w:rPr>
      </w:pPr>
      <w:r w:rsidRPr="00160AAA">
        <w:rPr>
          <w:color w:val="00B050"/>
        </w:rPr>
        <w:t>Location transparency – services identify by UUID</w:t>
      </w:r>
    </w:p>
    <w:p w14:paraId="6DD2526B" w14:textId="77777777" w:rsidR="00950634" w:rsidRPr="00950634" w:rsidRDefault="00950634" w:rsidP="00580771">
      <w:pPr>
        <w:jc w:val="both"/>
      </w:pPr>
    </w:p>
    <w:p w14:paraId="27C51808" w14:textId="3B3D8C29" w:rsidR="009E7317" w:rsidRDefault="009E7317" w:rsidP="00580771">
      <w:pPr>
        <w:pStyle w:val="Heading2"/>
        <w:jc w:val="both"/>
      </w:pPr>
      <w:bookmarkStart w:id="20" w:name="_Toc533894677"/>
      <w:r>
        <w:lastRenderedPageBreak/>
        <w:t>Object-Oriented Middleware</w:t>
      </w:r>
      <w:bookmarkEnd w:id="20"/>
    </w:p>
    <w:p w14:paraId="4336CA5D" w14:textId="094FFF7D" w:rsidR="004A1E2C" w:rsidRDefault="00015C4F" w:rsidP="00580771">
      <w:pPr>
        <w:pStyle w:val="ListParagraph"/>
        <w:numPr>
          <w:ilvl w:val="0"/>
          <w:numId w:val="34"/>
        </w:numPr>
        <w:jc w:val="both"/>
      </w:pPr>
      <w:r>
        <w:t>Remote objects behave like local object, but their methods will be forwarded over the network</w:t>
      </w:r>
    </w:p>
    <w:p w14:paraId="5D092331" w14:textId="1A1A545F" w:rsidR="00015C4F" w:rsidRDefault="00015C4F" w:rsidP="00580771">
      <w:pPr>
        <w:pStyle w:val="ListParagraph"/>
        <w:numPr>
          <w:ilvl w:val="0"/>
          <w:numId w:val="34"/>
        </w:numPr>
        <w:jc w:val="both"/>
      </w:pPr>
      <w:r>
        <w:t>References to objects can be passed as arguments or return values</w:t>
      </w:r>
    </w:p>
    <w:p w14:paraId="7F237435" w14:textId="792E666A" w:rsidR="00015C4F" w:rsidRDefault="00015C4F" w:rsidP="00580771">
      <w:pPr>
        <w:pStyle w:val="ListParagraph"/>
        <w:numPr>
          <w:ilvl w:val="0"/>
          <w:numId w:val="34"/>
        </w:numPr>
        <w:jc w:val="both"/>
      </w:pPr>
      <w:r w:rsidRPr="00015C4F">
        <w:rPr>
          <w:b/>
        </w:rPr>
        <w:t>Why</w:t>
      </w:r>
      <w:r>
        <w:t>?: SunRPC forward functions and do not support complex types, exceptions or polymorphism</w:t>
      </w:r>
    </w:p>
    <w:p w14:paraId="041BDCB5" w14:textId="7D05AE5C" w:rsidR="009462A7" w:rsidRPr="009462A7" w:rsidRDefault="009462A7" w:rsidP="00580771">
      <w:pPr>
        <w:pStyle w:val="ListParagraph"/>
        <w:numPr>
          <w:ilvl w:val="0"/>
          <w:numId w:val="34"/>
        </w:numPr>
        <w:jc w:val="both"/>
      </w:pPr>
      <w:r>
        <w:rPr>
          <w:b/>
        </w:rPr>
        <w:t>Common Object Request Broker Architecture - CORBA (1989)</w:t>
      </w:r>
    </w:p>
    <w:p w14:paraId="65E84EC4" w14:textId="7822A66B" w:rsidR="009462A7" w:rsidRDefault="009462A7" w:rsidP="00580771">
      <w:pPr>
        <w:pStyle w:val="ListParagraph"/>
        <w:numPr>
          <w:ilvl w:val="1"/>
          <w:numId w:val="34"/>
        </w:numPr>
        <w:jc w:val="both"/>
      </w:pPr>
      <w:r>
        <w:t>Specified by the Object Management Group</w:t>
      </w:r>
    </w:p>
    <w:p w14:paraId="64574517" w14:textId="5AF0152E" w:rsidR="009462A7" w:rsidRDefault="009462A7" w:rsidP="00580771">
      <w:pPr>
        <w:pStyle w:val="ListParagraph"/>
        <w:numPr>
          <w:ilvl w:val="1"/>
          <w:numId w:val="34"/>
        </w:numPr>
        <w:jc w:val="both"/>
      </w:pPr>
      <w:r>
        <w:t>Object Management Architecture is the general model of how objects interoperate:</w:t>
      </w:r>
    </w:p>
    <w:p w14:paraId="47696B04" w14:textId="6E68BEBE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Objects provide services</w:t>
      </w:r>
    </w:p>
    <w:p w14:paraId="436A80A6" w14:textId="7AB3FD85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Clients makes a request to an object for a service</w:t>
      </w:r>
    </w:p>
    <w:p w14:paraId="6611CFCD" w14:textId="763D8A0B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t>Doesn’t need to know where the object is, or anything about how the object is implemented</w:t>
      </w:r>
    </w:p>
    <w:p w14:paraId="31E5B46B" w14:textId="3453C835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Object interface must be known</w:t>
      </w:r>
    </w:p>
    <w:p w14:paraId="0D345653" w14:textId="5256C8C7" w:rsidR="009462A7" w:rsidRP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rPr>
          <w:b/>
        </w:rPr>
        <w:t>Object Request Broker</w:t>
      </w:r>
    </w:p>
    <w:p w14:paraId="6661564E" w14:textId="0F6ED179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t>Core of the architecture</w:t>
      </w:r>
    </w:p>
    <w:p w14:paraId="2966CDD3" w14:textId="78541976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t>Connects clients to object implementations</w:t>
      </w:r>
    </w:p>
    <w:p w14:paraId="4D61BF46" w14:textId="3FA487E8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t>Conceptually spans multiple machines – in practise, ORB software runs on each machine</w:t>
      </w:r>
    </w:p>
    <w:p w14:paraId="25FE9F62" w14:textId="5816406B" w:rsidR="009462A7" w:rsidRDefault="009462A7" w:rsidP="00580771">
      <w:pPr>
        <w:pStyle w:val="ListParagraph"/>
        <w:ind w:left="1800"/>
        <w:jc w:val="both"/>
      </w:pPr>
      <w:r w:rsidRPr="009462A7">
        <w:rPr>
          <w:noProof/>
        </w:rPr>
        <w:drawing>
          <wp:inline distT="0" distB="0" distL="0" distR="0" wp14:anchorId="4E204302" wp14:editId="244DCF4B">
            <wp:extent cx="3940236" cy="1493096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4750" cy="15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3058" w14:textId="0B443363" w:rsidR="009462A7" w:rsidRPr="009462A7" w:rsidRDefault="009462A7" w:rsidP="00580771">
      <w:pPr>
        <w:pStyle w:val="ListParagraph"/>
        <w:numPr>
          <w:ilvl w:val="1"/>
          <w:numId w:val="34"/>
        </w:numPr>
        <w:jc w:val="both"/>
      </w:pPr>
      <w:r>
        <w:rPr>
          <w:b/>
        </w:rPr>
        <w:t>Invoking Objects</w:t>
      </w:r>
    </w:p>
    <w:p w14:paraId="527415FC" w14:textId="5C26FB4B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Clients obtain an object reference via the naming service or trading service</w:t>
      </w:r>
    </w:p>
    <w:p w14:paraId="5E8358AA" w14:textId="4CE122E0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Interfaces are defined by the CORBA IDL</w:t>
      </w:r>
    </w:p>
    <w:p w14:paraId="7403DC70" w14:textId="0FFAFA8B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Clients can call remote methods in two ways:</w:t>
      </w:r>
    </w:p>
    <w:p w14:paraId="2A6A6E21" w14:textId="5D69F18D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t>(1) Static Invocation: using stubs built at compile time</w:t>
      </w:r>
    </w:p>
    <w:p w14:paraId="44649F24" w14:textId="6914830C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t>(2) Dynamic Invocation: actual method call is created on the fly. Possible for a client to discover new objects at run time and access the object’s methods</w:t>
      </w:r>
    </w:p>
    <w:p w14:paraId="52F45540" w14:textId="52B686E2" w:rsidR="009462A7" w:rsidRPr="009462A7" w:rsidRDefault="009462A7" w:rsidP="00580771">
      <w:pPr>
        <w:pStyle w:val="ListParagraph"/>
        <w:numPr>
          <w:ilvl w:val="1"/>
          <w:numId w:val="34"/>
        </w:numPr>
        <w:jc w:val="both"/>
      </w:pPr>
      <w:r>
        <w:rPr>
          <w:b/>
        </w:rPr>
        <w:t>CORBA IDL</w:t>
      </w:r>
    </w:p>
    <w:p w14:paraId="3F6160C5" w14:textId="72C67539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Definition of language-independent remote interfaces</w:t>
      </w:r>
    </w:p>
    <w:p w14:paraId="428C114E" w14:textId="794D72B8" w:rsidR="009462A7" w:rsidRDefault="009462A7" w:rsidP="00580771">
      <w:pPr>
        <w:pStyle w:val="ListParagraph"/>
        <w:numPr>
          <w:ilvl w:val="2"/>
          <w:numId w:val="34"/>
        </w:numPr>
        <w:jc w:val="both"/>
      </w:pPr>
      <w:r>
        <w:t>Type system</w:t>
      </w:r>
    </w:p>
    <w:p w14:paraId="2B36F242" w14:textId="0BFFDDF6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rPr>
          <w:b/>
        </w:rPr>
        <w:t xml:space="preserve">Basic Types: </w:t>
      </w:r>
      <w:r>
        <w:t>long, long long, short, float, char, Boolean, octet</w:t>
      </w:r>
    </w:p>
    <w:p w14:paraId="71F2D113" w14:textId="183C568B" w:rsidR="009462A7" w:rsidRDefault="009462A7" w:rsidP="00580771">
      <w:pPr>
        <w:pStyle w:val="ListParagraph"/>
        <w:numPr>
          <w:ilvl w:val="3"/>
          <w:numId w:val="34"/>
        </w:numPr>
        <w:jc w:val="both"/>
      </w:pPr>
      <w:r>
        <w:rPr>
          <w:b/>
        </w:rPr>
        <w:t>Constructed types:</w:t>
      </w:r>
      <w:r>
        <w:t xml:space="preserve"> struct, union, sequence, array, enum</w:t>
      </w:r>
    </w:p>
    <w:p w14:paraId="5DD0C72B" w14:textId="41DD7478" w:rsidR="009462A7" w:rsidRPr="005E514A" w:rsidRDefault="009462A7" w:rsidP="00580771">
      <w:pPr>
        <w:pStyle w:val="ListParagraph"/>
        <w:numPr>
          <w:ilvl w:val="3"/>
          <w:numId w:val="34"/>
        </w:numPr>
        <w:jc w:val="both"/>
      </w:pPr>
      <w:r>
        <w:rPr>
          <w:b/>
        </w:rPr>
        <w:t>Objects:</w:t>
      </w:r>
    </w:p>
    <w:p w14:paraId="67C9FA41" w14:textId="2D613F3C" w:rsidR="005E514A" w:rsidRDefault="005E514A" w:rsidP="00580771">
      <w:pPr>
        <w:pStyle w:val="ListParagraph"/>
        <w:numPr>
          <w:ilvl w:val="2"/>
          <w:numId w:val="34"/>
        </w:numPr>
        <w:jc w:val="both"/>
      </w:pPr>
      <w:r>
        <w:t>Parameter passing</w:t>
      </w:r>
    </w:p>
    <w:p w14:paraId="06C3ACEE" w14:textId="631E6E2C" w:rsidR="005E514A" w:rsidRDefault="005E514A" w:rsidP="00580771">
      <w:pPr>
        <w:pStyle w:val="ListParagraph"/>
        <w:numPr>
          <w:ilvl w:val="3"/>
          <w:numId w:val="34"/>
        </w:numPr>
        <w:jc w:val="both"/>
      </w:pPr>
      <w:r>
        <w:t>In, out, inout = send remote, modify, update</w:t>
      </w:r>
    </w:p>
    <w:p w14:paraId="21758A98" w14:textId="722295C1" w:rsidR="005E514A" w:rsidRDefault="005E514A" w:rsidP="00580771">
      <w:pPr>
        <w:pStyle w:val="ListParagraph"/>
        <w:numPr>
          <w:ilvl w:val="3"/>
          <w:numId w:val="34"/>
        </w:numPr>
        <w:jc w:val="both"/>
      </w:pPr>
      <w:r>
        <w:t>Basic and constructed types passed by value, objects passed by reference</w:t>
      </w:r>
    </w:p>
    <w:p w14:paraId="33D80693" w14:textId="5D3A5CCE" w:rsidR="005E514A" w:rsidRPr="005E514A" w:rsidRDefault="005E514A" w:rsidP="00580771">
      <w:pPr>
        <w:pStyle w:val="ListParagraph"/>
        <w:numPr>
          <w:ilvl w:val="1"/>
          <w:numId w:val="34"/>
        </w:numPr>
        <w:jc w:val="both"/>
      </w:pPr>
      <w:r>
        <w:rPr>
          <w:b/>
        </w:rPr>
        <w:lastRenderedPageBreak/>
        <w:t>Pros and Cons</w:t>
      </w:r>
    </w:p>
    <w:p w14:paraId="23072BDF" w14:textId="7304C536" w:rsidR="005E514A" w:rsidRPr="00160AAA" w:rsidRDefault="005E514A" w:rsidP="00580771">
      <w:pPr>
        <w:pStyle w:val="ListParagraph"/>
        <w:numPr>
          <w:ilvl w:val="2"/>
          <w:numId w:val="34"/>
        </w:numPr>
        <w:jc w:val="both"/>
        <w:rPr>
          <w:color w:val="00B050"/>
        </w:rPr>
      </w:pPr>
      <w:r w:rsidRPr="00160AAA">
        <w:rPr>
          <w:color w:val="00B050"/>
        </w:rPr>
        <w:t>Industry standard</w:t>
      </w:r>
    </w:p>
    <w:p w14:paraId="190EAA65" w14:textId="7C9E7BF4" w:rsidR="005E514A" w:rsidRPr="00160AAA" w:rsidRDefault="005E514A" w:rsidP="00580771">
      <w:pPr>
        <w:pStyle w:val="ListParagraph"/>
        <w:numPr>
          <w:ilvl w:val="2"/>
          <w:numId w:val="34"/>
        </w:numPr>
        <w:jc w:val="both"/>
        <w:rPr>
          <w:color w:val="00B050"/>
        </w:rPr>
      </w:pPr>
      <w:r w:rsidRPr="00160AAA">
        <w:rPr>
          <w:color w:val="00B050"/>
        </w:rPr>
        <w:t>Language and OS agnostic</w:t>
      </w:r>
    </w:p>
    <w:p w14:paraId="670635A7" w14:textId="3C4541B5" w:rsidR="005E514A" w:rsidRPr="00160AAA" w:rsidRDefault="005E514A" w:rsidP="00580771">
      <w:pPr>
        <w:pStyle w:val="ListParagraph"/>
        <w:numPr>
          <w:ilvl w:val="2"/>
          <w:numId w:val="34"/>
        </w:numPr>
        <w:jc w:val="both"/>
        <w:rPr>
          <w:color w:val="00B050"/>
        </w:rPr>
      </w:pPr>
      <w:r w:rsidRPr="00160AAA">
        <w:rPr>
          <w:color w:val="00B050"/>
        </w:rPr>
        <w:t>Richer than simple RPC</w:t>
      </w:r>
    </w:p>
    <w:p w14:paraId="47F68FB3" w14:textId="67B50470" w:rsidR="005E514A" w:rsidRPr="00160AAA" w:rsidRDefault="005E514A" w:rsidP="00580771">
      <w:pPr>
        <w:pStyle w:val="ListParagraph"/>
        <w:numPr>
          <w:ilvl w:val="2"/>
          <w:numId w:val="34"/>
        </w:numPr>
        <w:jc w:val="both"/>
        <w:rPr>
          <w:color w:val="00B050"/>
        </w:rPr>
      </w:pPr>
      <w:r w:rsidRPr="00160AAA">
        <w:rPr>
          <w:color w:val="00B050"/>
        </w:rPr>
        <w:t>Additional services</w:t>
      </w:r>
    </w:p>
    <w:p w14:paraId="26782D75" w14:textId="1C088425" w:rsidR="005E514A" w:rsidRPr="005E514A" w:rsidRDefault="005E514A" w:rsidP="00580771">
      <w:pPr>
        <w:pStyle w:val="ListParagraph"/>
        <w:numPr>
          <w:ilvl w:val="2"/>
          <w:numId w:val="34"/>
        </w:numPr>
        <w:jc w:val="both"/>
        <w:rPr>
          <w:color w:val="FF0000"/>
        </w:rPr>
      </w:pPr>
      <w:r w:rsidRPr="005E514A">
        <w:rPr>
          <w:color w:val="FF0000"/>
        </w:rPr>
        <w:t>Complicated</w:t>
      </w:r>
    </w:p>
    <w:p w14:paraId="0DC24341" w14:textId="2CCE89DF" w:rsidR="005E514A" w:rsidRPr="005E514A" w:rsidRDefault="005E514A" w:rsidP="00580771">
      <w:pPr>
        <w:pStyle w:val="ListParagraph"/>
        <w:numPr>
          <w:ilvl w:val="2"/>
          <w:numId w:val="34"/>
        </w:numPr>
        <w:jc w:val="both"/>
        <w:rPr>
          <w:color w:val="FF0000"/>
        </w:rPr>
      </w:pPr>
      <w:r w:rsidRPr="005E514A">
        <w:rPr>
          <w:color w:val="FF0000"/>
        </w:rPr>
        <w:t>Poor interoperability</w:t>
      </w:r>
    </w:p>
    <w:p w14:paraId="0A8BFF97" w14:textId="701CEA27" w:rsidR="005E514A" w:rsidRPr="005E514A" w:rsidRDefault="005E514A" w:rsidP="00580771">
      <w:pPr>
        <w:pStyle w:val="ListParagraph"/>
        <w:numPr>
          <w:ilvl w:val="0"/>
          <w:numId w:val="34"/>
        </w:numPr>
        <w:jc w:val="both"/>
      </w:pPr>
      <w:r>
        <w:rPr>
          <w:b/>
        </w:rPr>
        <w:t>Microsoft DCOM (1996)</w:t>
      </w:r>
    </w:p>
    <w:p w14:paraId="5ED2EA75" w14:textId="653FE2DF" w:rsidR="005E514A" w:rsidRDefault="005E514A" w:rsidP="00580771">
      <w:pPr>
        <w:pStyle w:val="ListParagraph"/>
        <w:numPr>
          <w:ilvl w:val="1"/>
          <w:numId w:val="34"/>
        </w:numPr>
        <w:jc w:val="both"/>
      </w:pPr>
      <w:r>
        <w:t>Microsoft alternative to CORBA</w:t>
      </w:r>
    </w:p>
    <w:p w14:paraId="5EEF6046" w14:textId="69590A1B" w:rsidR="005E514A" w:rsidRDefault="005E514A" w:rsidP="00580771">
      <w:pPr>
        <w:pStyle w:val="ListParagraph"/>
        <w:numPr>
          <w:ilvl w:val="1"/>
          <w:numId w:val="34"/>
        </w:numPr>
        <w:jc w:val="both"/>
      </w:pPr>
      <w:r>
        <w:t>Service Control Manager (SCM) on each machine is respons</w:t>
      </w:r>
      <w:r w:rsidR="00EF5B56">
        <w:t>ible for object creation, invocation</w:t>
      </w:r>
    </w:p>
    <w:p w14:paraId="4BFFA23A" w14:textId="159E5F01" w:rsidR="00EF5B56" w:rsidRDefault="00EF5B56" w:rsidP="00580771">
      <w:pPr>
        <w:pStyle w:val="ListParagraph"/>
        <w:numPr>
          <w:ilvl w:val="1"/>
          <w:numId w:val="34"/>
        </w:numPr>
        <w:jc w:val="both"/>
      </w:pPr>
      <w:r>
        <w:t>Add remote operation using MSRPC</w:t>
      </w:r>
    </w:p>
    <w:p w14:paraId="77AF5EB6" w14:textId="75865907" w:rsidR="002E2935" w:rsidRDefault="002E2935" w:rsidP="00580771">
      <w:pPr>
        <w:pStyle w:val="ListParagraph"/>
        <w:numPr>
          <w:ilvl w:val="2"/>
          <w:numId w:val="34"/>
        </w:numPr>
        <w:jc w:val="both"/>
      </w:pPr>
      <w:r>
        <w:t>Based on DCE RPC, but extended to support objects</w:t>
      </w:r>
    </w:p>
    <w:p w14:paraId="3E1265DE" w14:textId="7511F2E6" w:rsidR="002E2935" w:rsidRDefault="002E2935" w:rsidP="00580771">
      <w:pPr>
        <w:pStyle w:val="ListParagraph"/>
        <w:numPr>
          <w:ilvl w:val="2"/>
          <w:numId w:val="34"/>
        </w:numPr>
        <w:jc w:val="both"/>
      </w:pPr>
      <w:r>
        <w:t>Augmented IDL called MIDL: DCE IDL + objects</w:t>
      </w:r>
    </w:p>
    <w:p w14:paraId="4CA0504C" w14:textId="53383D09" w:rsidR="002E2935" w:rsidRDefault="002E2935" w:rsidP="00580771">
      <w:pPr>
        <w:pStyle w:val="ListParagraph"/>
        <w:numPr>
          <w:ilvl w:val="2"/>
          <w:numId w:val="34"/>
        </w:numPr>
        <w:jc w:val="both"/>
      </w:pPr>
      <w:r>
        <w:t>Requests include interface pointer IDs to identify object and interface to be invoked</w:t>
      </w:r>
    </w:p>
    <w:p w14:paraId="211AB451" w14:textId="7F36E689" w:rsidR="002E2935" w:rsidRDefault="002E2935" w:rsidP="00580771">
      <w:pPr>
        <w:pStyle w:val="ListParagraph"/>
        <w:numPr>
          <w:ilvl w:val="1"/>
          <w:numId w:val="34"/>
        </w:numPr>
        <w:jc w:val="both"/>
      </w:pPr>
      <w:r>
        <w:t>Both DCOM and CORBA are language neutral</w:t>
      </w:r>
    </w:p>
    <w:p w14:paraId="425C50CC" w14:textId="6EC9BAC3" w:rsidR="002E2935" w:rsidRDefault="002E2935" w:rsidP="00580771">
      <w:pPr>
        <w:pStyle w:val="ListParagraph"/>
        <w:numPr>
          <w:ilvl w:val="1"/>
          <w:numId w:val="34"/>
        </w:numPr>
        <w:jc w:val="both"/>
      </w:pPr>
      <w:r>
        <w:t>DCOM supports objects with multiple interfaces, but not, like CORBA, multiple inheritance of interfaces</w:t>
      </w:r>
    </w:p>
    <w:p w14:paraId="4C0EAA99" w14:textId="6332A6CF" w:rsidR="002E2935" w:rsidRDefault="002E2935" w:rsidP="00580771">
      <w:pPr>
        <w:pStyle w:val="ListParagraph"/>
        <w:numPr>
          <w:ilvl w:val="1"/>
          <w:numId w:val="34"/>
        </w:numPr>
        <w:jc w:val="both"/>
      </w:pPr>
      <w:r>
        <w:t>Also handles distributed garbage collection</w:t>
      </w:r>
    </w:p>
    <w:p w14:paraId="2936519B" w14:textId="64608F07" w:rsidR="002E2935" w:rsidRDefault="002E2935" w:rsidP="00580771">
      <w:pPr>
        <w:pStyle w:val="ListParagraph"/>
        <w:numPr>
          <w:ilvl w:val="2"/>
          <w:numId w:val="34"/>
        </w:numPr>
        <w:jc w:val="both"/>
      </w:pPr>
      <w:r>
        <w:t>Remote objects reference counted, ping protocol handles abnormal client termination</w:t>
      </w:r>
    </w:p>
    <w:p w14:paraId="675BE452" w14:textId="0F099445" w:rsidR="002E2935" w:rsidRPr="002E2935" w:rsidRDefault="002E2935" w:rsidP="00580771">
      <w:pPr>
        <w:pStyle w:val="ListParagraph"/>
        <w:numPr>
          <w:ilvl w:val="0"/>
          <w:numId w:val="34"/>
        </w:numPr>
        <w:jc w:val="both"/>
      </w:pPr>
      <w:r>
        <w:rPr>
          <w:b/>
        </w:rPr>
        <w:t>Java RMI</w:t>
      </w:r>
    </w:p>
    <w:p w14:paraId="7D89E159" w14:textId="72787A9B" w:rsidR="002E2935" w:rsidRDefault="009379A7" w:rsidP="00580771">
      <w:pPr>
        <w:pStyle w:val="ListParagraph"/>
        <w:numPr>
          <w:ilvl w:val="1"/>
          <w:numId w:val="34"/>
        </w:numPr>
        <w:jc w:val="both"/>
      </w:pPr>
      <w:r>
        <w:t>Sun extended Java to allow RMI: Remote Method Invocation – OOM scheme for Java with clients, servers and an object registry</w:t>
      </w:r>
    </w:p>
    <w:p w14:paraId="130479A2" w14:textId="7873853A" w:rsidR="009379A7" w:rsidRDefault="009379A7" w:rsidP="00580771">
      <w:pPr>
        <w:pStyle w:val="ListParagraph"/>
        <w:numPr>
          <w:ilvl w:val="2"/>
          <w:numId w:val="34"/>
        </w:numPr>
        <w:jc w:val="both"/>
      </w:pPr>
      <w:r>
        <w:t>Object registry maps from names to objects</w:t>
      </w:r>
    </w:p>
    <w:p w14:paraId="02CAF816" w14:textId="26D0D297" w:rsidR="009379A7" w:rsidRDefault="009379A7" w:rsidP="00580771">
      <w:pPr>
        <w:pStyle w:val="ListParagraph"/>
        <w:numPr>
          <w:ilvl w:val="2"/>
          <w:numId w:val="34"/>
        </w:numPr>
        <w:jc w:val="both"/>
      </w:pPr>
      <w:r>
        <w:t>Supports bind(), rebind(), lookup(), unbind(), list()</w:t>
      </w:r>
    </w:p>
    <w:p w14:paraId="342BAD2B" w14:textId="409AC920" w:rsidR="00422874" w:rsidRDefault="00422874" w:rsidP="00580771">
      <w:pPr>
        <w:pStyle w:val="ListParagraph"/>
        <w:numPr>
          <w:ilvl w:val="1"/>
          <w:numId w:val="34"/>
        </w:numPr>
        <w:jc w:val="both"/>
      </w:pPr>
      <w:r>
        <w:t>RMI designed for Java only</w:t>
      </w:r>
    </w:p>
    <w:p w14:paraId="0D22B8DB" w14:textId="2093E84E" w:rsidR="00422874" w:rsidRDefault="00422874" w:rsidP="00580771">
      <w:pPr>
        <w:pStyle w:val="ListParagraph"/>
        <w:numPr>
          <w:ilvl w:val="2"/>
          <w:numId w:val="34"/>
        </w:numPr>
        <w:jc w:val="both"/>
      </w:pPr>
      <w:r>
        <w:t>No goal of OS or language interoperability</w:t>
      </w:r>
    </w:p>
    <w:p w14:paraId="6543C4C3" w14:textId="4224FF71" w:rsidR="00422874" w:rsidRPr="00160AAA" w:rsidRDefault="00422874" w:rsidP="00580771">
      <w:pPr>
        <w:pStyle w:val="ListParagraph"/>
        <w:numPr>
          <w:ilvl w:val="2"/>
          <w:numId w:val="34"/>
        </w:numPr>
        <w:jc w:val="both"/>
        <w:rPr>
          <w:color w:val="00B050"/>
        </w:rPr>
      </w:pPr>
      <w:r w:rsidRPr="00160AAA">
        <w:rPr>
          <w:color w:val="00B050"/>
        </w:rPr>
        <w:t>Cleaner design, tighter language integration</w:t>
      </w:r>
    </w:p>
    <w:p w14:paraId="20685D0E" w14:textId="070798B8" w:rsidR="00422874" w:rsidRPr="00422874" w:rsidRDefault="00422874" w:rsidP="00580771">
      <w:pPr>
        <w:pStyle w:val="ListParagraph"/>
        <w:numPr>
          <w:ilvl w:val="1"/>
          <w:numId w:val="34"/>
        </w:numPr>
        <w:jc w:val="both"/>
      </w:pPr>
      <w:r>
        <w:rPr>
          <w:b/>
        </w:rPr>
        <w:t>RMI: new classes</w:t>
      </w:r>
    </w:p>
    <w:p w14:paraId="497A77BA" w14:textId="77CE0E66" w:rsidR="00422874" w:rsidRPr="00422874" w:rsidRDefault="00422874" w:rsidP="00580771">
      <w:pPr>
        <w:pStyle w:val="ListParagraph"/>
        <w:numPr>
          <w:ilvl w:val="2"/>
          <w:numId w:val="34"/>
        </w:numPr>
        <w:jc w:val="both"/>
      </w:pPr>
      <w:r>
        <w:rPr>
          <w:b/>
        </w:rPr>
        <w:t>Remote class (needed for remote objects – when passing references)</w:t>
      </w:r>
    </w:p>
    <w:p w14:paraId="6601980B" w14:textId="7E05EF4F" w:rsidR="00422874" w:rsidRDefault="00422874" w:rsidP="00580771">
      <w:pPr>
        <w:pStyle w:val="ListParagraph"/>
        <w:numPr>
          <w:ilvl w:val="3"/>
          <w:numId w:val="34"/>
        </w:numPr>
        <w:jc w:val="both"/>
      </w:pPr>
      <w:r>
        <w:t>Instances can be used remotely</w:t>
      </w:r>
    </w:p>
    <w:p w14:paraId="44BAA76E" w14:textId="38457ED9" w:rsidR="00422874" w:rsidRDefault="00422874" w:rsidP="00580771">
      <w:pPr>
        <w:pStyle w:val="ListParagraph"/>
        <w:numPr>
          <w:ilvl w:val="3"/>
          <w:numId w:val="34"/>
        </w:numPr>
        <w:jc w:val="both"/>
      </w:pPr>
      <w:r>
        <w:t>Within home address space, regular object</w:t>
      </w:r>
    </w:p>
    <w:p w14:paraId="5D2026B1" w14:textId="36A7D1CD" w:rsidR="00422874" w:rsidRPr="00422874" w:rsidRDefault="00422874" w:rsidP="00580771">
      <w:pPr>
        <w:pStyle w:val="ListParagraph"/>
        <w:numPr>
          <w:ilvl w:val="3"/>
          <w:numId w:val="34"/>
        </w:numPr>
        <w:jc w:val="both"/>
      </w:pPr>
      <w:r>
        <w:t>Within foreign address spaces, referenced indirectly via an object handle</w:t>
      </w:r>
    </w:p>
    <w:p w14:paraId="69353B48" w14:textId="0A570DEA" w:rsidR="00422874" w:rsidRDefault="00422874" w:rsidP="00580771">
      <w:pPr>
        <w:pStyle w:val="ListParagraph"/>
        <w:numPr>
          <w:ilvl w:val="2"/>
          <w:numId w:val="34"/>
        </w:numPr>
        <w:jc w:val="both"/>
        <w:rPr>
          <w:b/>
        </w:rPr>
      </w:pPr>
      <w:r w:rsidRPr="00422874">
        <w:rPr>
          <w:b/>
        </w:rPr>
        <w:t>Serializable class</w:t>
      </w:r>
      <w:r>
        <w:rPr>
          <w:b/>
        </w:rPr>
        <w:t xml:space="preserve"> (needed for parameters – when passing data)</w:t>
      </w:r>
    </w:p>
    <w:p w14:paraId="2CBD935C" w14:textId="1F87A64B" w:rsidR="00422874" w:rsidRPr="00422874" w:rsidRDefault="00422874" w:rsidP="00580771">
      <w:pPr>
        <w:pStyle w:val="ListParagraph"/>
        <w:numPr>
          <w:ilvl w:val="3"/>
          <w:numId w:val="34"/>
        </w:numPr>
        <w:jc w:val="both"/>
        <w:rPr>
          <w:b/>
        </w:rPr>
      </w:pPr>
      <w:r>
        <w:t>Object that can be marshalled / unmarshalled</w:t>
      </w:r>
    </w:p>
    <w:p w14:paraId="32034877" w14:textId="370B5AB0" w:rsidR="00422874" w:rsidRPr="00422874" w:rsidRDefault="00422874" w:rsidP="00580771">
      <w:pPr>
        <w:pStyle w:val="ListParagraph"/>
        <w:numPr>
          <w:ilvl w:val="3"/>
          <w:numId w:val="34"/>
        </w:numPr>
        <w:jc w:val="both"/>
        <w:rPr>
          <w:b/>
        </w:rPr>
      </w:pPr>
      <w:r>
        <w:t>If serializable object is passed as a parameter or return value of a remote method invocation, the value will be copied from one address space to another</w:t>
      </w:r>
    </w:p>
    <w:p w14:paraId="49A2E0B0" w14:textId="6DC5A6FA" w:rsidR="00422874" w:rsidRDefault="00422874" w:rsidP="00580771">
      <w:pPr>
        <w:pStyle w:val="ListParagraph"/>
        <w:numPr>
          <w:ilvl w:val="1"/>
          <w:numId w:val="34"/>
        </w:numPr>
        <w:jc w:val="both"/>
        <w:rPr>
          <w:b/>
        </w:rPr>
      </w:pPr>
      <w:r w:rsidRPr="00422874">
        <w:rPr>
          <w:b/>
          <w:noProof/>
        </w:rPr>
        <w:lastRenderedPageBreak/>
        <w:drawing>
          <wp:inline distT="0" distB="0" distL="0" distR="0" wp14:anchorId="58FE1E49" wp14:editId="18C4D3A4">
            <wp:extent cx="5185833" cy="177249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9899" cy="17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BBF5" w14:textId="66B7B86D" w:rsidR="00FC06A1" w:rsidRPr="00FC06A1" w:rsidRDefault="00FC06A1" w:rsidP="00580771">
      <w:pPr>
        <w:pStyle w:val="ListParagraph"/>
        <w:numPr>
          <w:ilvl w:val="2"/>
          <w:numId w:val="34"/>
        </w:numPr>
        <w:jc w:val="both"/>
        <w:rPr>
          <w:b/>
        </w:rPr>
      </w:pPr>
      <w:r>
        <w:t>Registry can be on server or one per distributed system</w:t>
      </w:r>
    </w:p>
    <w:p w14:paraId="312B1BD2" w14:textId="2B1D442F" w:rsidR="00FC06A1" w:rsidRDefault="00FC06A1" w:rsidP="00580771">
      <w:pPr>
        <w:pStyle w:val="ListParagraph"/>
        <w:numPr>
          <w:ilvl w:val="1"/>
          <w:numId w:val="34"/>
        </w:numPr>
        <w:jc w:val="both"/>
        <w:rPr>
          <w:b/>
        </w:rPr>
      </w:pPr>
      <w:r>
        <w:rPr>
          <w:b/>
        </w:rPr>
        <w:t>Distributed Garbage Collection</w:t>
      </w:r>
    </w:p>
    <w:p w14:paraId="1CCD7613" w14:textId="2C3C6903" w:rsidR="00FC06A1" w:rsidRPr="00FC06A1" w:rsidRDefault="00FC06A1" w:rsidP="00580771">
      <w:pPr>
        <w:pStyle w:val="ListParagraph"/>
        <w:numPr>
          <w:ilvl w:val="2"/>
          <w:numId w:val="34"/>
        </w:numPr>
        <w:jc w:val="both"/>
        <w:rPr>
          <w:b/>
        </w:rPr>
      </w:pPr>
      <w:r>
        <w:t>With RMI, we can have local and remote object references scattered around a set of machines</w:t>
      </w:r>
    </w:p>
    <w:p w14:paraId="24957394" w14:textId="74B5B360" w:rsidR="00FC06A1" w:rsidRDefault="00FC06A1" w:rsidP="00580771">
      <w:pPr>
        <w:pStyle w:val="ListParagraph"/>
        <w:numPr>
          <w:ilvl w:val="2"/>
          <w:numId w:val="34"/>
        </w:numPr>
        <w:jc w:val="both"/>
        <w:rPr>
          <w:b/>
        </w:rPr>
      </w:pPr>
      <w:r>
        <w:rPr>
          <w:b/>
        </w:rPr>
        <w:t>Distributed Garbage Collection over local GC</w:t>
      </w:r>
    </w:p>
    <w:p w14:paraId="79AF6FFE" w14:textId="47874224" w:rsidR="00FC06A1" w:rsidRPr="00FC06A1" w:rsidRDefault="00FC06A1" w:rsidP="00580771">
      <w:pPr>
        <w:pStyle w:val="ListParagraph"/>
        <w:numPr>
          <w:ilvl w:val="3"/>
          <w:numId w:val="34"/>
        </w:numPr>
        <w:jc w:val="both"/>
      </w:pPr>
      <w:r w:rsidRPr="00FC06A1">
        <w:t>When a server exports object O, it creates a skeleton S[O]</w:t>
      </w:r>
    </w:p>
    <w:p w14:paraId="2B0139D1" w14:textId="059B1A2A" w:rsidR="00FC06A1" w:rsidRPr="00FC06A1" w:rsidRDefault="00FC06A1" w:rsidP="00580771">
      <w:pPr>
        <w:pStyle w:val="ListParagraph"/>
        <w:numPr>
          <w:ilvl w:val="3"/>
          <w:numId w:val="34"/>
        </w:numPr>
        <w:jc w:val="both"/>
      </w:pPr>
      <w:r w:rsidRPr="00FC06A1">
        <w:t>When a client obtains a remote reference to O, it creates a proxy object P[O] and remotely invokes dirty(O)</w:t>
      </w:r>
    </w:p>
    <w:p w14:paraId="2A476532" w14:textId="06813E75" w:rsidR="00FC06A1" w:rsidRPr="00FC06A1" w:rsidRDefault="00FC06A1" w:rsidP="00580771">
      <w:pPr>
        <w:pStyle w:val="ListParagraph"/>
        <w:numPr>
          <w:ilvl w:val="3"/>
          <w:numId w:val="34"/>
        </w:numPr>
        <w:jc w:val="both"/>
      </w:pPr>
      <w:r w:rsidRPr="00FC06A1">
        <w:t>Local GC will track the liveness of P[O] – when it is unreachable, client invokes clean(O)</w:t>
      </w:r>
    </w:p>
    <w:p w14:paraId="2745C654" w14:textId="004D079E" w:rsidR="00FC06A1" w:rsidRPr="00FC06A1" w:rsidRDefault="00FC06A1" w:rsidP="00580771">
      <w:pPr>
        <w:pStyle w:val="ListParagraph"/>
        <w:numPr>
          <w:ilvl w:val="3"/>
          <w:numId w:val="34"/>
        </w:numPr>
        <w:jc w:val="both"/>
      </w:pPr>
      <w:r w:rsidRPr="00FC06A1">
        <w:t>If server notices no remote reference, we can free S[O]</w:t>
      </w:r>
    </w:p>
    <w:p w14:paraId="2629E548" w14:textId="6C57BD55" w:rsidR="00FC06A1" w:rsidRDefault="00FC06A1" w:rsidP="00580771">
      <w:pPr>
        <w:pStyle w:val="ListParagraph"/>
        <w:numPr>
          <w:ilvl w:val="3"/>
          <w:numId w:val="34"/>
        </w:numPr>
        <w:jc w:val="both"/>
      </w:pPr>
      <w:r w:rsidRPr="00FC06A1">
        <w:t>If S[O] was last reference to O, then it too can be freed</w:t>
      </w:r>
    </w:p>
    <w:p w14:paraId="7D074795" w14:textId="2FE13E8B" w:rsidR="00FC06A1" w:rsidRPr="00FC06A1" w:rsidRDefault="00FC06A1" w:rsidP="00580771">
      <w:pPr>
        <w:pStyle w:val="ListParagraph"/>
        <w:numPr>
          <w:ilvl w:val="3"/>
          <w:numId w:val="34"/>
        </w:numPr>
        <w:jc w:val="both"/>
      </w:pPr>
      <w:r>
        <w:rPr>
          <w:i/>
        </w:rPr>
        <w:t>Server removes a reference if it doesn’t hear from that client in 10 minutes</w:t>
      </w:r>
    </w:p>
    <w:p w14:paraId="6F291CA8" w14:textId="1C1BEA40" w:rsidR="00FC06A1" w:rsidRPr="00FC06A1" w:rsidRDefault="00FC06A1" w:rsidP="00580771">
      <w:pPr>
        <w:pStyle w:val="ListParagraph"/>
        <w:numPr>
          <w:ilvl w:val="0"/>
          <w:numId w:val="34"/>
        </w:numPr>
        <w:jc w:val="both"/>
      </w:pPr>
      <w:r>
        <w:rPr>
          <w:b/>
        </w:rPr>
        <w:t>XML-RPC (1998)</w:t>
      </w:r>
    </w:p>
    <w:p w14:paraId="6550E648" w14:textId="11A5C896" w:rsidR="00FC06A1" w:rsidRDefault="00FC06A1" w:rsidP="00580771">
      <w:pPr>
        <w:pStyle w:val="ListParagraph"/>
        <w:numPr>
          <w:ilvl w:val="1"/>
          <w:numId w:val="34"/>
        </w:numPr>
        <w:jc w:val="both"/>
      </w:pPr>
      <w:r>
        <w:t>Use XML to encode method invocations</w:t>
      </w:r>
    </w:p>
    <w:p w14:paraId="200CEACD" w14:textId="6B0AE7F4" w:rsidR="00FC06A1" w:rsidRDefault="00FC06A1" w:rsidP="00580771">
      <w:pPr>
        <w:pStyle w:val="ListParagraph"/>
        <w:numPr>
          <w:ilvl w:val="1"/>
          <w:numId w:val="34"/>
        </w:numPr>
        <w:jc w:val="both"/>
      </w:pPr>
      <w:r>
        <w:t>Use HTTP POST to invoke – response contains the result also in XML</w:t>
      </w:r>
    </w:p>
    <w:p w14:paraId="1C717374" w14:textId="49EA1F8C" w:rsidR="00FC06A1" w:rsidRDefault="00FC06A1" w:rsidP="00580771">
      <w:pPr>
        <w:pStyle w:val="ListParagraph"/>
        <w:numPr>
          <w:ilvl w:val="1"/>
          <w:numId w:val="34"/>
        </w:numPr>
        <w:jc w:val="both"/>
      </w:pPr>
      <w:r>
        <w:t>Works fine with firewalls – looks like a regular web session</w:t>
      </w:r>
    </w:p>
    <w:p w14:paraId="35C92D34" w14:textId="330D404A" w:rsidR="00C236E6" w:rsidRDefault="00C236E6" w:rsidP="00580771">
      <w:pPr>
        <w:pStyle w:val="ListParagraph"/>
        <w:numPr>
          <w:ilvl w:val="1"/>
          <w:numId w:val="34"/>
        </w:numPr>
        <w:jc w:val="both"/>
      </w:pPr>
      <w:r>
        <w:t>Client-side names method, and lists parameters, tagged with simple types</w:t>
      </w:r>
    </w:p>
    <w:p w14:paraId="50D4E2B0" w14:textId="78392853" w:rsidR="00C236E6" w:rsidRDefault="00C236E6" w:rsidP="00580771">
      <w:pPr>
        <w:pStyle w:val="ListParagraph"/>
        <w:numPr>
          <w:ilvl w:val="1"/>
          <w:numId w:val="34"/>
        </w:numPr>
        <w:jc w:val="both"/>
      </w:pPr>
      <w:r>
        <w:t>Server receives message, decodes, performs operation and replies with similar XML</w:t>
      </w:r>
    </w:p>
    <w:p w14:paraId="43CCE3D3" w14:textId="2D425CE6" w:rsidR="00C236E6" w:rsidRPr="00C44BDD" w:rsidRDefault="00C236E6" w:rsidP="00580771">
      <w:pPr>
        <w:pStyle w:val="ListParagraph"/>
        <w:numPr>
          <w:ilvl w:val="1"/>
          <w:numId w:val="34"/>
        </w:numPr>
        <w:jc w:val="both"/>
        <w:rPr>
          <w:color w:val="FF0000"/>
        </w:rPr>
      </w:pPr>
      <w:r w:rsidRPr="00C44BDD">
        <w:rPr>
          <w:color w:val="FF0000"/>
        </w:rPr>
        <w:t>Inefficient and weakly typed</w:t>
      </w:r>
    </w:p>
    <w:p w14:paraId="65F2A078" w14:textId="11C2F06F" w:rsidR="00C236E6" w:rsidRPr="00C44BDD" w:rsidRDefault="00C236E6" w:rsidP="00580771">
      <w:pPr>
        <w:pStyle w:val="ListParagraph"/>
        <w:numPr>
          <w:ilvl w:val="1"/>
          <w:numId w:val="34"/>
        </w:numPr>
        <w:jc w:val="both"/>
        <w:rPr>
          <w:color w:val="70AD47" w:themeColor="accent6"/>
        </w:rPr>
      </w:pPr>
      <w:r w:rsidRPr="00160AAA">
        <w:rPr>
          <w:color w:val="00B050"/>
        </w:rPr>
        <w:t>But, simple, language agnostic, extensible and eminently practical</w:t>
      </w:r>
    </w:p>
    <w:p w14:paraId="7E8E99E1" w14:textId="500FF0CD" w:rsidR="00C236E6" w:rsidRDefault="00C44BDD" w:rsidP="00580771">
      <w:pPr>
        <w:pStyle w:val="ListParagraph"/>
        <w:numPr>
          <w:ilvl w:val="1"/>
          <w:numId w:val="34"/>
        </w:numPr>
        <w:jc w:val="both"/>
      </w:pPr>
      <w:r w:rsidRPr="00C44BDD">
        <w:rPr>
          <w:b/>
        </w:rPr>
        <w:t>SOAP</w:t>
      </w:r>
      <w:r>
        <w:t xml:space="preserve"> (simple object access protocol) is basically XML-RPC with more XML bits</w:t>
      </w:r>
    </w:p>
    <w:p w14:paraId="0E95C576" w14:textId="6D3AFDB1" w:rsidR="00C44BDD" w:rsidRDefault="00C44BDD" w:rsidP="00580771">
      <w:pPr>
        <w:pStyle w:val="ListParagraph"/>
        <w:numPr>
          <w:ilvl w:val="2"/>
          <w:numId w:val="34"/>
        </w:numPr>
        <w:jc w:val="both"/>
      </w:pPr>
      <w:r>
        <w:t>SOAP 1.2 defined in 2003 – less focus on RPC and more on moving XML messages from A to B</w:t>
      </w:r>
    </w:p>
    <w:p w14:paraId="0B2372E1" w14:textId="46D2F65B" w:rsidR="00C44BDD" w:rsidRDefault="00C44BDD" w:rsidP="00580771">
      <w:pPr>
        <w:pStyle w:val="ListParagraph"/>
        <w:numPr>
          <w:ilvl w:val="2"/>
          <w:numId w:val="34"/>
        </w:numPr>
        <w:jc w:val="both"/>
        <w:rPr>
          <w:color w:val="FF0000"/>
        </w:rPr>
      </w:pPr>
      <w:r w:rsidRPr="00C44BDD">
        <w:rPr>
          <w:color w:val="FF0000"/>
        </w:rPr>
        <w:t>All RPC schemes are synchronous…</w:t>
      </w:r>
      <w:r>
        <w:rPr>
          <w:color w:val="FF0000"/>
        </w:rPr>
        <w:t xml:space="preserve"> therefore the client is blocked until the server replies. Leads to poor responsiveness, particularly in wide area</w:t>
      </w:r>
    </w:p>
    <w:p w14:paraId="2641DF18" w14:textId="3554F51E" w:rsidR="00C44BDD" w:rsidRDefault="00C44BDD" w:rsidP="00580771">
      <w:pPr>
        <w:pStyle w:val="ListParagraph"/>
        <w:numPr>
          <w:ilvl w:val="2"/>
          <w:numId w:val="34"/>
        </w:numPr>
        <w:jc w:val="both"/>
        <w:rPr>
          <w:color w:val="FF0000"/>
        </w:rPr>
      </w:pPr>
      <w:r>
        <w:rPr>
          <w:color w:val="FF0000"/>
        </w:rPr>
        <w:t xml:space="preserve">Asynchronous </w:t>
      </w:r>
      <w:r w:rsidR="001622DA">
        <w:rPr>
          <w:color w:val="FF0000"/>
        </w:rPr>
        <w:t>JavaScript</w:t>
      </w:r>
      <w:r>
        <w:rPr>
          <w:color w:val="FF0000"/>
        </w:rPr>
        <w:t xml:space="preserve"> with XML (</w:t>
      </w:r>
      <w:r w:rsidRPr="00C44BDD">
        <w:rPr>
          <w:b/>
          <w:color w:val="FF0000"/>
        </w:rPr>
        <w:t>AJAX</w:t>
      </w:r>
      <w:r>
        <w:rPr>
          <w:color w:val="FF0000"/>
        </w:rPr>
        <w:t>)</w:t>
      </w:r>
    </w:p>
    <w:p w14:paraId="1DC9AE72" w14:textId="3C4907FE" w:rsidR="00C44BDD" w:rsidRDefault="00C44BDD" w:rsidP="00580771">
      <w:pPr>
        <w:pStyle w:val="ListParagraph"/>
        <w:numPr>
          <w:ilvl w:val="3"/>
          <w:numId w:val="34"/>
        </w:numPr>
        <w:jc w:val="both"/>
        <w:rPr>
          <w:color w:val="FF0000"/>
        </w:rPr>
      </w:pPr>
      <w:r>
        <w:rPr>
          <w:color w:val="FF0000"/>
        </w:rPr>
        <w:t>Can update web page without reloading</w:t>
      </w:r>
    </w:p>
    <w:p w14:paraId="5F0D7F96" w14:textId="49EAF5F6" w:rsidR="002D45A2" w:rsidRPr="002D45A2" w:rsidRDefault="002D45A2" w:rsidP="00580771">
      <w:pPr>
        <w:pStyle w:val="ListParagraph"/>
        <w:numPr>
          <w:ilvl w:val="1"/>
          <w:numId w:val="34"/>
        </w:numPr>
        <w:jc w:val="both"/>
        <w:rPr>
          <w:color w:val="000000" w:themeColor="text1"/>
        </w:rPr>
      </w:pPr>
      <w:r w:rsidRPr="002D45A2">
        <w:rPr>
          <w:b/>
          <w:color w:val="000000" w:themeColor="text1"/>
        </w:rPr>
        <w:t>Representational State Transfer (REST)</w:t>
      </w:r>
    </w:p>
    <w:p w14:paraId="55EAC099" w14:textId="0847913A" w:rsidR="002D45A2" w:rsidRDefault="002D45A2" w:rsidP="00580771">
      <w:pPr>
        <w:pStyle w:val="ListParagraph"/>
        <w:numPr>
          <w:ilvl w:val="2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AJAX still does RPC</w:t>
      </w:r>
    </w:p>
    <w:p w14:paraId="3C9B1C30" w14:textId="527EDCEB" w:rsidR="002D45A2" w:rsidRDefault="002D45A2" w:rsidP="00580771">
      <w:pPr>
        <w:pStyle w:val="ListParagraph"/>
        <w:numPr>
          <w:ilvl w:val="2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REST is an alternative paradigm</w:t>
      </w:r>
    </w:p>
    <w:p w14:paraId="67EE11AA" w14:textId="1DDB62A6" w:rsidR="002D45A2" w:rsidRDefault="002D45A2" w:rsidP="00580771">
      <w:pPr>
        <w:pStyle w:val="ListParagraph"/>
        <w:numPr>
          <w:ilvl w:val="3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Resources = URL</w:t>
      </w:r>
    </w:p>
    <w:p w14:paraId="04644B62" w14:textId="7CF8C269" w:rsidR="002D45A2" w:rsidRDefault="002D45A2" w:rsidP="00580771">
      <w:pPr>
        <w:pStyle w:val="ListParagraph"/>
        <w:numPr>
          <w:ilvl w:val="3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Manipulate them with POST, GET, PUT, PATCH and DELETE</w:t>
      </w:r>
    </w:p>
    <w:p w14:paraId="6E472F9A" w14:textId="6E7A8A23" w:rsidR="002D45A2" w:rsidRDefault="002D45A2" w:rsidP="00580771">
      <w:pPr>
        <w:pStyle w:val="ListParagraph"/>
        <w:numPr>
          <w:ilvl w:val="3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Send state with operations</w:t>
      </w:r>
    </w:p>
    <w:p w14:paraId="6E125BF8" w14:textId="4E442EA3" w:rsidR="002D45A2" w:rsidRDefault="002D45A2" w:rsidP="00580771">
      <w:pPr>
        <w:pStyle w:val="ListParagraph"/>
        <w:numPr>
          <w:ilvl w:val="0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Summary</w:t>
      </w:r>
    </w:p>
    <w:p w14:paraId="28BE0AC4" w14:textId="141FA7D0" w:rsidR="002D45A2" w:rsidRDefault="002D45A2" w:rsidP="00580771">
      <w:pPr>
        <w:pStyle w:val="ListParagraph"/>
        <w:numPr>
          <w:ilvl w:val="1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Simple request / response protocols are useful, but lack language integration</w:t>
      </w:r>
    </w:p>
    <w:p w14:paraId="1D75A551" w14:textId="439401B9" w:rsidR="002D45A2" w:rsidRDefault="002D45A2" w:rsidP="00580771">
      <w:pPr>
        <w:pStyle w:val="ListParagraph"/>
        <w:numPr>
          <w:ilvl w:val="1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RPC schemes (SunRPC, DCE RPC) address this</w:t>
      </w:r>
    </w:p>
    <w:p w14:paraId="2012F033" w14:textId="49301799" w:rsidR="002D45A2" w:rsidRDefault="002D45A2" w:rsidP="00580771">
      <w:pPr>
        <w:pStyle w:val="ListParagraph"/>
        <w:numPr>
          <w:ilvl w:val="1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OOM schemes (CORBA, DCOM, RMI) extend RPC to understand objects, types, interfaces, extensions</w:t>
      </w:r>
    </w:p>
    <w:p w14:paraId="71CDD675" w14:textId="73B9CB15" w:rsidR="002D45A2" w:rsidRPr="002D45A2" w:rsidRDefault="002D45A2" w:rsidP="00580771">
      <w:pPr>
        <w:pStyle w:val="ListParagraph"/>
        <w:numPr>
          <w:ilvl w:val="1"/>
          <w:numId w:val="34"/>
        </w:numPr>
        <w:jc w:val="both"/>
        <w:rPr>
          <w:color w:val="000000" w:themeColor="text1"/>
        </w:rPr>
      </w:pPr>
      <w:r>
        <w:rPr>
          <w:color w:val="000000" w:themeColor="text1"/>
        </w:rPr>
        <w:t>Today, we avoid explicit IDLs since can slow evolution – therefore, we enable asynchrony or return to request / response</w:t>
      </w:r>
    </w:p>
    <w:p w14:paraId="6EC30085" w14:textId="77777777" w:rsidR="0068213B" w:rsidRPr="004A1E2C" w:rsidRDefault="0068213B" w:rsidP="00580771">
      <w:pPr>
        <w:jc w:val="both"/>
      </w:pPr>
    </w:p>
    <w:p w14:paraId="7853FAAA" w14:textId="39B0C7FC" w:rsidR="009E7317" w:rsidRDefault="009E7317" w:rsidP="00580771">
      <w:pPr>
        <w:pStyle w:val="Heading2"/>
        <w:jc w:val="both"/>
      </w:pPr>
      <w:bookmarkStart w:id="21" w:name="_Toc533894678"/>
      <w:r>
        <w:t>Clocks and Distributed Time</w:t>
      </w:r>
      <w:bookmarkEnd w:id="21"/>
    </w:p>
    <w:p w14:paraId="4DF4E2FE" w14:textId="530EFA65" w:rsidR="002D45A2" w:rsidRPr="002D45A2" w:rsidRDefault="002D45A2" w:rsidP="00580771">
      <w:pPr>
        <w:pStyle w:val="ListParagraph"/>
        <w:numPr>
          <w:ilvl w:val="0"/>
          <w:numId w:val="35"/>
        </w:numPr>
        <w:jc w:val="both"/>
      </w:pPr>
      <w:r>
        <w:rPr>
          <w:b/>
        </w:rPr>
        <w:t>Needs of Distributed Systems</w:t>
      </w:r>
    </w:p>
    <w:p w14:paraId="00A8D26E" w14:textId="73A66768" w:rsidR="002D45A2" w:rsidRDefault="002D45A2" w:rsidP="00580771">
      <w:pPr>
        <w:pStyle w:val="ListParagraph"/>
        <w:numPr>
          <w:ilvl w:val="1"/>
          <w:numId w:val="35"/>
        </w:numPr>
        <w:jc w:val="both"/>
      </w:pPr>
      <w:r>
        <w:t>(1) Order events produced by concurrent processes</w:t>
      </w:r>
    </w:p>
    <w:p w14:paraId="71F9161E" w14:textId="51DA082D" w:rsidR="002D45A2" w:rsidRDefault="002D45A2" w:rsidP="00580771">
      <w:pPr>
        <w:pStyle w:val="ListParagraph"/>
        <w:numPr>
          <w:ilvl w:val="1"/>
          <w:numId w:val="35"/>
        </w:numPr>
        <w:jc w:val="both"/>
      </w:pPr>
      <w:r>
        <w:t>(2) Synchronize senders and receivers of messages</w:t>
      </w:r>
    </w:p>
    <w:p w14:paraId="347888E1" w14:textId="40D11E50" w:rsidR="002D45A2" w:rsidRDefault="002D45A2" w:rsidP="00580771">
      <w:pPr>
        <w:pStyle w:val="ListParagraph"/>
        <w:numPr>
          <w:ilvl w:val="1"/>
          <w:numId w:val="35"/>
        </w:numPr>
        <w:jc w:val="both"/>
      </w:pPr>
      <w:r>
        <w:t>(3) Serialize concurrent accesses to shared objects</w:t>
      </w:r>
    </w:p>
    <w:p w14:paraId="3184CAC4" w14:textId="4D25D8F4" w:rsidR="002D45A2" w:rsidRDefault="002D45A2" w:rsidP="00580771">
      <w:pPr>
        <w:pStyle w:val="ListParagraph"/>
        <w:numPr>
          <w:ilvl w:val="1"/>
          <w:numId w:val="35"/>
        </w:numPr>
        <w:jc w:val="both"/>
      </w:pPr>
      <w:r>
        <w:t>(4) Generally, coordinate joint activity</w:t>
      </w:r>
    </w:p>
    <w:p w14:paraId="5ABCDA94" w14:textId="0C41B4E1" w:rsidR="002D45A2" w:rsidRDefault="002D45A2" w:rsidP="00580771">
      <w:pPr>
        <w:pStyle w:val="ListParagraph"/>
        <w:numPr>
          <w:ilvl w:val="0"/>
          <w:numId w:val="35"/>
        </w:numPr>
        <w:jc w:val="both"/>
      </w:pPr>
      <w:r>
        <w:t>This is provided by some sort of clock:</w:t>
      </w:r>
    </w:p>
    <w:p w14:paraId="12E04BB0" w14:textId="7FA51CE8" w:rsidR="002D45A2" w:rsidRDefault="002D45A2" w:rsidP="00580771">
      <w:pPr>
        <w:pStyle w:val="ListParagraph"/>
        <w:numPr>
          <w:ilvl w:val="1"/>
          <w:numId w:val="35"/>
        </w:numPr>
        <w:jc w:val="both"/>
      </w:pPr>
      <w:r w:rsidRPr="002D45A2">
        <w:rPr>
          <w:b/>
        </w:rPr>
        <w:t>Physical clocks</w:t>
      </w:r>
      <w:r>
        <w:t xml:space="preserve"> keep time of day</w:t>
      </w:r>
    </w:p>
    <w:p w14:paraId="7C52E730" w14:textId="0E6A6E7C" w:rsid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rPr>
          <w:color w:val="FF0000"/>
        </w:rPr>
        <w:t>Must be kept consistent across multiple nodes</w:t>
      </w:r>
    </w:p>
    <w:p w14:paraId="0FBDFA52" w14:textId="176A1F0D" w:rsidR="002D45A2" w:rsidRDefault="002D45A2" w:rsidP="00580771">
      <w:pPr>
        <w:pStyle w:val="ListParagraph"/>
        <w:numPr>
          <w:ilvl w:val="1"/>
          <w:numId w:val="35"/>
        </w:numPr>
        <w:jc w:val="both"/>
      </w:pPr>
      <w:r w:rsidRPr="002D45A2">
        <w:rPr>
          <w:b/>
        </w:rPr>
        <w:t>Logical clocks</w:t>
      </w:r>
      <w:r>
        <w:t xml:space="preserve"> keep track of event ordering</w:t>
      </w:r>
    </w:p>
    <w:p w14:paraId="5D35E6E0" w14:textId="365C04E6" w:rsidR="002D45A2" w:rsidRPr="002D45A2" w:rsidRDefault="002D45A2" w:rsidP="00580771">
      <w:pPr>
        <w:pStyle w:val="ListParagraph"/>
        <w:numPr>
          <w:ilvl w:val="0"/>
          <w:numId w:val="35"/>
        </w:numPr>
        <w:jc w:val="both"/>
      </w:pPr>
      <w:r>
        <w:rPr>
          <w:b/>
        </w:rPr>
        <w:t>Physical Clock Technology</w:t>
      </w:r>
    </w:p>
    <w:p w14:paraId="0334C1F3" w14:textId="564045BD" w:rsidR="002D45A2" w:rsidRPr="002D45A2" w:rsidRDefault="002D45A2" w:rsidP="00580771">
      <w:pPr>
        <w:pStyle w:val="ListParagraph"/>
        <w:numPr>
          <w:ilvl w:val="1"/>
          <w:numId w:val="35"/>
        </w:numPr>
        <w:jc w:val="both"/>
      </w:pPr>
      <w:r>
        <w:rPr>
          <w:b/>
        </w:rPr>
        <w:t>(1) Quartz Crystal Clocks (1929)</w:t>
      </w:r>
    </w:p>
    <w:p w14:paraId="7AC0375A" w14:textId="41FDF1B9" w:rsid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t>Resonator in the shape of tuning fork</w:t>
      </w:r>
    </w:p>
    <w:p w14:paraId="462F27D7" w14:textId="4271C592" w:rsid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t>Laser-trimmed to vibrate at 32,768 Hz</w:t>
      </w:r>
    </w:p>
    <w:p w14:paraId="21B5436A" w14:textId="7E719D27" w:rsidR="002D45A2" w:rsidRP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t>Accurate to 6ppm at 31C – lose 0.5s per day</w:t>
      </w:r>
    </w:p>
    <w:p w14:paraId="1609CEDD" w14:textId="67A6E6FD" w:rsidR="002D45A2" w:rsidRPr="002D45A2" w:rsidRDefault="002D45A2" w:rsidP="00580771">
      <w:pPr>
        <w:pStyle w:val="ListParagraph"/>
        <w:numPr>
          <w:ilvl w:val="1"/>
          <w:numId w:val="35"/>
        </w:numPr>
        <w:jc w:val="both"/>
      </w:pPr>
      <w:r>
        <w:rPr>
          <w:b/>
        </w:rPr>
        <w:t>(2) Atomic Clocks (1948)</w:t>
      </w:r>
    </w:p>
    <w:p w14:paraId="08F861A3" w14:textId="02699776" w:rsid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t>Count transitions of the Caesium 133 atom</w:t>
      </w:r>
    </w:p>
    <w:p w14:paraId="27E44A4F" w14:textId="4347B28E" w:rsid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t>9,192,631,</w:t>
      </w:r>
      <w:r w:rsidR="00BC2EDB">
        <w:t>770 periods defined as one second</w:t>
      </w:r>
    </w:p>
    <w:p w14:paraId="5FD1AC5F" w14:textId="3099B938" w:rsidR="002D45A2" w:rsidRDefault="002D45A2" w:rsidP="00580771">
      <w:pPr>
        <w:pStyle w:val="ListParagraph"/>
        <w:numPr>
          <w:ilvl w:val="2"/>
          <w:numId w:val="35"/>
        </w:numPr>
        <w:jc w:val="both"/>
      </w:pPr>
      <w:r>
        <w:t>Accuracy better than 1 second in 6 million years</w:t>
      </w:r>
    </w:p>
    <w:p w14:paraId="146365B3" w14:textId="506C3D6F" w:rsidR="00BC2EDB" w:rsidRPr="00BC2EDB" w:rsidRDefault="00BC2EDB" w:rsidP="00580771">
      <w:pPr>
        <w:pStyle w:val="ListParagraph"/>
        <w:numPr>
          <w:ilvl w:val="0"/>
          <w:numId w:val="35"/>
        </w:numPr>
        <w:jc w:val="both"/>
      </w:pPr>
      <w:r>
        <w:rPr>
          <w:b/>
        </w:rPr>
        <w:t>Coordinated Universal Time (UTC)</w:t>
      </w:r>
    </w:p>
    <w:p w14:paraId="637DA7A2" w14:textId="2AE441A7" w:rsidR="00BC2EDB" w:rsidRDefault="00BC2EDB" w:rsidP="00580771">
      <w:pPr>
        <w:pStyle w:val="ListParagraph"/>
        <w:numPr>
          <w:ilvl w:val="1"/>
          <w:numId w:val="35"/>
        </w:numPr>
        <w:jc w:val="both"/>
      </w:pPr>
      <w:r>
        <w:t>UT0: mean solar time on Greenwich meridian</w:t>
      </w:r>
    </w:p>
    <w:p w14:paraId="11B76AB4" w14:textId="5A400660" w:rsidR="00BC2EDB" w:rsidRDefault="00BC2EDB" w:rsidP="00580771">
      <w:pPr>
        <w:pStyle w:val="ListParagraph"/>
        <w:numPr>
          <w:ilvl w:val="1"/>
          <w:numId w:val="35"/>
        </w:numPr>
        <w:jc w:val="both"/>
      </w:pPr>
      <w:r>
        <w:t>UT1: UT0 corrected for polar motion – measured via observations of quasars</w:t>
      </w:r>
    </w:p>
    <w:p w14:paraId="32921209" w14:textId="6D587D97" w:rsidR="00BC2EDB" w:rsidRDefault="00BC2EDB" w:rsidP="00580771">
      <w:pPr>
        <w:pStyle w:val="ListParagraph"/>
        <w:numPr>
          <w:ilvl w:val="1"/>
          <w:numId w:val="35"/>
        </w:numPr>
        <w:jc w:val="both"/>
      </w:pPr>
      <w:r>
        <w:t>UT2: UT1 corrected for seasonal variations</w:t>
      </w:r>
    </w:p>
    <w:p w14:paraId="76D6EC9C" w14:textId="654185FC" w:rsidR="00BC2EDB" w:rsidRDefault="00BC2EDB" w:rsidP="00580771">
      <w:pPr>
        <w:pStyle w:val="ListParagraph"/>
        <w:numPr>
          <w:ilvl w:val="1"/>
          <w:numId w:val="35"/>
        </w:numPr>
        <w:jc w:val="both"/>
      </w:pPr>
      <w:r>
        <w:t>UTC: civil time, tracked using atomic clocks, kept within 0.9s of UT1</w:t>
      </w:r>
    </w:p>
    <w:p w14:paraId="1DBE1115" w14:textId="17234CD5" w:rsidR="00BC2EDB" w:rsidRPr="00BC2EDB" w:rsidRDefault="00BC2EDB" w:rsidP="00580771">
      <w:pPr>
        <w:pStyle w:val="ListParagraph"/>
        <w:numPr>
          <w:ilvl w:val="0"/>
          <w:numId w:val="35"/>
        </w:numPr>
        <w:jc w:val="both"/>
      </w:pPr>
      <w:r>
        <w:rPr>
          <w:b/>
        </w:rPr>
        <w:t>Computer Clocks</w:t>
      </w:r>
    </w:p>
    <w:p w14:paraId="40473815" w14:textId="1A95FB15" w:rsidR="00BC2EDB" w:rsidRDefault="00BC2EDB" w:rsidP="00580771">
      <w:pPr>
        <w:pStyle w:val="ListParagraph"/>
        <w:numPr>
          <w:ilvl w:val="1"/>
          <w:numId w:val="35"/>
        </w:numPr>
        <w:jc w:val="both"/>
      </w:pPr>
      <w:r>
        <w:t>Have a Real-Time Clock (RTC) – CMOS clock driven by a quartz oscillator – battery-backed so continues when power is off</w:t>
      </w:r>
    </w:p>
    <w:p w14:paraId="06CE0EDA" w14:textId="0CCBB08B" w:rsidR="00BC2EDB" w:rsidRDefault="00BC2EDB" w:rsidP="00580771">
      <w:pPr>
        <w:pStyle w:val="ListParagraph"/>
        <w:numPr>
          <w:ilvl w:val="1"/>
          <w:numId w:val="35"/>
        </w:numPr>
        <w:jc w:val="both"/>
      </w:pPr>
      <w:r>
        <w:t>Have range of other clocks which are mostly higher frequency</w:t>
      </w:r>
      <w:r w:rsidR="00F673D7">
        <w:t xml:space="preserve"> – mapped to real time by OS at boot time</w:t>
      </w:r>
    </w:p>
    <w:p w14:paraId="7D40866E" w14:textId="05D6DF85" w:rsidR="00F673D7" w:rsidRDefault="00F673D7" w:rsidP="00580771">
      <w:pPr>
        <w:pStyle w:val="ListParagraph"/>
        <w:numPr>
          <w:ilvl w:val="2"/>
          <w:numId w:val="35"/>
        </w:numPr>
        <w:jc w:val="both"/>
      </w:pPr>
      <w:r>
        <w:t>Programmable to generate interrupts after some number of real time</w:t>
      </w:r>
    </w:p>
    <w:p w14:paraId="1F49AC70" w14:textId="1569C969" w:rsidR="00F673D7" w:rsidRPr="00F673D7" w:rsidRDefault="00F673D7" w:rsidP="00580771">
      <w:pPr>
        <w:pStyle w:val="ListParagraph"/>
        <w:numPr>
          <w:ilvl w:val="1"/>
          <w:numId w:val="35"/>
        </w:numPr>
        <w:jc w:val="both"/>
      </w:pPr>
      <w:r>
        <w:rPr>
          <w:b/>
        </w:rPr>
        <w:t>OS use of clocks</w:t>
      </w:r>
    </w:p>
    <w:p w14:paraId="16607359" w14:textId="26987964" w:rsidR="00F673D7" w:rsidRDefault="00F673D7" w:rsidP="00580771">
      <w:pPr>
        <w:pStyle w:val="ListParagraph"/>
        <w:numPr>
          <w:ilvl w:val="2"/>
          <w:numId w:val="35"/>
        </w:numPr>
        <w:jc w:val="both"/>
      </w:pPr>
      <w:r>
        <w:t>(1) Periodic events</w:t>
      </w:r>
    </w:p>
    <w:p w14:paraId="4275B896" w14:textId="2A445F84" w:rsidR="00F673D7" w:rsidRDefault="00F673D7" w:rsidP="00580771">
      <w:pPr>
        <w:pStyle w:val="ListParagraph"/>
        <w:numPr>
          <w:ilvl w:val="2"/>
          <w:numId w:val="35"/>
        </w:numPr>
        <w:jc w:val="both"/>
      </w:pPr>
      <w:r>
        <w:t>(2) Local I/O functions</w:t>
      </w:r>
    </w:p>
    <w:p w14:paraId="1C110912" w14:textId="20AFA066" w:rsidR="00F673D7" w:rsidRDefault="00F673D7" w:rsidP="00580771">
      <w:pPr>
        <w:pStyle w:val="ListParagraph"/>
        <w:numPr>
          <w:ilvl w:val="2"/>
          <w:numId w:val="35"/>
        </w:numPr>
        <w:jc w:val="both"/>
      </w:pPr>
      <w:r>
        <w:t>(3) Network protocols</w:t>
      </w:r>
    </w:p>
    <w:p w14:paraId="0CA920F4" w14:textId="6467F653" w:rsidR="00F673D7" w:rsidRDefault="00F673D7" w:rsidP="00580771">
      <w:pPr>
        <w:pStyle w:val="ListParagraph"/>
        <w:numPr>
          <w:ilvl w:val="2"/>
          <w:numId w:val="35"/>
        </w:numPr>
        <w:jc w:val="both"/>
      </w:pPr>
      <w:r>
        <w:t>(4) Cryptographic certificate / ticket generation</w:t>
      </w:r>
    </w:p>
    <w:p w14:paraId="0361B4F5" w14:textId="216DD569" w:rsidR="00F673D7" w:rsidRDefault="00F673D7" w:rsidP="00580771">
      <w:pPr>
        <w:pStyle w:val="ListParagraph"/>
        <w:numPr>
          <w:ilvl w:val="2"/>
          <w:numId w:val="35"/>
        </w:numPr>
        <w:jc w:val="both"/>
      </w:pPr>
      <w:r>
        <w:t>(5) Performance profiling and sampling features</w:t>
      </w:r>
    </w:p>
    <w:p w14:paraId="27BF517A" w14:textId="77777777" w:rsidR="002D45A2" w:rsidRPr="002D45A2" w:rsidRDefault="002D45A2" w:rsidP="00580771">
      <w:pPr>
        <w:jc w:val="both"/>
      </w:pPr>
    </w:p>
    <w:p w14:paraId="25870C5C" w14:textId="0DA0EFDE" w:rsidR="009E7317" w:rsidRDefault="009E7317" w:rsidP="00580771">
      <w:pPr>
        <w:pStyle w:val="Heading2"/>
        <w:jc w:val="both"/>
      </w:pPr>
      <w:bookmarkStart w:id="22" w:name="_Toc533894679"/>
      <w:r>
        <w:t>Clock Synchronisation and Logical Time</w:t>
      </w:r>
      <w:bookmarkEnd w:id="22"/>
    </w:p>
    <w:p w14:paraId="721EDF80" w14:textId="59D39D00" w:rsidR="00F673D7" w:rsidRPr="005832EC" w:rsidRDefault="005832EC" w:rsidP="00580771">
      <w:pPr>
        <w:pStyle w:val="ListParagraph"/>
        <w:numPr>
          <w:ilvl w:val="0"/>
          <w:numId w:val="36"/>
        </w:numPr>
        <w:jc w:val="both"/>
      </w:pPr>
      <w:r>
        <w:rPr>
          <w:b/>
        </w:rPr>
        <w:t>Clock Synchronisation Problem</w:t>
      </w:r>
    </w:p>
    <w:p w14:paraId="263AF1C0" w14:textId="2DD6AC3D" w:rsidR="005832EC" w:rsidRDefault="005832EC" w:rsidP="00580771">
      <w:pPr>
        <w:pStyle w:val="ListParagraph"/>
        <w:numPr>
          <w:ilvl w:val="1"/>
          <w:numId w:val="36"/>
        </w:numPr>
        <w:jc w:val="both"/>
      </w:pPr>
      <w:r>
        <w:lastRenderedPageBreak/>
        <w:t>Want all nodes to have the same notion of time</w:t>
      </w:r>
      <w:r w:rsidR="009659C3">
        <w:t xml:space="preserve"> but quartz oscillators oscillate at slightly different frequencies</w:t>
      </w:r>
    </w:p>
    <w:p w14:paraId="25ECC6C4" w14:textId="1F9A726F" w:rsidR="009659C3" w:rsidRPr="009659C3" w:rsidRDefault="009659C3" w:rsidP="00580771">
      <w:pPr>
        <w:pStyle w:val="ListParagraph"/>
        <w:numPr>
          <w:ilvl w:val="1"/>
          <w:numId w:val="36"/>
        </w:numPr>
        <w:jc w:val="both"/>
      </w:pPr>
      <w:r>
        <w:t xml:space="preserve">Therefore, clocks tick at different rates – creates an ever-widening gap in perceived time – </w:t>
      </w:r>
      <w:r>
        <w:rPr>
          <w:b/>
        </w:rPr>
        <w:t>clock drift</w:t>
      </w:r>
    </w:p>
    <w:p w14:paraId="0324D0BD" w14:textId="31D51299" w:rsidR="009659C3" w:rsidRDefault="009659C3" w:rsidP="00580771">
      <w:pPr>
        <w:pStyle w:val="ListParagraph"/>
        <w:numPr>
          <w:ilvl w:val="1"/>
          <w:numId w:val="36"/>
        </w:numPr>
        <w:jc w:val="both"/>
      </w:pPr>
      <w:r>
        <w:t>Difference between two clocks at a given point in time is clock skew</w:t>
      </w:r>
    </w:p>
    <w:p w14:paraId="5637467B" w14:textId="520ACDD2" w:rsidR="009659C3" w:rsidRPr="009659C3" w:rsidRDefault="009659C3" w:rsidP="00580771">
      <w:pPr>
        <w:pStyle w:val="ListParagraph"/>
        <w:numPr>
          <w:ilvl w:val="1"/>
          <w:numId w:val="36"/>
        </w:numPr>
        <w:jc w:val="both"/>
      </w:pPr>
      <w:r>
        <w:rPr>
          <w:b/>
        </w:rPr>
        <w:t>Dealing with drift</w:t>
      </w:r>
    </w:p>
    <w:p w14:paraId="0386C4D7" w14:textId="45B5FF83" w:rsidR="009659C3" w:rsidRDefault="009659C3" w:rsidP="00580771">
      <w:pPr>
        <w:pStyle w:val="ListParagraph"/>
        <w:numPr>
          <w:ilvl w:val="2"/>
          <w:numId w:val="36"/>
        </w:numPr>
        <w:jc w:val="both"/>
      </w:pPr>
      <w:r>
        <w:t>Need to resynchronize with reference clock however, can’t jump to correct time</w:t>
      </w:r>
    </w:p>
    <w:p w14:paraId="72180EB1" w14:textId="451ADD23" w:rsidR="009659C3" w:rsidRDefault="009659C3" w:rsidP="00580771">
      <w:pPr>
        <w:pStyle w:val="ListParagraph"/>
        <w:numPr>
          <w:ilvl w:val="2"/>
          <w:numId w:val="36"/>
        </w:numPr>
        <w:jc w:val="both"/>
      </w:pPr>
      <w:r>
        <w:t>Aim for gradual compensation</w:t>
      </w:r>
    </w:p>
    <w:p w14:paraId="32A2514C" w14:textId="44AD60D6" w:rsidR="009659C3" w:rsidRPr="009659C3" w:rsidRDefault="009659C3" w:rsidP="00580771">
      <w:pPr>
        <w:pStyle w:val="ListParagraph"/>
        <w:numPr>
          <w:ilvl w:val="0"/>
          <w:numId w:val="36"/>
        </w:numPr>
        <w:jc w:val="both"/>
      </w:pPr>
      <w:r>
        <w:rPr>
          <w:b/>
        </w:rPr>
        <w:t>Compensation</w:t>
      </w:r>
    </w:p>
    <w:p w14:paraId="4A68C729" w14:textId="0E0FFA77" w:rsidR="009659C3" w:rsidRDefault="009659C3" w:rsidP="00580771">
      <w:pPr>
        <w:pStyle w:val="ListParagraph"/>
        <w:numPr>
          <w:ilvl w:val="1"/>
          <w:numId w:val="36"/>
        </w:numPr>
        <w:jc w:val="both"/>
      </w:pPr>
      <w:r>
        <w:t>Most systems relate real-time to cycle counters or periodic interrupt sources – can now convert TSC differences to real-time</w:t>
      </w:r>
    </w:p>
    <w:p w14:paraId="16086161" w14:textId="1DCDEE44" w:rsidR="009659C3" w:rsidRPr="00160AAA" w:rsidRDefault="009659C3" w:rsidP="00580771">
      <w:pPr>
        <w:pStyle w:val="ListParagraph"/>
        <w:numPr>
          <w:ilvl w:val="2"/>
          <w:numId w:val="36"/>
        </w:numPr>
        <w:jc w:val="both"/>
        <w:rPr>
          <w:color w:val="0070C0"/>
        </w:rPr>
      </w:pPr>
      <w:r w:rsidRPr="00160AAA">
        <w:rPr>
          <w:color w:val="0070C0"/>
        </w:rPr>
        <w:t>Calibrate CPU time-stamp counter against CMOS RTC at boot, and compute scaling factor</w:t>
      </w:r>
    </w:p>
    <w:p w14:paraId="42815AE7" w14:textId="0D961987" w:rsidR="009659C3" w:rsidRPr="00160AAA" w:rsidRDefault="009659C3" w:rsidP="00580771">
      <w:pPr>
        <w:pStyle w:val="ListParagraph"/>
        <w:numPr>
          <w:ilvl w:val="2"/>
          <w:numId w:val="36"/>
        </w:numPr>
        <w:jc w:val="both"/>
        <w:rPr>
          <w:color w:val="0070C0"/>
        </w:rPr>
      </w:pPr>
      <w:r w:rsidRPr="00160AAA">
        <w:rPr>
          <w:color w:val="0070C0"/>
        </w:rPr>
        <w:t>Can determine how much real-time passes between periodic interrupts (delta)</w:t>
      </w:r>
    </w:p>
    <w:p w14:paraId="525DF7FB" w14:textId="003A5C5B" w:rsidR="009659C3" w:rsidRPr="00160AAA" w:rsidRDefault="009659C3" w:rsidP="00580771">
      <w:pPr>
        <w:pStyle w:val="ListParagraph"/>
        <w:numPr>
          <w:ilvl w:val="2"/>
          <w:numId w:val="36"/>
        </w:numPr>
        <w:jc w:val="both"/>
        <w:rPr>
          <w:color w:val="0070C0"/>
        </w:rPr>
      </w:pPr>
      <w:r w:rsidRPr="00160AAA">
        <w:rPr>
          <w:color w:val="0070C0"/>
        </w:rPr>
        <w:t>On interrupt, add delta to software real time clock</w:t>
      </w:r>
    </w:p>
    <w:p w14:paraId="59F5C4A2" w14:textId="22037843" w:rsidR="009659C3" w:rsidRPr="009659C3" w:rsidRDefault="009659C3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 w:rsidRPr="009659C3">
        <w:rPr>
          <w:color w:val="000000" w:themeColor="text1"/>
        </w:rPr>
        <w:t>Making small changes to delta gradually increases time</w:t>
      </w:r>
    </w:p>
    <w:p w14:paraId="7A295537" w14:textId="25ABDDB4" w:rsidR="009659C3" w:rsidRDefault="009659C3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 w:rsidRPr="009659C3">
        <w:rPr>
          <w:color w:val="000000" w:themeColor="text1"/>
        </w:rPr>
        <w:t>Minimise time discontinuities from stepping</w:t>
      </w:r>
    </w:p>
    <w:p w14:paraId="4D6511D0" w14:textId="3D30F498" w:rsidR="009659C3" w:rsidRPr="009659C3" w:rsidRDefault="009659C3" w:rsidP="00580771">
      <w:pPr>
        <w:pStyle w:val="ListParagraph"/>
        <w:numPr>
          <w:ilvl w:val="0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Obtaining accurate time</w:t>
      </w:r>
    </w:p>
    <w:p w14:paraId="1A243061" w14:textId="1FF7C43D" w:rsidR="009659C3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(1) </w:t>
      </w:r>
      <w:r w:rsidR="009659C3">
        <w:rPr>
          <w:color w:val="000000" w:themeColor="text1"/>
        </w:rPr>
        <w:t>GPS receiver</w:t>
      </w:r>
      <w:r>
        <w:rPr>
          <w:color w:val="000000" w:themeColor="text1"/>
        </w:rPr>
        <w:t xml:space="preserve"> – 0.1ms accuracy</w:t>
      </w:r>
    </w:p>
    <w:p w14:paraId="3083656A" w14:textId="29BF06D1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(2) Time Server</w:t>
      </w:r>
    </w:p>
    <w:p w14:paraId="20753AD2" w14:textId="26608674" w:rsidR="00B90E8E" w:rsidRPr="00B90E8E" w:rsidRDefault="00B90E8E" w:rsidP="00580771">
      <w:pPr>
        <w:pStyle w:val="ListParagraph"/>
        <w:numPr>
          <w:ilvl w:val="0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Cristian’s Algorithm (1989) – method of getting time with delays</w:t>
      </w:r>
    </w:p>
    <w:p w14:paraId="46F5A7E8" w14:textId="174EE075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Remember local time just before sending – T0</w:t>
      </w:r>
    </w:p>
    <w:p w14:paraId="4A8BB854" w14:textId="638265BC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Server gets request and put the time Ts into response</w:t>
      </w:r>
    </w:p>
    <w:p w14:paraId="7C399ED2" w14:textId="08E3E762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When client receives reply, notes local time – T1</w:t>
      </w:r>
    </w:p>
    <w:p w14:paraId="15142E43" w14:textId="7B162D08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Correct time is: (Ts + (T1 – T0)/2)</w:t>
      </w:r>
    </w:p>
    <w:p w14:paraId="1CCA85E4" w14:textId="2F275BB3" w:rsidR="00B90E8E" w:rsidRDefault="00B90E8E" w:rsidP="00580771">
      <w:pPr>
        <w:pStyle w:val="ListParagraph"/>
        <w:jc w:val="both"/>
        <w:rPr>
          <w:color w:val="000000" w:themeColor="text1"/>
        </w:rPr>
      </w:pPr>
      <w:r w:rsidRPr="00B90E8E">
        <w:rPr>
          <w:noProof/>
          <w:color w:val="000000" w:themeColor="text1"/>
        </w:rPr>
        <w:drawing>
          <wp:inline distT="0" distB="0" distL="0" distR="0" wp14:anchorId="362612E4" wp14:editId="400C33AD">
            <wp:extent cx="4429478" cy="1081834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7220" cy="10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B26E" w14:textId="0747E012" w:rsidR="00B90E8E" w:rsidRPr="00B90E8E" w:rsidRDefault="00B90E8E" w:rsidP="00580771">
      <w:pPr>
        <w:pStyle w:val="ListParagraph"/>
        <w:numPr>
          <w:ilvl w:val="0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Berkeley Algorithm (1989)</w:t>
      </w:r>
    </w:p>
    <w:p w14:paraId="6B6BCF87" w14:textId="093B85CD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Don’t assume we have an accurate time server</w:t>
      </w:r>
    </w:p>
    <w:p w14:paraId="4B88B767" w14:textId="0CDC104D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Try to synchronize a set of clocks to the average</w:t>
      </w:r>
    </w:p>
    <w:p w14:paraId="716A0D4C" w14:textId="655D16C0" w:rsidR="00B90E8E" w:rsidRDefault="00B90E8E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One machine is designated the master</w:t>
      </w:r>
    </w:p>
    <w:p w14:paraId="3F3EC2C1" w14:textId="1C035F53" w:rsidR="00B90E8E" w:rsidRDefault="00B90E8E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The master polls all other machines for their time – using Cristian’s technique to account for delays</w:t>
      </w:r>
    </w:p>
    <w:p w14:paraId="486CB22B" w14:textId="057F3522" w:rsidR="00B90E8E" w:rsidRDefault="00B90E8E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Master computes average and sends adjustment to each machine</w:t>
      </w:r>
    </w:p>
    <w:p w14:paraId="7C261C7C" w14:textId="241C8240" w:rsidR="00B90E8E" w:rsidRPr="00B90E8E" w:rsidRDefault="00B90E8E" w:rsidP="00580771">
      <w:pPr>
        <w:pStyle w:val="ListParagraph"/>
        <w:numPr>
          <w:ilvl w:val="0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Network Time Protocol</w:t>
      </w:r>
    </w:p>
    <w:p w14:paraId="74BD901D" w14:textId="5770B8E2" w:rsidR="00B90E8E" w:rsidRDefault="00B90E8E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Global service designed to enable clients to stay within a few milliseconds of UTC</w:t>
      </w:r>
    </w:p>
    <w:p w14:paraId="1A71A23A" w14:textId="41A9F0CA" w:rsidR="00BF19A0" w:rsidRDefault="00BF19A0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Hierarchy of clocks arranged into strata</w:t>
      </w:r>
    </w:p>
    <w:p w14:paraId="2F873BE4" w14:textId="61A25DA1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Stratum0 = atomic clocks</w:t>
      </w:r>
    </w:p>
    <w:p w14:paraId="2CEEE173" w14:textId="6EB9AA48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Stratum1 = servers directly attached to stratum0 clock</w:t>
      </w:r>
    </w:p>
    <w:p w14:paraId="63C67A00" w14:textId="58B324C1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Etc</w:t>
      </w:r>
    </w:p>
    <w:p w14:paraId="112B1CD7" w14:textId="0DD97C89" w:rsidR="00BF19A0" w:rsidRDefault="00BF19A0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Timestamps made up of seconds and fraction</w:t>
      </w:r>
    </w:p>
    <w:p w14:paraId="6B8B5C13" w14:textId="0C1C88C2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E.g. </w:t>
      </w:r>
      <w:r w:rsidR="001622DA">
        <w:rPr>
          <w:color w:val="000000" w:themeColor="text1"/>
        </w:rPr>
        <w:t>32-bit</w:t>
      </w:r>
      <w:r>
        <w:rPr>
          <w:color w:val="000000" w:themeColor="text1"/>
        </w:rPr>
        <w:t xml:space="preserve"> seconds-since-epoch, 32 bit ‘picoseconds’</w:t>
      </w:r>
    </w:p>
    <w:p w14:paraId="34CDE7DE" w14:textId="434F9C97" w:rsidR="00BF19A0" w:rsidRPr="00BF19A0" w:rsidRDefault="00BF19A0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NTP Algorithm</w:t>
      </w:r>
    </w:p>
    <w:p w14:paraId="60372E69" w14:textId="7A4D5D22" w:rsidR="00BF19A0" w:rsidRDefault="00BF19A0" w:rsidP="00580771">
      <w:pPr>
        <w:pStyle w:val="ListParagraph"/>
        <w:ind w:left="1800"/>
        <w:jc w:val="both"/>
        <w:rPr>
          <w:color w:val="000000" w:themeColor="text1"/>
        </w:rPr>
      </w:pPr>
      <w:r w:rsidRPr="00BF19A0">
        <w:rPr>
          <w:noProof/>
          <w:color w:val="000000" w:themeColor="text1"/>
        </w:rPr>
        <w:drawing>
          <wp:inline distT="0" distB="0" distL="0" distR="0" wp14:anchorId="48A2BF8C" wp14:editId="06DD7E92">
            <wp:extent cx="4406900" cy="10670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9485" cy="107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E71A" w14:textId="4806E4A1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Offset = ((T1 – T0) + (T2 – T3))/2</w:t>
      </w:r>
    </w:p>
    <w:p w14:paraId="4B7DC842" w14:textId="523D3CE8" w:rsidR="00BF19A0" w:rsidRDefault="00BF19A0" w:rsidP="00580771">
      <w:pPr>
        <w:pStyle w:val="ListParagraph"/>
        <w:numPr>
          <w:ilvl w:val="3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Measured difference in average timestamps</w:t>
      </w:r>
    </w:p>
    <w:p w14:paraId="16DFE20D" w14:textId="12566ECE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Delay = (T3 – T0) – (T2 – T1)</w:t>
      </w:r>
    </w:p>
    <w:p w14:paraId="18E5A0D1" w14:textId="107E3F10" w:rsidR="00BF19A0" w:rsidRDefault="00BF19A0" w:rsidP="00580771">
      <w:pPr>
        <w:pStyle w:val="ListParagraph"/>
        <w:numPr>
          <w:ilvl w:val="3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Estimated two-way communication delay minus processing time</w:t>
      </w:r>
    </w:p>
    <w:p w14:paraId="56460C06" w14:textId="6A18A785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Assumes symmetric messaging delays</w:t>
      </w:r>
    </w:p>
    <w:p w14:paraId="4EDF910D" w14:textId="313E5162" w:rsidR="00BF19A0" w:rsidRDefault="00BF19A0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Multiple requests per server</w:t>
      </w:r>
    </w:p>
    <w:p w14:paraId="3EC4F8C4" w14:textId="0406457F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Remember &lt;offset, delay&gt; in each case</w:t>
      </w:r>
    </w:p>
    <w:p w14:paraId="7FA4D3BA" w14:textId="1E2EBB4A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Calculate the filter dispersion of the offsets and discard the outliers</w:t>
      </w:r>
    </w:p>
    <w:p w14:paraId="01D3C6DA" w14:textId="73D80FE5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Calculate filter dispersion of the offsets and discard outliers</w:t>
      </w:r>
    </w:p>
    <w:p w14:paraId="42E6B329" w14:textId="6CC2C249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Choose remaining candidate with smallest delay</w:t>
      </w:r>
    </w:p>
    <w:p w14:paraId="06A46BD9" w14:textId="5643C68F" w:rsidR="00BF19A0" w:rsidRDefault="00BF19A0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Can also use multiple servers</w:t>
      </w:r>
    </w:p>
    <w:p w14:paraId="01253BDD" w14:textId="34B5508F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Servers report synchronization dispersion = estimate of their quality relative to the root</w:t>
      </w:r>
    </w:p>
    <w:p w14:paraId="2AE04176" w14:textId="470BB2B9" w:rsidR="00BF19A0" w:rsidRDefault="00BF19A0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Combined procedure to select best samples from the best servers</w:t>
      </w:r>
    </w:p>
    <w:p w14:paraId="26D44CB5" w14:textId="631E2CD2" w:rsidR="00BF19A0" w:rsidRPr="00BF19A0" w:rsidRDefault="00BF19A0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Various Operating Modes</w:t>
      </w:r>
    </w:p>
    <w:p w14:paraId="17AA50C1" w14:textId="08404365" w:rsidR="00BF19A0" w:rsidRDefault="005845E5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Broadcast: server advertises current time</w:t>
      </w:r>
    </w:p>
    <w:p w14:paraId="2466315D" w14:textId="381BDBA6" w:rsidR="005845E5" w:rsidRDefault="005845E5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Client-server:</w:t>
      </w:r>
    </w:p>
    <w:p w14:paraId="1FC6543C" w14:textId="199075F3" w:rsidR="005845E5" w:rsidRDefault="005845E5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Symmetric: between a set of NTP servers</w:t>
      </w:r>
    </w:p>
    <w:p w14:paraId="5609B408" w14:textId="0AF54802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Security</w:t>
      </w:r>
    </w:p>
    <w:p w14:paraId="7ED8389C" w14:textId="1C130C7F" w:rsidR="005845E5" w:rsidRDefault="005845E5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Authenticate server, prevent replays</w:t>
      </w:r>
    </w:p>
    <w:p w14:paraId="21D3130B" w14:textId="2CE82597" w:rsidR="005845E5" w:rsidRDefault="005845E5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Crypto cost compensated for</w:t>
      </w:r>
    </w:p>
    <w:p w14:paraId="60F6DF7B" w14:textId="3343BB21" w:rsidR="005845E5" w:rsidRPr="005845E5" w:rsidRDefault="005845E5" w:rsidP="00580771">
      <w:pPr>
        <w:pStyle w:val="ListParagraph"/>
        <w:numPr>
          <w:ilvl w:val="0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Ordering</w:t>
      </w:r>
    </w:p>
    <w:p w14:paraId="486EC265" w14:textId="7A9819FE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Use of time is to provide ordering</w:t>
      </w:r>
    </w:p>
    <w:p w14:paraId="382A1631" w14:textId="1E542F05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But can’t use synchronized time for ordering in distributed system</w:t>
      </w:r>
    </w:p>
    <w:p w14:paraId="1E9C9222" w14:textId="3DBD98BF" w:rsidR="005845E5" w:rsidRPr="005845E5" w:rsidRDefault="005845E5" w:rsidP="00580771">
      <w:pPr>
        <w:pStyle w:val="ListParagraph"/>
        <w:numPr>
          <w:ilvl w:val="0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Happens-before</w:t>
      </w:r>
    </w:p>
    <w:p w14:paraId="2D99B1AD" w14:textId="502D5181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If events a and b are within the same process, then a -&gt; b if a occurs with an earlier local timestamp</w:t>
      </w:r>
    </w:p>
    <w:p w14:paraId="759CAFC8" w14:textId="28D127CA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Messages between processes are ordered causally</w:t>
      </w:r>
    </w:p>
    <w:p w14:paraId="7AF04619" w14:textId="2A920570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Transitivity: if a -&gt; b and b -&gt; c then a -&gt; c</w:t>
      </w:r>
    </w:p>
    <w:p w14:paraId="3EE76943" w14:textId="35799B36" w:rsid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a and b are concurrent</w:t>
      </w:r>
      <w:r w:rsidR="0061033C">
        <w:rPr>
          <w:color w:val="000000" w:themeColor="text1"/>
        </w:rPr>
        <w:t xml:space="preserve"> (a-&gt;b and b-&gt;a)</w:t>
      </w:r>
      <w:r>
        <w:rPr>
          <w:color w:val="000000" w:themeColor="text1"/>
        </w:rPr>
        <w:t xml:space="preserve"> (a ~ b)</w:t>
      </w:r>
    </w:p>
    <w:p w14:paraId="4C00F290" w14:textId="5DEEA055" w:rsidR="005845E5" w:rsidRPr="005845E5" w:rsidRDefault="005845E5" w:rsidP="00580771">
      <w:pPr>
        <w:pStyle w:val="ListParagraph"/>
        <w:numPr>
          <w:ilvl w:val="1"/>
          <w:numId w:val="36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Implementing Happens-Before</w:t>
      </w:r>
    </w:p>
    <w:p w14:paraId="2689B61F" w14:textId="784C92CA" w:rsidR="005845E5" w:rsidRPr="0061033C" w:rsidRDefault="0061033C" w:rsidP="00580771">
      <w:pPr>
        <w:pStyle w:val="ListParagraph"/>
        <w:numPr>
          <w:ilvl w:val="2"/>
          <w:numId w:val="36"/>
        </w:numPr>
        <w:jc w:val="both"/>
        <w:rPr>
          <w:b/>
          <w:color w:val="000000" w:themeColor="text1"/>
        </w:rPr>
      </w:pPr>
      <w:r w:rsidRPr="0061033C">
        <w:rPr>
          <w:b/>
          <w:color w:val="000000" w:themeColor="text1"/>
        </w:rPr>
        <w:t>Lamport (1978)</w:t>
      </w:r>
    </w:p>
    <w:p w14:paraId="2CA83729" w14:textId="087E1DC2" w:rsidR="0061033C" w:rsidRDefault="0061033C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Each process Pi has a logical clock Li – integer initialised to 0</w:t>
      </w:r>
    </w:p>
    <w:p w14:paraId="694851DF" w14:textId="5C2683C8" w:rsidR="0061033C" w:rsidRDefault="0061033C" w:rsidP="00580771">
      <w:pPr>
        <w:pStyle w:val="ListParagraph"/>
        <w:numPr>
          <w:ilvl w:val="3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Incremented on every local event e</w:t>
      </w:r>
    </w:p>
    <w:p w14:paraId="4C9A781B" w14:textId="664DA01E" w:rsidR="0061033C" w:rsidRDefault="0061033C" w:rsidP="00580771">
      <w:pPr>
        <w:pStyle w:val="ListParagraph"/>
        <w:numPr>
          <w:ilvl w:val="3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We write L(e) as timestamp of e</w:t>
      </w:r>
    </w:p>
    <w:p w14:paraId="418F892D" w14:textId="6E11166A" w:rsidR="0061033C" w:rsidRDefault="0061033C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Distributed time is implemented by propagating timestamps via messages on the network</w:t>
      </w:r>
    </w:p>
    <w:p w14:paraId="2095C690" w14:textId="6E0D385B" w:rsidR="0061033C" w:rsidRDefault="0061033C" w:rsidP="00580771">
      <w:pPr>
        <w:pStyle w:val="ListParagraph"/>
        <w:numPr>
          <w:ilvl w:val="3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When Pi sends a message, it increments Li and copies value into the packet</w:t>
      </w:r>
    </w:p>
    <w:p w14:paraId="0C37EBD4" w14:textId="66D92BAD" w:rsidR="0061033C" w:rsidRDefault="0061033C" w:rsidP="00580771">
      <w:pPr>
        <w:pStyle w:val="ListParagraph"/>
        <w:numPr>
          <w:ilvl w:val="3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When Pi receives a message from Pj, it extracts Lj and sets: Li := max(Li, Lj) and then increments Li</w:t>
      </w:r>
    </w:p>
    <w:p w14:paraId="346D835C" w14:textId="7FB4E30A" w:rsidR="0061033C" w:rsidRPr="009659C3" w:rsidRDefault="00CE528A" w:rsidP="00580771">
      <w:pPr>
        <w:pStyle w:val="ListParagraph"/>
        <w:numPr>
          <w:ilvl w:val="2"/>
          <w:numId w:val="36"/>
        </w:numPr>
        <w:jc w:val="both"/>
        <w:rPr>
          <w:color w:val="000000" w:themeColor="text1"/>
        </w:rPr>
      </w:pPr>
      <w:r>
        <w:rPr>
          <w:color w:val="000000" w:themeColor="text1"/>
        </w:rPr>
        <w:t>Therefore, a</w:t>
      </w:r>
      <w:r w:rsidR="0061033C">
        <w:rPr>
          <w:color w:val="000000" w:themeColor="text1"/>
        </w:rPr>
        <w:t xml:space="preserve"> -&gt; b =&gt; L(a) &lt; L(b)</w:t>
      </w:r>
    </w:p>
    <w:p w14:paraId="03A92B6A" w14:textId="77777777" w:rsidR="00F673D7" w:rsidRPr="00F673D7" w:rsidRDefault="00F673D7" w:rsidP="00580771">
      <w:pPr>
        <w:jc w:val="both"/>
      </w:pPr>
    </w:p>
    <w:p w14:paraId="4D651C8F" w14:textId="5976E35A" w:rsidR="009E7317" w:rsidRDefault="009E7317" w:rsidP="00580771">
      <w:pPr>
        <w:pStyle w:val="Heading2"/>
        <w:jc w:val="both"/>
      </w:pPr>
      <w:bookmarkStart w:id="23" w:name="_Toc533894680"/>
      <w:r>
        <w:t>Vector Clocks</w:t>
      </w:r>
      <w:bookmarkEnd w:id="23"/>
    </w:p>
    <w:p w14:paraId="58B55E58" w14:textId="72FED028" w:rsidR="00302A57" w:rsidRPr="00302A57" w:rsidRDefault="00302A57" w:rsidP="00580771">
      <w:pPr>
        <w:pStyle w:val="ListParagraph"/>
        <w:numPr>
          <w:ilvl w:val="0"/>
          <w:numId w:val="37"/>
        </w:numPr>
        <w:jc w:val="both"/>
        <w:rPr>
          <w:b/>
        </w:rPr>
      </w:pPr>
      <w:r>
        <w:rPr>
          <w:b/>
        </w:rPr>
        <w:t>Definition</w:t>
      </w:r>
    </w:p>
    <w:p w14:paraId="40FCE31D" w14:textId="71B21AA7" w:rsidR="00CE528A" w:rsidRPr="00302A57" w:rsidRDefault="00302A57" w:rsidP="00580771">
      <w:pPr>
        <w:pStyle w:val="ListParagraph"/>
        <w:numPr>
          <w:ilvl w:val="1"/>
          <w:numId w:val="37"/>
        </w:numPr>
        <w:jc w:val="both"/>
        <w:rPr>
          <w:b/>
        </w:rPr>
      </w:pPr>
      <w:r>
        <w:t xml:space="preserve">Ordered list of logical clocks, one per-process – </w:t>
      </w:r>
      <w:r w:rsidRPr="00302A57">
        <w:rPr>
          <w:b/>
        </w:rPr>
        <w:t>explicitly track transitive causal order</w:t>
      </w:r>
    </w:p>
    <w:p w14:paraId="72B8A11C" w14:textId="363D3D1D" w:rsidR="00302A57" w:rsidRDefault="00302A57" w:rsidP="00580771">
      <w:pPr>
        <w:pStyle w:val="ListParagraph"/>
        <w:numPr>
          <w:ilvl w:val="1"/>
          <w:numId w:val="37"/>
        </w:numPr>
        <w:jc w:val="both"/>
      </w:pPr>
      <w:r>
        <w:t>Each process Pi maintains Vi[], initially all zeroes</w:t>
      </w:r>
    </w:p>
    <w:p w14:paraId="665E44BE" w14:textId="389B3A09" w:rsidR="00302A57" w:rsidRDefault="00302A57" w:rsidP="00580771">
      <w:pPr>
        <w:pStyle w:val="ListParagraph"/>
        <w:numPr>
          <w:ilvl w:val="1"/>
          <w:numId w:val="37"/>
        </w:numPr>
        <w:jc w:val="both"/>
      </w:pPr>
      <w:r>
        <w:t>On a local event e, Pi increments Vi[i]</w:t>
      </w:r>
    </w:p>
    <w:p w14:paraId="360E41AA" w14:textId="0BC518CA" w:rsidR="00302A57" w:rsidRDefault="00302A57" w:rsidP="00580771">
      <w:pPr>
        <w:pStyle w:val="ListParagraph"/>
        <w:numPr>
          <w:ilvl w:val="2"/>
          <w:numId w:val="37"/>
        </w:numPr>
        <w:jc w:val="both"/>
      </w:pPr>
      <w:r>
        <w:t>If event is message send, new Vi[] copied into packet</w:t>
      </w:r>
    </w:p>
    <w:p w14:paraId="2354A300" w14:textId="63D70DAB" w:rsidR="00302A57" w:rsidRDefault="00302A57" w:rsidP="00580771">
      <w:pPr>
        <w:pStyle w:val="ListParagraph"/>
        <w:numPr>
          <w:ilvl w:val="1"/>
          <w:numId w:val="37"/>
        </w:numPr>
        <w:jc w:val="both"/>
      </w:pPr>
      <w:r>
        <w:t>If Pi receives a message from Pj then, for all k = 0, 1, … it sets Vi[k] := max(Vj[k], Vi[k]) and increments Vi[i]</w:t>
      </w:r>
    </w:p>
    <w:p w14:paraId="4C344372" w14:textId="12DB1F6D" w:rsidR="00302A57" w:rsidRDefault="00302A57" w:rsidP="00580771">
      <w:pPr>
        <w:pStyle w:val="ListParagraph"/>
        <w:numPr>
          <w:ilvl w:val="1"/>
          <w:numId w:val="37"/>
        </w:numPr>
        <w:jc w:val="both"/>
      </w:pPr>
      <w:r>
        <w:t>Vi[k] captures the number of events at Pk that have been observed by Pi</w:t>
      </w:r>
    </w:p>
    <w:p w14:paraId="157E32F4" w14:textId="77777777" w:rsidR="00CE528A" w:rsidRPr="00CE528A" w:rsidRDefault="00CE528A" w:rsidP="00580771">
      <w:pPr>
        <w:jc w:val="both"/>
      </w:pPr>
    </w:p>
    <w:p w14:paraId="0366C314" w14:textId="348475EF" w:rsidR="009E7317" w:rsidRDefault="009E7317" w:rsidP="00580771">
      <w:pPr>
        <w:pStyle w:val="Heading2"/>
        <w:jc w:val="both"/>
      </w:pPr>
      <w:bookmarkStart w:id="24" w:name="_Toc533894681"/>
      <w:r>
        <w:t>Consistent Cuts</w:t>
      </w:r>
      <w:bookmarkEnd w:id="24"/>
    </w:p>
    <w:p w14:paraId="58AD1EC6" w14:textId="01D146AE" w:rsidR="00302A57" w:rsidRDefault="00302A57" w:rsidP="00580771">
      <w:pPr>
        <w:pStyle w:val="ListParagraph"/>
        <w:numPr>
          <w:ilvl w:val="0"/>
          <w:numId w:val="37"/>
        </w:numPr>
        <w:jc w:val="both"/>
      </w:pPr>
      <w:r>
        <w:t>Have notation of a -&gt; b</w:t>
      </w:r>
      <w:r w:rsidR="005543BF">
        <w:t xml:space="preserve"> or a ~ b</w:t>
      </w:r>
    </w:p>
    <w:p w14:paraId="549129AC" w14:textId="43E3E30E" w:rsidR="005543BF" w:rsidRDefault="005543BF" w:rsidP="00580771">
      <w:pPr>
        <w:pStyle w:val="ListParagraph"/>
        <w:numPr>
          <w:ilvl w:val="0"/>
          <w:numId w:val="37"/>
        </w:numPr>
        <w:jc w:val="both"/>
      </w:pPr>
      <w:r>
        <w:t>Chandy / Lamport introduced consistent cuts:</w:t>
      </w:r>
    </w:p>
    <w:p w14:paraId="188A5E04" w14:textId="50424233" w:rsidR="005543BF" w:rsidRDefault="005543BF" w:rsidP="00580771">
      <w:pPr>
        <w:pStyle w:val="ListParagraph"/>
        <w:numPr>
          <w:ilvl w:val="1"/>
          <w:numId w:val="37"/>
        </w:numPr>
        <w:jc w:val="both"/>
      </w:pPr>
      <w:r>
        <w:t>Consistent cut if the set of events is closed under the happens-before relationship</w:t>
      </w:r>
    </w:p>
    <w:p w14:paraId="18F27F30" w14:textId="5E380285" w:rsidR="005543BF" w:rsidRDefault="005543BF" w:rsidP="00580771">
      <w:pPr>
        <w:pStyle w:val="ListParagraph"/>
        <w:numPr>
          <w:ilvl w:val="1"/>
          <w:numId w:val="37"/>
        </w:numPr>
        <w:jc w:val="both"/>
      </w:pPr>
      <w:r>
        <w:t>Every delivered message included in the cut was also sent within the cut</w:t>
      </w:r>
    </w:p>
    <w:p w14:paraId="25C57F9D" w14:textId="06FD4F0B" w:rsidR="005543BF" w:rsidRDefault="005543BF" w:rsidP="00580771">
      <w:pPr>
        <w:pStyle w:val="ListParagraph"/>
        <w:jc w:val="both"/>
      </w:pPr>
      <w:r w:rsidRPr="005543BF">
        <w:rPr>
          <w:noProof/>
        </w:rPr>
        <w:drawing>
          <wp:inline distT="0" distB="0" distL="0" distR="0" wp14:anchorId="00B608FD" wp14:editId="59254CBA">
            <wp:extent cx="4384322" cy="168713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6182" cy="16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D57" w14:textId="226619B7" w:rsidR="005543BF" w:rsidRDefault="005543BF" w:rsidP="00580771">
      <w:pPr>
        <w:pStyle w:val="ListParagraph"/>
        <w:numPr>
          <w:ilvl w:val="1"/>
          <w:numId w:val="37"/>
        </w:numPr>
        <w:jc w:val="both"/>
      </w:pPr>
      <w:r>
        <w:t>Vertical cuts are always consistent, but some curves are okay, providing we don’t include any receive events without their corresponding send events</w:t>
      </w:r>
    </w:p>
    <w:p w14:paraId="1D8F3229" w14:textId="77777777" w:rsidR="00302A57" w:rsidRPr="00302A57" w:rsidRDefault="00302A57" w:rsidP="00580771">
      <w:pPr>
        <w:jc w:val="both"/>
      </w:pPr>
    </w:p>
    <w:p w14:paraId="48E8A662" w14:textId="41F53781" w:rsidR="009E7317" w:rsidRDefault="009E7317" w:rsidP="00580771">
      <w:pPr>
        <w:pStyle w:val="Heading2"/>
        <w:jc w:val="both"/>
      </w:pPr>
      <w:bookmarkStart w:id="25" w:name="_Toc533894682"/>
      <w:r>
        <w:t>Process Groups</w:t>
      </w:r>
      <w:bookmarkEnd w:id="25"/>
    </w:p>
    <w:p w14:paraId="775F2847" w14:textId="79DA08F6" w:rsidR="005543BF" w:rsidRPr="005543BF" w:rsidRDefault="005543BF" w:rsidP="00580771">
      <w:pPr>
        <w:pStyle w:val="ListParagraph"/>
        <w:numPr>
          <w:ilvl w:val="0"/>
          <w:numId w:val="38"/>
        </w:numPr>
        <w:jc w:val="both"/>
        <w:rPr>
          <w:b/>
        </w:rPr>
      </w:pPr>
      <w:r w:rsidRPr="005543BF">
        <w:rPr>
          <w:b/>
        </w:rPr>
        <w:t>Key distributed-systems primitive</w:t>
      </w:r>
    </w:p>
    <w:p w14:paraId="3C96B649" w14:textId="51BD68F9" w:rsidR="005543BF" w:rsidRDefault="005543BF" w:rsidP="00580771">
      <w:pPr>
        <w:pStyle w:val="ListParagraph"/>
        <w:numPr>
          <w:ilvl w:val="1"/>
          <w:numId w:val="38"/>
        </w:numPr>
        <w:jc w:val="both"/>
      </w:pPr>
      <w:r>
        <w:t>Set of processes on some number of machines</w:t>
      </w:r>
    </w:p>
    <w:p w14:paraId="6A710134" w14:textId="6BCD3DB6" w:rsidR="005543BF" w:rsidRDefault="005543BF" w:rsidP="00580771">
      <w:pPr>
        <w:pStyle w:val="ListParagraph"/>
        <w:numPr>
          <w:ilvl w:val="1"/>
          <w:numId w:val="38"/>
        </w:numPr>
        <w:jc w:val="both"/>
      </w:pPr>
      <w:r>
        <w:t>Possible to multicast messages to all members</w:t>
      </w:r>
    </w:p>
    <w:p w14:paraId="3BC566C7" w14:textId="0BB717B5" w:rsidR="005543BF" w:rsidRDefault="005543BF" w:rsidP="00580771">
      <w:pPr>
        <w:pStyle w:val="ListParagraph"/>
        <w:numPr>
          <w:ilvl w:val="1"/>
          <w:numId w:val="38"/>
        </w:numPr>
        <w:jc w:val="both"/>
      </w:pPr>
      <w:r>
        <w:t>Allows fault-tolerant systems even if some processes fail</w:t>
      </w:r>
    </w:p>
    <w:p w14:paraId="3895EEC9" w14:textId="439E0984" w:rsidR="005543BF" w:rsidRDefault="005543BF" w:rsidP="00580771">
      <w:pPr>
        <w:pStyle w:val="ListParagraph"/>
        <w:numPr>
          <w:ilvl w:val="0"/>
          <w:numId w:val="38"/>
        </w:numPr>
        <w:jc w:val="both"/>
      </w:pPr>
      <w:r>
        <w:t>Membership can be fixed or dynamic</w:t>
      </w:r>
    </w:p>
    <w:p w14:paraId="20DFE37F" w14:textId="527E2681" w:rsidR="005543BF" w:rsidRDefault="005543BF" w:rsidP="00580771">
      <w:pPr>
        <w:pStyle w:val="ListParagraph"/>
        <w:numPr>
          <w:ilvl w:val="1"/>
          <w:numId w:val="38"/>
        </w:numPr>
        <w:jc w:val="both"/>
      </w:pPr>
      <w:r>
        <w:t>If dynamic, have explicit join() and leave() primitives</w:t>
      </w:r>
    </w:p>
    <w:p w14:paraId="4C980159" w14:textId="6756BBD5" w:rsidR="005543BF" w:rsidRDefault="005543BF" w:rsidP="00580771">
      <w:pPr>
        <w:pStyle w:val="ListParagraph"/>
        <w:numPr>
          <w:ilvl w:val="0"/>
          <w:numId w:val="38"/>
        </w:numPr>
        <w:jc w:val="both"/>
      </w:pPr>
      <w:r>
        <w:t>Groups can be open or closed</w:t>
      </w:r>
    </w:p>
    <w:p w14:paraId="0570BDF6" w14:textId="4AA89E74" w:rsidR="005543BF" w:rsidRDefault="005543BF" w:rsidP="00580771">
      <w:pPr>
        <w:pStyle w:val="ListParagraph"/>
        <w:numPr>
          <w:ilvl w:val="1"/>
          <w:numId w:val="38"/>
        </w:numPr>
        <w:jc w:val="both"/>
      </w:pPr>
      <w:r>
        <w:t>Closed groups only allow messages from members</w:t>
      </w:r>
    </w:p>
    <w:p w14:paraId="1178EF50" w14:textId="04FF2E43" w:rsidR="00113A8B" w:rsidRDefault="005543BF" w:rsidP="00580771">
      <w:pPr>
        <w:pStyle w:val="ListParagraph"/>
        <w:numPr>
          <w:ilvl w:val="0"/>
          <w:numId w:val="38"/>
        </w:numPr>
        <w:jc w:val="both"/>
      </w:pPr>
      <w:r>
        <w:t>Internally can be structured or symmetric</w:t>
      </w:r>
    </w:p>
    <w:p w14:paraId="4C9E70E5" w14:textId="4D23D0E1" w:rsidR="00113A8B" w:rsidRPr="00113A8B" w:rsidRDefault="00113A8B" w:rsidP="00580771">
      <w:pPr>
        <w:pStyle w:val="ListParagraph"/>
        <w:numPr>
          <w:ilvl w:val="0"/>
          <w:numId w:val="38"/>
        </w:numPr>
        <w:jc w:val="both"/>
      </w:pPr>
      <w:r>
        <w:rPr>
          <w:b/>
        </w:rPr>
        <w:t>Group Communication</w:t>
      </w:r>
    </w:p>
    <w:p w14:paraId="72111403" w14:textId="79368B1C" w:rsidR="00113A8B" w:rsidRDefault="00113A8B" w:rsidP="00580771">
      <w:pPr>
        <w:pStyle w:val="ListParagraph"/>
        <w:numPr>
          <w:ilvl w:val="1"/>
          <w:numId w:val="38"/>
        </w:numPr>
        <w:jc w:val="both"/>
      </w:pPr>
      <w:r>
        <w:t>Assumptions</w:t>
      </w:r>
    </w:p>
    <w:p w14:paraId="3C839F8B" w14:textId="4E88AB07" w:rsidR="00113A8B" w:rsidRDefault="00113A8B" w:rsidP="00580771">
      <w:pPr>
        <w:pStyle w:val="ListParagraph"/>
        <w:numPr>
          <w:ilvl w:val="2"/>
          <w:numId w:val="38"/>
        </w:numPr>
        <w:jc w:val="both"/>
      </w:pPr>
      <w:r>
        <w:t>We have ability to send a message to multiple (or all) members of a group</w:t>
      </w:r>
    </w:p>
    <w:p w14:paraId="6C1600A9" w14:textId="204D1973" w:rsidR="00113A8B" w:rsidRDefault="00113A8B" w:rsidP="00580771">
      <w:pPr>
        <w:pStyle w:val="ListParagraph"/>
        <w:numPr>
          <w:ilvl w:val="2"/>
          <w:numId w:val="38"/>
        </w:numPr>
        <w:jc w:val="both"/>
      </w:pPr>
      <w:r>
        <w:t>Message delivery is reliable, and that messages arrive in bounded time</w:t>
      </w:r>
    </w:p>
    <w:p w14:paraId="48D61BC8" w14:textId="5C9607F0" w:rsidR="00113A8B" w:rsidRDefault="00113A8B" w:rsidP="00580771">
      <w:pPr>
        <w:pStyle w:val="ListParagraph"/>
        <w:numPr>
          <w:ilvl w:val="2"/>
          <w:numId w:val="38"/>
        </w:numPr>
        <w:jc w:val="both"/>
      </w:pPr>
      <w:r>
        <w:lastRenderedPageBreak/>
        <w:t>Processes don’t crash</w:t>
      </w:r>
    </w:p>
    <w:p w14:paraId="02BB7834" w14:textId="4F3DC235" w:rsidR="00113A8B" w:rsidRDefault="00113A8B" w:rsidP="00580771">
      <w:pPr>
        <w:pStyle w:val="ListParagraph"/>
        <w:numPr>
          <w:ilvl w:val="1"/>
          <w:numId w:val="38"/>
        </w:numPr>
        <w:jc w:val="both"/>
      </w:pPr>
      <w:r>
        <w:t>Possible delivery orderings</w:t>
      </w:r>
    </w:p>
    <w:p w14:paraId="0F504AF1" w14:textId="2FDE29F2" w:rsidR="00113A8B" w:rsidRDefault="00113A8B" w:rsidP="00580771">
      <w:pPr>
        <w:pStyle w:val="ListParagraph"/>
        <w:numPr>
          <w:ilvl w:val="2"/>
          <w:numId w:val="38"/>
        </w:numPr>
        <w:jc w:val="both"/>
      </w:pPr>
      <w:r>
        <w:t>(1) FIFO ordering</w:t>
      </w:r>
    </w:p>
    <w:p w14:paraId="78FBE574" w14:textId="2935ACEA" w:rsidR="00113A8B" w:rsidRDefault="00113A8B" w:rsidP="00580771">
      <w:pPr>
        <w:pStyle w:val="ListParagraph"/>
        <w:numPr>
          <w:ilvl w:val="3"/>
          <w:numId w:val="38"/>
        </w:numPr>
        <w:jc w:val="both"/>
      </w:pPr>
      <w:r>
        <w:t>Messages from process Pi must be received at each process Pj in the order they were sent</w:t>
      </w:r>
    </w:p>
    <w:p w14:paraId="0B3768CD" w14:textId="5CD4FE2E" w:rsidR="00113A8B" w:rsidRDefault="00113A8B" w:rsidP="00580771">
      <w:pPr>
        <w:pStyle w:val="ListParagraph"/>
        <w:numPr>
          <w:ilvl w:val="3"/>
          <w:numId w:val="38"/>
        </w:numPr>
        <w:jc w:val="both"/>
      </w:pPr>
      <w:r>
        <w:t>Non-trivial on delays / retransmissions</w:t>
      </w:r>
    </w:p>
    <w:p w14:paraId="72281721" w14:textId="11F4208B" w:rsidR="00113A8B" w:rsidRDefault="00113A8B" w:rsidP="00580771">
      <w:pPr>
        <w:pStyle w:val="ListParagraph"/>
        <w:numPr>
          <w:ilvl w:val="3"/>
          <w:numId w:val="38"/>
        </w:numPr>
        <w:jc w:val="both"/>
      </w:pPr>
      <w:r>
        <w:t>Receivers may need to buffer messages to ensure order</w:t>
      </w:r>
    </w:p>
    <w:p w14:paraId="5D912C51" w14:textId="3C4828C4" w:rsidR="00113A8B" w:rsidRPr="00113A8B" w:rsidRDefault="00113A8B" w:rsidP="00580771">
      <w:pPr>
        <w:pStyle w:val="ListParagraph"/>
        <w:numPr>
          <w:ilvl w:val="3"/>
          <w:numId w:val="38"/>
        </w:numPr>
        <w:jc w:val="both"/>
      </w:pPr>
      <w:r>
        <w:rPr>
          <w:b/>
        </w:rPr>
        <w:t>Receiving vs Delivering</w:t>
      </w:r>
    </w:p>
    <w:p w14:paraId="3750C4CA" w14:textId="05B798D6" w:rsidR="00113A8B" w:rsidRDefault="00113A8B" w:rsidP="00580771">
      <w:pPr>
        <w:pStyle w:val="ListParagraph"/>
        <w:numPr>
          <w:ilvl w:val="4"/>
          <w:numId w:val="38"/>
        </w:numPr>
        <w:jc w:val="both"/>
      </w:pPr>
      <w:r>
        <w:t>Received messages either delivered or held back</w:t>
      </w:r>
    </w:p>
    <w:p w14:paraId="6F6F030F" w14:textId="651E7F42" w:rsidR="00113A8B" w:rsidRDefault="00113A8B" w:rsidP="00580771">
      <w:pPr>
        <w:pStyle w:val="ListParagraph"/>
        <w:numPr>
          <w:ilvl w:val="4"/>
          <w:numId w:val="38"/>
        </w:numPr>
        <w:jc w:val="both"/>
      </w:pPr>
      <w:r>
        <w:t>Delivered means inserted into delivery queue</w:t>
      </w:r>
    </w:p>
    <w:p w14:paraId="5E050441" w14:textId="64650AD9" w:rsidR="00113A8B" w:rsidRDefault="00113A8B" w:rsidP="00580771">
      <w:pPr>
        <w:pStyle w:val="ListParagraph"/>
        <w:numPr>
          <w:ilvl w:val="4"/>
          <w:numId w:val="38"/>
        </w:numPr>
        <w:jc w:val="both"/>
      </w:pPr>
      <w:r>
        <w:t>Held back means inserted into hold-back queue</w:t>
      </w:r>
    </w:p>
    <w:p w14:paraId="135E053F" w14:textId="038B6FB1" w:rsidR="00113A8B" w:rsidRDefault="00113A8B" w:rsidP="00580771">
      <w:pPr>
        <w:pStyle w:val="ListParagraph"/>
        <w:numPr>
          <w:ilvl w:val="4"/>
          <w:numId w:val="38"/>
        </w:numPr>
        <w:jc w:val="both"/>
      </w:pPr>
      <w:r>
        <w:t>This is provided by the middleware</w:t>
      </w:r>
    </w:p>
    <w:p w14:paraId="1748843D" w14:textId="5822CF12" w:rsidR="00113A8B" w:rsidRDefault="00113A8B" w:rsidP="00580771">
      <w:pPr>
        <w:pStyle w:val="ListParagraph"/>
        <w:numPr>
          <w:ilvl w:val="3"/>
          <w:numId w:val="38"/>
        </w:numPr>
        <w:jc w:val="both"/>
      </w:pPr>
      <w:r>
        <w:rPr>
          <w:b/>
        </w:rPr>
        <w:t>Implementing FIFO</w:t>
      </w:r>
    </w:p>
    <w:p w14:paraId="62799046" w14:textId="4A6EC479" w:rsidR="00113A8B" w:rsidRDefault="00113A8B" w:rsidP="00580771">
      <w:pPr>
        <w:pStyle w:val="ListParagraph"/>
        <w:ind w:left="2880"/>
        <w:jc w:val="both"/>
      </w:pPr>
      <w:r w:rsidRPr="00113A8B">
        <w:rPr>
          <w:noProof/>
        </w:rPr>
        <w:drawing>
          <wp:inline distT="0" distB="0" distL="0" distR="0" wp14:anchorId="15F0180D" wp14:editId="2CCB2FD4">
            <wp:extent cx="3781778" cy="1085899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5569" cy="109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19C6" w14:textId="58F4711E" w:rsidR="007A2139" w:rsidRDefault="007A2139" w:rsidP="00580771">
      <w:pPr>
        <w:pStyle w:val="ListParagraph"/>
        <w:ind w:left="2880"/>
        <w:jc w:val="both"/>
      </w:pPr>
      <w:r w:rsidRPr="007A2139">
        <w:rPr>
          <w:noProof/>
        </w:rPr>
        <w:drawing>
          <wp:inline distT="0" distB="0" distL="0" distR="0" wp14:anchorId="3875F8F0" wp14:editId="14905DFF">
            <wp:extent cx="3827127" cy="143368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3436" cy="1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6045" w14:textId="700CED00" w:rsidR="007A2139" w:rsidRDefault="007A2139" w:rsidP="00580771">
      <w:pPr>
        <w:pStyle w:val="ListParagraph"/>
        <w:numPr>
          <w:ilvl w:val="4"/>
          <w:numId w:val="38"/>
        </w:numPr>
        <w:jc w:val="both"/>
      </w:pPr>
      <w:r>
        <w:t>Can also implement FIFO ordering by just using a reliable FIFO transport like TCP/IP</w:t>
      </w:r>
    </w:p>
    <w:p w14:paraId="45419830" w14:textId="5D093247" w:rsidR="00113A8B" w:rsidRDefault="00113A8B" w:rsidP="00580771">
      <w:pPr>
        <w:pStyle w:val="ListParagraph"/>
        <w:numPr>
          <w:ilvl w:val="2"/>
          <w:numId w:val="38"/>
        </w:numPr>
        <w:jc w:val="both"/>
      </w:pPr>
      <w:r>
        <w:t>(2) Causal ordering</w:t>
      </w:r>
      <w:r w:rsidR="007A2139">
        <w:t>: implies FIFO ordering since any two multicasts by the same process are related by -&gt;</w:t>
      </w:r>
      <w:r w:rsidR="00855EF0">
        <w:t xml:space="preserve"> (FIFO and Happens-Before)</w:t>
      </w:r>
    </w:p>
    <w:p w14:paraId="5041C5A4" w14:textId="0E6B58C9" w:rsidR="007A2139" w:rsidRDefault="007A2139" w:rsidP="00580771">
      <w:pPr>
        <w:pStyle w:val="ListParagraph"/>
        <w:numPr>
          <w:ilvl w:val="3"/>
          <w:numId w:val="38"/>
        </w:numPr>
        <w:jc w:val="both"/>
      </w:pPr>
      <w:r>
        <w:t>Implementing: start with receive algorithm for FIFO multicast but replace sequence numbers with vector clocks</w:t>
      </w:r>
    </w:p>
    <w:p w14:paraId="34FCEEFC" w14:textId="6A8AF152" w:rsidR="00113A8B" w:rsidRDefault="00113A8B" w:rsidP="00580771">
      <w:pPr>
        <w:pStyle w:val="ListParagraph"/>
        <w:numPr>
          <w:ilvl w:val="2"/>
          <w:numId w:val="38"/>
        </w:numPr>
        <w:jc w:val="both"/>
      </w:pPr>
      <w:r>
        <w:t>(3) Total ordering</w:t>
      </w:r>
      <w:r w:rsidR="00855EF0">
        <w:t>: Want all processes to see exactly the same, FIFO, sequence of messages (eg State Machine Replication)</w:t>
      </w:r>
    </w:p>
    <w:p w14:paraId="6F58BA37" w14:textId="232A10F7" w:rsidR="00855EF0" w:rsidRDefault="00D84056" w:rsidP="00580771">
      <w:pPr>
        <w:pStyle w:val="ListParagraph"/>
        <w:numPr>
          <w:ilvl w:val="3"/>
          <w:numId w:val="38"/>
        </w:numPr>
        <w:jc w:val="both"/>
      </w:pPr>
      <w:r>
        <w:t>Implementing</w:t>
      </w:r>
      <w:r w:rsidR="00855EF0">
        <w:t>:</w:t>
      </w:r>
    </w:p>
    <w:p w14:paraId="6F8EEED3" w14:textId="1E8A0F32" w:rsidR="00D84056" w:rsidRDefault="00855EF0" w:rsidP="00580771">
      <w:pPr>
        <w:pStyle w:val="ListParagraph"/>
        <w:numPr>
          <w:ilvl w:val="4"/>
          <w:numId w:val="38"/>
        </w:numPr>
        <w:jc w:val="both"/>
      </w:pPr>
      <w:r>
        <w:t>(1) Have a can send token</w:t>
      </w:r>
      <w:r w:rsidR="00D84056">
        <w:t xml:space="preserve"> – token passed round-robin between processes. Only the process with the token can send (if they want)</w:t>
      </w:r>
    </w:p>
    <w:p w14:paraId="3175BE7E" w14:textId="1286BA61" w:rsidR="00D84056" w:rsidRDefault="00D84056" w:rsidP="00580771">
      <w:pPr>
        <w:pStyle w:val="ListParagraph"/>
        <w:numPr>
          <w:ilvl w:val="4"/>
          <w:numId w:val="38"/>
        </w:numPr>
        <w:jc w:val="both"/>
      </w:pPr>
      <w:r>
        <w:t>(2) Dedicated sequencer process – other processes ask for a global sequence number and then send with this in packet</w:t>
      </w:r>
    </w:p>
    <w:p w14:paraId="55A8E8DD" w14:textId="714D14F8" w:rsidR="00D84056" w:rsidRDefault="00D84056" w:rsidP="00580771">
      <w:pPr>
        <w:pStyle w:val="ListParagraph"/>
        <w:numPr>
          <w:ilvl w:val="5"/>
          <w:numId w:val="38"/>
        </w:numPr>
        <w:jc w:val="both"/>
      </w:pPr>
      <w:r>
        <w:t>Use FIFO ordering algorithm, but on GSNs</w:t>
      </w:r>
    </w:p>
    <w:p w14:paraId="352A65C1" w14:textId="491CCC18" w:rsidR="00D84056" w:rsidRPr="00D84056" w:rsidRDefault="00D84056" w:rsidP="00580771">
      <w:pPr>
        <w:pStyle w:val="ListParagraph"/>
        <w:numPr>
          <w:ilvl w:val="2"/>
          <w:numId w:val="38"/>
        </w:numPr>
        <w:jc w:val="both"/>
      </w:pPr>
      <w:r>
        <w:rPr>
          <w:b/>
        </w:rPr>
        <w:t>Ordering and Asynchrony</w:t>
      </w:r>
    </w:p>
    <w:p w14:paraId="70CE85DD" w14:textId="10D7C23C" w:rsidR="00D84056" w:rsidRDefault="00D84056" w:rsidP="00580771">
      <w:pPr>
        <w:pStyle w:val="ListParagraph"/>
        <w:numPr>
          <w:ilvl w:val="3"/>
          <w:numId w:val="38"/>
        </w:numPr>
        <w:jc w:val="both"/>
      </w:pPr>
      <w:r>
        <w:t>FIFO ordering allows lots of asynchrony: any process can delay sending a message until it has a batch</w:t>
      </w:r>
    </w:p>
    <w:p w14:paraId="40434533" w14:textId="4C599B6D" w:rsidR="00D84056" w:rsidRDefault="00D84056" w:rsidP="00580771">
      <w:pPr>
        <w:pStyle w:val="ListParagraph"/>
        <w:numPr>
          <w:ilvl w:val="3"/>
          <w:numId w:val="38"/>
        </w:numPr>
        <w:jc w:val="both"/>
      </w:pPr>
      <w:r>
        <w:t>Causal ordering also allows some asynchrony</w:t>
      </w:r>
    </w:p>
    <w:p w14:paraId="24AC7273" w14:textId="2A643ED2" w:rsidR="00D84056" w:rsidRDefault="00D84056" w:rsidP="00580771">
      <w:pPr>
        <w:pStyle w:val="ListParagraph"/>
        <w:numPr>
          <w:ilvl w:val="4"/>
          <w:numId w:val="38"/>
        </w:numPr>
        <w:jc w:val="both"/>
      </w:pPr>
      <w:r>
        <w:t>Must be careful queues don’t grow too large</w:t>
      </w:r>
    </w:p>
    <w:p w14:paraId="2E0A5287" w14:textId="77777777" w:rsidR="00D84056" w:rsidRDefault="00D84056" w:rsidP="00580771">
      <w:pPr>
        <w:pStyle w:val="ListParagraph"/>
        <w:numPr>
          <w:ilvl w:val="3"/>
          <w:numId w:val="38"/>
        </w:numPr>
        <w:jc w:val="both"/>
      </w:pPr>
      <w:r>
        <w:lastRenderedPageBreak/>
        <w:t>Total-order multicast is bad</w:t>
      </w:r>
    </w:p>
    <w:p w14:paraId="62CADA4D" w14:textId="474E4112" w:rsidR="00D84056" w:rsidRDefault="00D84056" w:rsidP="00580771">
      <w:pPr>
        <w:pStyle w:val="ListParagraph"/>
        <w:numPr>
          <w:ilvl w:val="4"/>
          <w:numId w:val="38"/>
        </w:numPr>
        <w:jc w:val="both"/>
      </w:pPr>
      <w:r>
        <w:t>Since every message deliver transitively depends on every other one, delays holds up the entire system</w:t>
      </w:r>
    </w:p>
    <w:p w14:paraId="20232FC0" w14:textId="27AF2AC4" w:rsidR="00D84056" w:rsidRDefault="00D84056" w:rsidP="00580771">
      <w:pPr>
        <w:pStyle w:val="ListParagraph"/>
        <w:numPr>
          <w:ilvl w:val="4"/>
          <w:numId w:val="38"/>
        </w:numPr>
        <w:jc w:val="both"/>
      </w:pPr>
      <w:r>
        <w:t>Instead tends to a synchronous model – but performs poorly</w:t>
      </w:r>
    </w:p>
    <w:p w14:paraId="06086D2F" w14:textId="77777777" w:rsidR="00D84056" w:rsidRPr="005543BF" w:rsidRDefault="00D84056" w:rsidP="00580771">
      <w:pPr>
        <w:pStyle w:val="ListParagraph"/>
        <w:ind w:left="3240"/>
        <w:jc w:val="both"/>
      </w:pPr>
    </w:p>
    <w:p w14:paraId="7E93340B" w14:textId="0C515E99" w:rsidR="009E7317" w:rsidRDefault="009E7317" w:rsidP="00580771">
      <w:pPr>
        <w:pStyle w:val="Heading2"/>
        <w:jc w:val="both"/>
      </w:pPr>
      <w:bookmarkStart w:id="26" w:name="_Toc533894683"/>
      <w:r>
        <w:t>Distributed Mutual Exclusion</w:t>
      </w:r>
      <w:bookmarkEnd w:id="26"/>
    </w:p>
    <w:p w14:paraId="28A6C1BD" w14:textId="75B6282F" w:rsidR="00D84056" w:rsidRDefault="00A16B27" w:rsidP="00580771">
      <w:pPr>
        <w:pStyle w:val="ListParagraph"/>
        <w:numPr>
          <w:ilvl w:val="0"/>
          <w:numId w:val="39"/>
        </w:numPr>
        <w:jc w:val="both"/>
      </w:pPr>
      <w:r>
        <w:t>How to provide mutual exclusion in the case we have shared distributed resources</w:t>
      </w:r>
    </w:p>
    <w:p w14:paraId="68307DFF" w14:textId="52FACCF9" w:rsidR="00A16B27" w:rsidRPr="00A16B27" w:rsidRDefault="00A16B27" w:rsidP="00580771">
      <w:pPr>
        <w:pStyle w:val="ListParagraph"/>
        <w:numPr>
          <w:ilvl w:val="0"/>
          <w:numId w:val="39"/>
        </w:numPr>
        <w:jc w:val="both"/>
      </w:pPr>
      <w:r>
        <w:rPr>
          <w:b/>
        </w:rPr>
        <w:t>Solution 1: Central Lock Server</w:t>
      </w:r>
    </w:p>
    <w:p w14:paraId="7A9658F3" w14:textId="00EDCB00" w:rsidR="00A16B27" w:rsidRDefault="00A16B27" w:rsidP="00580771">
      <w:pPr>
        <w:pStyle w:val="ListParagraph"/>
        <w:numPr>
          <w:ilvl w:val="1"/>
          <w:numId w:val="39"/>
        </w:numPr>
        <w:jc w:val="both"/>
      </w:pPr>
      <w:r>
        <w:t>Nominate a process as coordinator</w:t>
      </w:r>
    </w:p>
    <w:p w14:paraId="3D916943" w14:textId="0CD6FAA2" w:rsidR="00A16B27" w:rsidRDefault="00A16B27" w:rsidP="00580771">
      <w:pPr>
        <w:pStyle w:val="ListParagraph"/>
        <w:numPr>
          <w:ilvl w:val="1"/>
          <w:numId w:val="39"/>
        </w:numPr>
        <w:jc w:val="both"/>
      </w:pPr>
      <w:r>
        <w:t>If another process wants to enter critical section, send lock message to coordinator</w:t>
      </w:r>
    </w:p>
    <w:p w14:paraId="2E59D266" w14:textId="64C067F7" w:rsidR="00A16B27" w:rsidRDefault="00A16B27" w:rsidP="00580771">
      <w:pPr>
        <w:pStyle w:val="ListParagraph"/>
        <w:numPr>
          <w:ilvl w:val="1"/>
          <w:numId w:val="39"/>
        </w:numPr>
        <w:jc w:val="both"/>
      </w:pPr>
      <w:r>
        <w:t>If resource free, coordinator replies to process with grant message, otherwise adds process to a wait queue</w:t>
      </w:r>
    </w:p>
    <w:p w14:paraId="44616A4A" w14:textId="5508E404" w:rsidR="00A16B27" w:rsidRDefault="00A16B27" w:rsidP="00580771">
      <w:pPr>
        <w:pStyle w:val="ListParagraph"/>
        <w:numPr>
          <w:ilvl w:val="1"/>
          <w:numId w:val="39"/>
        </w:numPr>
        <w:jc w:val="both"/>
      </w:pPr>
      <w:r>
        <w:t>When finished process sends unlock message to coordinator</w:t>
      </w:r>
    </w:p>
    <w:p w14:paraId="51205886" w14:textId="515D1F08" w:rsidR="00A16B27" w:rsidRDefault="00A16B27" w:rsidP="00580771">
      <w:pPr>
        <w:pStyle w:val="ListParagraph"/>
        <w:numPr>
          <w:ilvl w:val="1"/>
          <w:numId w:val="39"/>
        </w:numPr>
        <w:jc w:val="both"/>
      </w:pPr>
      <w:r>
        <w:t>Coordinator sends grant message to first process in wait queue</w:t>
      </w:r>
    </w:p>
    <w:p w14:paraId="7C7C60FA" w14:textId="4E706583" w:rsidR="00A16B27" w:rsidRPr="00160AAA" w:rsidRDefault="00A16B27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Simple to understand and verify</w:t>
      </w:r>
    </w:p>
    <w:p w14:paraId="48F33C17" w14:textId="37605E29" w:rsidR="00A16B27" w:rsidRPr="00160AAA" w:rsidRDefault="00A16B27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Live</w:t>
      </w:r>
    </w:p>
    <w:p w14:paraId="0709092A" w14:textId="33295716" w:rsidR="00A16B27" w:rsidRPr="00160AAA" w:rsidRDefault="00A16B27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Fair</w:t>
      </w:r>
    </w:p>
    <w:p w14:paraId="53FEC480" w14:textId="209963F1" w:rsidR="00A16B27" w:rsidRPr="00160AAA" w:rsidRDefault="00A16B27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Decent performance</w:t>
      </w:r>
    </w:p>
    <w:p w14:paraId="379BE3C0" w14:textId="1BA4BE4F" w:rsidR="00A16B27" w:rsidRPr="00DA0988" w:rsidRDefault="00A16B27" w:rsidP="00580771">
      <w:pPr>
        <w:pStyle w:val="ListParagraph"/>
        <w:numPr>
          <w:ilvl w:val="1"/>
          <w:numId w:val="39"/>
        </w:numPr>
        <w:jc w:val="both"/>
        <w:rPr>
          <w:color w:val="FF0000"/>
        </w:rPr>
      </w:pPr>
      <w:r w:rsidRPr="00DA0988">
        <w:rPr>
          <w:color w:val="FF0000"/>
        </w:rPr>
        <w:t>Coordinator can become performance bottleneck</w:t>
      </w:r>
    </w:p>
    <w:p w14:paraId="0D4EAEFD" w14:textId="4796B442" w:rsidR="00A16B27" w:rsidRDefault="00A16B27" w:rsidP="00580771">
      <w:pPr>
        <w:pStyle w:val="ListParagraph"/>
        <w:numPr>
          <w:ilvl w:val="1"/>
          <w:numId w:val="39"/>
        </w:numPr>
        <w:jc w:val="both"/>
        <w:rPr>
          <w:color w:val="FF0000"/>
        </w:rPr>
      </w:pPr>
      <w:r w:rsidRPr="00DA0988">
        <w:rPr>
          <w:color w:val="FF0000"/>
        </w:rPr>
        <w:t>Can’t distinguish crash of coordinator from long wait</w:t>
      </w:r>
    </w:p>
    <w:p w14:paraId="739E48D0" w14:textId="604724DC" w:rsidR="00190ACB" w:rsidRDefault="00190ACB" w:rsidP="00580771">
      <w:pPr>
        <w:pStyle w:val="ListParagraph"/>
        <w:numPr>
          <w:ilvl w:val="0"/>
          <w:numId w:val="3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Solution 2: Token Passing: </w:t>
      </w:r>
      <w:r>
        <w:rPr>
          <w:color w:val="000000" w:themeColor="text1"/>
        </w:rPr>
        <w:t>arrange processes in logical ring and pass token around the circle</w:t>
      </w:r>
    </w:p>
    <w:p w14:paraId="245DF400" w14:textId="72638069" w:rsidR="00190ACB" w:rsidRPr="00160AAA" w:rsidRDefault="00190ACB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Avoids the central bottleneck</w:t>
      </w:r>
    </w:p>
    <w:p w14:paraId="6E4234ED" w14:textId="29794CFF" w:rsidR="00190ACB" w:rsidRPr="00160AAA" w:rsidRDefault="00190ACB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Simple to understand</w:t>
      </w:r>
    </w:p>
    <w:p w14:paraId="2D8B8FDB" w14:textId="48C6C6FE" w:rsidR="00190ACB" w:rsidRPr="00160AAA" w:rsidRDefault="00190ACB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Liveness guaranteed</w:t>
      </w:r>
    </w:p>
    <w:p w14:paraId="0CCCDB0A" w14:textId="47A1F97C" w:rsidR="00190ACB" w:rsidRPr="00160AAA" w:rsidRDefault="00190ACB" w:rsidP="00580771">
      <w:pPr>
        <w:pStyle w:val="ListParagraph"/>
        <w:numPr>
          <w:ilvl w:val="1"/>
          <w:numId w:val="39"/>
        </w:numPr>
        <w:jc w:val="both"/>
        <w:rPr>
          <w:color w:val="FFC000"/>
        </w:rPr>
      </w:pPr>
      <w:r w:rsidRPr="00160AAA">
        <w:rPr>
          <w:color w:val="FFC000"/>
        </w:rPr>
        <w:t>Okay performance</w:t>
      </w:r>
    </w:p>
    <w:p w14:paraId="2BECEFBA" w14:textId="5577F49E" w:rsidR="00190ACB" w:rsidRPr="00190ACB" w:rsidRDefault="00190ACB" w:rsidP="00580771">
      <w:pPr>
        <w:pStyle w:val="ListParagraph"/>
        <w:numPr>
          <w:ilvl w:val="1"/>
          <w:numId w:val="39"/>
        </w:numPr>
        <w:jc w:val="both"/>
        <w:rPr>
          <w:color w:val="FF0000"/>
        </w:rPr>
      </w:pPr>
      <w:r w:rsidRPr="00190ACB">
        <w:rPr>
          <w:color w:val="FF0000"/>
        </w:rPr>
        <w:t>Doesn’t guarantee fairness</w:t>
      </w:r>
    </w:p>
    <w:p w14:paraId="0019323E" w14:textId="18CBED52" w:rsidR="00190ACB" w:rsidRDefault="00190ACB" w:rsidP="00580771">
      <w:pPr>
        <w:pStyle w:val="ListParagraph"/>
        <w:numPr>
          <w:ilvl w:val="1"/>
          <w:numId w:val="39"/>
        </w:numPr>
        <w:jc w:val="both"/>
        <w:rPr>
          <w:color w:val="FF0000"/>
        </w:rPr>
      </w:pPr>
      <w:r w:rsidRPr="00190ACB">
        <w:rPr>
          <w:color w:val="FF0000"/>
        </w:rPr>
        <w:t>If a process crashes, must repair ring or regenerate token…</w:t>
      </w:r>
    </w:p>
    <w:p w14:paraId="625C0F98" w14:textId="62D55543" w:rsidR="00190ACB" w:rsidRPr="00190ACB" w:rsidRDefault="00190ACB" w:rsidP="00580771">
      <w:pPr>
        <w:pStyle w:val="ListParagraph"/>
        <w:numPr>
          <w:ilvl w:val="0"/>
          <w:numId w:val="3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Solution 3: Totally ordered multicast</w:t>
      </w:r>
    </w:p>
    <w:p w14:paraId="2D34C51B" w14:textId="0720687B" w:rsidR="00190ACB" w:rsidRDefault="00190ACB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C</w:t>
      </w:r>
      <w:r w:rsidR="007A7F80">
        <w:rPr>
          <w:color w:val="000000" w:themeColor="text1"/>
        </w:rPr>
        <w:t>onsider N processes, where each process maintains local variable state which is one of {free, want, held}</w:t>
      </w:r>
    </w:p>
    <w:p w14:paraId="68DB0B8C" w14:textId="07619E6C" w:rsidR="007A7F80" w:rsidRDefault="007A7F80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Invariant: </w:t>
      </w:r>
      <w:r>
        <w:rPr>
          <w:color w:val="000000" w:themeColor="text1"/>
        </w:rPr>
        <w:t xml:space="preserve">At most one process is in </w:t>
      </w:r>
      <w:r w:rsidRPr="007A7F80">
        <w:rPr>
          <w:b/>
          <w:color w:val="000000" w:themeColor="text1"/>
        </w:rPr>
        <w:t>held</w:t>
      </w:r>
      <w:r>
        <w:rPr>
          <w:color w:val="000000" w:themeColor="text1"/>
        </w:rPr>
        <w:t xml:space="preserve"> state at a time</w:t>
      </w:r>
    </w:p>
    <w:p w14:paraId="1E719B5A" w14:textId="1B61160F" w:rsidR="007A7F80" w:rsidRDefault="007A7F80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To obtain a lock, a process Pi sets state := </w:t>
      </w:r>
      <w:r w:rsidRPr="007A7F80">
        <w:rPr>
          <w:b/>
          <w:color w:val="000000" w:themeColor="text1"/>
        </w:rPr>
        <w:t>want</w:t>
      </w:r>
      <w:r>
        <w:rPr>
          <w:color w:val="000000" w:themeColor="text1"/>
        </w:rPr>
        <w:t xml:space="preserve"> and then multicasts lock request to all other processes</w:t>
      </w:r>
    </w:p>
    <w:p w14:paraId="76981004" w14:textId="3F07CB43" w:rsidR="007A7F80" w:rsidRDefault="007A7F80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When a process Pj receives a request from Pi:</w:t>
      </w:r>
    </w:p>
    <w:p w14:paraId="290D9791" w14:textId="41DD3E65" w:rsidR="007A7F80" w:rsidRDefault="007A7F80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If Pj’s local state is </w:t>
      </w:r>
      <w:r w:rsidRPr="007A7F80">
        <w:rPr>
          <w:b/>
          <w:color w:val="000000" w:themeColor="text1"/>
        </w:rPr>
        <w:t>free</w:t>
      </w:r>
      <w:r>
        <w:rPr>
          <w:color w:val="000000" w:themeColor="text1"/>
        </w:rPr>
        <w:t>, then Pj replies immediately with ack</w:t>
      </w:r>
    </w:p>
    <w:p w14:paraId="5FAF6DEC" w14:textId="08D31A8F" w:rsidR="007A7F80" w:rsidRDefault="007A7F80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If Pj’s local state is </w:t>
      </w:r>
      <w:r>
        <w:rPr>
          <w:b/>
          <w:color w:val="000000" w:themeColor="text1"/>
        </w:rPr>
        <w:t xml:space="preserve">held, </w:t>
      </w:r>
      <w:r>
        <w:rPr>
          <w:color w:val="000000" w:themeColor="text1"/>
        </w:rPr>
        <w:t>Pj queues request to reply later</w:t>
      </w:r>
    </w:p>
    <w:p w14:paraId="25AEA5C9" w14:textId="43B20FEB" w:rsidR="007A7F80" w:rsidRDefault="007A7F80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A requesting process Pi waits for ack from N-1 processes</w:t>
      </w:r>
    </w:p>
    <w:p w14:paraId="2119900D" w14:textId="158EC605" w:rsidR="007A7F80" w:rsidRDefault="007A7F80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Once received sets state := </w:t>
      </w:r>
      <w:r>
        <w:rPr>
          <w:b/>
          <w:color w:val="000000" w:themeColor="text1"/>
        </w:rPr>
        <w:t xml:space="preserve">held </w:t>
      </w:r>
      <w:r>
        <w:rPr>
          <w:color w:val="000000" w:themeColor="text1"/>
        </w:rPr>
        <w:t>and enters critical section</w:t>
      </w:r>
    </w:p>
    <w:p w14:paraId="214F650A" w14:textId="54A9E0B7" w:rsidR="007A7F80" w:rsidRDefault="007A7F80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Once done, sets state := </w:t>
      </w:r>
      <w:r>
        <w:rPr>
          <w:b/>
          <w:color w:val="000000" w:themeColor="text1"/>
        </w:rPr>
        <w:t xml:space="preserve">free </w:t>
      </w:r>
      <w:r>
        <w:rPr>
          <w:color w:val="000000" w:themeColor="text1"/>
        </w:rPr>
        <w:t>and replies to any queued requests</w:t>
      </w:r>
    </w:p>
    <w:p w14:paraId="141EBC94" w14:textId="4428A28D" w:rsidR="007A7F80" w:rsidRPr="007A7F80" w:rsidRDefault="007A7F80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Handling Concurrent Requests</w:t>
      </w:r>
    </w:p>
    <w:p w14:paraId="65F0D3A3" w14:textId="085EEE2A" w:rsidR="007A7F80" w:rsidRPr="007A7F80" w:rsidRDefault="007A7F80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Need to decide upon </w:t>
      </w:r>
      <w:r w:rsidRPr="007A7F80">
        <w:rPr>
          <w:b/>
          <w:color w:val="000000" w:themeColor="text1"/>
        </w:rPr>
        <w:t>total order</w:t>
      </w:r>
      <w:r>
        <w:rPr>
          <w:b/>
          <w:color w:val="000000" w:themeColor="text1"/>
        </w:rPr>
        <w:t>:</w:t>
      </w:r>
    </w:p>
    <w:p w14:paraId="3CE37A21" w14:textId="28161EDF" w:rsidR="007A7F80" w:rsidRDefault="007A7F80" w:rsidP="00580771">
      <w:pPr>
        <w:pStyle w:val="ListParagraph"/>
        <w:numPr>
          <w:ilvl w:val="3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Each process maintains Lamport timestamp Ti</w:t>
      </w:r>
    </w:p>
    <w:p w14:paraId="73AB1425" w14:textId="06ABF805" w:rsidR="007A7F80" w:rsidRDefault="007A7F80" w:rsidP="00580771">
      <w:pPr>
        <w:pStyle w:val="ListParagraph"/>
        <w:numPr>
          <w:ilvl w:val="3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Processes put current Ti into request message</w:t>
      </w:r>
    </w:p>
    <w:p w14:paraId="67B92F26" w14:textId="464A3F85" w:rsidR="007A7F80" w:rsidRDefault="007A7F80" w:rsidP="00580771">
      <w:pPr>
        <w:pStyle w:val="ListParagraph"/>
        <w:numPr>
          <w:ilvl w:val="3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Insufficient on its own =&gt; use process ID to break ties</w:t>
      </w:r>
    </w:p>
    <w:p w14:paraId="29739E1F" w14:textId="1B07C651" w:rsidR="007A7F80" w:rsidRDefault="007A7F80" w:rsidP="00580771">
      <w:pPr>
        <w:pStyle w:val="ListParagraph"/>
        <w:numPr>
          <w:ilvl w:val="3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If a process Pj receives a request from Pi and Pj is also acquiring the lock (i.e. Pj’s local state is </w:t>
      </w:r>
      <w:r>
        <w:rPr>
          <w:b/>
          <w:color w:val="000000" w:themeColor="text1"/>
        </w:rPr>
        <w:t>want</w:t>
      </w:r>
      <w:r>
        <w:rPr>
          <w:color w:val="000000" w:themeColor="text1"/>
        </w:rPr>
        <w:t>)</w:t>
      </w:r>
    </w:p>
    <w:p w14:paraId="144FC4C1" w14:textId="4AF2CACC" w:rsidR="007A7F80" w:rsidRDefault="007A7F80" w:rsidP="00580771">
      <w:pPr>
        <w:pStyle w:val="ListParagraph"/>
        <w:numPr>
          <w:ilvl w:val="4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If (Tj, Pj) &lt; (Ti, Pi) then queue request from Pi</w:t>
      </w:r>
    </w:p>
    <w:p w14:paraId="5F5AD22E" w14:textId="03D37948" w:rsidR="00E6345E" w:rsidRDefault="00E6345E" w:rsidP="00580771">
      <w:pPr>
        <w:pStyle w:val="ListParagraph"/>
        <w:numPr>
          <w:ilvl w:val="4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Otherwise reply with ack and continue waiting</w:t>
      </w:r>
    </w:p>
    <w:p w14:paraId="62E0781A" w14:textId="1AAB6B6F" w:rsidR="00E6345E" w:rsidRDefault="00E6345E" w:rsidP="00580771">
      <w:pPr>
        <w:pStyle w:val="ListParagraph"/>
        <w:numPr>
          <w:ilvl w:val="3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Ensures correctness but not fairness</w:t>
      </w:r>
    </w:p>
    <w:p w14:paraId="3D4538B2" w14:textId="6CE80BB3" w:rsidR="00E6345E" w:rsidRPr="00160AAA" w:rsidRDefault="00E6345E" w:rsidP="00580771">
      <w:pPr>
        <w:pStyle w:val="ListParagraph"/>
        <w:numPr>
          <w:ilvl w:val="1"/>
          <w:numId w:val="39"/>
        </w:numPr>
        <w:jc w:val="both"/>
        <w:rPr>
          <w:color w:val="00B050"/>
        </w:rPr>
      </w:pPr>
      <w:r w:rsidRPr="00160AAA">
        <w:rPr>
          <w:color w:val="00B050"/>
        </w:rPr>
        <w:t>Completely decentralized</w:t>
      </w:r>
    </w:p>
    <w:p w14:paraId="1D15C5DE" w14:textId="68C30869" w:rsidR="00E6345E" w:rsidRPr="00E6345E" w:rsidRDefault="00E6345E" w:rsidP="00580771">
      <w:pPr>
        <w:pStyle w:val="ListParagraph"/>
        <w:numPr>
          <w:ilvl w:val="1"/>
          <w:numId w:val="39"/>
        </w:numPr>
        <w:jc w:val="both"/>
        <w:rPr>
          <w:color w:val="FF0000"/>
        </w:rPr>
      </w:pPr>
      <w:r w:rsidRPr="00E6345E">
        <w:rPr>
          <w:color w:val="FF0000"/>
        </w:rPr>
        <w:t>Lots of messages</w:t>
      </w:r>
    </w:p>
    <w:p w14:paraId="1D26827B" w14:textId="456FDD6E" w:rsidR="00E6345E" w:rsidRDefault="00E6345E" w:rsidP="00580771">
      <w:pPr>
        <w:pStyle w:val="ListParagraph"/>
        <w:numPr>
          <w:ilvl w:val="1"/>
          <w:numId w:val="39"/>
        </w:numPr>
        <w:jc w:val="both"/>
        <w:rPr>
          <w:color w:val="FF0000"/>
        </w:rPr>
      </w:pPr>
      <w:r w:rsidRPr="00E6345E">
        <w:rPr>
          <w:color w:val="FF0000"/>
        </w:rPr>
        <w:t>OK for more recent holder to re-enter without any messages</w:t>
      </w:r>
    </w:p>
    <w:p w14:paraId="6F8EA1CB" w14:textId="27703315" w:rsidR="00E6345E" w:rsidRPr="00E6345E" w:rsidRDefault="00E6345E" w:rsidP="00580771">
      <w:pPr>
        <w:pStyle w:val="ListParagraph"/>
        <w:numPr>
          <w:ilvl w:val="1"/>
          <w:numId w:val="39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Variant Scheme (Lamport)</w:t>
      </w:r>
    </w:p>
    <w:p w14:paraId="16647CE1" w14:textId="2C81ACBB" w:rsidR="00E6345E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Processes each maintain an ordered queue of requests and ACKs, relying on total ordering</w:t>
      </w:r>
    </w:p>
    <w:p w14:paraId="05CC51E3" w14:textId="20CD51FD" w:rsidR="00E6345E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To enter, same as before for process Pi</w:t>
      </w:r>
    </w:p>
    <w:p w14:paraId="1C4ABF7A" w14:textId="3E9CB446" w:rsidR="00E6345E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On receipt of a message, Pj replied with an ack(Pj, Tj) unless request(Pj, Tj) is currently first in the queue and Pj is waiting for Pi to ACK</w:t>
      </w:r>
    </w:p>
    <w:p w14:paraId="1CBCAA30" w14:textId="299C67FD" w:rsidR="00E6345E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Processes add all requests and ACKs to queue in order</w:t>
      </w:r>
    </w:p>
    <w:p w14:paraId="704E2AA0" w14:textId="049F4B2B" w:rsidR="00E6345E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If process Pi sees their request is earliest and ACKd by all, enters CS and when done multicasts a release(Pi, Ti) message</w:t>
      </w:r>
    </w:p>
    <w:p w14:paraId="6E13558F" w14:textId="2488325B" w:rsidR="00E6345E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When Pj receives release, remove Pi’s request from queue</w:t>
      </w:r>
    </w:p>
    <w:p w14:paraId="07027530" w14:textId="38C50D0F" w:rsidR="00A16B27" w:rsidRPr="004E4615" w:rsidRDefault="00E6345E" w:rsidP="00580771">
      <w:pPr>
        <w:pStyle w:val="ListParagraph"/>
        <w:numPr>
          <w:ilvl w:val="2"/>
          <w:numId w:val="39"/>
        </w:numPr>
        <w:jc w:val="both"/>
        <w:rPr>
          <w:color w:val="000000" w:themeColor="text1"/>
        </w:rPr>
      </w:pPr>
      <w:r>
        <w:rPr>
          <w:color w:val="000000" w:themeColor="text1"/>
        </w:rPr>
        <w:t>Pj can now enter CS</w:t>
      </w:r>
    </w:p>
    <w:p w14:paraId="29E5CE87" w14:textId="4A3C80B5" w:rsidR="009E7317" w:rsidRDefault="009E7317" w:rsidP="00580771">
      <w:pPr>
        <w:pStyle w:val="Heading2"/>
        <w:jc w:val="both"/>
      </w:pPr>
      <w:bookmarkStart w:id="27" w:name="_Toc533894684"/>
      <w:r>
        <w:t>Elections</w:t>
      </w:r>
      <w:bookmarkEnd w:id="27"/>
    </w:p>
    <w:p w14:paraId="0E226C7C" w14:textId="108FBAE3" w:rsidR="004E4615" w:rsidRDefault="004E4615" w:rsidP="00580771">
      <w:pPr>
        <w:pStyle w:val="ListParagraph"/>
        <w:numPr>
          <w:ilvl w:val="0"/>
          <w:numId w:val="40"/>
        </w:numPr>
        <w:jc w:val="both"/>
      </w:pPr>
      <w:r>
        <w:t xml:space="preserve">Lots of schemes require having a well-defined leader (coordinator): </w:t>
      </w:r>
      <w:r>
        <w:rPr>
          <w:color w:val="4472C4" w:themeColor="accent1"/>
        </w:rPr>
        <w:t>Central lock server, Berkeley time synchronization</w:t>
      </w:r>
    </w:p>
    <w:p w14:paraId="4FCFCE59" w14:textId="382DF311" w:rsidR="004E4615" w:rsidRDefault="004E4615" w:rsidP="00580771">
      <w:pPr>
        <w:pStyle w:val="ListParagraph"/>
        <w:numPr>
          <w:ilvl w:val="0"/>
          <w:numId w:val="40"/>
        </w:numPr>
        <w:jc w:val="both"/>
      </w:pPr>
      <w:r>
        <w:rPr>
          <w:b/>
        </w:rPr>
        <w:t xml:space="preserve">Election Algorithm: </w:t>
      </w:r>
      <w:r>
        <w:t>dynamic scheme to choose a unique process to play a certain role</w:t>
      </w:r>
    </w:p>
    <w:p w14:paraId="55D299D5" w14:textId="42F402A6" w:rsidR="004E4615" w:rsidRDefault="004E4615" w:rsidP="00580771">
      <w:pPr>
        <w:pStyle w:val="ListParagraph"/>
        <w:numPr>
          <w:ilvl w:val="1"/>
          <w:numId w:val="40"/>
        </w:numPr>
        <w:jc w:val="both"/>
      </w:pPr>
      <w:r>
        <w:t xml:space="preserve">Processes each have </w:t>
      </w:r>
      <w:r w:rsidR="00404F09">
        <w:t>a state variable called elected</w:t>
      </w:r>
    </w:p>
    <w:p w14:paraId="261666BC" w14:textId="71F19FF3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When they first join the group – elected = undefined</w:t>
      </w:r>
    </w:p>
    <w:p w14:paraId="5D921BB8" w14:textId="39C6A4BA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By the end of the election, elected = Px where Px is winner of election</w:t>
      </w:r>
    </w:p>
    <w:p w14:paraId="14AA4ACA" w14:textId="4593173A" w:rsidR="00404F09" w:rsidRDefault="00404F09" w:rsidP="00580771">
      <w:pPr>
        <w:pStyle w:val="ListParagraph"/>
        <w:numPr>
          <w:ilvl w:val="2"/>
          <w:numId w:val="40"/>
        </w:numPr>
        <w:jc w:val="both"/>
      </w:pPr>
      <w:r>
        <w:t>Elected = undefined</w:t>
      </w:r>
    </w:p>
    <w:p w14:paraId="36EEDDE5" w14:textId="57C753ED" w:rsidR="00404F09" w:rsidRDefault="00404F09" w:rsidP="00580771">
      <w:pPr>
        <w:pStyle w:val="ListParagraph"/>
        <w:numPr>
          <w:ilvl w:val="2"/>
          <w:numId w:val="40"/>
        </w:numPr>
        <w:jc w:val="both"/>
      </w:pPr>
      <w:r>
        <w:t>Process has crashed or otherwise left system</w:t>
      </w:r>
    </w:p>
    <w:p w14:paraId="14EB8098" w14:textId="25FAE8A2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Live node with the highest ID wins</w:t>
      </w:r>
    </w:p>
    <w:p w14:paraId="25BB4B65" w14:textId="6D5F58A9" w:rsidR="00404F09" w:rsidRPr="00404F09" w:rsidRDefault="00404F09" w:rsidP="00580771">
      <w:pPr>
        <w:pStyle w:val="ListParagraph"/>
        <w:numPr>
          <w:ilvl w:val="0"/>
          <w:numId w:val="40"/>
        </w:numPr>
        <w:jc w:val="both"/>
      </w:pPr>
      <w:r>
        <w:rPr>
          <w:b/>
        </w:rPr>
        <w:t>Ring-based election</w:t>
      </w:r>
    </w:p>
    <w:p w14:paraId="7DD932A4" w14:textId="157A27DE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(1) System has coordinator who crashes</w:t>
      </w:r>
    </w:p>
    <w:p w14:paraId="4DA4390D" w14:textId="4215B920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(2) Some process notices, and starts election</w:t>
      </w:r>
    </w:p>
    <w:p w14:paraId="32865E26" w14:textId="0BA15EA5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(3) Finds node with highest ID which will be new leader</w:t>
      </w:r>
    </w:p>
    <w:p w14:paraId="48B88614" w14:textId="57666A59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(4) Put its ID into a message and sends it to successor</w:t>
      </w:r>
    </w:p>
    <w:p w14:paraId="0F0ACD13" w14:textId="00A57D40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(5) On receipt, process acks to sender and then appends its ID and forwards the election message</w:t>
      </w:r>
    </w:p>
    <w:p w14:paraId="67C2B54C" w14:textId="46517898" w:rsidR="00404F09" w:rsidRDefault="00404F09" w:rsidP="00580771">
      <w:pPr>
        <w:pStyle w:val="ListParagraph"/>
        <w:numPr>
          <w:ilvl w:val="1"/>
          <w:numId w:val="40"/>
        </w:numPr>
        <w:jc w:val="both"/>
      </w:pPr>
      <w:r>
        <w:t>(6) Finished when a process receives message containing its ID</w:t>
      </w:r>
    </w:p>
    <w:p w14:paraId="3E8C34B6" w14:textId="2FC08E1B" w:rsidR="00404F09" w:rsidRPr="00404F09" w:rsidRDefault="00404F09" w:rsidP="00580771">
      <w:pPr>
        <w:pStyle w:val="ListParagraph"/>
        <w:numPr>
          <w:ilvl w:val="0"/>
          <w:numId w:val="40"/>
        </w:numPr>
        <w:jc w:val="both"/>
      </w:pPr>
      <w:r>
        <w:rPr>
          <w:b/>
        </w:rPr>
        <w:t>Bully Algorithm</w:t>
      </w:r>
    </w:p>
    <w:p w14:paraId="09187FD9" w14:textId="0068DD13" w:rsidR="00404F09" w:rsidRDefault="00691B58" w:rsidP="00580771">
      <w:pPr>
        <w:pStyle w:val="ListParagraph"/>
        <w:numPr>
          <w:ilvl w:val="1"/>
          <w:numId w:val="40"/>
        </w:numPr>
        <w:jc w:val="both"/>
      </w:pPr>
      <w:r>
        <w:t>Assumptions</w:t>
      </w:r>
    </w:p>
    <w:p w14:paraId="51F5C4E5" w14:textId="6373C1F2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Know the IDs of all processes</w:t>
      </w:r>
    </w:p>
    <w:p w14:paraId="6AE44DDC" w14:textId="47ECDB5D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We can reliably detect failures by timeouts</w:t>
      </w:r>
    </w:p>
    <w:p w14:paraId="64A868CF" w14:textId="41C35D3A" w:rsidR="00691B58" w:rsidRDefault="00691B58" w:rsidP="00580771">
      <w:pPr>
        <w:pStyle w:val="ListParagraph"/>
        <w:numPr>
          <w:ilvl w:val="1"/>
          <w:numId w:val="40"/>
        </w:numPr>
        <w:jc w:val="both"/>
      </w:pPr>
      <w:r>
        <w:t>Sends election messages to all processes with higher IDs and starts a timer</w:t>
      </w:r>
    </w:p>
    <w:p w14:paraId="7EDC5ACD" w14:textId="1EBFF051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Concurrent initiation by multiple processes is fine</w:t>
      </w:r>
    </w:p>
    <w:p w14:paraId="44730C99" w14:textId="5F2999F4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On receiving election message, reply OK to sender, start their own election if not in progress</w:t>
      </w:r>
    </w:p>
    <w:p w14:paraId="5A040519" w14:textId="7F929780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If process hears nothing before timeout, it declares itself the winner, and multicasts result</w:t>
      </w:r>
    </w:p>
    <w:p w14:paraId="35CB0223" w14:textId="1F149221" w:rsidR="00691B58" w:rsidRDefault="00691B58" w:rsidP="00580771">
      <w:pPr>
        <w:pStyle w:val="ListParagraph"/>
        <w:numPr>
          <w:ilvl w:val="1"/>
          <w:numId w:val="40"/>
        </w:numPr>
        <w:jc w:val="both"/>
      </w:pPr>
      <w:r>
        <w:lastRenderedPageBreak/>
        <w:t>Recovering dead process starts an election starts an election – the new highest ID will be elected</w:t>
      </w:r>
    </w:p>
    <w:p w14:paraId="7336B3CF" w14:textId="27EC41F3" w:rsidR="00691B58" w:rsidRPr="00691B58" w:rsidRDefault="00691B58" w:rsidP="00580771">
      <w:pPr>
        <w:pStyle w:val="ListParagraph"/>
        <w:numPr>
          <w:ilvl w:val="0"/>
          <w:numId w:val="40"/>
        </w:numPr>
        <w:jc w:val="both"/>
      </w:pPr>
      <w:r>
        <w:rPr>
          <w:b/>
        </w:rPr>
        <w:t>Elections</w:t>
      </w:r>
    </w:p>
    <w:p w14:paraId="2DAACAB7" w14:textId="45E5290B" w:rsidR="00691B58" w:rsidRPr="00160AAA" w:rsidRDefault="00691B58" w:rsidP="00580771">
      <w:pPr>
        <w:pStyle w:val="ListParagraph"/>
        <w:numPr>
          <w:ilvl w:val="1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Rely on timeouts to reliably detect failure</w:t>
      </w:r>
    </w:p>
    <w:p w14:paraId="03646A02" w14:textId="6C06AFC1" w:rsidR="00691B58" w:rsidRPr="00160AAA" w:rsidRDefault="00691B58" w:rsidP="00580771">
      <w:pPr>
        <w:pStyle w:val="ListParagraph"/>
        <w:numPr>
          <w:ilvl w:val="1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Networks also fail – a network partition</w:t>
      </w:r>
    </w:p>
    <w:p w14:paraId="57915ECC" w14:textId="66B90DBA" w:rsidR="00691B58" w:rsidRPr="00691B58" w:rsidRDefault="00691B58" w:rsidP="00580771">
      <w:pPr>
        <w:pStyle w:val="ListParagraph"/>
        <w:numPr>
          <w:ilvl w:val="1"/>
          <w:numId w:val="40"/>
        </w:numPr>
        <w:jc w:val="both"/>
        <w:rPr>
          <w:color w:val="FF0000"/>
        </w:rPr>
      </w:pPr>
      <w:r w:rsidRPr="00691B58">
        <w:rPr>
          <w:color w:val="FF0000"/>
        </w:rPr>
        <w:t>Split-brain syndrome</w:t>
      </w:r>
    </w:p>
    <w:p w14:paraId="64508870" w14:textId="63C7DA8A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Each partition independently elects a leader -&gt; too many bosses</w:t>
      </w:r>
    </w:p>
    <w:p w14:paraId="0517C750" w14:textId="7436A56B" w:rsidR="00691B58" w:rsidRDefault="00691B58" w:rsidP="00580771">
      <w:pPr>
        <w:pStyle w:val="ListParagraph"/>
        <w:numPr>
          <w:ilvl w:val="2"/>
          <w:numId w:val="40"/>
        </w:numPr>
        <w:jc w:val="both"/>
      </w:pPr>
      <w:r>
        <w:t>Need some secondary communication scheme</w:t>
      </w:r>
      <w:r w:rsidR="00182A53">
        <w:t xml:space="preserve"> to fix</w:t>
      </w:r>
    </w:p>
    <w:p w14:paraId="6F74F367" w14:textId="3744FD83" w:rsidR="00182A53" w:rsidRDefault="00182A53" w:rsidP="00580771">
      <w:pPr>
        <w:pStyle w:val="ListParagraph"/>
        <w:numPr>
          <w:ilvl w:val="3"/>
          <w:numId w:val="40"/>
        </w:numPr>
        <w:jc w:val="both"/>
      </w:pPr>
      <w:r>
        <w:t>Dependent logic dependent on having an invariant leader</w:t>
      </w:r>
    </w:p>
    <w:p w14:paraId="6CBE5BCF" w14:textId="15A02007" w:rsidR="00182A53" w:rsidRPr="00182A53" w:rsidRDefault="00182A53" w:rsidP="00580771">
      <w:pPr>
        <w:pStyle w:val="ListParagraph"/>
        <w:numPr>
          <w:ilvl w:val="0"/>
          <w:numId w:val="40"/>
        </w:numPr>
        <w:jc w:val="both"/>
      </w:pPr>
      <w:r>
        <w:rPr>
          <w:b/>
        </w:rPr>
        <w:t>Consensus</w:t>
      </w:r>
    </w:p>
    <w:p w14:paraId="3AF95E85" w14:textId="404182B7" w:rsidR="00182A53" w:rsidRPr="0069158F" w:rsidRDefault="00AD71E4" w:rsidP="00580771">
      <w:pPr>
        <w:pStyle w:val="ListParagraph"/>
        <w:numPr>
          <w:ilvl w:val="1"/>
          <w:numId w:val="40"/>
        </w:numPr>
        <w:jc w:val="both"/>
      </w:pPr>
      <w:r>
        <w:rPr>
          <w:i/>
        </w:rPr>
        <w:t>Given a set of N processes in a distributed system, how can we get them to all agree on something</w:t>
      </w:r>
    </w:p>
    <w:p w14:paraId="2C407C80" w14:textId="349AEF9B" w:rsidR="0069158F" w:rsidRDefault="0069158F" w:rsidP="00580771">
      <w:pPr>
        <w:pStyle w:val="ListParagraph"/>
        <w:numPr>
          <w:ilvl w:val="1"/>
          <w:numId w:val="40"/>
        </w:numPr>
        <w:jc w:val="both"/>
      </w:pPr>
      <w:r>
        <w:t>Classical treatment has every process propose something – want to arrive at some deterministic function</w:t>
      </w:r>
    </w:p>
    <w:p w14:paraId="36E6D949" w14:textId="4FC98136" w:rsidR="0069158F" w:rsidRDefault="0069158F" w:rsidP="00580771">
      <w:pPr>
        <w:pStyle w:val="ListParagraph"/>
        <w:numPr>
          <w:ilvl w:val="1"/>
          <w:numId w:val="40"/>
        </w:numPr>
        <w:jc w:val="both"/>
      </w:pPr>
      <w:r>
        <w:t>Correct solution</w:t>
      </w:r>
    </w:p>
    <w:p w14:paraId="006EDDBF" w14:textId="327E1618" w:rsidR="0069158F" w:rsidRDefault="0069158F" w:rsidP="00580771">
      <w:pPr>
        <w:pStyle w:val="ListParagraph"/>
        <w:numPr>
          <w:ilvl w:val="2"/>
          <w:numId w:val="40"/>
        </w:numPr>
        <w:jc w:val="both"/>
      </w:pPr>
      <w:r>
        <w:t>(1) Agreement: all nodes arrive at the same answer</w:t>
      </w:r>
    </w:p>
    <w:p w14:paraId="2A22610D" w14:textId="5ECA52E4" w:rsidR="0069158F" w:rsidRDefault="0069158F" w:rsidP="00580771">
      <w:pPr>
        <w:pStyle w:val="ListParagraph"/>
        <w:numPr>
          <w:ilvl w:val="2"/>
          <w:numId w:val="40"/>
        </w:numPr>
        <w:jc w:val="both"/>
      </w:pPr>
      <w:r>
        <w:t>(2) Validity: answer is one that was proposed by someone</w:t>
      </w:r>
    </w:p>
    <w:p w14:paraId="12DAD663" w14:textId="34281A94" w:rsidR="0069158F" w:rsidRDefault="0069158F" w:rsidP="00580771">
      <w:pPr>
        <w:pStyle w:val="ListParagraph"/>
        <w:numPr>
          <w:ilvl w:val="2"/>
          <w:numId w:val="40"/>
        </w:numPr>
        <w:jc w:val="both"/>
      </w:pPr>
      <w:r>
        <w:t>(3) Termination: all nodes eventually decide</w:t>
      </w:r>
    </w:p>
    <w:p w14:paraId="01906BF9" w14:textId="10BA3565" w:rsidR="0069158F" w:rsidRPr="0069158F" w:rsidRDefault="0069158F" w:rsidP="00580771">
      <w:pPr>
        <w:pStyle w:val="ListParagraph"/>
        <w:numPr>
          <w:ilvl w:val="1"/>
          <w:numId w:val="40"/>
        </w:numPr>
        <w:jc w:val="both"/>
        <w:rPr>
          <w:color w:val="FF0000"/>
        </w:rPr>
      </w:pPr>
      <w:r w:rsidRPr="0069158F">
        <w:rPr>
          <w:b/>
          <w:color w:val="FF0000"/>
        </w:rPr>
        <w:t>Consensus is impossible: Fischer, Lynch and Patterson</w:t>
      </w:r>
    </w:p>
    <w:p w14:paraId="25BE3923" w14:textId="63438A78" w:rsidR="0069158F" w:rsidRPr="0069158F" w:rsidRDefault="0069158F" w:rsidP="00580771">
      <w:pPr>
        <w:pStyle w:val="ListParagraph"/>
        <w:numPr>
          <w:ilvl w:val="2"/>
          <w:numId w:val="40"/>
        </w:numPr>
        <w:jc w:val="both"/>
        <w:rPr>
          <w:color w:val="FF0000"/>
        </w:rPr>
      </w:pPr>
      <w:r w:rsidRPr="0069158F">
        <w:rPr>
          <w:color w:val="FF0000"/>
        </w:rPr>
        <w:t>Focuses on asynchronous network – with at least one process failure</w:t>
      </w:r>
    </w:p>
    <w:p w14:paraId="31240D3D" w14:textId="48EB1E12" w:rsidR="0069158F" w:rsidRPr="0069158F" w:rsidRDefault="0069158F" w:rsidP="00580771">
      <w:pPr>
        <w:pStyle w:val="ListParagraph"/>
        <w:numPr>
          <w:ilvl w:val="2"/>
          <w:numId w:val="40"/>
        </w:numPr>
        <w:jc w:val="both"/>
        <w:rPr>
          <w:color w:val="FF0000"/>
        </w:rPr>
      </w:pPr>
      <w:r w:rsidRPr="0069158F">
        <w:rPr>
          <w:color w:val="FF0000"/>
        </w:rPr>
        <w:t>It is impossible to get an infinite sequence of states and hence never terminate</w:t>
      </w:r>
    </w:p>
    <w:p w14:paraId="7EED77D8" w14:textId="2FFA6AAA" w:rsidR="0069158F" w:rsidRPr="00160AAA" w:rsidRDefault="0069158F" w:rsidP="00580771">
      <w:pPr>
        <w:pStyle w:val="ListParagraph"/>
        <w:numPr>
          <w:ilvl w:val="2"/>
          <w:numId w:val="40"/>
        </w:numPr>
        <w:jc w:val="both"/>
        <w:rPr>
          <w:color w:val="00B050"/>
        </w:rPr>
      </w:pPr>
      <w:r w:rsidRPr="00160AAA">
        <w:rPr>
          <w:b/>
          <w:color w:val="00B050"/>
        </w:rPr>
        <w:t>But</w:t>
      </w:r>
    </w:p>
    <w:p w14:paraId="34DAC2F1" w14:textId="650275A8" w:rsidR="0069158F" w:rsidRPr="00160AAA" w:rsidRDefault="0069158F" w:rsidP="00580771">
      <w:pPr>
        <w:pStyle w:val="ListParagraph"/>
        <w:numPr>
          <w:ilvl w:val="3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All it says is that we can’t guarantee consensus – not that we can never achieve consensus</w:t>
      </w:r>
    </w:p>
    <w:p w14:paraId="2A689A87" w14:textId="01942509" w:rsidR="0069158F" w:rsidRPr="00160AAA" w:rsidRDefault="0069158F" w:rsidP="00580771">
      <w:pPr>
        <w:pStyle w:val="ListParagraph"/>
        <w:numPr>
          <w:ilvl w:val="3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Can use tricks to mask failures and to ignore asynchrony</w:t>
      </w:r>
    </w:p>
    <w:p w14:paraId="2B5D7B46" w14:textId="77B517AD" w:rsidR="0069158F" w:rsidRPr="0069158F" w:rsidRDefault="0069158F" w:rsidP="00580771">
      <w:pPr>
        <w:pStyle w:val="ListParagraph"/>
        <w:numPr>
          <w:ilvl w:val="0"/>
          <w:numId w:val="40"/>
        </w:numPr>
        <w:jc w:val="both"/>
        <w:rPr>
          <w:color w:val="000000" w:themeColor="text1"/>
        </w:rPr>
      </w:pPr>
      <w:r w:rsidRPr="0069158F">
        <w:rPr>
          <w:b/>
          <w:color w:val="000000" w:themeColor="text1"/>
        </w:rPr>
        <w:t>Transaction Processing Systems</w:t>
      </w:r>
    </w:p>
    <w:p w14:paraId="795A35E0" w14:textId="45A7F587" w:rsidR="0069158F" w:rsidRDefault="00EB64EF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Transactions are atomic – committed transaction moves system from one consistent state to another</w:t>
      </w:r>
    </w:p>
    <w:p w14:paraId="578311D6" w14:textId="01777BC3" w:rsidR="00EB64EF" w:rsidRDefault="00EB64EF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TPS also provides:</w:t>
      </w:r>
    </w:p>
    <w:p w14:paraId="5FD3AA99" w14:textId="6FAEDA19" w:rsidR="00EB64EF" w:rsidRDefault="00EB64EF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Isolation</w:t>
      </w:r>
    </w:p>
    <w:p w14:paraId="21F1E992" w14:textId="56D413D2" w:rsidR="00EB64EF" w:rsidRDefault="00EB64EF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Durability</w:t>
      </w:r>
    </w:p>
    <w:p w14:paraId="210954B4" w14:textId="77777777" w:rsidR="00FA2055" w:rsidRDefault="00FA2055" w:rsidP="00580771">
      <w:pPr>
        <w:pStyle w:val="ListParagraph"/>
        <w:ind w:left="360"/>
        <w:jc w:val="both"/>
        <w:rPr>
          <w:color w:val="000000" w:themeColor="text1"/>
        </w:rPr>
      </w:pPr>
    </w:p>
    <w:p w14:paraId="2EFC7756" w14:textId="77777777" w:rsidR="00FA2055" w:rsidRDefault="00FA2055" w:rsidP="00580771">
      <w:pPr>
        <w:pStyle w:val="Heading2"/>
        <w:jc w:val="both"/>
      </w:pPr>
      <w:bookmarkStart w:id="28" w:name="_Toc533894685"/>
      <w:r>
        <w:t>Distributed Transactions</w:t>
      </w:r>
      <w:bookmarkEnd w:id="28"/>
    </w:p>
    <w:p w14:paraId="215692BC" w14:textId="06716F67" w:rsidR="00EB64EF" w:rsidRDefault="00EB64EF" w:rsidP="00580771">
      <w:pPr>
        <w:pStyle w:val="ListParagraph"/>
        <w:numPr>
          <w:ilvl w:val="0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Transactions which span multiple TPSs – therefore must coordinate actions across multiple parties</w:t>
      </w:r>
    </w:p>
    <w:p w14:paraId="17F47EDB" w14:textId="330484FF" w:rsidR="00EB64EF" w:rsidRDefault="00EB64EF" w:rsidP="00580771">
      <w:pPr>
        <w:pStyle w:val="ListParagraph"/>
        <w:numPr>
          <w:ilvl w:val="0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There exist multiple servers each holding some objects which can be read and written within client transactions</w:t>
      </w:r>
    </w:p>
    <w:p w14:paraId="4F6F03F3" w14:textId="7EC8890E" w:rsidR="00EB64EF" w:rsidRDefault="00EB64EF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And multiple concurrent clients that interact with one or more servers</w:t>
      </w:r>
    </w:p>
    <w:p w14:paraId="6E3ED54B" w14:textId="7923EA44" w:rsidR="00EB64EF" w:rsidRDefault="00EB64EF" w:rsidP="00580771">
      <w:pPr>
        <w:pStyle w:val="ListParagraph"/>
        <w:numPr>
          <w:ilvl w:val="0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Successful commit implies agreement at all servers</w:t>
      </w:r>
    </w:p>
    <w:p w14:paraId="71DF25A4" w14:textId="6DB0764E" w:rsidR="00EB64EF" w:rsidRPr="00EB64EF" w:rsidRDefault="00EB64EF" w:rsidP="00580771">
      <w:pPr>
        <w:pStyle w:val="ListParagraph"/>
        <w:numPr>
          <w:ilvl w:val="0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Implementing distributed transaction</w:t>
      </w:r>
    </w:p>
    <w:p w14:paraId="25B772E4" w14:textId="66615493" w:rsidR="00EB64EF" w:rsidRPr="00072C81" w:rsidRDefault="00072C81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Can build on top of solution for single server</w:t>
      </w:r>
    </w:p>
    <w:p w14:paraId="3EF66A43" w14:textId="56D37BA4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Locking or shadowing to provide isolation</w:t>
      </w:r>
    </w:p>
    <w:p w14:paraId="0A3B21D1" w14:textId="63018679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Write-ahead log for durability</w:t>
      </w:r>
    </w:p>
    <w:p w14:paraId="4C90B1F6" w14:textId="428467A4" w:rsidR="00072C81" w:rsidRDefault="00072C81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Need to coordinate to either commit or abort</w:t>
      </w:r>
    </w:p>
    <w:p w14:paraId="6C88E65A" w14:textId="02F3AB56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(1) Assume clients create unique transaction ID</w:t>
      </w:r>
    </w:p>
    <w:p w14:paraId="5900B5A5" w14:textId="0C2236D3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(2) Use the ID in every read or write request to a server</w:t>
      </w:r>
    </w:p>
    <w:p w14:paraId="0CB570EB" w14:textId="02280A1C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(3) First time server sees a given ID, it starts a tentative transaction associated with that transaction ID.</w:t>
      </w:r>
    </w:p>
    <w:p w14:paraId="4F50C076" w14:textId="01BFBBB9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(4) When client wants to commit, must perform atomic commit of all tentative transactions across all servers</w:t>
      </w:r>
    </w:p>
    <w:p w14:paraId="33916B45" w14:textId="4D8B0D64" w:rsidR="00072C81" w:rsidRDefault="00072C81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Atomic commit protocols</w:t>
      </w:r>
    </w:p>
    <w:p w14:paraId="6A8D8952" w14:textId="1349088C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 w:rsidRPr="00072C81">
        <w:rPr>
          <w:b/>
          <w:color w:val="000000" w:themeColor="text1"/>
        </w:rPr>
        <w:t>Naïve solution</w:t>
      </w:r>
      <w:r>
        <w:rPr>
          <w:color w:val="000000" w:themeColor="text1"/>
        </w:rPr>
        <w:t xml:space="preserve"> would have client simply invoke commit(TxID) on each server in turn – </w:t>
      </w:r>
      <w:r w:rsidRPr="00072C81">
        <w:rPr>
          <w:color w:val="FF0000"/>
        </w:rPr>
        <w:t>work only if no concurrent conflicting clients, ever server commits and no server crashes</w:t>
      </w:r>
    </w:p>
    <w:p w14:paraId="354B5331" w14:textId="0EFD332D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To </w:t>
      </w:r>
      <w:r w:rsidRPr="00072C81">
        <w:rPr>
          <w:b/>
          <w:color w:val="000000" w:themeColor="text1"/>
        </w:rPr>
        <w:t>handle concurrent clients</w:t>
      </w:r>
      <w:r>
        <w:rPr>
          <w:color w:val="000000" w:themeColor="text1"/>
        </w:rPr>
        <w:t>, introduce coordinator – clients ask coordinator to commit on their behalf and hence coordinator can serialize concurrent commits</w:t>
      </w:r>
    </w:p>
    <w:p w14:paraId="22A0F5AE" w14:textId="2FD73ED2" w:rsidR="00072C81" w:rsidRDefault="00072C81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Handle inconsistencies – </w:t>
      </w:r>
      <w:r>
        <w:rPr>
          <w:b/>
          <w:color w:val="000000" w:themeColor="text1"/>
        </w:rPr>
        <w:t>TWO-PHASE COMMIT</w:t>
      </w:r>
    </w:p>
    <w:p w14:paraId="0F67FFD6" w14:textId="77777777" w:rsidR="00566802" w:rsidRDefault="00566802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Process</w:t>
      </w:r>
    </w:p>
    <w:p w14:paraId="2C60DB49" w14:textId="382F7353" w:rsidR="00072C81" w:rsidRDefault="00072C81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(1) Ask all involved servers if they could commit TxID</w:t>
      </w:r>
    </w:p>
    <w:p w14:paraId="14AB3656" w14:textId="7B32CF34" w:rsidR="00072C81" w:rsidRPr="000E55E2" w:rsidRDefault="00072C81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(2) Servers vote </w:t>
      </w:r>
      <w:r>
        <w:rPr>
          <w:b/>
          <w:color w:val="000000" w:themeColor="text1"/>
        </w:rPr>
        <w:t xml:space="preserve">commit </w:t>
      </w:r>
      <w:r>
        <w:rPr>
          <w:color w:val="000000" w:themeColor="text1"/>
        </w:rPr>
        <w:t xml:space="preserve">or </w:t>
      </w:r>
      <w:r>
        <w:rPr>
          <w:b/>
          <w:color w:val="000000" w:themeColor="text1"/>
        </w:rPr>
        <w:t>abort (VOTING)</w:t>
      </w:r>
    </w:p>
    <w:p w14:paraId="6743E584" w14:textId="6D5C057E" w:rsidR="000E55E2" w:rsidRDefault="000E55E2" w:rsidP="00580771">
      <w:pPr>
        <w:pStyle w:val="ListParagraph"/>
        <w:numPr>
          <w:ilvl w:val="5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Before voting to commit, server will prepare by writing entries into log and flushing to disk</w:t>
      </w:r>
    </w:p>
    <w:p w14:paraId="7E4BA21D" w14:textId="720E4305" w:rsidR="000E55E2" w:rsidRPr="00072C81" w:rsidRDefault="000E55E2" w:rsidP="00580771">
      <w:pPr>
        <w:pStyle w:val="ListParagraph"/>
        <w:numPr>
          <w:ilvl w:val="5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Must record all requests from / responses to coordinator – able to recover if there is a crash</w:t>
      </w:r>
    </w:p>
    <w:p w14:paraId="1D5E32FC" w14:textId="6D888C41" w:rsidR="00072C81" w:rsidRPr="00072C81" w:rsidRDefault="00072C81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(3) If all commit then commit otherwise abort </w:t>
      </w:r>
      <w:r>
        <w:rPr>
          <w:b/>
          <w:color w:val="000000" w:themeColor="text1"/>
        </w:rPr>
        <w:t>(COMPLETION)</w:t>
      </w:r>
    </w:p>
    <w:p w14:paraId="2A799C5D" w14:textId="23CE6F90" w:rsidR="00072C81" w:rsidRDefault="00072C81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This doesn’t require ordered multicast – but it needs reliability – once all ACKs received, inform client of commit success</w:t>
      </w:r>
    </w:p>
    <w:p w14:paraId="419AB158" w14:textId="39603920" w:rsidR="00566802" w:rsidRPr="000E55E2" w:rsidRDefault="000E55E2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Coordinator Crashes</w:t>
      </w:r>
    </w:p>
    <w:p w14:paraId="3B7C5226" w14:textId="03EEA88F" w:rsidR="000E55E2" w:rsidRDefault="009747BB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Coordinator must persistently log events – reply if client or server asks for outcome and also recover from crashes</w:t>
      </w:r>
    </w:p>
    <w:p w14:paraId="75C51617" w14:textId="62CF14F3" w:rsidR="009747BB" w:rsidRPr="009747BB" w:rsidRDefault="009747BB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FF0000"/>
        </w:rPr>
        <w:t>Issue if coordinator crashes before – servers will be uncertain of outcome – if voted to commit, will have to continue to hold locks, etc</w:t>
      </w:r>
    </w:p>
    <w:p w14:paraId="74384CBD" w14:textId="21F78480" w:rsidR="009E7317" w:rsidRDefault="009E7317" w:rsidP="00580771">
      <w:pPr>
        <w:pStyle w:val="Heading2"/>
        <w:jc w:val="both"/>
      </w:pPr>
      <w:bookmarkStart w:id="29" w:name="_Toc533894686"/>
      <w:r>
        <w:t>Replication</w:t>
      </w:r>
      <w:bookmarkEnd w:id="29"/>
    </w:p>
    <w:p w14:paraId="18CEBD44" w14:textId="77777777" w:rsidR="00FA2055" w:rsidRDefault="00FA2055" w:rsidP="00580771">
      <w:pPr>
        <w:pStyle w:val="ListParagraph"/>
        <w:numPr>
          <w:ilvl w:val="0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Replication: </w:t>
      </w:r>
      <w:r>
        <w:rPr>
          <w:color w:val="000000" w:themeColor="text1"/>
        </w:rPr>
        <w:t>Multiple copies of some object stored at different servers</w:t>
      </w:r>
    </w:p>
    <w:p w14:paraId="4E3F96C5" w14:textId="77777777" w:rsidR="00FA2055" w:rsidRPr="00160AAA" w:rsidRDefault="00FA2055" w:rsidP="00580771">
      <w:pPr>
        <w:pStyle w:val="ListParagraph"/>
        <w:numPr>
          <w:ilvl w:val="1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(1) Load balancing</w:t>
      </w:r>
    </w:p>
    <w:p w14:paraId="7887DED3" w14:textId="77777777" w:rsidR="00FA2055" w:rsidRPr="00160AAA" w:rsidRDefault="00FA2055" w:rsidP="00580771">
      <w:pPr>
        <w:pStyle w:val="ListParagraph"/>
        <w:numPr>
          <w:ilvl w:val="1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(2) Lower Latency</w:t>
      </w:r>
    </w:p>
    <w:p w14:paraId="0F7C4E00" w14:textId="77777777" w:rsidR="00FA2055" w:rsidRPr="00160AAA" w:rsidRDefault="00FA2055" w:rsidP="00580771">
      <w:pPr>
        <w:pStyle w:val="ListParagraph"/>
        <w:numPr>
          <w:ilvl w:val="1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(3) Fault Tolerance</w:t>
      </w:r>
    </w:p>
    <w:p w14:paraId="2EC90787" w14:textId="77777777" w:rsidR="00FA2055" w:rsidRPr="009747BB" w:rsidRDefault="00FA2055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 w:rsidRPr="009747BB">
        <w:rPr>
          <w:b/>
          <w:color w:val="000000" w:themeColor="text1"/>
        </w:rPr>
        <w:t>Single System</w:t>
      </w:r>
    </w:p>
    <w:p w14:paraId="7132A25A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RAID – </w:t>
      </w:r>
      <w:r>
        <w:rPr>
          <w:color w:val="000000" w:themeColor="text1"/>
        </w:rPr>
        <w:t>redundant array of inexpensive disks</w:t>
      </w:r>
    </w:p>
    <w:p w14:paraId="3E8B4E82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 w:rsidRPr="009747BB">
        <w:rPr>
          <w:color w:val="000000" w:themeColor="text1"/>
        </w:rPr>
        <w:t>Replicate disks across disks</w:t>
      </w:r>
      <w:r>
        <w:rPr>
          <w:color w:val="000000" w:themeColor="text1"/>
        </w:rPr>
        <w:t xml:space="preserve"> – can tolerate disk crash</w:t>
      </w:r>
    </w:p>
    <w:p w14:paraId="014F95CA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Lots of different configurations: offers striping, mirroring and parity</w:t>
      </w:r>
    </w:p>
    <w:p w14:paraId="65322193" w14:textId="77777777" w:rsidR="00FA2055" w:rsidRPr="00160AAA" w:rsidRDefault="00FA2055" w:rsidP="00580771">
      <w:pPr>
        <w:pStyle w:val="ListParagraph"/>
        <w:numPr>
          <w:ilvl w:val="2"/>
          <w:numId w:val="40"/>
        </w:numPr>
        <w:jc w:val="both"/>
        <w:rPr>
          <w:color w:val="00B050"/>
        </w:rPr>
      </w:pPr>
      <w:r w:rsidRPr="00160AAA">
        <w:rPr>
          <w:color w:val="00B050"/>
        </w:rPr>
        <w:t>Also, more disks means improved performance as can access disks in parallel</w:t>
      </w:r>
    </w:p>
    <w:p w14:paraId="4F3EF146" w14:textId="77777777" w:rsidR="00FA2055" w:rsidRPr="00B52DD0" w:rsidRDefault="00FA2055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Distributed Data Replication</w:t>
      </w:r>
    </w:p>
    <w:p w14:paraId="3CBAECD0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Easy if objects are read-only</w:t>
      </w:r>
    </w:p>
    <w:p w14:paraId="6A1BADFE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If client asks for an object, the server returns a copy, getting it from a primary server if it doesn’t have a fresh one</w:t>
      </w:r>
    </w:p>
    <w:p w14:paraId="42EEDF96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an be extended to allow updates by a primary server – invalidate the object in all other servers</w:t>
      </w:r>
    </w:p>
    <w:p w14:paraId="61045010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Tougher to have all clients be able to perform updates</w:t>
      </w:r>
    </w:p>
    <w:p w14:paraId="7D805618" w14:textId="24BBFA72" w:rsid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Strong Consistency: </w:t>
      </w:r>
      <w:r>
        <w:rPr>
          <w:color w:val="000000" w:themeColor="text1"/>
        </w:rPr>
        <w:t>System should behave as if there is no replication</w:t>
      </w:r>
    </w:p>
    <w:p w14:paraId="3228F34E" w14:textId="72AD9CDE" w:rsidR="006E20C9" w:rsidRPr="00144E61" w:rsidRDefault="006E20C9" w:rsidP="00580771">
      <w:pPr>
        <w:pStyle w:val="ListParagraph"/>
        <w:numPr>
          <w:ilvl w:val="4"/>
          <w:numId w:val="40"/>
        </w:numPr>
        <w:jc w:val="both"/>
        <w:rPr>
          <w:b/>
          <w:color w:val="000000" w:themeColor="text1"/>
        </w:rPr>
      </w:pPr>
      <w:r w:rsidRPr="006E20C9">
        <w:rPr>
          <w:b/>
          <w:color w:val="000000" w:themeColor="text1"/>
        </w:rPr>
        <w:t>Achieving strong consistency:</w:t>
      </w:r>
      <w:r>
        <w:rPr>
          <w:b/>
          <w:color w:val="000000" w:themeColor="text1"/>
        </w:rPr>
        <w:t xml:space="preserve"> </w:t>
      </w:r>
      <w:r>
        <w:rPr>
          <w:color w:val="000000" w:themeColor="text1"/>
        </w:rPr>
        <w:t>impose total order on updates to some state</w:t>
      </w:r>
      <w:r w:rsidR="00144E61">
        <w:rPr>
          <w:color w:val="000000" w:themeColor="text1"/>
        </w:rPr>
        <w:t xml:space="preserve"> - s</w:t>
      </w:r>
      <w:r w:rsidRPr="00144E61">
        <w:rPr>
          <w:color w:val="000000" w:themeColor="text1"/>
        </w:rPr>
        <w:t>imple lock-step solution for replicated object</w:t>
      </w:r>
    </w:p>
    <w:p w14:paraId="36572BD4" w14:textId="2F2ABF40" w:rsidR="00144E61" w:rsidRPr="006E20C9" w:rsidRDefault="00144E61" w:rsidP="00580771">
      <w:pPr>
        <w:pStyle w:val="ListParagraph"/>
        <w:ind w:left="2880"/>
        <w:jc w:val="both"/>
        <w:rPr>
          <w:b/>
          <w:color w:val="000000" w:themeColor="text1"/>
        </w:rPr>
      </w:pPr>
      <w:r w:rsidRPr="00144E61">
        <w:rPr>
          <w:b/>
          <w:noProof/>
          <w:color w:val="000000" w:themeColor="text1"/>
        </w:rPr>
        <w:drawing>
          <wp:inline distT="0" distB="0" distL="0" distR="0" wp14:anchorId="15F7C029" wp14:editId="359E4A11">
            <wp:extent cx="3212426" cy="932744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7773" cy="9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782" w14:textId="0841C35B" w:rsidR="00144E61" w:rsidRDefault="00144E61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Handling failure (of replica)</w:t>
      </w:r>
    </w:p>
    <w:p w14:paraId="5DF021EB" w14:textId="21BC8648" w:rsidR="00144E61" w:rsidRPr="00144E61" w:rsidRDefault="00144E61" w:rsidP="00580771">
      <w:pPr>
        <w:pStyle w:val="ListParagraph"/>
        <w:numPr>
          <w:ilvl w:val="5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Add step to tentatively apply update and only actually commit update if all replicas agree</w:t>
      </w:r>
    </w:p>
    <w:p w14:paraId="3F73C038" w14:textId="3B2D42E5" w:rsid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Weak Consistency: </w:t>
      </w:r>
      <w:r>
        <w:rPr>
          <w:color w:val="000000" w:themeColor="text1"/>
        </w:rPr>
        <w:t>No determinate value of the server value – less good, but much easier to implement</w:t>
      </w:r>
    </w:p>
    <w:p w14:paraId="526C2508" w14:textId="1EB8CE8E" w:rsidR="008211DF" w:rsidRDefault="008211DF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Provides fewer guarantees</w:t>
      </w:r>
    </w:p>
    <w:p w14:paraId="56A1F497" w14:textId="77777777" w:rsidR="00FA2055" w:rsidRPr="00B52DD0" w:rsidRDefault="00FA2055" w:rsidP="00580771">
      <w:pPr>
        <w:pStyle w:val="ListParagraph"/>
        <w:numPr>
          <w:ilvl w:val="1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Replication for Fault Tolerance</w:t>
      </w:r>
    </w:p>
    <w:p w14:paraId="1E31334D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Replication for services</w:t>
      </w:r>
    </w:p>
    <w:p w14:paraId="6089E0C5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Stateless Service: </w:t>
      </w:r>
      <w:r>
        <w:rPr>
          <w:color w:val="000000" w:themeColor="text1"/>
        </w:rPr>
        <w:t>(1) Simply duplicate functionality over k machines, (2) Clients use any, fail over to another</w:t>
      </w:r>
    </w:p>
    <w:p w14:paraId="2480D091" w14:textId="77777777" w:rsidR="00FA2055" w:rsidRDefault="00FA2055" w:rsidP="00580771">
      <w:pPr>
        <w:pStyle w:val="ListParagraph"/>
        <w:ind w:left="1440"/>
        <w:jc w:val="both"/>
        <w:rPr>
          <w:color w:val="000000" w:themeColor="text1"/>
        </w:rPr>
      </w:pPr>
      <w:r w:rsidRPr="00FA2055">
        <w:rPr>
          <w:noProof/>
          <w:color w:val="000000" w:themeColor="text1"/>
        </w:rPr>
        <w:drawing>
          <wp:inline distT="0" distB="0" distL="0" distR="0" wp14:anchorId="42AC93E4" wp14:editId="71B26093">
            <wp:extent cx="4237566" cy="9428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1219" cy="9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0CD6" w14:textId="77777777" w:rsidR="00FA2055" w:rsidRDefault="00FA2055" w:rsidP="00580771">
      <w:pPr>
        <w:pStyle w:val="ListParagraph"/>
        <w:numPr>
          <w:ilvl w:val="2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Passive Replication: </w:t>
      </w:r>
      <w:r>
        <w:rPr>
          <w:color w:val="000000" w:themeColor="text1"/>
        </w:rPr>
        <w:t>Stateful services can use primary / backup – backup server takes over in case of failure</w:t>
      </w:r>
    </w:p>
    <w:p w14:paraId="07CF567F" w14:textId="77777777" w:rsid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Periodically checkpoint primary – if we detect failure, start backup from checkpoint</w:t>
      </w:r>
    </w:p>
    <w:p w14:paraId="3835F737" w14:textId="77777777" w:rsid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 xml:space="preserve">Cold-standby: </w:t>
      </w:r>
      <w:r>
        <w:rPr>
          <w:color w:val="000000" w:themeColor="text1"/>
        </w:rPr>
        <w:t>backup server must start service, load checkpoint and parse logs</w:t>
      </w:r>
    </w:p>
    <w:p w14:paraId="0959D1D9" w14:textId="77777777" w:rsid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Warm-</w:t>
      </w:r>
      <w:r w:rsidRPr="00FA2055">
        <w:rPr>
          <w:b/>
          <w:color w:val="000000" w:themeColor="text1"/>
        </w:rPr>
        <w:t>standby</w:t>
      </w:r>
      <w:r>
        <w:rPr>
          <w:color w:val="000000" w:themeColor="text1"/>
        </w:rPr>
        <w:t>: backup server has software running in anticipation, must load primary state</w:t>
      </w:r>
    </w:p>
    <w:p w14:paraId="55D435A4" w14:textId="77777777" w:rsid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 w:rsidRPr="00FA2055">
        <w:rPr>
          <w:b/>
          <w:color w:val="000000" w:themeColor="text1"/>
        </w:rPr>
        <w:t>Hot-standby</w:t>
      </w:r>
      <w:r>
        <w:rPr>
          <w:color w:val="000000" w:themeColor="text1"/>
        </w:rPr>
        <w:t>: backup server mirrors primary work, but output is discarded – on failure, enable output</w:t>
      </w:r>
    </w:p>
    <w:p w14:paraId="491ABD2E" w14:textId="77777777" w:rsidR="00FA2055" w:rsidRPr="00FA2055" w:rsidRDefault="00FA2055" w:rsidP="00580771">
      <w:pPr>
        <w:pStyle w:val="ListParagraph"/>
        <w:numPr>
          <w:ilvl w:val="3"/>
          <w:numId w:val="40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Active Replication</w:t>
      </w:r>
    </w:p>
    <w:p w14:paraId="21D85711" w14:textId="77777777" w:rsidR="00FA2055" w:rsidRDefault="00FA2055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k replicas running at all times</w:t>
      </w:r>
    </w:p>
    <w:p w14:paraId="0390FA5A" w14:textId="77777777" w:rsidR="00FA2055" w:rsidRDefault="00FA2055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Front-end server acts as an ordering node</w:t>
      </w:r>
    </w:p>
    <w:p w14:paraId="6BE0F3A2" w14:textId="77777777" w:rsidR="00FA2055" w:rsidRDefault="00FA2055" w:rsidP="00580771">
      <w:pPr>
        <w:pStyle w:val="ListParagraph"/>
        <w:numPr>
          <w:ilvl w:val="5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Receives requests from client and forwards them to all replicas using totally ordered multicast</w:t>
      </w:r>
    </w:p>
    <w:p w14:paraId="2FEF7CBF" w14:textId="77777777" w:rsidR="00FA2055" w:rsidRDefault="00FA2055" w:rsidP="00580771">
      <w:pPr>
        <w:pStyle w:val="ListParagraph"/>
        <w:numPr>
          <w:ilvl w:val="5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Replicas perform operation and respond to front-end</w:t>
      </w:r>
    </w:p>
    <w:p w14:paraId="11917EA3" w14:textId="77777777" w:rsidR="00FA2055" w:rsidRDefault="00FA2055" w:rsidP="00580771">
      <w:pPr>
        <w:pStyle w:val="ListParagraph"/>
        <w:numPr>
          <w:ilvl w:val="5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Front-end gathers responses, and replies to client</w:t>
      </w:r>
    </w:p>
    <w:p w14:paraId="15B3DF20" w14:textId="77777777" w:rsidR="00FA2055" w:rsidRDefault="00FA2055" w:rsidP="00580771">
      <w:pPr>
        <w:pStyle w:val="ListParagraph"/>
        <w:numPr>
          <w:ilvl w:val="4"/>
          <w:numId w:val="40"/>
        </w:numPr>
        <w:jc w:val="both"/>
        <w:rPr>
          <w:color w:val="000000" w:themeColor="text1"/>
        </w:rPr>
      </w:pPr>
      <w:r>
        <w:rPr>
          <w:color w:val="000000" w:themeColor="text1"/>
        </w:rPr>
        <w:t>Require replicas to be state machines – all replicas operate in lock step</w:t>
      </w:r>
    </w:p>
    <w:p w14:paraId="2FA2EF9A" w14:textId="4B423CAA" w:rsidR="00FA2055" w:rsidRDefault="00FA2055" w:rsidP="00580771">
      <w:pPr>
        <w:pStyle w:val="ListParagraph"/>
        <w:numPr>
          <w:ilvl w:val="4"/>
          <w:numId w:val="40"/>
        </w:numPr>
        <w:jc w:val="both"/>
        <w:rPr>
          <w:color w:val="FF0000"/>
        </w:rPr>
      </w:pPr>
      <w:r w:rsidRPr="00FA2055">
        <w:rPr>
          <w:color w:val="FF0000"/>
        </w:rPr>
        <w:t>Resource-intensive</w:t>
      </w:r>
    </w:p>
    <w:p w14:paraId="471E219F" w14:textId="77777777" w:rsidR="00AF5630" w:rsidRPr="006E20C9" w:rsidRDefault="00AF5630" w:rsidP="00580771">
      <w:pPr>
        <w:jc w:val="both"/>
        <w:rPr>
          <w:color w:val="FF0000"/>
        </w:rPr>
      </w:pPr>
    </w:p>
    <w:p w14:paraId="14D09122" w14:textId="256AABC8" w:rsidR="009E7317" w:rsidRDefault="009E7317" w:rsidP="00580771">
      <w:pPr>
        <w:pStyle w:val="Heading2"/>
        <w:jc w:val="both"/>
      </w:pPr>
      <w:bookmarkStart w:id="30" w:name="_Toc533894687"/>
      <w:r>
        <w:t>Quorums</w:t>
      </w:r>
      <w:bookmarkEnd w:id="30"/>
    </w:p>
    <w:p w14:paraId="4BCF1785" w14:textId="6C6ED892" w:rsidR="006E20C9" w:rsidRDefault="00144E61" w:rsidP="00580771">
      <w:pPr>
        <w:pStyle w:val="ListParagraph"/>
        <w:numPr>
          <w:ilvl w:val="0"/>
          <w:numId w:val="41"/>
        </w:numPr>
        <w:jc w:val="both"/>
      </w:pPr>
      <w:r>
        <w:t>Alternative to transactional consistency – have N replicas, a write quorum and a read quorum</w:t>
      </w:r>
    </w:p>
    <w:p w14:paraId="3BBCCE1B" w14:textId="33AE055E" w:rsidR="00144E61" w:rsidRPr="00144E61" w:rsidRDefault="00144E61" w:rsidP="00580771">
      <w:pPr>
        <w:pStyle w:val="ListParagraph"/>
        <w:numPr>
          <w:ilvl w:val="0"/>
          <w:numId w:val="41"/>
        </w:numPr>
        <w:jc w:val="both"/>
        <w:rPr>
          <w:color w:val="FF0000"/>
        </w:rPr>
      </w:pPr>
      <w:r w:rsidRPr="00144E61">
        <w:rPr>
          <w:color w:val="FF0000"/>
        </w:rPr>
        <w:t>Transactional consistency has a high overhead and poor availability during updates</w:t>
      </w:r>
    </w:p>
    <w:p w14:paraId="3610A411" w14:textId="66825488" w:rsidR="00144E61" w:rsidRDefault="00144E61" w:rsidP="00580771">
      <w:pPr>
        <w:pStyle w:val="ListParagraph"/>
        <w:numPr>
          <w:ilvl w:val="0"/>
          <w:numId w:val="41"/>
        </w:numPr>
        <w:jc w:val="both"/>
      </w:pPr>
      <w:r>
        <w:t>Constraint on writes: Qw &gt; N/2</w:t>
      </w:r>
    </w:p>
    <w:p w14:paraId="30F1DFEA" w14:textId="6B9EDA7F" w:rsidR="00144E61" w:rsidRDefault="00144E61" w:rsidP="00580771">
      <w:pPr>
        <w:pStyle w:val="ListParagraph"/>
        <w:numPr>
          <w:ilvl w:val="0"/>
          <w:numId w:val="41"/>
        </w:numPr>
        <w:jc w:val="both"/>
      </w:pPr>
      <w:r>
        <w:t>Constraint on reads: (Qw + Qr) &gt; N</w:t>
      </w:r>
    </w:p>
    <w:p w14:paraId="48312FEC" w14:textId="3ADDDAA0" w:rsidR="00144E61" w:rsidRDefault="00144E61" w:rsidP="00580771">
      <w:pPr>
        <w:pStyle w:val="ListParagraph"/>
        <w:numPr>
          <w:ilvl w:val="0"/>
          <w:numId w:val="41"/>
        </w:numPr>
        <w:jc w:val="both"/>
      </w:pPr>
      <w:r>
        <w:t>To perform write, must update Qw replicas – this ensures a majority of replicas have the new value</w:t>
      </w:r>
    </w:p>
    <w:p w14:paraId="6C1908E2" w14:textId="6528E3DE" w:rsidR="00144E61" w:rsidRDefault="00144E61" w:rsidP="00580771">
      <w:pPr>
        <w:pStyle w:val="ListParagraph"/>
        <w:numPr>
          <w:ilvl w:val="0"/>
          <w:numId w:val="41"/>
        </w:numPr>
        <w:jc w:val="both"/>
      </w:pPr>
      <w:r>
        <w:t>To perform a read, must read Qr replicas – this emsures that we read at least one updated value</w:t>
      </w:r>
    </w:p>
    <w:p w14:paraId="6CBAB09C" w14:textId="52E0D00B" w:rsidR="00144E61" w:rsidRDefault="00144E61" w:rsidP="00580771">
      <w:pPr>
        <w:pStyle w:val="ListParagraph"/>
        <w:numPr>
          <w:ilvl w:val="0"/>
          <w:numId w:val="41"/>
        </w:numPr>
        <w:jc w:val="both"/>
      </w:pPr>
      <w:r>
        <w:t>All objects have an associated version for ordering</w:t>
      </w:r>
    </w:p>
    <w:p w14:paraId="3FF1622F" w14:textId="6463F604" w:rsidR="00144E61" w:rsidRDefault="00144E61" w:rsidP="00580771">
      <w:pPr>
        <w:pStyle w:val="ListParagraph"/>
        <w:numPr>
          <w:ilvl w:val="1"/>
          <w:numId w:val="41"/>
        </w:numPr>
        <w:jc w:val="both"/>
      </w:pPr>
      <w:r>
        <w:t>Logical timestamp</w:t>
      </w:r>
    </w:p>
    <w:p w14:paraId="69E1F6AE" w14:textId="6D4330D5" w:rsidR="00144E61" w:rsidRDefault="00144E61" w:rsidP="00580771">
      <w:pPr>
        <w:pStyle w:val="ListParagraph"/>
        <w:numPr>
          <w:ilvl w:val="1"/>
          <w:numId w:val="41"/>
        </w:numPr>
        <w:jc w:val="both"/>
      </w:pPr>
      <w:r>
        <w:t>Server ID (used to break ties)</w:t>
      </w:r>
    </w:p>
    <w:p w14:paraId="3112A67E" w14:textId="54DACF76" w:rsidR="00144E61" w:rsidRDefault="00144E61" w:rsidP="00580771">
      <w:pPr>
        <w:pStyle w:val="ListParagraph"/>
        <w:numPr>
          <w:ilvl w:val="0"/>
          <w:numId w:val="41"/>
        </w:numPr>
        <w:jc w:val="both"/>
      </w:pPr>
      <w:r>
        <w:rPr>
          <w:b/>
        </w:rPr>
        <w:t>Reads</w:t>
      </w:r>
      <w:r w:rsidR="005E6570">
        <w:rPr>
          <w:b/>
        </w:rPr>
        <w:t xml:space="preserve">: </w:t>
      </w:r>
      <w:r>
        <w:t>Choose replicas to read from until get Qr responses – the correct value is the one with the highest version</w:t>
      </w:r>
    </w:p>
    <w:p w14:paraId="105F557B" w14:textId="54D5E008" w:rsidR="005E6570" w:rsidRPr="005E6570" w:rsidRDefault="005E6570" w:rsidP="00580771">
      <w:pPr>
        <w:pStyle w:val="ListParagraph"/>
        <w:numPr>
          <w:ilvl w:val="0"/>
          <w:numId w:val="41"/>
        </w:numPr>
        <w:jc w:val="both"/>
      </w:pPr>
      <w:r>
        <w:rPr>
          <w:b/>
        </w:rPr>
        <w:t>Writes</w:t>
      </w:r>
    </w:p>
    <w:p w14:paraId="2C0064A8" w14:textId="4E5B1F81" w:rsidR="005E6570" w:rsidRDefault="005E6570" w:rsidP="00580771">
      <w:pPr>
        <w:pStyle w:val="ListParagraph"/>
        <w:numPr>
          <w:ilvl w:val="1"/>
          <w:numId w:val="41"/>
        </w:numPr>
        <w:jc w:val="both"/>
      </w:pPr>
      <w:r>
        <w:t>Must ensure to get the entire quorum or cannot update – therefore need commit protocol</w:t>
      </w:r>
    </w:p>
    <w:p w14:paraId="18D4894F" w14:textId="5371B3DB" w:rsidR="005E6570" w:rsidRDefault="005E6570" w:rsidP="00580771">
      <w:pPr>
        <w:pStyle w:val="ListParagraph"/>
        <w:numPr>
          <w:ilvl w:val="1"/>
          <w:numId w:val="41"/>
        </w:numPr>
        <w:jc w:val="both"/>
      </w:pPr>
      <w:r w:rsidRPr="008211DF">
        <w:rPr>
          <w:b/>
        </w:rPr>
        <w:t>Transactional consistency is a quorum protocol with Qw = N and Qr = 1</w:t>
      </w:r>
      <w:r w:rsidR="00C70B5D" w:rsidRPr="008211DF">
        <w:rPr>
          <w:b/>
        </w:rPr>
        <w:t xml:space="preserve"> – when Qw &lt; N,</w:t>
      </w:r>
      <w:r w:rsidR="00C70B5D">
        <w:t xml:space="preserve"> additional complexity since must bring replicas up-to-date before updating</w:t>
      </w:r>
    </w:p>
    <w:p w14:paraId="4C0DBBB0" w14:textId="275AA141" w:rsidR="00C70B5D" w:rsidRDefault="00C70B5D" w:rsidP="00580771">
      <w:pPr>
        <w:pStyle w:val="ListParagraph"/>
        <w:numPr>
          <w:ilvl w:val="1"/>
          <w:numId w:val="41"/>
        </w:numPr>
        <w:jc w:val="both"/>
      </w:pPr>
      <w:r>
        <w:t>Quorum systems are good when expect failures</w:t>
      </w:r>
    </w:p>
    <w:p w14:paraId="5AE8F14F" w14:textId="2A3D3F6C" w:rsidR="00C70B5D" w:rsidRPr="00C70B5D" w:rsidRDefault="00C70B5D" w:rsidP="00580771">
      <w:pPr>
        <w:pStyle w:val="ListParagraph"/>
        <w:numPr>
          <w:ilvl w:val="2"/>
          <w:numId w:val="41"/>
        </w:numPr>
        <w:jc w:val="both"/>
        <w:rPr>
          <w:color w:val="FF0000"/>
        </w:rPr>
      </w:pPr>
      <w:r w:rsidRPr="00C70B5D">
        <w:rPr>
          <w:color w:val="FF0000"/>
        </w:rPr>
        <w:t>Additional work on update, additional work on reads</w:t>
      </w:r>
    </w:p>
    <w:p w14:paraId="0AB6CB09" w14:textId="32D8EEBC" w:rsidR="00C70B5D" w:rsidRPr="00160AAA" w:rsidRDefault="00C70B5D" w:rsidP="00580771">
      <w:pPr>
        <w:pStyle w:val="ListParagraph"/>
        <w:numPr>
          <w:ilvl w:val="2"/>
          <w:numId w:val="41"/>
        </w:numPr>
        <w:jc w:val="both"/>
        <w:rPr>
          <w:color w:val="00B050"/>
        </w:rPr>
      </w:pPr>
      <w:r w:rsidRPr="00160AAA">
        <w:rPr>
          <w:color w:val="00B050"/>
        </w:rPr>
        <w:t>But, increased availability during failure</w:t>
      </w:r>
    </w:p>
    <w:p w14:paraId="474B7145" w14:textId="079DCB93" w:rsidR="008211DF" w:rsidRDefault="008211DF" w:rsidP="00580771">
      <w:pPr>
        <w:pStyle w:val="ListParagraph"/>
        <w:numPr>
          <w:ilvl w:val="0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By reducing quorum parameters, we can also get to weak consistency</w:t>
      </w:r>
    </w:p>
    <w:p w14:paraId="4B978830" w14:textId="76D9990C" w:rsidR="008211DF" w:rsidRDefault="008211DF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Qr can potentially read stale value from other Sx</w:t>
      </w:r>
    </w:p>
    <w:p w14:paraId="14D15ABF" w14:textId="1FB6CFD4" w:rsidR="008211DF" w:rsidRDefault="008211DF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Qw: writes may conflict: &gt; 1 Y values with the same timestamp</w:t>
      </w:r>
    </w:p>
    <w:p w14:paraId="434FB921" w14:textId="18F00C0C" w:rsidR="008211DF" w:rsidRDefault="008211DF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This is much more efficient and more available – less waiting for replicas on read and write</w:t>
      </w:r>
    </w:p>
    <w:p w14:paraId="4C0AD7F0" w14:textId="222C8AEF" w:rsidR="008211DF" w:rsidRPr="008211DF" w:rsidRDefault="008211DF" w:rsidP="00580771">
      <w:pPr>
        <w:pStyle w:val="ListParagraph"/>
        <w:numPr>
          <w:ilvl w:val="0"/>
          <w:numId w:val="41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FIFO Consistency</w:t>
      </w:r>
    </w:p>
    <w:p w14:paraId="21DACA0B" w14:textId="43132431" w:rsidR="008211DF" w:rsidRDefault="00B2740A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All updates originating at the server (on behalf of a client) occur in the same order at all replicas</w:t>
      </w:r>
    </w:p>
    <w:p w14:paraId="50605320" w14:textId="79B1A906" w:rsidR="00B2740A" w:rsidRPr="00160AAA" w:rsidRDefault="00B2740A" w:rsidP="00580771">
      <w:pPr>
        <w:pStyle w:val="ListParagraph"/>
        <w:numPr>
          <w:ilvl w:val="1"/>
          <w:numId w:val="41"/>
        </w:numPr>
        <w:jc w:val="both"/>
        <w:rPr>
          <w:color w:val="00B050"/>
        </w:rPr>
      </w:pPr>
      <w:r w:rsidRPr="00160AAA">
        <w:rPr>
          <w:color w:val="00B050"/>
        </w:rPr>
        <w:t>As with FIFO multicast, can buffer for as long as we like</w:t>
      </w:r>
    </w:p>
    <w:p w14:paraId="5997DA62" w14:textId="1D69DDC8" w:rsidR="00B2740A" w:rsidRPr="00B2740A" w:rsidRDefault="00B2740A" w:rsidP="00580771">
      <w:pPr>
        <w:pStyle w:val="ListParagraph"/>
        <w:numPr>
          <w:ilvl w:val="1"/>
          <w:numId w:val="41"/>
        </w:numPr>
        <w:jc w:val="both"/>
        <w:rPr>
          <w:color w:val="FF0000"/>
        </w:rPr>
      </w:pPr>
      <w:r w:rsidRPr="00B2740A">
        <w:rPr>
          <w:color w:val="FF0000"/>
        </w:rPr>
        <w:t>But says nothing about how server’s updates are interleaved with servers at another replica</w:t>
      </w:r>
    </w:p>
    <w:p w14:paraId="509C6975" w14:textId="2FAE4ADC" w:rsidR="00B2740A" w:rsidRDefault="00B2740A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Still useful in some circumstances</w:t>
      </w:r>
    </w:p>
    <w:p w14:paraId="4C7AA12E" w14:textId="1232CB99" w:rsidR="00B2740A" w:rsidRPr="00B2740A" w:rsidRDefault="00B2740A" w:rsidP="00580771">
      <w:pPr>
        <w:pStyle w:val="ListParagraph"/>
        <w:numPr>
          <w:ilvl w:val="0"/>
          <w:numId w:val="41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Eventual Consistency</w:t>
      </w:r>
    </w:p>
    <w:p w14:paraId="41B95FAF" w14:textId="184CA6C4" w:rsidR="00B2740A" w:rsidRDefault="0031418B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Property such that in weakly consistent converges to a more correct state – in the absence of further updates, every replica will eventually end up with the same latest version</w:t>
      </w:r>
    </w:p>
    <w:p w14:paraId="4FA679EE" w14:textId="03FC0B64" w:rsidR="00035473" w:rsidRDefault="00035473" w:rsidP="00580771">
      <w:pPr>
        <w:pStyle w:val="ListParagraph"/>
        <w:numPr>
          <w:ilvl w:val="1"/>
          <w:numId w:val="41"/>
        </w:numPr>
        <w:jc w:val="both"/>
        <w:rPr>
          <w:b/>
          <w:color w:val="000000" w:themeColor="text1"/>
        </w:rPr>
      </w:pPr>
      <w:r w:rsidRPr="00035473">
        <w:rPr>
          <w:b/>
          <w:color w:val="000000" w:themeColor="text1"/>
        </w:rPr>
        <w:t>Implementing eventual consistency</w:t>
      </w:r>
    </w:p>
    <w:p w14:paraId="774D9AB8" w14:textId="02C27B92" w:rsidR="00035473" w:rsidRPr="00035473" w:rsidRDefault="00035473" w:rsidP="00580771">
      <w:pPr>
        <w:pStyle w:val="ListParagraph"/>
        <w:numPr>
          <w:ilvl w:val="2"/>
          <w:numId w:val="41"/>
        </w:numPr>
        <w:jc w:val="both"/>
        <w:rPr>
          <w:b/>
          <w:color w:val="000000" w:themeColor="text1"/>
        </w:rPr>
      </w:pPr>
      <w:r>
        <w:rPr>
          <w:color w:val="000000" w:themeColor="text1"/>
        </w:rPr>
        <w:t>Servers Si keep a version vector Vi(O) for each object O</w:t>
      </w:r>
    </w:p>
    <w:p w14:paraId="7A0B3247" w14:textId="266D6987" w:rsidR="00035473" w:rsidRPr="00035473" w:rsidRDefault="00035473" w:rsidP="00580771">
      <w:pPr>
        <w:pStyle w:val="ListParagraph"/>
        <w:numPr>
          <w:ilvl w:val="3"/>
          <w:numId w:val="41"/>
        </w:numPr>
        <w:jc w:val="both"/>
        <w:rPr>
          <w:b/>
          <w:color w:val="000000" w:themeColor="text1"/>
        </w:rPr>
      </w:pPr>
      <w:r>
        <w:rPr>
          <w:color w:val="000000" w:themeColor="text1"/>
        </w:rPr>
        <w:t>For each update of O on Si, increment Vi(O)[i] – essentially a vector clock as a per-object version number</w:t>
      </w:r>
    </w:p>
    <w:p w14:paraId="4E7627AD" w14:textId="53C635BA" w:rsidR="00035473" w:rsidRPr="00035473" w:rsidRDefault="00035473" w:rsidP="00580771">
      <w:pPr>
        <w:pStyle w:val="ListParagraph"/>
        <w:numPr>
          <w:ilvl w:val="2"/>
          <w:numId w:val="41"/>
        </w:numPr>
        <w:jc w:val="both"/>
        <w:rPr>
          <w:color w:val="000000" w:themeColor="text1"/>
        </w:rPr>
      </w:pPr>
      <w:r w:rsidRPr="00035473">
        <w:rPr>
          <w:color w:val="000000" w:themeColor="text1"/>
        </w:rPr>
        <w:t>Servers synchronize pair-wise from time to time</w:t>
      </w:r>
    </w:p>
    <w:p w14:paraId="6829EE93" w14:textId="77777777" w:rsidR="00035473" w:rsidRDefault="00035473" w:rsidP="00580771">
      <w:pPr>
        <w:pStyle w:val="ListParagraph"/>
        <w:numPr>
          <w:ilvl w:val="3"/>
          <w:numId w:val="41"/>
        </w:numPr>
        <w:jc w:val="both"/>
        <w:rPr>
          <w:color w:val="000000" w:themeColor="text1"/>
        </w:rPr>
      </w:pPr>
      <w:r w:rsidRPr="00035473">
        <w:rPr>
          <w:color w:val="000000" w:themeColor="text1"/>
        </w:rPr>
        <w:lastRenderedPageBreak/>
        <w:t>For each</w:t>
      </w:r>
      <w:r>
        <w:rPr>
          <w:color w:val="000000" w:themeColor="text1"/>
        </w:rPr>
        <w:t xml:space="preserve"> object O, compare Vi(O) to Vj(O)</w:t>
      </w:r>
    </w:p>
    <w:p w14:paraId="5ED5E561" w14:textId="77777777" w:rsidR="00035473" w:rsidRDefault="00035473" w:rsidP="00580771">
      <w:pPr>
        <w:pStyle w:val="ListParagraph"/>
        <w:numPr>
          <w:ilvl w:val="3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If Vi(O) &lt; Vj(O), Si gets an up-to-date copy from Sj</w:t>
      </w:r>
    </w:p>
    <w:p w14:paraId="7EC33189" w14:textId="77777777" w:rsidR="00035473" w:rsidRDefault="00035473" w:rsidP="00580771">
      <w:pPr>
        <w:pStyle w:val="ListParagraph"/>
        <w:numPr>
          <w:ilvl w:val="3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If Vj(O) &lt; Vi(O), Sj gets an up-to-date copy from Si</w:t>
      </w:r>
    </w:p>
    <w:p w14:paraId="7608106F" w14:textId="2180C499" w:rsidR="00035473" w:rsidRDefault="00035473" w:rsidP="00580771">
      <w:pPr>
        <w:pStyle w:val="ListParagraph"/>
        <w:numPr>
          <w:ilvl w:val="2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If Vi(O) ~ Vj(O) we have a write conflict – concurrent updates at 2 or more servers – therefore need some kind of reconciliation method</w:t>
      </w:r>
      <w:r w:rsidRPr="00035473">
        <w:rPr>
          <w:color w:val="000000" w:themeColor="text1"/>
        </w:rPr>
        <w:t xml:space="preserve"> </w:t>
      </w:r>
    </w:p>
    <w:p w14:paraId="6402EA09" w14:textId="26A549EB" w:rsidR="00035473" w:rsidRPr="00035473" w:rsidRDefault="00035473" w:rsidP="00580771">
      <w:pPr>
        <w:pStyle w:val="ListParagraph"/>
        <w:numPr>
          <w:ilvl w:val="1"/>
          <w:numId w:val="41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Session Guarantees</w:t>
      </w:r>
    </w:p>
    <w:p w14:paraId="2E117F6F" w14:textId="119F103B" w:rsidR="00035473" w:rsidRDefault="000E4B7E" w:rsidP="00580771">
      <w:pPr>
        <w:pStyle w:val="ListParagraph"/>
        <w:numPr>
          <w:ilvl w:val="2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Not system wide, just for one identified client – the client must be an active participant</w:t>
      </w:r>
    </w:p>
    <w:p w14:paraId="1E3E579D" w14:textId="798935EB" w:rsidR="000E4B7E" w:rsidRDefault="000E4B7E" w:rsidP="00580771">
      <w:pPr>
        <w:pStyle w:val="ListParagraph"/>
        <w:numPr>
          <w:ilvl w:val="2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Helps you to program to eventual consistency</w:t>
      </w:r>
    </w:p>
    <w:p w14:paraId="1FE66E16" w14:textId="3C62E0FB" w:rsidR="000E4B7E" w:rsidRPr="000E4B7E" w:rsidRDefault="000E4B7E" w:rsidP="00580771">
      <w:pPr>
        <w:pStyle w:val="ListParagraph"/>
        <w:numPr>
          <w:ilvl w:val="2"/>
          <w:numId w:val="41"/>
        </w:numPr>
        <w:jc w:val="both"/>
        <w:rPr>
          <w:color w:val="000000" w:themeColor="text1"/>
        </w:rPr>
      </w:pPr>
      <w:r>
        <w:rPr>
          <w:b/>
          <w:color w:val="000000" w:themeColor="text1"/>
        </w:rPr>
        <w:t>Read Your Writes</w:t>
      </w:r>
    </w:p>
    <w:p w14:paraId="385DC45E" w14:textId="7E30B706" w:rsidR="000E4B7E" w:rsidRDefault="000E4B7E" w:rsidP="00580771">
      <w:pPr>
        <w:pStyle w:val="ListParagraph"/>
        <w:numPr>
          <w:ilvl w:val="3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Need every client to remember the highest ID of any update it has made</w:t>
      </w:r>
    </w:p>
    <w:p w14:paraId="2DEA692D" w14:textId="5096352F" w:rsidR="000E4B7E" w:rsidRDefault="000E4B7E" w:rsidP="00580771">
      <w:pPr>
        <w:pStyle w:val="ListParagraph"/>
        <w:numPr>
          <w:ilvl w:val="3"/>
          <w:numId w:val="41"/>
        </w:numPr>
        <w:jc w:val="both"/>
        <w:rPr>
          <w:color w:val="000000" w:themeColor="text1"/>
        </w:rPr>
      </w:pPr>
      <w:r>
        <w:rPr>
          <w:color w:val="000000" w:themeColor="text1"/>
        </w:rPr>
        <w:t>Only read from the server if it has seen that update</w:t>
      </w:r>
    </w:p>
    <w:p w14:paraId="21E05E7A" w14:textId="2D833892" w:rsidR="000E4B7E" w:rsidRPr="00160AAA" w:rsidRDefault="000E4B7E" w:rsidP="00580771">
      <w:pPr>
        <w:pStyle w:val="ListParagraph"/>
        <w:numPr>
          <w:ilvl w:val="2"/>
          <w:numId w:val="41"/>
        </w:numPr>
        <w:jc w:val="both"/>
        <w:rPr>
          <w:color w:val="00B050"/>
        </w:rPr>
      </w:pPr>
      <w:r w:rsidRPr="00160AAA">
        <w:rPr>
          <w:color w:val="00B050"/>
        </w:rPr>
        <w:t>Weaker than strong consistency but stronger than just weak consistency</w:t>
      </w:r>
    </w:p>
    <w:p w14:paraId="1E1E137B" w14:textId="5CCFB9E0" w:rsidR="000E4B7E" w:rsidRDefault="000E4B7E" w:rsidP="00580771">
      <w:pPr>
        <w:pStyle w:val="ListParagraph"/>
        <w:numPr>
          <w:ilvl w:val="2"/>
          <w:numId w:val="41"/>
        </w:numPr>
        <w:jc w:val="both"/>
        <w:rPr>
          <w:color w:val="000000" w:themeColor="text1"/>
        </w:rPr>
      </w:pPr>
      <w:r>
        <w:rPr>
          <w:color w:val="FF0000"/>
        </w:rPr>
        <w:t>Sacrifices availability</w:t>
      </w:r>
    </w:p>
    <w:p w14:paraId="69B9002F" w14:textId="702DF2AC" w:rsidR="00035473" w:rsidRPr="00160AAA" w:rsidRDefault="00035473" w:rsidP="00580771">
      <w:pPr>
        <w:pStyle w:val="ListParagraph"/>
        <w:numPr>
          <w:ilvl w:val="0"/>
          <w:numId w:val="41"/>
        </w:numPr>
        <w:jc w:val="both"/>
        <w:rPr>
          <w:color w:val="0070C0"/>
        </w:rPr>
      </w:pPr>
      <w:r w:rsidRPr="00160AAA">
        <w:rPr>
          <w:b/>
          <w:color w:val="0070C0"/>
        </w:rPr>
        <w:t>Amazon’s Dynamo</w:t>
      </w:r>
    </w:p>
    <w:p w14:paraId="2DC3AB85" w14:textId="5994564E" w:rsidR="00035473" w:rsidRPr="00160AAA" w:rsidRDefault="00035473" w:rsidP="00580771">
      <w:pPr>
        <w:pStyle w:val="ListParagraph"/>
        <w:numPr>
          <w:ilvl w:val="1"/>
          <w:numId w:val="41"/>
        </w:numPr>
        <w:jc w:val="both"/>
        <w:rPr>
          <w:color w:val="0070C0"/>
        </w:rPr>
      </w:pPr>
      <w:r w:rsidRPr="00160AAA">
        <w:rPr>
          <w:color w:val="0070C0"/>
        </w:rPr>
        <w:t>Storage system used in Amazon web services</w:t>
      </w:r>
    </w:p>
    <w:p w14:paraId="2ABFC554" w14:textId="1519D931" w:rsidR="00035473" w:rsidRPr="00160AAA" w:rsidRDefault="00035473" w:rsidP="00580771">
      <w:pPr>
        <w:pStyle w:val="ListParagraph"/>
        <w:numPr>
          <w:ilvl w:val="1"/>
          <w:numId w:val="41"/>
        </w:numPr>
        <w:jc w:val="both"/>
        <w:rPr>
          <w:color w:val="0070C0"/>
        </w:rPr>
      </w:pPr>
      <w:r w:rsidRPr="00160AAA">
        <w:rPr>
          <w:color w:val="0070C0"/>
        </w:rPr>
        <w:t>Built around notion of a so-called sloppy quorum</w:t>
      </w:r>
    </w:p>
    <w:p w14:paraId="1BADEFCA" w14:textId="2E5BC6E2" w:rsidR="00035473" w:rsidRPr="00160AAA" w:rsidRDefault="00035473" w:rsidP="00580771">
      <w:pPr>
        <w:pStyle w:val="ListParagraph"/>
        <w:numPr>
          <w:ilvl w:val="2"/>
          <w:numId w:val="41"/>
        </w:numPr>
        <w:jc w:val="both"/>
        <w:rPr>
          <w:color w:val="0070C0"/>
        </w:rPr>
      </w:pPr>
      <w:r w:rsidRPr="00160AAA">
        <w:rPr>
          <w:color w:val="0070C0"/>
        </w:rPr>
        <w:t>Don’t have requirements on Qw and Qr – make it tunable instead</w:t>
      </w:r>
    </w:p>
    <w:p w14:paraId="6CD094F9" w14:textId="09A26BD6" w:rsidR="008211DF" w:rsidRPr="00160AAA" w:rsidRDefault="00035473" w:rsidP="00580771">
      <w:pPr>
        <w:pStyle w:val="ListParagraph"/>
        <w:numPr>
          <w:ilvl w:val="1"/>
          <w:numId w:val="41"/>
        </w:numPr>
        <w:jc w:val="both"/>
        <w:rPr>
          <w:color w:val="0070C0"/>
        </w:rPr>
      </w:pPr>
      <w:r w:rsidRPr="00160AAA">
        <w:rPr>
          <w:color w:val="0070C0"/>
        </w:rPr>
        <w:t>Lower Q values = higher availability and higher read (or write) throughput</w:t>
      </w:r>
    </w:p>
    <w:p w14:paraId="370FAFC2" w14:textId="77777777" w:rsidR="000E4B7E" w:rsidRPr="000E4B7E" w:rsidRDefault="000E4B7E" w:rsidP="00580771">
      <w:pPr>
        <w:pStyle w:val="ListParagraph"/>
        <w:ind w:left="1080"/>
        <w:jc w:val="both"/>
        <w:rPr>
          <w:color w:val="4472C4" w:themeColor="accent1"/>
        </w:rPr>
      </w:pPr>
    </w:p>
    <w:p w14:paraId="2F335879" w14:textId="3E8522D8" w:rsidR="009E7317" w:rsidRDefault="009E7317" w:rsidP="00580771">
      <w:pPr>
        <w:pStyle w:val="Heading2"/>
        <w:jc w:val="both"/>
      </w:pPr>
      <w:bookmarkStart w:id="31" w:name="_Toc533894688"/>
      <w:r>
        <w:t>C</w:t>
      </w:r>
      <w:r w:rsidR="000E4B7E">
        <w:t xml:space="preserve">onsistency, </w:t>
      </w:r>
      <w:r>
        <w:t>A</w:t>
      </w:r>
      <w:r w:rsidR="000E4B7E">
        <w:t xml:space="preserve">vailability and </w:t>
      </w:r>
      <w:r>
        <w:t>P</w:t>
      </w:r>
      <w:r w:rsidR="000E4B7E">
        <w:t>artitions</w:t>
      </w:r>
      <w:bookmarkEnd w:id="31"/>
    </w:p>
    <w:p w14:paraId="7452A1A4" w14:textId="77777777" w:rsidR="000E4B7E" w:rsidRPr="000E4B7E" w:rsidRDefault="000E4B7E" w:rsidP="00580771">
      <w:pPr>
        <w:pStyle w:val="ListParagraph"/>
        <w:numPr>
          <w:ilvl w:val="0"/>
          <w:numId w:val="42"/>
        </w:numPr>
        <w:jc w:val="both"/>
      </w:pPr>
      <w:r>
        <w:rPr>
          <w:b/>
        </w:rPr>
        <w:t>CAP Theorem states you can only guarantee two of Consistency, Availability and Partition-tolerance in a single system</w:t>
      </w:r>
    </w:p>
    <w:p w14:paraId="4D3FC5BE" w14:textId="77777777" w:rsidR="000E4B7E" w:rsidRPr="000E4B7E" w:rsidRDefault="000E4B7E" w:rsidP="00580771">
      <w:pPr>
        <w:pStyle w:val="ListParagraph"/>
        <w:numPr>
          <w:ilvl w:val="0"/>
          <w:numId w:val="42"/>
        </w:numPr>
        <w:jc w:val="both"/>
      </w:pPr>
      <w:r w:rsidRPr="000E4B7E">
        <w:t>In local-area systems, can sometimes drop partition-tolerance by using redundant networks</w:t>
      </w:r>
    </w:p>
    <w:p w14:paraId="14968772" w14:textId="1BABA681" w:rsidR="000E4B7E" w:rsidRDefault="000E4B7E" w:rsidP="00580771">
      <w:pPr>
        <w:pStyle w:val="ListParagraph"/>
        <w:numPr>
          <w:ilvl w:val="0"/>
          <w:numId w:val="42"/>
        </w:numPr>
        <w:jc w:val="both"/>
      </w:pPr>
      <w:r>
        <w:t>In wide area this is not an option – must choose between consistency and availability</w:t>
      </w:r>
    </w:p>
    <w:p w14:paraId="231F6481" w14:textId="54489F98" w:rsidR="000E4B7E" w:rsidRPr="000E4B7E" w:rsidRDefault="000E4B7E" w:rsidP="00580771">
      <w:pPr>
        <w:pStyle w:val="ListParagraph"/>
        <w:numPr>
          <w:ilvl w:val="0"/>
          <w:numId w:val="42"/>
        </w:numPr>
        <w:jc w:val="both"/>
      </w:pPr>
      <w:r>
        <w:rPr>
          <w:color w:val="4472C4" w:themeColor="accent1"/>
        </w:rPr>
        <w:t>Google Datacentre</w:t>
      </w:r>
    </w:p>
    <w:p w14:paraId="011F718D" w14:textId="3F4CEEDE" w:rsidR="000E4B7E" w:rsidRDefault="000E4B7E" w:rsidP="00580771">
      <w:pPr>
        <w:pStyle w:val="ListParagraph"/>
        <w:numPr>
          <w:ilvl w:val="1"/>
          <w:numId w:val="42"/>
        </w:numPr>
        <w:jc w:val="both"/>
      </w:pPr>
      <w:r>
        <w:t>(1) MapReduce – scalable distributed computation model</w:t>
      </w:r>
    </w:p>
    <w:p w14:paraId="05749564" w14:textId="3054AE7B" w:rsidR="000E4B7E" w:rsidRDefault="000E4B7E" w:rsidP="00580771">
      <w:pPr>
        <w:pStyle w:val="ListParagraph"/>
        <w:numPr>
          <w:ilvl w:val="2"/>
          <w:numId w:val="42"/>
        </w:numPr>
        <w:jc w:val="both"/>
      </w:pPr>
      <w:r>
        <w:t>Specialized programming frameworks for scale – run a program on 100s to 1000s machines</w:t>
      </w:r>
    </w:p>
    <w:p w14:paraId="3BB681AC" w14:textId="236B4498" w:rsidR="000E4B7E" w:rsidRDefault="000E4B7E" w:rsidP="00580771">
      <w:pPr>
        <w:pStyle w:val="ListParagraph"/>
        <w:numPr>
          <w:ilvl w:val="3"/>
          <w:numId w:val="42"/>
        </w:numPr>
        <w:jc w:val="both"/>
      </w:pPr>
      <w:r>
        <w:t>Takes care of parallelization, distribution, load-balancing, scaling up or down and fault tolerance</w:t>
      </w:r>
    </w:p>
    <w:p w14:paraId="653346F8" w14:textId="0F09DFD4" w:rsidR="000E4B7E" w:rsidRDefault="000E4B7E" w:rsidP="00580771">
      <w:pPr>
        <w:pStyle w:val="ListParagraph"/>
        <w:numPr>
          <w:ilvl w:val="3"/>
          <w:numId w:val="42"/>
        </w:numPr>
        <w:jc w:val="both"/>
      </w:pPr>
      <w:r>
        <w:rPr>
          <w:b/>
        </w:rPr>
        <w:t xml:space="preserve">Locality: </w:t>
      </w:r>
      <w:r>
        <w:t>compute close to distributed data</w:t>
      </w:r>
    </w:p>
    <w:p w14:paraId="08DC6FF5" w14:textId="46295042" w:rsidR="000E4B7E" w:rsidRDefault="00862A4F" w:rsidP="00580771">
      <w:pPr>
        <w:pStyle w:val="ListParagraph"/>
        <w:numPr>
          <w:ilvl w:val="2"/>
          <w:numId w:val="42"/>
        </w:numPr>
        <w:jc w:val="both"/>
      </w:pPr>
      <w:r>
        <w:t>Map(key, value) -&gt; list of &lt;key’, value’&gt; pairs</w:t>
      </w:r>
    </w:p>
    <w:p w14:paraId="39F8D443" w14:textId="175A3C63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Reduce(key’, value’) -&gt; result</w:t>
      </w:r>
    </w:p>
    <w:p w14:paraId="7BCB5FED" w14:textId="4C42FAE2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Reduce data movement by computing close to data source</w:t>
      </w:r>
    </w:p>
    <w:p w14:paraId="409F81EC" w14:textId="23B8D0A0" w:rsidR="00862A4F" w:rsidRDefault="00862A4F" w:rsidP="00580771">
      <w:pPr>
        <w:pStyle w:val="ListParagraph"/>
        <w:ind w:left="1440"/>
        <w:jc w:val="both"/>
      </w:pPr>
      <w:r w:rsidRPr="00862A4F">
        <w:rPr>
          <w:noProof/>
        </w:rPr>
        <w:lastRenderedPageBreak/>
        <w:drawing>
          <wp:inline distT="0" distB="0" distL="0" distR="0" wp14:anchorId="0428507D" wp14:editId="23290044">
            <wp:extent cx="4224383" cy="2981890"/>
            <wp:effectExtent l="0" t="0" r="508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120" cy="29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04B1" w14:textId="18D078D9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Example programs:</w:t>
      </w:r>
    </w:p>
    <w:p w14:paraId="10B8D601" w14:textId="2EA6A507" w:rsidR="00862A4F" w:rsidRDefault="00862A4F" w:rsidP="00580771">
      <w:pPr>
        <w:pStyle w:val="ListParagraph"/>
        <w:numPr>
          <w:ilvl w:val="3"/>
          <w:numId w:val="42"/>
        </w:numPr>
        <w:jc w:val="both"/>
      </w:pPr>
      <w:r>
        <w:t>Sorting data</w:t>
      </w:r>
    </w:p>
    <w:p w14:paraId="36C71164" w14:textId="57533BB2" w:rsidR="00862A4F" w:rsidRDefault="00862A4F" w:rsidP="00580771">
      <w:pPr>
        <w:pStyle w:val="ListParagraph"/>
        <w:numPr>
          <w:ilvl w:val="3"/>
          <w:numId w:val="42"/>
        </w:numPr>
        <w:jc w:val="both"/>
      </w:pPr>
      <w:r>
        <w:t>Distributed grep (search for words)</w:t>
      </w:r>
    </w:p>
    <w:p w14:paraId="2F25F834" w14:textId="18CBE381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Pros and Cons</w:t>
      </w:r>
    </w:p>
    <w:p w14:paraId="60E38542" w14:textId="453BD578" w:rsidR="00862A4F" w:rsidRPr="00160AAA" w:rsidRDefault="00862A4F" w:rsidP="00580771">
      <w:pPr>
        <w:pStyle w:val="ListParagraph"/>
        <w:numPr>
          <w:ilvl w:val="3"/>
          <w:numId w:val="42"/>
        </w:numPr>
        <w:jc w:val="both"/>
        <w:rPr>
          <w:color w:val="00B050"/>
        </w:rPr>
      </w:pPr>
      <w:r w:rsidRPr="00160AAA">
        <w:rPr>
          <w:color w:val="00B050"/>
        </w:rPr>
        <w:t>Simple</w:t>
      </w:r>
    </w:p>
    <w:p w14:paraId="23792C3F" w14:textId="300D7C78" w:rsidR="00862A4F" w:rsidRPr="00160AAA" w:rsidRDefault="00862A4F" w:rsidP="00580771">
      <w:pPr>
        <w:pStyle w:val="ListParagraph"/>
        <w:numPr>
          <w:ilvl w:val="3"/>
          <w:numId w:val="42"/>
        </w:numPr>
        <w:jc w:val="both"/>
        <w:rPr>
          <w:color w:val="00B050"/>
        </w:rPr>
      </w:pPr>
      <w:r w:rsidRPr="00160AAA">
        <w:rPr>
          <w:color w:val="00B050"/>
        </w:rPr>
        <w:t>Auto-parallelize</w:t>
      </w:r>
    </w:p>
    <w:p w14:paraId="106CC616" w14:textId="2C9DADFA" w:rsidR="00862A4F" w:rsidRPr="00160AAA" w:rsidRDefault="00862A4F" w:rsidP="00580771">
      <w:pPr>
        <w:pStyle w:val="ListParagraph"/>
        <w:numPr>
          <w:ilvl w:val="3"/>
          <w:numId w:val="42"/>
        </w:numPr>
        <w:jc w:val="both"/>
        <w:rPr>
          <w:color w:val="00B050"/>
        </w:rPr>
      </w:pPr>
      <w:r w:rsidRPr="00160AAA">
        <w:rPr>
          <w:color w:val="00B050"/>
        </w:rPr>
        <w:t>Auto-distribute</w:t>
      </w:r>
    </w:p>
    <w:p w14:paraId="38282A8F" w14:textId="7D684F53" w:rsidR="00862A4F" w:rsidRPr="00160AAA" w:rsidRDefault="00862A4F" w:rsidP="00580771">
      <w:pPr>
        <w:pStyle w:val="ListParagraph"/>
        <w:numPr>
          <w:ilvl w:val="3"/>
          <w:numId w:val="42"/>
        </w:numPr>
        <w:jc w:val="both"/>
        <w:rPr>
          <w:color w:val="00B050"/>
        </w:rPr>
      </w:pPr>
      <w:r w:rsidRPr="00160AAA">
        <w:rPr>
          <w:color w:val="00B050"/>
        </w:rPr>
        <w:t>Has fault-tolerance</w:t>
      </w:r>
    </w:p>
    <w:p w14:paraId="25B81665" w14:textId="18DBEE76" w:rsidR="00862A4F" w:rsidRPr="00862A4F" w:rsidRDefault="00862A4F" w:rsidP="00580771">
      <w:pPr>
        <w:pStyle w:val="ListParagraph"/>
        <w:numPr>
          <w:ilvl w:val="3"/>
          <w:numId w:val="42"/>
        </w:numPr>
        <w:jc w:val="both"/>
        <w:rPr>
          <w:color w:val="FF0000"/>
        </w:rPr>
      </w:pPr>
      <w:r w:rsidRPr="00862A4F">
        <w:rPr>
          <w:color w:val="FF0000"/>
        </w:rPr>
        <w:t>Doesn’t use any sophisticated algorithms</w:t>
      </w:r>
    </w:p>
    <w:p w14:paraId="4857DCFE" w14:textId="5B7D8F70" w:rsidR="00862A4F" w:rsidRPr="00862A4F" w:rsidRDefault="00862A4F" w:rsidP="00580771">
      <w:pPr>
        <w:pStyle w:val="ListParagraph"/>
        <w:numPr>
          <w:ilvl w:val="3"/>
          <w:numId w:val="42"/>
        </w:numPr>
        <w:jc w:val="both"/>
        <w:rPr>
          <w:color w:val="FF0000"/>
        </w:rPr>
      </w:pPr>
      <w:r w:rsidRPr="00862A4F">
        <w:rPr>
          <w:color w:val="FF0000"/>
        </w:rPr>
        <w:t>Limited to batch jobs and computations that are expressible as a map() followed by a reduce()</w:t>
      </w:r>
    </w:p>
    <w:p w14:paraId="218263CD" w14:textId="7AF4B2BF" w:rsidR="000E4B7E" w:rsidRDefault="000E4B7E" w:rsidP="00580771">
      <w:pPr>
        <w:pStyle w:val="ListParagraph"/>
        <w:numPr>
          <w:ilvl w:val="1"/>
          <w:numId w:val="42"/>
        </w:numPr>
        <w:jc w:val="both"/>
      </w:pPr>
      <w:r>
        <w:t>(2) BigTable – distributed storage with weak consistency</w:t>
      </w:r>
    </w:p>
    <w:p w14:paraId="187A3B48" w14:textId="4901C2BB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3D structured key-value store</w:t>
      </w:r>
    </w:p>
    <w:p w14:paraId="63984CCF" w14:textId="3F882F70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Distributed tablets (1GB max) hold subsets of the map</w:t>
      </w:r>
    </w:p>
    <w:p w14:paraId="6690A3B1" w14:textId="14C21EB6" w:rsidR="00862A4F" w:rsidRPr="00862A4F" w:rsidRDefault="00862A4F" w:rsidP="00580771">
      <w:pPr>
        <w:pStyle w:val="ListParagraph"/>
        <w:numPr>
          <w:ilvl w:val="2"/>
          <w:numId w:val="42"/>
        </w:numPr>
        <w:jc w:val="both"/>
      </w:pPr>
      <w:r w:rsidRPr="00862A4F">
        <w:rPr>
          <w:b/>
        </w:rPr>
        <w:t>Colossus</w:t>
      </w:r>
      <w:r w:rsidRPr="00862A4F">
        <w:t xml:space="preserve"> handles replication and fault tolerance – one active server per tablet</w:t>
      </w:r>
    </w:p>
    <w:p w14:paraId="7620F2C6" w14:textId="48FD8DD1" w:rsidR="00862A4F" w:rsidRDefault="00862A4F" w:rsidP="00580771">
      <w:pPr>
        <w:pStyle w:val="ListParagraph"/>
        <w:numPr>
          <w:ilvl w:val="2"/>
          <w:numId w:val="42"/>
        </w:numPr>
        <w:jc w:val="both"/>
      </w:pPr>
      <w:r w:rsidRPr="00862A4F">
        <w:t xml:space="preserve">Reads </w:t>
      </w:r>
      <w:r>
        <w:t>and writes within row are transactional – independently of number of columns touched – no cross-row transactions</w:t>
      </w:r>
    </w:p>
    <w:p w14:paraId="423670E7" w14:textId="0BD95AEA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META0 tablet is root for name resolution</w:t>
      </w:r>
    </w:p>
    <w:p w14:paraId="2C818BFD" w14:textId="2347CC97" w:rsidR="00862A4F" w:rsidRPr="00862A4F" w:rsidRDefault="00862A4F" w:rsidP="00580771">
      <w:pPr>
        <w:pStyle w:val="ListParagraph"/>
        <w:numPr>
          <w:ilvl w:val="3"/>
          <w:numId w:val="42"/>
        </w:numPr>
        <w:jc w:val="both"/>
      </w:pPr>
      <w:r>
        <w:t xml:space="preserve">Use </w:t>
      </w:r>
      <w:r>
        <w:rPr>
          <w:b/>
        </w:rPr>
        <w:t xml:space="preserve">Chubby </w:t>
      </w:r>
      <w:r>
        <w:t>to elect the master + to maintain list of tablet servers and schemas</w:t>
      </w:r>
    </w:p>
    <w:p w14:paraId="6DA1BC43" w14:textId="148073EE" w:rsidR="000E4B7E" w:rsidRDefault="000E4B7E" w:rsidP="00580771">
      <w:pPr>
        <w:pStyle w:val="ListParagraph"/>
        <w:numPr>
          <w:ilvl w:val="1"/>
          <w:numId w:val="42"/>
        </w:numPr>
        <w:jc w:val="both"/>
      </w:pPr>
      <w:r>
        <w:t>(3) Spanner – distributed storage with strong consistency</w:t>
      </w:r>
    </w:p>
    <w:p w14:paraId="1EEC3858" w14:textId="60A319EC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BigTable is sometimes sufficient for some consistency needs</w:t>
      </w:r>
    </w:p>
    <w:p w14:paraId="6C266991" w14:textId="0256DD02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t>Spanner offers full transactional consistency – full RDBMS power, ACID properties</w:t>
      </w:r>
    </w:p>
    <w:p w14:paraId="0D9771B2" w14:textId="77777777" w:rsidR="00862A4F" w:rsidRDefault="00862A4F" w:rsidP="00580771">
      <w:pPr>
        <w:pStyle w:val="ListParagraph"/>
        <w:numPr>
          <w:ilvl w:val="2"/>
          <w:numId w:val="42"/>
        </w:numPr>
        <w:jc w:val="both"/>
      </w:pPr>
      <w:r>
        <w:rPr>
          <w:b/>
        </w:rPr>
        <w:t xml:space="preserve">Hardware-assisted clock sync solves lots of issues: </w:t>
      </w:r>
      <w:r>
        <w:t xml:space="preserve">using GPS and atomic clocks in datacenters. Uses global timestamps and </w:t>
      </w:r>
      <w:r>
        <w:rPr>
          <w:b/>
        </w:rPr>
        <w:t xml:space="preserve">Paxos </w:t>
      </w:r>
      <w:r>
        <w:t xml:space="preserve">to reach consensus. </w:t>
      </w:r>
    </w:p>
    <w:p w14:paraId="59694288" w14:textId="101C63F9" w:rsidR="00862A4F" w:rsidRDefault="00862A4F" w:rsidP="00580771">
      <w:pPr>
        <w:pStyle w:val="ListParagraph"/>
        <w:numPr>
          <w:ilvl w:val="3"/>
          <w:numId w:val="42"/>
        </w:numPr>
        <w:jc w:val="both"/>
      </w:pPr>
      <w:r>
        <w:t>But have a period of uncertainty for write transactions – need to wait it out</w:t>
      </w:r>
    </w:p>
    <w:p w14:paraId="1B6D6763" w14:textId="7AAEE58B" w:rsidR="000E4B7E" w:rsidRDefault="000E4B7E" w:rsidP="00580771">
      <w:pPr>
        <w:pStyle w:val="ListParagraph"/>
        <w:jc w:val="both"/>
      </w:pPr>
      <w:r w:rsidRPr="000E4B7E">
        <w:rPr>
          <w:noProof/>
        </w:rPr>
        <w:lastRenderedPageBreak/>
        <w:drawing>
          <wp:inline distT="0" distB="0" distL="0" distR="0" wp14:anchorId="05C049D3" wp14:editId="13CA5382">
            <wp:extent cx="3724366" cy="21223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47409" cy="213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09F9" w14:textId="5DAB6F05" w:rsidR="000E4B7E" w:rsidRPr="000E4B7E" w:rsidRDefault="00862A4F" w:rsidP="00580771">
      <w:pPr>
        <w:pStyle w:val="ListParagraph"/>
        <w:jc w:val="both"/>
      </w:pPr>
      <w:r w:rsidRPr="00862A4F">
        <w:rPr>
          <w:noProof/>
        </w:rPr>
        <w:drawing>
          <wp:inline distT="0" distB="0" distL="0" distR="0" wp14:anchorId="14CF03E3" wp14:editId="39D95315">
            <wp:extent cx="3715534" cy="1670755"/>
            <wp:effectExtent l="0" t="0" r="571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1244" cy="16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C5C1" w14:textId="77777777" w:rsidR="000E4B7E" w:rsidRPr="000E4B7E" w:rsidRDefault="000E4B7E" w:rsidP="00580771">
      <w:pPr>
        <w:jc w:val="both"/>
      </w:pPr>
    </w:p>
    <w:p w14:paraId="61E55E91" w14:textId="49753B6E" w:rsidR="009E7317" w:rsidRDefault="00B26691" w:rsidP="00580771">
      <w:pPr>
        <w:pStyle w:val="Heading2"/>
        <w:jc w:val="both"/>
      </w:pPr>
      <w:bookmarkStart w:id="32" w:name="_Toc533894689"/>
      <w:r>
        <w:t xml:space="preserve">Distributed-System </w:t>
      </w:r>
      <w:r w:rsidR="009E7317">
        <w:t>Security</w:t>
      </w:r>
      <w:bookmarkEnd w:id="32"/>
    </w:p>
    <w:p w14:paraId="3175CB2C" w14:textId="7978943D" w:rsidR="00B26691" w:rsidRDefault="0071516B" w:rsidP="00580771">
      <w:pPr>
        <w:pStyle w:val="ListParagraph"/>
        <w:numPr>
          <w:ilvl w:val="0"/>
          <w:numId w:val="43"/>
        </w:numPr>
        <w:jc w:val="both"/>
      </w:pPr>
      <w:r w:rsidRPr="0071516B">
        <w:rPr>
          <w:b/>
        </w:rPr>
        <w:t>Trusted Computing Base (TCB)</w:t>
      </w:r>
      <w:r>
        <w:t xml:space="preserve"> – minimum software required for a system to be secure</w:t>
      </w:r>
    </w:p>
    <w:p w14:paraId="21DBEF42" w14:textId="07B2DAFB" w:rsidR="0071516B" w:rsidRPr="0071516B" w:rsidRDefault="0071516B" w:rsidP="00580771">
      <w:pPr>
        <w:pStyle w:val="ListParagraph"/>
        <w:numPr>
          <w:ilvl w:val="0"/>
          <w:numId w:val="43"/>
        </w:numPr>
        <w:jc w:val="both"/>
      </w:pPr>
      <w:r>
        <w:rPr>
          <w:b/>
        </w:rPr>
        <w:t>Access Control</w:t>
      </w:r>
    </w:p>
    <w:p w14:paraId="7387885A" w14:textId="4992EC19" w:rsidR="0071516B" w:rsidRDefault="0071516B" w:rsidP="00580771">
      <w:pPr>
        <w:pStyle w:val="ListParagraph"/>
        <w:numPr>
          <w:ilvl w:val="1"/>
          <w:numId w:val="43"/>
        </w:numPr>
        <w:jc w:val="both"/>
      </w:pPr>
      <w:r>
        <w:t>Distributed systems may want to allow access to resources based on a security policy</w:t>
      </w:r>
    </w:p>
    <w:p w14:paraId="24784770" w14:textId="3F48AC6B" w:rsidR="00D47571" w:rsidRDefault="00D47571" w:rsidP="00580771">
      <w:pPr>
        <w:pStyle w:val="ListParagraph"/>
        <w:numPr>
          <w:ilvl w:val="1"/>
          <w:numId w:val="43"/>
        </w:numPr>
        <w:jc w:val="both"/>
      </w:pPr>
      <w:r>
        <w:t>Three key concepts:</w:t>
      </w:r>
    </w:p>
    <w:p w14:paraId="620B64DA" w14:textId="1C9AB48A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(1) Identification – who you are</w:t>
      </w:r>
    </w:p>
    <w:p w14:paraId="760CD078" w14:textId="7FAD141B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(2) Authentication – proving who you are</w:t>
      </w:r>
    </w:p>
    <w:p w14:paraId="2DE95AA7" w14:textId="6668666E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(3) Authorization – determining what you can do</w:t>
      </w:r>
    </w:p>
    <w:p w14:paraId="4E2E818C" w14:textId="581E7169" w:rsidR="00D47571" w:rsidRDefault="00D47571" w:rsidP="00580771">
      <w:pPr>
        <w:pStyle w:val="ListParagraph"/>
        <w:numPr>
          <w:ilvl w:val="1"/>
          <w:numId w:val="43"/>
        </w:numPr>
        <w:jc w:val="both"/>
      </w:pPr>
      <w:r w:rsidRPr="00D47571">
        <w:rPr>
          <w:b/>
        </w:rPr>
        <w:t>Access Matrix</w:t>
      </w:r>
      <w:r>
        <w:t xml:space="preserve"> – set of rows, one per subject, where each column holds allowed operations on some object</w:t>
      </w:r>
    </w:p>
    <w:p w14:paraId="22F19FFD" w14:textId="5D64B164" w:rsidR="00D47571" w:rsidRDefault="00D47571" w:rsidP="00580771">
      <w:pPr>
        <w:pStyle w:val="ListParagraph"/>
        <w:ind w:left="1080"/>
        <w:jc w:val="both"/>
      </w:pPr>
      <w:r w:rsidRPr="00D47571">
        <w:rPr>
          <w:noProof/>
        </w:rPr>
        <w:drawing>
          <wp:inline distT="0" distB="0" distL="0" distR="0" wp14:anchorId="2174B2DC" wp14:editId="32395AFF">
            <wp:extent cx="4960055" cy="11206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0786" cy="112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317A" w14:textId="15F0A457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Typically, large and sparse</w:t>
      </w:r>
    </w:p>
    <w:p w14:paraId="633DA010" w14:textId="68F91879" w:rsidR="00D47571" w:rsidRPr="00D47571" w:rsidRDefault="00D47571" w:rsidP="00580771">
      <w:pPr>
        <w:pStyle w:val="ListParagraph"/>
        <w:numPr>
          <w:ilvl w:val="1"/>
          <w:numId w:val="43"/>
        </w:numPr>
        <w:jc w:val="both"/>
      </w:pPr>
      <w:r>
        <w:rPr>
          <w:b/>
        </w:rPr>
        <w:t>Access Control Lists (ACLs)</w:t>
      </w:r>
    </w:p>
    <w:p w14:paraId="372CDAC2" w14:textId="4991D173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Keep columns: for each object, keep list of subjects and allowable access</w:t>
      </w:r>
    </w:p>
    <w:p w14:paraId="7A1D0ADB" w14:textId="0FAA5D4C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ACL’s stored with objects</w:t>
      </w:r>
    </w:p>
    <w:p w14:paraId="15C9F059" w14:textId="3F77F811" w:rsidR="00D47571" w:rsidRDefault="00D47571" w:rsidP="00580771">
      <w:pPr>
        <w:pStyle w:val="ListParagraph"/>
        <w:numPr>
          <w:ilvl w:val="1"/>
          <w:numId w:val="43"/>
        </w:numPr>
        <w:jc w:val="both"/>
      </w:pPr>
      <w:r>
        <w:t>A change should immediately grant / deny further access in a distributed system</w:t>
      </w:r>
    </w:p>
    <w:p w14:paraId="49D8817E" w14:textId="5943FD5C" w:rsidR="00D47571" w:rsidRPr="00D47571" w:rsidRDefault="00D47571" w:rsidP="00580771">
      <w:pPr>
        <w:pStyle w:val="ListParagraph"/>
        <w:numPr>
          <w:ilvl w:val="1"/>
          <w:numId w:val="43"/>
        </w:numPr>
        <w:jc w:val="both"/>
      </w:pPr>
      <w:r>
        <w:rPr>
          <w:b/>
        </w:rPr>
        <w:t xml:space="preserve">Capabilities: </w:t>
      </w:r>
      <w:r>
        <w:t>Unforgeable tokens of authority</w:t>
      </w:r>
    </w:p>
    <w:p w14:paraId="3EA5B631" w14:textId="0F45D530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For each subject, keep list of objects / allowable accesses</w:t>
      </w:r>
    </w:p>
    <w:p w14:paraId="05105D4B" w14:textId="1C592E13" w:rsidR="00D47571" w:rsidRDefault="00D47571" w:rsidP="00580771">
      <w:pPr>
        <w:pStyle w:val="ListParagraph"/>
        <w:numPr>
          <w:ilvl w:val="2"/>
          <w:numId w:val="43"/>
        </w:numPr>
        <w:jc w:val="both"/>
      </w:pPr>
      <w:r>
        <w:t>Capabilities stored with subjects</w:t>
      </w:r>
    </w:p>
    <w:p w14:paraId="2449570F" w14:textId="0C19C476" w:rsid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lastRenderedPageBreak/>
        <w:t>Effectively a secure reference – if you hold reference to object, you can use object</w:t>
      </w:r>
    </w:p>
    <w:p w14:paraId="53929DC3" w14:textId="13AA4D58" w:rsidR="00F82DB1" w:rsidRP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rPr>
          <w:b/>
        </w:rPr>
        <w:t>Primitive is delegation</w:t>
      </w:r>
    </w:p>
    <w:p w14:paraId="0765E19E" w14:textId="54AA1362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Client delegate capabilities it holds to other clients in the system to act on its behalf</w:t>
      </w:r>
    </w:p>
    <w:p w14:paraId="1BB67457" w14:textId="38D2663D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However, revoking it can be difficult</w:t>
      </w:r>
    </w:p>
    <w:p w14:paraId="7AA8FAD6" w14:textId="0DD0F8F8" w:rsidR="00F82DB1" w:rsidRP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rPr>
          <w:b/>
        </w:rPr>
        <w:t>Pros and Cons</w:t>
      </w:r>
    </w:p>
    <w:p w14:paraId="24EBEA08" w14:textId="7775187B" w:rsidR="00F82DB1" w:rsidRPr="00160AAA" w:rsidRDefault="00F82DB1" w:rsidP="00580771">
      <w:pPr>
        <w:pStyle w:val="ListParagraph"/>
        <w:numPr>
          <w:ilvl w:val="3"/>
          <w:numId w:val="43"/>
        </w:numPr>
        <w:jc w:val="both"/>
        <w:rPr>
          <w:color w:val="00B050"/>
        </w:rPr>
      </w:pPr>
      <w:r w:rsidRPr="00160AAA">
        <w:rPr>
          <w:color w:val="00B050"/>
        </w:rPr>
        <w:t>Simple</w:t>
      </w:r>
    </w:p>
    <w:p w14:paraId="62391A25" w14:textId="7AF63300" w:rsidR="00F82DB1" w:rsidRPr="00160AAA" w:rsidRDefault="00F82DB1" w:rsidP="00580771">
      <w:pPr>
        <w:pStyle w:val="ListParagraph"/>
        <w:numPr>
          <w:ilvl w:val="3"/>
          <w:numId w:val="43"/>
        </w:numPr>
        <w:jc w:val="both"/>
        <w:rPr>
          <w:color w:val="00B050"/>
        </w:rPr>
      </w:pPr>
      <w:r w:rsidRPr="00160AAA">
        <w:rPr>
          <w:color w:val="00B050"/>
        </w:rPr>
        <w:t>Scalable</w:t>
      </w:r>
    </w:p>
    <w:p w14:paraId="520F767E" w14:textId="039D2893" w:rsidR="00F82DB1" w:rsidRPr="00160AAA" w:rsidRDefault="00F82DB1" w:rsidP="00580771">
      <w:pPr>
        <w:pStyle w:val="ListParagraph"/>
        <w:numPr>
          <w:ilvl w:val="3"/>
          <w:numId w:val="43"/>
        </w:numPr>
        <w:jc w:val="both"/>
        <w:rPr>
          <w:color w:val="00B050"/>
        </w:rPr>
      </w:pPr>
      <w:r w:rsidRPr="00160AAA">
        <w:rPr>
          <w:color w:val="00B050"/>
        </w:rPr>
        <w:t>Allow anonymous access – allows delegation</w:t>
      </w:r>
    </w:p>
    <w:p w14:paraId="3F2A3205" w14:textId="3C7CBEAD" w:rsidR="00F82DB1" w:rsidRPr="00F82DB1" w:rsidRDefault="00F82DB1" w:rsidP="00580771">
      <w:pPr>
        <w:pStyle w:val="ListParagraph"/>
        <w:numPr>
          <w:ilvl w:val="3"/>
          <w:numId w:val="43"/>
        </w:numPr>
        <w:jc w:val="both"/>
        <w:rPr>
          <w:color w:val="FF0000"/>
        </w:rPr>
      </w:pPr>
      <w:r w:rsidRPr="00F82DB1">
        <w:rPr>
          <w:color w:val="FF0000"/>
        </w:rPr>
        <w:t>Can be stolen</w:t>
      </w:r>
    </w:p>
    <w:p w14:paraId="25622EF2" w14:textId="1861F085" w:rsidR="00F82DB1" w:rsidRPr="00F82DB1" w:rsidRDefault="00F82DB1" w:rsidP="00580771">
      <w:pPr>
        <w:pStyle w:val="ListParagraph"/>
        <w:numPr>
          <w:ilvl w:val="3"/>
          <w:numId w:val="43"/>
        </w:numPr>
        <w:jc w:val="both"/>
        <w:rPr>
          <w:color w:val="FF0000"/>
        </w:rPr>
      </w:pPr>
      <w:r w:rsidRPr="00F82DB1">
        <w:rPr>
          <w:color w:val="FF0000"/>
        </w:rPr>
        <w:t>Difficult to revoke</w:t>
      </w:r>
    </w:p>
    <w:p w14:paraId="3BEC2369" w14:textId="2BF7EDE1" w:rsidR="00F82DB1" w:rsidRPr="00F82DB1" w:rsidRDefault="00F82DB1" w:rsidP="00580771">
      <w:pPr>
        <w:pStyle w:val="ListParagraph"/>
        <w:numPr>
          <w:ilvl w:val="1"/>
          <w:numId w:val="43"/>
        </w:numPr>
        <w:jc w:val="both"/>
      </w:pPr>
      <w:r>
        <w:rPr>
          <w:b/>
        </w:rPr>
        <w:t>Access Control in Distributed Systems</w:t>
      </w:r>
    </w:p>
    <w:p w14:paraId="616D95F8" w14:textId="530A480F" w:rsid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t>Capability model is a natural fit</w:t>
      </w:r>
    </w:p>
    <w:p w14:paraId="4C7B5C30" w14:textId="1C52B7D6" w:rsid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t>System can only perform operation if capability checks out</w:t>
      </w:r>
    </w:p>
    <w:p w14:paraId="2C634670" w14:textId="11B2B3F3" w:rsid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t>Avoid synchronous RPCs to check identities / policies</w:t>
      </w:r>
    </w:p>
    <w:p w14:paraId="0FAE346B" w14:textId="30587774" w:rsid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t>Making capabilities unforgeable</w:t>
      </w:r>
    </w:p>
    <w:p w14:paraId="4CEB6632" w14:textId="756DD138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Capability server issues capabilities</w:t>
      </w:r>
    </w:p>
    <w:p w14:paraId="1100464F" w14:textId="289F5ED5" w:rsidR="00F82DB1" w:rsidRDefault="00F82DB1" w:rsidP="00580771">
      <w:pPr>
        <w:pStyle w:val="ListParagraph"/>
        <w:numPr>
          <w:ilvl w:val="4"/>
          <w:numId w:val="43"/>
        </w:numPr>
        <w:jc w:val="both"/>
      </w:pPr>
      <w:r>
        <w:t>User presents credentials and requests capabilities representing specific rights</w:t>
      </w:r>
    </w:p>
    <w:p w14:paraId="0505D857" w14:textId="3293C9F7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Client transmits capability with request</w:t>
      </w:r>
    </w:p>
    <w:p w14:paraId="6AB7E21E" w14:textId="43465CBE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Can use same capability to access many servers</w:t>
      </w:r>
    </w:p>
    <w:p w14:paraId="7D60C022" w14:textId="64C5DAA1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Or public key cryptography</w:t>
      </w:r>
    </w:p>
    <w:p w14:paraId="15612DC1" w14:textId="3243CDB3" w:rsidR="00F82DB1" w:rsidRPr="00F82DB1" w:rsidRDefault="00F82DB1" w:rsidP="00580771">
      <w:pPr>
        <w:pStyle w:val="ListParagraph"/>
        <w:numPr>
          <w:ilvl w:val="2"/>
          <w:numId w:val="43"/>
        </w:numPr>
        <w:jc w:val="both"/>
      </w:pPr>
      <w:r>
        <w:rPr>
          <w:b/>
        </w:rPr>
        <w:t>Network-Attached Secure Disks</w:t>
      </w:r>
    </w:p>
    <w:p w14:paraId="6E371A66" w14:textId="3D9F4D4C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Clients access remote disks directly rather than via through servers</w:t>
      </w:r>
    </w:p>
    <w:p w14:paraId="2365328E" w14:textId="04407B9A" w:rsidR="00F82DB1" w:rsidRDefault="00F82DB1" w:rsidP="00580771">
      <w:pPr>
        <w:pStyle w:val="ListParagraph"/>
        <w:numPr>
          <w:ilvl w:val="3"/>
          <w:numId w:val="43"/>
        </w:numPr>
        <w:jc w:val="both"/>
      </w:pPr>
      <w:r>
        <w:t>File Manager grants client systems capabilities delegating direct access to objects on network-attached disks – as directed by ACLs</w:t>
      </w:r>
    </w:p>
    <w:p w14:paraId="30BF76E0" w14:textId="624197BF" w:rsidR="00F82DB1" w:rsidRDefault="00F82DB1" w:rsidP="00580771">
      <w:pPr>
        <w:pStyle w:val="ListParagraph"/>
        <w:ind w:left="1800"/>
        <w:jc w:val="both"/>
      </w:pPr>
      <w:r w:rsidRPr="00F82DB1">
        <w:rPr>
          <w:noProof/>
        </w:rPr>
        <w:drawing>
          <wp:inline distT="0" distB="0" distL="0" distR="0" wp14:anchorId="0FD822DD" wp14:editId="083E9AD0">
            <wp:extent cx="4373034" cy="190338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122" cy="1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FDDF" w14:textId="1214B3CB" w:rsidR="00F82DB1" w:rsidRDefault="004B3778" w:rsidP="00580771">
      <w:pPr>
        <w:pStyle w:val="ListParagraph"/>
        <w:numPr>
          <w:ilvl w:val="1"/>
          <w:numId w:val="43"/>
        </w:numPr>
        <w:jc w:val="both"/>
      </w:pPr>
      <w:r>
        <w:t>Combining ACLs and Capabilities</w:t>
      </w:r>
    </w:p>
    <w:p w14:paraId="10EB938A" w14:textId="6CC08172" w:rsidR="00B26691" w:rsidRDefault="004B3778" w:rsidP="00580771">
      <w:pPr>
        <w:pStyle w:val="ListParagraph"/>
        <w:numPr>
          <w:ilvl w:val="2"/>
          <w:numId w:val="43"/>
        </w:numPr>
        <w:jc w:val="both"/>
      </w:pPr>
      <w:r>
        <w:t>ACLs don’t scale to large numbers of users</w:t>
      </w:r>
    </w:p>
    <w:p w14:paraId="3032F0AB" w14:textId="3D1F9892" w:rsidR="004B3778" w:rsidRPr="004B3778" w:rsidRDefault="004B3778" w:rsidP="00580771">
      <w:pPr>
        <w:pStyle w:val="ListParagraph"/>
        <w:numPr>
          <w:ilvl w:val="2"/>
          <w:numId w:val="43"/>
        </w:numPr>
        <w:jc w:val="both"/>
      </w:pPr>
      <w:r>
        <w:rPr>
          <w:b/>
        </w:rPr>
        <w:t>Role-Based Access Control</w:t>
      </w:r>
    </w:p>
    <w:p w14:paraId="002CEA44" w14:textId="692FC471" w:rsidR="004B3778" w:rsidRDefault="004B3778" w:rsidP="00580771">
      <w:pPr>
        <w:pStyle w:val="ListParagraph"/>
        <w:numPr>
          <w:ilvl w:val="3"/>
          <w:numId w:val="43"/>
        </w:numPr>
        <w:jc w:val="both"/>
      </w:pPr>
      <w:r>
        <w:t>Small number of authority levels (roles)</w:t>
      </w:r>
    </w:p>
    <w:p w14:paraId="3B494A58" w14:textId="7FC21565" w:rsidR="004B3778" w:rsidRDefault="004B3778" w:rsidP="00580771">
      <w:pPr>
        <w:pStyle w:val="ListParagraph"/>
        <w:numPr>
          <w:ilvl w:val="3"/>
          <w:numId w:val="43"/>
        </w:numPr>
        <w:jc w:val="both"/>
      </w:pPr>
      <w:r>
        <w:t>Store ACLs at objects based on roles</w:t>
      </w:r>
    </w:p>
    <w:p w14:paraId="53BBCEE8" w14:textId="753227F3" w:rsidR="004B3778" w:rsidRDefault="004B3778" w:rsidP="00580771">
      <w:pPr>
        <w:pStyle w:val="ListParagraph"/>
        <w:numPr>
          <w:ilvl w:val="3"/>
          <w:numId w:val="43"/>
        </w:numPr>
        <w:jc w:val="both"/>
      </w:pPr>
      <w:r>
        <w:t>Allow subjects to entre roles according to some rules</w:t>
      </w:r>
    </w:p>
    <w:p w14:paraId="20339C73" w14:textId="73548F1F" w:rsidR="004B3778" w:rsidRDefault="004B3778" w:rsidP="00580771">
      <w:pPr>
        <w:pStyle w:val="ListParagraph"/>
        <w:numPr>
          <w:ilvl w:val="3"/>
          <w:numId w:val="43"/>
        </w:numPr>
        <w:jc w:val="both"/>
      </w:pPr>
      <w:r>
        <w:t>Issue capabilities which attest to current role</w:t>
      </w:r>
    </w:p>
    <w:p w14:paraId="0E038AAE" w14:textId="30B6D8FB" w:rsidR="004B3778" w:rsidRPr="00160AAA" w:rsidRDefault="004B3778" w:rsidP="00580771">
      <w:pPr>
        <w:pStyle w:val="ListParagraph"/>
        <w:numPr>
          <w:ilvl w:val="3"/>
          <w:numId w:val="43"/>
        </w:numPr>
        <w:jc w:val="both"/>
        <w:rPr>
          <w:color w:val="00B050"/>
        </w:rPr>
      </w:pPr>
      <w:r w:rsidRPr="00160AAA">
        <w:rPr>
          <w:color w:val="00B050"/>
        </w:rPr>
        <w:t>Easily handles evolution</w:t>
      </w:r>
    </w:p>
    <w:p w14:paraId="71AEDC37" w14:textId="1E5125F6" w:rsidR="004B3778" w:rsidRPr="00160AAA" w:rsidRDefault="004B3778" w:rsidP="00580771">
      <w:pPr>
        <w:pStyle w:val="ListParagraph"/>
        <w:numPr>
          <w:ilvl w:val="3"/>
          <w:numId w:val="43"/>
        </w:numPr>
        <w:jc w:val="both"/>
        <w:rPr>
          <w:color w:val="00B050"/>
        </w:rPr>
      </w:pPr>
      <w:r w:rsidRPr="00160AAA">
        <w:rPr>
          <w:color w:val="00B050"/>
        </w:rPr>
        <w:t>Easy to develop</w:t>
      </w:r>
    </w:p>
    <w:p w14:paraId="2A2A1840" w14:textId="79EEC31B" w:rsidR="004B3778" w:rsidRPr="00160AAA" w:rsidRDefault="004B3778" w:rsidP="00580771">
      <w:pPr>
        <w:pStyle w:val="ListParagraph"/>
        <w:numPr>
          <w:ilvl w:val="3"/>
          <w:numId w:val="43"/>
        </w:numPr>
        <w:jc w:val="both"/>
        <w:rPr>
          <w:color w:val="00B050"/>
        </w:rPr>
      </w:pPr>
      <w:r w:rsidRPr="00160AAA">
        <w:rPr>
          <w:color w:val="00B050"/>
        </w:rPr>
        <w:lastRenderedPageBreak/>
        <w:t xml:space="preserve">Possible to have sophisticated </w:t>
      </w:r>
      <w:r w:rsidR="007E6899" w:rsidRPr="00160AAA">
        <w:rPr>
          <w:color w:val="00B050"/>
        </w:rPr>
        <w:t>rules for role entry</w:t>
      </w:r>
    </w:p>
    <w:p w14:paraId="57BFD5BF" w14:textId="217EDA2F" w:rsidR="007E6899" w:rsidRPr="007E6899" w:rsidRDefault="007E6899" w:rsidP="00580771">
      <w:pPr>
        <w:pStyle w:val="ListParagraph"/>
        <w:numPr>
          <w:ilvl w:val="0"/>
          <w:numId w:val="43"/>
        </w:numPr>
        <w:jc w:val="both"/>
        <w:rPr>
          <w:color w:val="000000" w:themeColor="text1"/>
        </w:rPr>
      </w:pPr>
      <w:r w:rsidRPr="007E6899">
        <w:rPr>
          <w:b/>
          <w:color w:val="000000" w:themeColor="text1"/>
        </w:rPr>
        <w:t>Single-system sign on</w:t>
      </w:r>
    </w:p>
    <w:p w14:paraId="1A84FA71" w14:textId="6D08CCB6" w:rsidR="007E6899" w:rsidRDefault="007E6899" w:rsidP="00580771">
      <w:pPr>
        <w:pStyle w:val="ListParagraph"/>
        <w:numPr>
          <w:ilvl w:val="1"/>
          <w:numId w:val="43"/>
        </w:numPr>
        <w:jc w:val="both"/>
        <w:rPr>
          <w:color w:val="000000" w:themeColor="text1"/>
        </w:rPr>
      </w:pPr>
      <w:r>
        <w:rPr>
          <w:color w:val="000000" w:themeColor="text1"/>
        </w:rPr>
        <w:t>Security with lower user burden</w:t>
      </w:r>
    </w:p>
    <w:p w14:paraId="06F59DBE" w14:textId="6C7059DF" w:rsidR="007E6899" w:rsidRPr="00160AAA" w:rsidRDefault="007E6899" w:rsidP="00580771">
      <w:pPr>
        <w:pStyle w:val="ListParagraph"/>
        <w:numPr>
          <w:ilvl w:val="2"/>
          <w:numId w:val="43"/>
        </w:numPr>
        <w:jc w:val="both"/>
        <w:rPr>
          <w:color w:val="0070C0"/>
        </w:rPr>
      </w:pPr>
      <w:r w:rsidRPr="00160AAA">
        <w:rPr>
          <w:color w:val="0070C0"/>
        </w:rPr>
        <w:t>E.g. Kerberos, Microsoft Active Directory let you authenticate to a single domain controller</w:t>
      </w:r>
    </w:p>
    <w:p w14:paraId="2D349EF3" w14:textId="3A798E46" w:rsidR="007E6899" w:rsidRPr="00160AAA" w:rsidRDefault="007E6899" w:rsidP="00580771">
      <w:pPr>
        <w:pStyle w:val="ListParagraph"/>
        <w:numPr>
          <w:ilvl w:val="2"/>
          <w:numId w:val="43"/>
        </w:numPr>
        <w:jc w:val="both"/>
        <w:rPr>
          <w:color w:val="0070C0"/>
        </w:rPr>
      </w:pPr>
      <w:r w:rsidRPr="00160AAA">
        <w:rPr>
          <w:color w:val="0070C0"/>
        </w:rPr>
        <w:t>Bootstrap via password / private key + certificate on smart card</w:t>
      </w:r>
    </w:p>
    <w:p w14:paraId="6453EB2B" w14:textId="05A24FBE" w:rsidR="007E6899" w:rsidRPr="00160AAA" w:rsidRDefault="007E6899" w:rsidP="00580771">
      <w:pPr>
        <w:pStyle w:val="ListParagraph"/>
        <w:numPr>
          <w:ilvl w:val="2"/>
          <w:numId w:val="43"/>
        </w:numPr>
        <w:jc w:val="both"/>
        <w:rPr>
          <w:color w:val="0070C0"/>
        </w:rPr>
      </w:pPr>
      <w:r w:rsidRPr="00160AAA">
        <w:rPr>
          <w:color w:val="0070C0"/>
        </w:rPr>
        <w:t>Get a session key and a ticket (approximately = a capability)</w:t>
      </w:r>
    </w:p>
    <w:p w14:paraId="3ED9D59C" w14:textId="666468D4" w:rsidR="007E6899" w:rsidRPr="00160AAA" w:rsidRDefault="007E6899" w:rsidP="00580771">
      <w:pPr>
        <w:pStyle w:val="ListParagraph"/>
        <w:numPr>
          <w:ilvl w:val="2"/>
          <w:numId w:val="43"/>
        </w:numPr>
        <w:jc w:val="both"/>
        <w:rPr>
          <w:color w:val="0070C0"/>
        </w:rPr>
      </w:pPr>
      <w:r w:rsidRPr="00160AAA">
        <w:rPr>
          <w:color w:val="0070C0"/>
        </w:rPr>
        <w:t>Ticket is for access to the ticket-granting server</w:t>
      </w:r>
    </w:p>
    <w:p w14:paraId="35168401" w14:textId="45794910" w:rsidR="007E6899" w:rsidRPr="00160AAA" w:rsidRDefault="007E6899" w:rsidP="00580771">
      <w:pPr>
        <w:pStyle w:val="ListParagraph"/>
        <w:numPr>
          <w:ilvl w:val="2"/>
          <w:numId w:val="43"/>
        </w:numPr>
        <w:jc w:val="both"/>
        <w:rPr>
          <w:color w:val="0070C0"/>
        </w:rPr>
      </w:pPr>
      <w:r w:rsidRPr="00160AAA">
        <w:rPr>
          <w:color w:val="0070C0"/>
        </w:rPr>
        <w:t>When wish to log onto another machine, s/w asks TGS for a ticket for that resource</w:t>
      </w:r>
    </w:p>
    <w:p w14:paraId="34A64881" w14:textId="6149BA26" w:rsidR="009E7317" w:rsidRDefault="009E7317" w:rsidP="00580771">
      <w:pPr>
        <w:pStyle w:val="Heading2"/>
        <w:jc w:val="both"/>
      </w:pPr>
      <w:bookmarkStart w:id="33" w:name="_Toc533894690"/>
      <w:r>
        <w:t>Case Stud</w:t>
      </w:r>
      <w:r w:rsidR="00076528">
        <w:t>ies</w:t>
      </w:r>
      <w:r w:rsidR="00A008B7">
        <w:t>: AFS and Coda</w:t>
      </w:r>
      <w:bookmarkEnd w:id="33"/>
    </w:p>
    <w:p w14:paraId="06CB3E73" w14:textId="497A6065" w:rsidR="00A008B7" w:rsidRDefault="00A008B7" w:rsidP="00580771">
      <w:pPr>
        <w:pStyle w:val="ListParagraph"/>
        <w:numPr>
          <w:ilvl w:val="0"/>
          <w:numId w:val="45"/>
        </w:numPr>
        <w:jc w:val="both"/>
      </w:pPr>
      <w:r>
        <w:rPr>
          <w:b/>
        </w:rPr>
        <w:t xml:space="preserve">AFS: </w:t>
      </w:r>
      <w:r>
        <w:t>Andrew File System campus-wide scalability</w:t>
      </w:r>
    </w:p>
    <w:p w14:paraId="76D0DF00" w14:textId="35F53853" w:rsidR="00A008B7" w:rsidRDefault="00A008B7" w:rsidP="00580771">
      <w:pPr>
        <w:pStyle w:val="ListParagraph"/>
        <w:numPr>
          <w:ilvl w:val="1"/>
          <w:numId w:val="45"/>
        </w:numPr>
        <w:jc w:val="both"/>
      </w:pPr>
      <w:r w:rsidRPr="00A008B7">
        <w:t>C</w:t>
      </w:r>
      <w:r>
        <w:t>ells incorporate multiple servers</w:t>
      </w:r>
    </w:p>
    <w:p w14:paraId="1B7E8A2B" w14:textId="745548C5" w:rsidR="00A008B7" w:rsidRDefault="00A008B7" w:rsidP="00580771">
      <w:pPr>
        <w:pStyle w:val="ListParagraph"/>
        <w:numPr>
          <w:ilvl w:val="1"/>
          <w:numId w:val="45"/>
        </w:numPr>
        <w:jc w:val="both"/>
      </w:pPr>
      <w:r>
        <w:t>Clients transparently merge namespaces and hide file replication / migration effects</w:t>
      </w:r>
    </w:p>
    <w:p w14:paraId="06D5B44B" w14:textId="2E8993F5" w:rsidR="00A008B7" w:rsidRDefault="00A008B7" w:rsidP="00580771">
      <w:pPr>
        <w:pStyle w:val="ListParagraph"/>
        <w:numPr>
          <w:ilvl w:val="1"/>
          <w:numId w:val="45"/>
        </w:numPr>
        <w:jc w:val="both"/>
      </w:pPr>
      <w:r>
        <w:t>Authentication with Kerberos</w:t>
      </w:r>
    </w:p>
    <w:p w14:paraId="6EFDF2D2" w14:textId="4314B522" w:rsidR="00A008B7" w:rsidRDefault="00A008B7" w:rsidP="00580771">
      <w:pPr>
        <w:pStyle w:val="ListParagraph"/>
        <w:numPr>
          <w:ilvl w:val="1"/>
          <w:numId w:val="45"/>
        </w:numPr>
        <w:jc w:val="both"/>
      </w:pPr>
      <w:r>
        <w:t>Cryptographic protection of all communications</w:t>
      </w:r>
    </w:p>
    <w:p w14:paraId="0C75C0D5" w14:textId="0EBEDC37" w:rsidR="00A008B7" w:rsidRDefault="00A008B7" w:rsidP="00580771">
      <w:pPr>
        <w:pStyle w:val="ListParagraph"/>
        <w:numPr>
          <w:ilvl w:val="1"/>
          <w:numId w:val="45"/>
        </w:numPr>
        <w:jc w:val="both"/>
      </w:pPr>
      <w:r>
        <w:t>Mature, non-POSIX semantics (close-to-open, ACLs)</w:t>
      </w:r>
    </w:p>
    <w:p w14:paraId="4B12E433" w14:textId="206C7348" w:rsidR="00A008B7" w:rsidRPr="00A008B7" w:rsidRDefault="00A008B7" w:rsidP="00580771">
      <w:pPr>
        <w:pStyle w:val="ListParagraph"/>
        <w:numPr>
          <w:ilvl w:val="1"/>
          <w:numId w:val="45"/>
        </w:numPr>
        <w:jc w:val="both"/>
      </w:pPr>
      <w:r>
        <w:rPr>
          <w:b/>
        </w:rPr>
        <w:t>AFS3 Per-Cell Architecture</w:t>
      </w:r>
    </w:p>
    <w:p w14:paraId="7B8F478D" w14:textId="7BC3C7BD" w:rsidR="00A008B7" w:rsidRDefault="00A008B7" w:rsidP="00580771">
      <w:pPr>
        <w:pStyle w:val="ListParagraph"/>
        <w:numPr>
          <w:ilvl w:val="2"/>
          <w:numId w:val="45"/>
        </w:numPr>
        <w:jc w:val="both"/>
      </w:pPr>
      <w:r>
        <w:t>Client-server and server-server RPC</w:t>
      </w:r>
    </w:p>
    <w:p w14:paraId="20D295D9" w14:textId="36E04C7B" w:rsidR="00A008B7" w:rsidRDefault="00A008B7" w:rsidP="00580771">
      <w:pPr>
        <w:pStyle w:val="ListParagraph"/>
        <w:numPr>
          <w:ilvl w:val="2"/>
          <w:numId w:val="45"/>
        </w:numPr>
        <w:jc w:val="both"/>
      </w:pPr>
      <w:r>
        <w:t>Ubik quorum database for authentication, volume location and group membership</w:t>
      </w:r>
    </w:p>
    <w:p w14:paraId="55E2D982" w14:textId="43028568" w:rsidR="00A008B7" w:rsidRDefault="00A008B7" w:rsidP="00580771">
      <w:pPr>
        <w:pStyle w:val="ListParagraph"/>
        <w:numPr>
          <w:ilvl w:val="2"/>
          <w:numId w:val="45"/>
        </w:numPr>
        <w:jc w:val="both"/>
      </w:pPr>
      <w:r>
        <w:t>Namespace is partitioned into volumes</w:t>
      </w:r>
    </w:p>
    <w:p w14:paraId="52C4C604" w14:textId="20C92D75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Unique ViceIDs</w:t>
      </w:r>
    </w:p>
    <w:p w14:paraId="60E1A7C9" w14:textId="0908C3B3" w:rsidR="00EE7D50" w:rsidRDefault="00EE7D50" w:rsidP="00580771">
      <w:pPr>
        <w:pStyle w:val="ListParagraph"/>
        <w:numPr>
          <w:ilvl w:val="3"/>
          <w:numId w:val="45"/>
        </w:numPr>
        <w:jc w:val="both"/>
      </w:pPr>
      <w:r>
        <w:t>(1) CellID</w:t>
      </w:r>
    </w:p>
    <w:p w14:paraId="304863F3" w14:textId="1795CB5D" w:rsidR="00EE7D50" w:rsidRDefault="00EE7D50" w:rsidP="00580771">
      <w:pPr>
        <w:pStyle w:val="ListParagraph"/>
        <w:numPr>
          <w:ilvl w:val="3"/>
          <w:numId w:val="45"/>
        </w:numPr>
        <w:jc w:val="both"/>
      </w:pPr>
      <w:r>
        <w:t>(2) VolumeID</w:t>
      </w:r>
    </w:p>
    <w:p w14:paraId="45562D52" w14:textId="536291F5" w:rsidR="00EE7D50" w:rsidRDefault="00EE7D50" w:rsidP="00580771">
      <w:pPr>
        <w:pStyle w:val="ListParagraph"/>
        <w:numPr>
          <w:ilvl w:val="3"/>
          <w:numId w:val="45"/>
        </w:numPr>
        <w:jc w:val="both"/>
      </w:pPr>
      <w:r>
        <w:t>(3) FID</w:t>
      </w:r>
    </w:p>
    <w:p w14:paraId="078645DD" w14:textId="148C55E3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Volume servers allow limited redundancy or higher-performance bulk file I/O</w:t>
      </w:r>
    </w:p>
    <w:p w14:paraId="66C7A60D" w14:textId="7095FBD2" w:rsidR="00EE7D50" w:rsidRDefault="00EE7D50" w:rsidP="00580771">
      <w:pPr>
        <w:pStyle w:val="ListParagraph"/>
        <w:numPr>
          <w:ilvl w:val="3"/>
          <w:numId w:val="45"/>
        </w:numPr>
        <w:jc w:val="both"/>
      </w:pPr>
      <w:r>
        <w:t>Read write on a single server</w:t>
      </w:r>
    </w:p>
    <w:p w14:paraId="44EAA4F2" w14:textId="4CBAACCE" w:rsidR="00EE7D50" w:rsidRDefault="00EE7D50" w:rsidP="00580771">
      <w:pPr>
        <w:pStyle w:val="ListParagraph"/>
        <w:numPr>
          <w:ilvl w:val="3"/>
          <w:numId w:val="45"/>
        </w:numPr>
        <w:jc w:val="both"/>
      </w:pPr>
      <w:r>
        <w:t>Read only replicas on multiple servers</w:t>
      </w:r>
    </w:p>
    <w:p w14:paraId="30843367" w14:textId="5E805313" w:rsidR="00EE7D50" w:rsidRPr="00EE7D50" w:rsidRDefault="00EE7D50" w:rsidP="00580771">
      <w:pPr>
        <w:pStyle w:val="ListParagraph"/>
        <w:numPr>
          <w:ilvl w:val="1"/>
          <w:numId w:val="45"/>
        </w:numPr>
        <w:jc w:val="both"/>
      </w:pPr>
      <w:r>
        <w:rPr>
          <w:b/>
        </w:rPr>
        <w:t>Persistent Client-Side Caching</w:t>
      </w:r>
    </w:p>
    <w:p w14:paraId="5B1F00AD" w14:textId="52C8660C" w:rsidR="00EE7D50" w:rsidRDefault="00EE7D50" w:rsidP="00580771">
      <w:pPr>
        <w:pStyle w:val="ListParagraph"/>
        <w:numPr>
          <w:ilvl w:val="2"/>
          <w:numId w:val="45"/>
        </w:numPr>
        <w:jc w:val="both"/>
      </w:pPr>
      <w:r w:rsidRPr="00EE7D50">
        <w:rPr>
          <w:noProof/>
        </w:rPr>
        <w:drawing>
          <wp:inline distT="0" distB="0" distL="0" distR="0" wp14:anchorId="4833A4FA" wp14:editId="6E29C06F">
            <wp:extent cx="4135967" cy="1944638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3022" cy="19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C0C9" w14:textId="574BD08C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Vnode operations on remote files redirected to local container files for local I/O performance</w:t>
      </w:r>
    </w:p>
    <w:p w14:paraId="63C71038" w14:textId="566F848F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Non-POSIX close-to-open semantics allow writes to be sent to the server only on close()</w:t>
      </w:r>
    </w:p>
    <w:p w14:paraId="0F3D34EB" w14:textId="7586EEF7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lastRenderedPageBreak/>
        <w:t xml:space="preserve">Servers issue </w:t>
      </w:r>
      <w:r w:rsidRPr="00EE7D50">
        <w:rPr>
          <w:b/>
        </w:rPr>
        <w:t>call-back promises</w:t>
      </w:r>
      <w:r>
        <w:rPr>
          <w:b/>
        </w:rPr>
        <w:t xml:space="preserve"> </w:t>
      </w:r>
      <w:r>
        <w:t>on files held in client caches</w:t>
      </w:r>
    </w:p>
    <w:p w14:paraId="7EC1B71F" w14:textId="32952A57" w:rsidR="00EE7D50" w:rsidRDefault="00EE7D50" w:rsidP="00580771">
      <w:pPr>
        <w:pStyle w:val="ListParagraph"/>
        <w:numPr>
          <w:ilvl w:val="3"/>
          <w:numId w:val="45"/>
        </w:numPr>
        <w:jc w:val="both"/>
      </w:pPr>
      <w:r>
        <w:t>When a file server receives a write-close() from one client, it issues call-backs to invalidate copies in other client caches</w:t>
      </w:r>
    </w:p>
    <w:p w14:paraId="1F860C0C" w14:textId="513788A7" w:rsidR="00EE7D50" w:rsidRDefault="00EE7D50" w:rsidP="00580771">
      <w:pPr>
        <w:pStyle w:val="ListParagraph"/>
        <w:numPr>
          <w:ilvl w:val="4"/>
          <w:numId w:val="45"/>
        </w:numPr>
        <w:jc w:val="both"/>
      </w:pPr>
      <w:r>
        <w:t>Synchronous – can’t return until call-backs acknowledged by other clients</w:t>
      </w:r>
    </w:p>
    <w:p w14:paraId="6FE77BAA" w14:textId="266CA5DE" w:rsidR="00EE7D50" w:rsidRDefault="00EE7D50" w:rsidP="00580771">
      <w:pPr>
        <w:pStyle w:val="ListParagraph"/>
        <w:ind w:left="2520"/>
        <w:jc w:val="both"/>
      </w:pPr>
      <w:r w:rsidRPr="00EE7D50">
        <w:rPr>
          <w:noProof/>
        </w:rPr>
        <w:drawing>
          <wp:inline distT="0" distB="0" distL="0" distR="0" wp14:anchorId="13D324F8" wp14:editId="16A3D69B">
            <wp:extent cx="3234266" cy="1738853"/>
            <wp:effectExtent l="0" t="0" r="444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5465" cy="17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F9E9" w14:textId="187BF58A" w:rsidR="00EE7D50" w:rsidRPr="00A008B7" w:rsidRDefault="00EE7D50" w:rsidP="00580771">
      <w:pPr>
        <w:pStyle w:val="ListParagraph"/>
        <w:numPr>
          <w:ilvl w:val="3"/>
          <w:numId w:val="45"/>
        </w:numPr>
        <w:jc w:val="both"/>
      </w:pPr>
      <w:r>
        <w:t>Unlike NFS, no synchronous RPC required when opening cached file – if call-back has not been broken, cache is fresh</w:t>
      </w:r>
    </w:p>
    <w:p w14:paraId="2A7A9988" w14:textId="66876A79" w:rsidR="00A008B7" w:rsidRDefault="00A008B7" w:rsidP="00580771">
      <w:pPr>
        <w:pStyle w:val="ListParagraph"/>
        <w:numPr>
          <w:ilvl w:val="0"/>
          <w:numId w:val="45"/>
        </w:numPr>
        <w:jc w:val="both"/>
      </w:pPr>
      <w:r>
        <w:rPr>
          <w:b/>
        </w:rPr>
        <w:t>Coda:</w:t>
      </w:r>
      <w:r>
        <w:t xml:space="preserve"> Add write replication, weakly connected or fully disconnected operation for mobile clients</w:t>
      </w:r>
    </w:p>
    <w:p w14:paraId="740C9EC3" w14:textId="4B81F139" w:rsidR="00EE7D50" w:rsidRDefault="00EE7D50" w:rsidP="00580771">
      <w:pPr>
        <w:pStyle w:val="ListParagraph"/>
        <w:numPr>
          <w:ilvl w:val="1"/>
          <w:numId w:val="45"/>
        </w:numPr>
        <w:jc w:val="both"/>
      </w:pPr>
      <w:r>
        <w:t>Starting point – AFS2</w:t>
      </w:r>
    </w:p>
    <w:p w14:paraId="53100148" w14:textId="446C0F59" w:rsidR="00EE7D50" w:rsidRDefault="00EE7D50" w:rsidP="00580771">
      <w:pPr>
        <w:pStyle w:val="ListParagraph"/>
        <w:numPr>
          <w:ilvl w:val="1"/>
          <w:numId w:val="45"/>
        </w:numPr>
        <w:jc w:val="both"/>
      </w:pPr>
      <w:r>
        <w:t>Aim: improve availability: optimistic replication, with an offline mode</w:t>
      </w:r>
    </w:p>
    <w:p w14:paraId="675021F4" w14:textId="247691B2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(1) Read-write replication</w:t>
      </w:r>
    </w:p>
    <w:p w14:paraId="73C02F14" w14:textId="07419BD5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(2) Improve performance for weakly connected clients</w:t>
      </w:r>
    </w:p>
    <w:p w14:paraId="7B0401C8" w14:textId="7825CA24" w:rsidR="00EE7D50" w:rsidRDefault="00EE7D50" w:rsidP="00580771">
      <w:pPr>
        <w:pStyle w:val="ListParagraph"/>
        <w:numPr>
          <w:ilvl w:val="2"/>
          <w:numId w:val="45"/>
        </w:numPr>
        <w:jc w:val="both"/>
      </w:pPr>
      <w:r>
        <w:t>(3) Support mobile offline clients</w:t>
      </w:r>
    </w:p>
    <w:p w14:paraId="3EB95FC7" w14:textId="679EDC4E" w:rsidR="00EE7D50" w:rsidRDefault="00E636E7" w:rsidP="00580771">
      <w:pPr>
        <w:pStyle w:val="ListParagraph"/>
        <w:numPr>
          <w:ilvl w:val="1"/>
          <w:numId w:val="45"/>
        </w:numPr>
        <w:jc w:val="both"/>
      </w:pPr>
      <w:r>
        <w:t>Multicast RPC to efficiently RPCs to groups of servers</w:t>
      </w:r>
    </w:p>
    <w:p w14:paraId="54768EE6" w14:textId="09AA6AEA" w:rsidR="00E636E7" w:rsidRDefault="00E636E7" w:rsidP="00580771">
      <w:pPr>
        <w:pStyle w:val="ListParagraph"/>
        <w:numPr>
          <w:ilvl w:val="1"/>
          <w:numId w:val="45"/>
        </w:numPr>
        <w:jc w:val="both"/>
      </w:pPr>
      <w:r>
        <w:t>Exchange weaker consistency for stronger availability</w:t>
      </w:r>
    </w:p>
    <w:p w14:paraId="69D43BC4" w14:textId="641BA65C" w:rsidR="00E636E7" w:rsidRDefault="00E636E7" w:rsidP="00580771">
      <w:pPr>
        <w:pStyle w:val="ListParagraph"/>
        <w:numPr>
          <w:ilvl w:val="2"/>
          <w:numId w:val="45"/>
        </w:numPr>
        <w:jc w:val="both"/>
      </w:pPr>
      <w:r>
        <w:t>Version vector for directories, files identify write conflicts</w:t>
      </w:r>
    </w:p>
    <w:p w14:paraId="13C9F83B" w14:textId="335D2249" w:rsidR="00E636E7" w:rsidRDefault="00E636E7" w:rsidP="00580771">
      <w:pPr>
        <w:pStyle w:val="ListParagraph"/>
        <w:numPr>
          <w:ilvl w:val="2"/>
          <w:numId w:val="45"/>
        </w:numPr>
        <w:jc w:val="both"/>
      </w:pPr>
      <w:r>
        <w:t>Users resolve some conflicts</w:t>
      </w:r>
    </w:p>
    <w:p w14:paraId="16F90B8F" w14:textId="58D3A9B4" w:rsidR="00E636E7" w:rsidRPr="00E636E7" w:rsidRDefault="00E636E7" w:rsidP="00580771">
      <w:pPr>
        <w:pStyle w:val="ListParagraph"/>
        <w:numPr>
          <w:ilvl w:val="1"/>
          <w:numId w:val="45"/>
        </w:numPr>
        <w:jc w:val="both"/>
      </w:pPr>
      <w:r>
        <w:rPr>
          <w:b/>
        </w:rPr>
        <w:t>Unplugging network makes builds go faster</w:t>
      </w:r>
    </w:p>
    <w:p w14:paraId="4B2246FD" w14:textId="60ABBBA6" w:rsidR="00E636E7" w:rsidRPr="00076528" w:rsidRDefault="00E636E7" w:rsidP="00580771">
      <w:pPr>
        <w:pStyle w:val="ListParagraph"/>
        <w:numPr>
          <w:ilvl w:val="2"/>
          <w:numId w:val="45"/>
        </w:numPr>
        <w:jc w:val="both"/>
      </w:pPr>
      <w:r>
        <w:t xml:space="preserve">Faster to journal changes to local disk (offline) and reconcile later than synchronously write to distributed filesystem (online) </w:t>
      </w:r>
    </w:p>
    <w:p w14:paraId="0A435A6B" w14:textId="77777777" w:rsidR="009E7317" w:rsidRPr="009E7317" w:rsidRDefault="009E7317" w:rsidP="00076528"/>
    <w:sectPr w:rsidR="009E7317" w:rsidRPr="009E7317" w:rsidSect="00170FEA">
      <w:headerReference w:type="default" r:id="rId54"/>
      <w:footerReference w:type="even" r:id="rId55"/>
      <w:footerReference w:type="default" r:id="rId56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1E9A7E" w14:textId="77777777" w:rsidR="004D754C" w:rsidRDefault="004D754C" w:rsidP="00E57E48">
      <w:r>
        <w:separator/>
      </w:r>
    </w:p>
  </w:endnote>
  <w:endnote w:type="continuationSeparator" w:id="0">
    <w:p w14:paraId="6C5A9D6B" w14:textId="77777777" w:rsidR="004D754C" w:rsidRDefault="004D754C" w:rsidP="00E57E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879082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4C08DF" w14:textId="77777777" w:rsidR="00160AAA" w:rsidRDefault="00160AAA" w:rsidP="00227EA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1FD5144" w14:textId="77777777" w:rsidR="00160AAA" w:rsidRDefault="00160A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1236917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0F9CC6" w14:textId="77777777" w:rsidR="00160AAA" w:rsidRDefault="00160AAA" w:rsidP="00227EA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BFE184C" w14:textId="77777777" w:rsidR="00160AAA" w:rsidRDefault="00160A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473F18" w14:textId="77777777" w:rsidR="004D754C" w:rsidRDefault="004D754C" w:rsidP="00E57E48">
      <w:r>
        <w:separator/>
      </w:r>
    </w:p>
  </w:footnote>
  <w:footnote w:type="continuationSeparator" w:id="0">
    <w:p w14:paraId="056FF82A" w14:textId="77777777" w:rsidR="004D754C" w:rsidRDefault="004D754C" w:rsidP="00E57E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F3E494" w14:textId="29B69460" w:rsidR="00160AAA" w:rsidRDefault="00160AAA">
    <w:pPr>
      <w:pStyle w:val="Header"/>
    </w:pPr>
    <w:r>
      <w:t xml:space="preserve">Ashwin Ahuja – </w:t>
    </w:r>
    <w:r w:rsidR="008E3C6D">
      <w:t>Concurrent &amp; Distributed Systems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55A0D"/>
    <w:multiLevelType w:val="hybridMultilevel"/>
    <w:tmpl w:val="FD16B9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AA69A4"/>
    <w:multiLevelType w:val="hybridMultilevel"/>
    <w:tmpl w:val="1D081F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7422165"/>
    <w:multiLevelType w:val="hybridMultilevel"/>
    <w:tmpl w:val="CF86F4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8AE2CAB"/>
    <w:multiLevelType w:val="hybridMultilevel"/>
    <w:tmpl w:val="AA24A6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92A3818"/>
    <w:multiLevelType w:val="hybridMultilevel"/>
    <w:tmpl w:val="7B921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B33F9A"/>
    <w:multiLevelType w:val="hybridMultilevel"/>
    <w:tmpl w:val="8ACAFE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C833282"/>
    <w:multiLevelType w:val="hybridMultilevel"/>
    <w:tmpl w:val="9ED2758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31953F8"/>
    <w:multiLevelType w:val="hybridMultilevel"/>
    <w:tmpl w:val="A928FB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4FA77AF"/>
    <w:multiLevelType w:val="hybridMultilevel"/>
    <w:tmpl w:val="8760FE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8984367"/>
    <w:multiLevelType w:val="hybridMultilevel"/>
    <w:tmpl w:val="28A47F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BBD4537"/>
    <w:multiLevelType w:val="hybridMultilevel"/>
    <w:tmpl w:val="2DCA02B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D464729"/>
    <w:multiLevelType w:val="hybridMultilevel"/>
    <w:tmpl w:val="623CF0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5EE65ED"/>
    <w:multiLevelType w:val="hybridMultilevel"/>
    <w:tmpl w:val="FCAABA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93C2B57"/>
    <w:multiLevelType w:val="hybridMultilevel"/>
    <w:tmpl w:val="A29602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1803A3E"/>
    <w:multiLevelType w:val="hybridMultilevel"/>
    <w:tmpl w:val="25E082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5BD5442"/>
    <w:multiLevelType w:val="hybridMultilevel"/>
    <w:tmpl w:val="D9B236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5E00389"/>
    <w:multiLevelType w:val="hybridMultilevel"/>
    <w:tmpl w:val="AB905A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A4075CE"/>
    <w:multiLevelType w:val="hybridMultilevel"/>
    <w:tmpl w:val="7E5635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E9D59E6"/>
    <w:multiLevelType w:val="hybridMultilevel"/>
    <w:tmpl w:val="20BADC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EEF1DDD"/>
    <w:multiLevelType w:val="hybridMultilevel"/>
    <w:tmpl w:val="B4801D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BD60A60"/>
    <w:multiLevelType w:val="hybridMultilevel"/>
    <w:tmpl w:val="6DDE7E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C594079"/>
    <w:multiLevelType w:val="hybridMultilevel"/>
    <w:tmpl w:val="EA4C28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F9956AB"/>
    <w:multiLevelType w:val="hybridMultilevel"/>
    <w:tmpl w:val="60FABD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0A57DAB"/>
    <w:multiLevelType w:val="hybridMultilevel"/>
    <w:tmpl w:val="B838E4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0E05D6F"/>
    <w:multiLevelType w:val="hybridMultilevel"/>
    <w:tmpl w:val="5F84AE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3CC73DA"/>
    <w:multiLevelType w:val="hybridMultilevel"/>
    <w:tmpl w:val="A8D6C5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867324E"/>
    <w:multiLevelType w:val="hybridMultilevel"/>
    <w:tmpl w:val="0DA4AC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8771781"/>
    <w:multiLevelType w:val="hybridMultilevel"/>
    <w:tmpl w:val="CE6457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01133C8"/>
    <w:multiLevelType w:val="hybridMultilevel"/>
    <w:tmpl w:val="6EF885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0FD0809"/>
    <w:multiLevelType w:val="hybridMultilevel"/>
    <w:tmpl w:val="5DBE9A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569273F"/>
    <w:multiLevelType w:val="hybridMultilevel"/>
    <w:tmpl w:val="9014E7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6341E4E"/>
    <w:multiLevelType w:val="hybridMultilevel"/>
    <w:tmpl w:val="8EFCBB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770713B"/>
    <w:multiLevelType w:val="hybridMultilevel"/>
    <w:tmpl w:val="797AC5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903725E"/>
    <w:multiLevelType w:val="hybridMultilevel"/>
    <w:tmpl w:val="8A426D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DF2349E"/>
    <w:multiLevelType w:val="hybridMultilevel"/>
    <w:tmpl w:val="BB3A52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2E74C19"/>
    <w:multiLevelType w:val="hybridMultilevel"/>
    <w:tmpl w:val="655621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4A706D4"/>
    <w:multiLevelType w:val="hybridMultilevel"/>
    <w:tmpl w:val="4C5260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6B13D3A"/>
    <w:multiLevelType w:val="hybridMultilevel"/>
    <w:tmpl w:val="0FF2267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94D3F9D"/>
    <w:multiLevelType w:val="hybridMultilevel"/>
    <w:tmpl w:val="6A3A9E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A916EA7"/>
    <w:multiLevelType w:val="hybridMultilevel"/>
    <w:tmpl w:val="9AD8E0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AEF7457"/>
    <w:multiLevelType w:val="hybridMultilevel"/>
    <w:tmpl w:val="D8166A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D085FED"/>
    <w:multiLevelType w:val="hybridMultilevel"/>
    <w:tmpl w:val="C42A01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D3D6799"/>
    <w:multiLevelType w:val="hybridMultilevel"/>
    <w:tmpl w:val="4FDC26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EF845B1"/>
    <w:multiLevelType w:val="hybridMultilevel"/>
    <w:tmpl w:val="981E1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010CA2"/>
    <w:multiLevelType w:val="hybridMultilevel"/>
    <w:tmpl w:val="3022160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6"/>
  </w:num>
  <w:num w:numId="3">
    <w:abstractNumId w:val="5"/>
  </w:num>
  <w:num w:numId="4">
    <w:abstractNumId w:val="26"/>
  </w:num>
  <w:num w:numId="5">
    <w:abstractNumId w:val="41"/>
  </w:num>
  <w:num w:numId="6">
    <w:abstractNumId w:val="40"/>
  </w:num>
  <w:num w:numId="7">
    <w:abstractNumId w:val="38"/>
  </w:num>
  <w:num w:numId="8">
    <w:abstractNumId w:val="33"/>
  </w:num>
  <w:num w:numId="9">
    <w:abstractNumId w:val="29"/>
  </w:num>
  <w:num w:numId="10">
    <w:abstractNumId w:val="13"/>
  </w:num>
  <w:num w:numId="11">
    <w:abstractNumId w:val="24"/>
  </w:num>
  <w:num w:numId="12">
    <w:abstractNumId w:val="3"/>
  </w:num>
  <w:num w:numId="13">
    <w:abstractNumId w:val="37"/>
  </w:num>
  <w:num w:numId="14">
    <w:abstractNumId w:val="34"/>
  </w:num>
  <w:num w:numId="15">
    <w:abstractNumId w:val="32"/>
  </w:num>
  <w:num w:numId="16">
    <w:abstractNumId w:val="10"/>
  </w:num>
  <w:num w:numId="17">
    <w:abstractNumId w:val="1"/>
  </w:num>
  <w:num w:numId="18">
    <w:abstractNumId w:val="20"/>
  </w:num>
  <w:num w:numId="19">
    <w:abstractNumId w:val="15"/>
  </w:num>
  <w:num w:numId="20">
    <w:abstractNumId w:val="44"/>
  </w:num>
  <w:num w:numId="21">
    <w:abstractNumId w:val="21"/>
  </w:num>
  <w:num w:numId="22">
    <w:abstractNumId w:val="2"/>
  </w:num>
  <w:num w:numId="23">
    <w:abstractNumId w:val="17"/>
  </w:num>
  <w:num w:numId="24">
    <w:abstractNumId w:val="42"/>
  </w:num>
  <w:num w:numId="25">
    <w:abstractNumId w:val="19"/>
  </w:num>
  <w:num w:numId="26">
    <w:abstractNumId w:val="30"/>
  </w:num>
  <w:num w:numId="27">
    <w:abstractNumId w:val="23"/>
  </w:num>
  <w:num w:numId="28">
    <w:abstractNumId w:val="25"/>
  </w:num>
  <w:num w:numId="29">
    <w:abstractNumId w:val="28"/>
  </w:num>
  <w:num w:numId="30">
    <w:abstractNumId w:val="31"/>
  </w:num>
  <w:num w:numId="31">
    <w:abstractNumId w:val="8"/>
  </w:num>
  <w:num w:numId="32">
    <w:abstractNumId w:val="0"/>
  </w:num>
  <w:num w:numId="33">
    <w:abstractNumId w:val="14"/>
  </w:num>
  <w:num w:numId="34">
    <w:abstractNumId w:val="35"/>
  </w:num>
  <w:num w:numId="35">
    <w:abstractNumId w:val="11"/>
  </w:num>
  <w:num w:numId="36">
    <w:abstractNumId w:val="12"/>
  </w:num>
  <w:num w:numId="37">
    <w:abstractNumId w:val="7"/>
  </w:num>
  <w:num w:numId="38">
    <w:abstractNumId w:val="9"/>
  </w:num>
  <w:num w:numId="39">
    <w:abstractNumId w:val="16"/>
  </w:num>
  <w:num w:numId="40">
    <w:abstractNumId w:val="39"/>
  </w:num>
  <w:num w:numId="41">
    <w:abstractNumId w:val="27"/>
  </w:num>
  <w:num w:numId="42">
    <w:abstractNumId w:val="43"/>
  </w:num>
  <w:num w:numId="43">
    <w:abstractNumId w:val="18"/>
  </w:num>
  <w:num w:numId="44">
    <w:abstractNumId w:val="4"/>
  </w:num>
  <w:num w:numId="45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1F"/>
    <w:rsid w:val="00013C43"/>
    <w:rsid w:val="00015C4F"/>
    <w:rsid w:val="00016D67"/>
    <w:rsid w:val="000170BD"/>
    <w:rsid w:val="000177D5"/>
    <w:rsid w:val="000204D6"/>
    <w:rsid w:val="00035473"/>
    <w:rsid w:val="00053C59"/>
    <w:rsid w:val="00063758"/>
    <w:rsid w:val="00072C81"/>
    <w:rsid w:val="00076528"/>
    <w:rsid w:val="00086A57"/>
    <w:rsid w:val="00090E95"/>
    <w:rsid w:val="000C0730"/>
    <w:rsid w:val="000C47AE"/>
    <w:rsid w:val="000D3D9E"/>
    <w:rsid w:val="000D6EC8"/>
    <w:rsid w:val="000E30EC"/>
    <w:rsid w:val="000E4B7E"/>
    <w:rsid w:val="000E55E2"/>
    <w:rsid w:val="000F2DEB"/>
    <w:rsid w:val="000F6C4B"/>
    <w:rsid w:val="0011071F"/>
    <w:rsid w:val="00113A8B"/>
    <w:rsid w:val="001176B8"/>
    <w:rsid w:val="001326A4"/>
    <w:rsid w:val="00144E61"/>
    <w:rsid w:val="00151CF3"/>
    <w:rsid w:val="00160AAA"/>
    <w:rsid w:val="001622DA"/>
    <w:rsid w:val="00170FEA"/>
    <w:rsid w:val="00182A53"/>
    <w:rsid w:val="0018516A"/>
    <w:rsid w:val="00190ACB"/>
    <w:rsid w:val="001B0D84"/>
    <w:rsid w:val="001E292A"/>
    <w:rsid w:val="001F19CC"/>
    <w:rsid w:val="001F2791"/>
    <w:rsid w:val="001F66AB"/>
    <w:rsid w:val="00210DC7"/>
    <w:rsid w:val="00227EAF"/>
    <w:rsid w:val="002420E4"/>
    <w:rsid w:val="002603E1"/>
    <w:rsid w:val="00271CEA"/>
    <w:rsid w:val="00285996"/>
    <w:rsid w:val="0029008D"/>
    <w:rsid w:val="002C4D02"/>
    <w:rsid w:val="002D45A2"/>
    <w:rsid w:val="002E2935"/>
    <w:rsid w:val="002F0C99"/>
    <w:rsid w:val="00302A57"/>
    <w:rsid w:val="00311123"/>
    <w:rsid w:val="003114FA"/>
    <w:rsid w:val="0031418B"/>
    <w:rsid w:val="00316010"/>
    <w:rsid w:val="00347BD9"/>
    <w:rsid w:val="00362786"/>
    <w:rsid w:val="003729F8"/>
    <w:rsid w:val="00384654"/>
    <w:rsid w:val="0039094C"/>
    <w:rsid w:val="003B3C96"/>
    <w:rsid w:val="003C236E"/>
    <w:rsid w:val="003C6AEF"/>
    <w:rsid w:val="003D21CE"/>
    <w:rsid w:val="003D246F"/>
    <w:rsid w:val="003E1C26"/>
    <w:rsid w:val="00404F09"/>
    <w:rsid w:val="004078FF"/>
    <w:rsid w:val="00415621"/>
    <w:rsid w:val="00422874"/>
    <w:rsid w:val="00426B1A"/>
    <w:rsid w:val="00427E92"/>
    <w:rsid w:val="00432E9C"/>
    <w:rsid w:val="004337F7"/>
    <w:rsid w:val="00443A58"/>
    <w:rsid w:val="004474B7"/>
    <w:rsid w:val="00462B23"/>
    <w:rsid w:val="00466752"/>
    <w:rsid w:val="0048497E"/>
    <w:rsid w:val="004A1E2C"/>
    <w:rsid w:val="004A2E77"/>
    <w:rsid w:val="004B3778"/>
    <w:rsid w:val="004C041A"/>
    <w:rsid w:val="004D12B7"/>
    <w:rsid w:val="004D53C5"/>
    <w:rsid w:val="004D754C"/>
    <w:rsid w:val="004E4615"/>
    <w:rsid w:val="004F02AD"/>
    <w:rsid w:val="00502F51"/>
    <w:rsid w:val="00513626"/>
    <w:rsid w:val="00525611"/>
    <w:rsid w:val="00537692"/>
    <w:rsid w:val="00545CBF"/>
    <w:rsid w:val="005543BF"/>
    <w:rsid w:val="00566802"/>
    <w:rsid w:val="00580771"/>
    <w:rsid w:val="005832EC"/>
    <w:rsid w:val="005845E5"/>
    <w:rsid w:val="00585747"/>
    <w:rsid w:val="005A0AA9"/>
    <w:rsid w:val="005B0CA1"/>
    <w:rsid w:val="005B41ED"/>
    <w:rsid w:val="005C1BD2"/>
    <w:rsid w:val="005C55E1"/>
    <w:rsid w:val="005C6148"/>
    <w:rsid w:val="005D6CA2"/>
    <w:rsid w:val="005E3396"/>
    <w:rsid w:val="005E514A"/>
    <w:rsid w:val="005E6570"/>
    <w:rsid w:val="005F56CC"/>
    <w:rsid w:val="0061033C"/>
    <w:rsid w:val="00625682"/>
    <w:rsid w:val="00631626"/>
    <w:rsid w:val="00651DBD"/>
    <w:rsid w:val="00653314"/>
    <w:rsid w:val="0065561B"/>
    <w:rsid w:val="00667518"/>
    <w:rsid w:val="0068213B"/>
    <w:rsid w:val="0068395E"/>
    <w:rsid w:val="0069158F"/>
    <w:rsid w:val="00691B58"/>
    <w:rsid w:val="006A040E"/>
    <w:rsid w:val="006B7A9B"/>
    <w:rsid w:val="006D5267"/>
    <w:rsid w:val="006D6143"/>
    <w:rsid w:val="006E20C9"/>
    <w:rsid w:val="006F2E9E"/>
    <w:rsid w:val="006F6A00"/>
    <w:rsid w:val="00700A24"/>
    <w:rsid w:val="00707B48"/>
    <w:rsid w:val="0071516B"/>
    <w:rsid w:val="00741159"/>
    <w:rsid w:val="007519EA"/>
    <w:rsid w:val="00764DA2"/>
    <w:rsid w:val="0076641E"/>
    <w:rsid w:val="007856E7"/>
    <w:rsid w:val="00787E1C"/>
    <w:rsid w:val="0079173B"/>
    <w:rsid w:val="00791EAC"/>
    <w:rsid w:val="007A2139"/>
    <w:rsid w:val="007A7F80"/>
    <w:rsid w:val="007B2543"/>
    <w:rsid w:val="007C2D09"/>
    <w:rsid w:val="007C37B9"/>
    <w:rsid w:val="007D20EA"/>
    <w:rsid w:val="007E6899"/>
    <w:rsid w:val="007E6AB5"/>
    <w:rsid w:val="007F45CA"/>
    <w:rsid w:val="00803583"/>
    <w:rsid w:val="008100C0"/>
    <w:rsid w:val="008148A0"/>
    <w:rsid w:val="008211DF"/>
    <w:rsid w:val="00825CB1"/>
    <w:rsid w:val="00834FA5"/>
    <w:rsid w:val="0083624E"/>
    <w:rsid w:val="00850625"/>
    <w:rsid w:val="00855EF0"/>
    <w:rsid w:val="00862A4F"/>
    <w:rsid w:val="00895B73"/>
    <w:rsid w:val="008B6D3B"/>
    <w:rsid w:val="008C7250"/>
    <w:rsid w:val="008D1CAB"/>
    <w:rsid w:val="008D6F1E"/>
    <w:rsid w:val="008E3C6D"/>
    <w:rsid w:val="00907B39"/>
    <w:rsid w:val="009103B5"/>
    <w:rsid w:val="009106C9"/>
    <w:rsid w:val="0093381C"/>
    <w:rsid w:val="009379A7"/>
    <w:rsid w:val="00937BE5"/>
    <w:rsid w:val="009462A7"/>
    <w:rsid w:val="00950634"/>
    <w:rsid w:val="00956AAD"/>
    <w:rsid w:val="009659C3"/>
    <w:rsid w:val="00970212"/>
    <w:rsid w:val="0097386D"/>
    <w:rsid w:val="009747BB"/>
    <w:rsid w:val="00995F19"/>
    <w:rsid w:val="00996AB0"/>
    <w:rsid w:val="009B14BB"/>
    <w:rsid w:val="009C5614"/>
    <w:rsid w:val="009E3456"/>
    <w:rsid w:val="009E43F3"/>
    <w:rsid w:val="009E7317"/>
    <w:rsid w:val="009F1325"/>
    <w:rsid w:val="00A008B7"/>
    <w:rsid w:val="00A03904"/>
    <w:rsid w:val="00A074CD"/>
    <w:rsid w:val="00A101EE"/>
    <w:rsid w:val="00A16B27"/>
    <w:rsid w:val="00A24D56"/>
    <w:rsid w:val="00A65EF2"/>
    <w:rsid w:val="00A74D27"/>
    <w:rsid w:val="00A85A35"/>
    <w:rsid w:val="00A96485"/>
    <w:rsid w:val="00AD71E4"/>
    <w:rsid w:val="00AF5630"/>
    <w:rsid w:val="00B03B08"/>
    <w:rsid w:val="00B04DAE"/>
    <w:rsid w:val="00B107F3"/>
    <w:rsid w:val="00B26691"/>
    <w:rsid w:val="00B2740A"/>
    <w:rsid w:val="00B300C3"/>
    <w:rsid w:val="00B324B0"/>
    <w:rsid w:val="00B479CB"/>
    <w:rsid w:val="00B52DD0"/>
    <w:rsid w:val="00B63DD9"/>
    <w:rsid w:val="00B7295C"/>
    <w:rsid w:val="00B73990"/>
    <w:rsid w:val="00B82BCF"/>
    <w:rsid w:val="00B90E8E"/>
    <w:rsid w:val="00BC2EDB"/>
    <w:rsid w:val="00BD1F72"/>
    <w:rsid w:val="00BE0C3E"/>
    <w:rsid w:val="00BF19A0"/>
    <w:rsid w:val="00BF4B74"/>
    <w:rsid w:val="00C03B50"/>
    <w:rsid w:val="00C236E6"/>
    <w:rsid w:val="00C30DFA"/>
    <w:rsid w:val="00C34F6F"/>
    <w:rsid w:val="00C44BDD"/>
    <w:rsid w:val="00C70B5D"/>
    <w:rsid w:val="00C91544"/>
    <w:rsid w:val="00CB2640"/>
    <w:rsid w:val="00CB2A3C"/>
    <w:rsid w:val="00CE528A"/>
    <w:rsid w:val="00CE6F0D"/>
    <w:rsid w:val="00CF6825"/>
    <w:rsid w:val="00D234F5"/>
    <w:rsid w:val="00D26337"/>
    <w:rsid w:val="00D47571"/>
    <w:rsid w:val="00D61B5B"/>
    <w:rsid w:val="00D84056"/>
    <w:rsid w:val="00DA0988"/>
    <w:rsid w:val="00DB5DA2"/>
    <w:rsid w:val="00DB66C2"/>
    <w:rsid w:val="00DD0831"/>
    <w:rsid w:val="00E02A82"/>
    <w:rsid w:val="00E030EF"/>
    <w:rsid w:val="00E040E5"/>
    <w:rsid w:val="00E54256"/>
    <w:rsid w:val="00E57E48"/>
    <w:rsid w:val="00E6345E"/>
    <w:rsid w:val="00E636E7"/>
    <w:rsid w:val="00E70D47"/>
    <w:rsid w:val="00E962E8"/>
    <w:rsid w:val="00EA0EB5"/>
    <w:rsid w:val="00EB42E3"/>
    <w:rsid w:val="00EB64EF"/>
    <w:rsid w:val="00EC1F5C"/>
    <w:rsid w:val="00EE7D50"/>
    <w:rsid w:val="00EF3486"/>
    <w:rsid w:val="00EF5B56"/>
    <w:rsid w:val="00F12D0E"/>
    <w:rsid w:val="00F2584E"/>
    <w:rsid w:val="00F42B20"/>
    <w:rsid w:val="00F505B2"/>
    <w:rsid w:val="00F603A9"/>
    <w:rsid w:val="00F63C26"/>
    <w:rsid w:val="00F673D7"/>
    <w:rsid w:val="00F76123"/>
    <w:rsid w:val="00F82DB1"/>
    <w:rsid w:val="00FA2055"/>
    <w:rsid w:val="00FA507B"/>
    <w:rsid w:val="00FA7FEF"/>
    <w:rsid w:val="00FB354B"/>
    <w:rsid w:val="00FB3EF0"/>
    <w:rsid w:val="00FC06A1"/>
    <w:rsid w:val="00FC52E5"/>
    <w:rsid w:val="00FC5E9E"/>
    <w:rsid w:val="00FE3681"/>
    <w:rsid w:val="00FE5191"/>
    <w:rsid w:val="00FE5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B9199"/>
  <w14:defaultImageDpi w14:val="32767"/>
  <w15:chartTrackingRefBased/>
  <w15:docId w15:val="{8FB0B6CA-B944-5C4D-9FEC-38F22FA0A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07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07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7E4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7E48"/>
  </w:style>
  <w:style w:type="paragraph" w:styleId="Footer">
    <w:name w:val="footer"/>
    <w:basedOn w:val="Normal"/>
    <w:link w:val="FooterChar"/>
    <w:uiPriority w:val="99"/>
    <w:unhideWhenUsed/>
    <w:rsid w:val="00E57E4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57E48"/>
  </w:style>
  <w:style w:type="paragraph" w:styleId="Title">
    <w:name w:val="Title"/>
    <w:basedOn w:val="Normal"/>
    <w:next w:val="Normal"/>
    <w:link w:val="TitleChar"/>
    <w:uiPriority w:val="10"/>
    <w:qFormat/>
    <w:rsid w:val="00E57E4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7E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ageNumber">
    <w:name w:val="page number"/>
    <w:basedOn w:val="DefaultParagraphFont"/>
    <w:uiPriority w:val="99"/>
    <w:semiHidden/>
    <w:unhideWhenUsed/>
    <w:rsid w:val="00E57E48"/>
  </w:style>
  <w:style w:type="character" w:customStyle="1" w:styleId="Heading1Char">
    <w:name w:val="Heading 1 Char"/>
    <w:basedOn w:val="DefaultParagraphFont"/>
    <w:link w:val="Heading1"/>
    <w:uiPriority w:val="9"/>
    <w:rsid w:val="001107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1071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30DFA"/>
    <w:pPr>
      <w:ind w:left="720"/>
      <w:contextualSpacing/>
    </w:pPr>
  </w:style>
  <w:style w:type="table" w:styleId="TableGrid">
    <w:name w:val="Table Grid"/>
    <w:basedOn w:val="TableNormal"/>
    <w:uiPriority w:val="39"/>
    <w:rsid w:val="000637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6375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PlaceholderText">
    <w:name w:val="Placeholder Text"/>
    <w:basedOn w:val="DefaultParagraphFont"/>
    <w:uiPriority w:val="99"/>
    <w:semiHidden/>
    <w:rsid w:val="00466752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787E1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170FEA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70FEA"/>
    <w:rPr>
      <w:rFonts w:eastAsiaTheme="minorEastAsia"/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170FEA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70FEA"/>
    <w:rPr>
      <w:b/>
      <w:bCs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70FEA"/>
    <w:pPr>
      <w:ind w:left="238"/>
    </w:pPr>
    <w:rPr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70FE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70FEA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70FEA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70FEA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70FEA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70FEA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70FEA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70FEA"/>
    <w:pPr>
      <w:ind w:left="1920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0FE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0FEA"/>
    <w:rPr>
      <w:rFonts w:ascii="Times New Roman" w:hAnsi="Times New Roman" w:cs="Times New Roman"/>
      <w:sz w:val="18"/>
      <w:szCs w:val="18"/>
    </w:rPr>
  </w:style>
  <w:style w:type="table" w:styleId="TableGridLight">
    <w:name w:val="Grid Table Light"/>
    <w:basedOn w:val="TableNormal"/>
    <w:uiPriority w:val="40"/>
    <w:rsid w:val="00B04D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B04DA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6Colorful">
    <w:name w:val="Grid Table 6 Colorful"/>
    <w:basedOn w:val="TableNormal"/>
    <w:uiPriority w:val="51"/>
    <w:rsid w:val="00B04DAE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05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6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6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4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94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8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96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7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96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97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5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7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3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73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138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32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2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3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8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1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2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39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ashwin/Library/Group%20Containers/UBF8T346G9.Office/User%20Content.localized/Templates.localized/Paper%20One%20Supervision%20Wor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7E29E5-B778-1C47-B460-B3B5119B4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One Supervision Work.dotx</Template>
  <TotalTime>6</TotalTime>
  <Pages>51</Pages>
  <Words>11373</Words>
  <Characters>64827</Characters>
  <Application>Microsoft Office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Concurrent &amp; Distributed Programming</vt:lpstr>
    </vt:vector>
  </TitlesOfParts>
  <Company/>
  <LinksUpToDate>false</LinksUpToDate>
  <CharactersWithSpaces>76048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Concurrent &amp; Distributed Programming</dc:title>
  <dc:subject>Cambridge Computer Science Tripos Part IB, Paper 5</dc:subject>
  <dc:creator>Ashwin Ahuja</dc:creator>
  <cp:keywords/>
  <dc:description/>
  <cp:lastModifiedBy>Ashwin Ahuja</cp:lastModifiedBy>
  <cp:revision>6</cp:revision>
  <cp:lastPrinted>2018-12-19T21:05:00Z</cp:lastPrinted>
  <dcterms:created xsi:type="dcterms:W3CDTF">2018-12-24T04:59:00Z</dcterms:created>
  <dcterms:modified xsi:type="dcterms:W3CDTF">2018-12-30T00:55:00Z</dcterms:modified>
</cp:coreProperties>
</file>