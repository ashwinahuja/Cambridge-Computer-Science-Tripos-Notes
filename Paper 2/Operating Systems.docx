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93271478"/>
        <w:docPartObj>
          <w:docPartGallery w:val="Cover Pages"/>
          <w:docPartUnique/>
        </w:docPartObj>
      </w:sdtPr>
      <w:sdtEndPr/>
      <w:sdtContent>
        <w:p w:rsidR="00666921" w:rsidRDefault="00666921"/>
        <w:p w:rsidR="00666921" w:rsidRDefault="00666921">
          <w:pPr>
            <w:rPr>
              <w:rFonts w:asciiTheme="majorHAnsi" w:eastAsiaTheme="majorEastAsia" w:hAnsiTheme="majorHAnsi" w:cstheme="majorBidi"/>
              <w:color w:val="6D1D6A" w:themeColor="accent1" w:themeShade="BF"/>
              <w:sz w:val="32"/>
              <w:szCs w:val="32"/>
            </w:rPr>
          </w:pPr>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8890"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6921" w:rsidRDefault="00A35BC4">
                                <w:pPr>
                                  <w:pStyle w:val="NoSpacing"/>
                                  <w:spacing w:before="40" w:after="560" w:line="216" w:lineRule="auto"/>
                                  <w:rPr>
                                    <w:color w:val="92278F" w:themeColor="accent1"/>
                                    <w:sz w:val="72"/>
                                    <w:szCs w:val="72"/>
                                  </w:rPr>
                                </w:pPr>
                                <w:sdt>
                                  <w:sdtPr>
                                    <w:rPr>
                                      <w:color w:val="92278F"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6921">
                                      <w:rPr>
                                        <w:color w:val="92278F" w:themeColor="accent1"/>
                                        <w:sz w:val="72"/>
                                        <w:szCs w:val="72"/>
                                      </w:rPr>
                                      <w:t>Operating Systems Notes</w:t>
                                    </w:r>
                                  </w:sdtContent>
                                </w:sdt>
                              </w:p>
                              <w:sdt>
                                <w:sdtPr>
                                  <w:rPr>
                                    <w:caps/>
                                    <w:color w:val="0D558B"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666921" w:rsidRDefault="00666921">
                                    <w:pPr>
                                      <w:pStyle w:val="NoSpacing"/>
                                      <w:spacing w:before="40" w:after="40"/>
                                      <w:rPr>
                                        <w:caps/>
                                        <w:color w:val="0D558B" w:themeColor="accent5" w:themeShade="80"/>
                                        <w:sz w:val="28"/>
                                        <w:szCs w:val="28"/>
                                      </w:rPr>
                                    </w:pPr>
                                    <w:r>
                                      <w:rPr>
                                        <w:caps/>
                                        <w:color w:val="0D558B" w:themeColor="accent5" w:themeShade="80"/>
                                        <w:sz w:val="28"/>
                                        <w:szCs w:val="28"/>
                                      </w:rPr>
                                      <w:t>University of Cambridge, Part IA</w:t>
                                    </w:r>
                                  </w:p>
                                </w:sdtContent>
                              </w:sdt>
                              <w:p w:rsidR="00666921" w:rsidRDefault="00A35BC4">
                                <w:pPr>
                                  <w:pStyle w:val="NoSpacing"/>
                                  <w:spacing w:before="80" w:after="40"/>
                                  <w:rPr>
                                    <w:caps/>
                                    <w:color w:val="45A5ED" w:themeColor="accent5"/>
                                    <w:sz w:val="24"/>
                                    <w:szCs w:val="24"/>
                                  </w:rPr>
                                </w:pPr>
                                <w:sdt>
                                  <w:sdtPr>
                                    <w:rPr>
                                      <w:caps/>
                                      <w:color w:val="45A5ED"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666921">
                                      <w:rPr>
                                        <w:caps/>
                                        <w:color w:val="45A5ED" w:themeColor="accent5"/>
                                        <w:sz w:val="24"/>
                                        <w:szCs w:val="24"/>
                                      </w:rPr>
                                      <w:t>Ashwin Ahuja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666921" w:rsidRDefault="00A35BC4">
                          <w:pPr>
                            <w:pStyle w:val="NoSpacing"/>
                            <w:spacing w:before="40" w:after="560" w:line="216" w:lineRule="auto"/>
                            <w:rPr>
                              <w:color w:val="92278F" w:themeColor="accent1"/>
                              <w:sz w:val="72"/>
                              <w:szCs w:val="72"/>
                            </w:rPr>
                          </w:pPr>
                          <w:sdt>
                            <w:sdtPr>
                              <w:rPr>
                                <w:color w:val="92278F"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66921">
                                <w:rPr>
                                  <w:color w:val="92278F" w:themeColor="accent1"/>
                                  <w:sz w:val="72"/>
                                  <w:szCs w:val="72"/>
                                </w:rPr>
                                <w:t>Operating Systems Notes</w:t>
                              </w:r>
                            </w:sdtContent>
                          </w:sdt>
                        </w:p>
                        <w:sdt>
                          <w:sdtPr>
                            <w:rPr>
                              <w:caps/>
                              <w:color w:val="0D558B"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666921" w:rsidRDefault="00666921">
                              <w:pPr>
                                <w:pStyle w:val="NoSpacing"/>
                                <w:spacing w:before="40" w:after="40"/>
                                <w:rPr>
                                  <w:caps/>
                                  <w:color w:val="0D558B" w:themeColor="accent5" w:themeShade="80"/>
                                  <w:sz w:val="28"/>
                                  <w:szCs w:val="28"/>
                                </w:rPr>
                              </w:pPr>
                              <w:r>
                                <w:rPr>
                                  <w:caps/>
                                  <w:color w:val="0D558B" w:themeColor="accent5" w:themeShade="80"/>
                                  <w:sz w:val="28"/>
                                  <w:szCs w:val="28"/>
                                </w:rPr>
                                <w:t>University of Cambridge, Part IA</w:t>
                              </w:r>
                            </w:p>
                          </w:sdtContent>
                        </w:sdt>
                        <w:p w:rsidR="00666921" w:rsidRDefault="00A35BC4">
                          <w:pPr>
                            <w:pStyle w:val="NoSpacing"/>
                            <w:spacing w:before="80" w:after="40"/>
                            <w:rPr>
                              <w:caps/>
                              <w:color w:val="45A5ED" w:themeColor="accent5"/>
                              <w:sz w:val="24"/>
                              <w:szCs w:val="24"/>
                            </w:rPr>
                          </w:pPr>
                          <w:sdt>
                            <w:sdtPr>
                              <w:rPr>
                                <w:caps/>
                                <w:color w:val="45A5ED"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r w:rsidR="00666921">
                                <w:rPr>
                                  <w:caps/>
                                  <w:color w:val="45A5ED" w:themeColor="accent5"/>
                                  <w:sz w:val="24"/>
                                  <w:szCs w:val="24"/>
                                </w:rPr>
                                <w:t>Ashwin Ahuja</w:t>
                              </w:r>
                            </w:sdtContent>
                          </w:sdt>
                        </w:p>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rsidR="00666921" w:rsidRDefault="00666921">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92278f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rsidR="00666921" w:rsidRDefault="00666921">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sdt>
      <w:sdtPr>
        <w:id w:val="-1878468736"/>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rsidR="00A82F8F" w:rsidRDefault="00A82F8F">
          <w:pPr>
            <w:pStyle w:val="TOCHeading"/>
          </w:pPr>
          <w:r>
            <w:t>Table of Contents</w:t>
          </w:r>
        </w:p>
        <w:p w:rsidR="00A82F8F" w:rsidRDefault="00A82F8F">
          <w:pPr>
            <w:pStyle w:val="TOC1"/>
            <w:tabs>
              <w:tab w:val="right" w:leader="dot" w:pos="9010"/>
            </w:tabs>
            <w:rPr>
              <w:rFonts w:eastAsiaTheme="minorEastAsia" w:cstheme="minorBidi"/>
              <w:b w:val="0"/>
              <w:bCs w:val="0"/>
              <w:noProof/>
              <w:sz w:val="24"/>
              <w:szCs w:val="24"/>
            </w:rPr>
          </w:pPr>
          <w:r>
            <w:fldChar w:fldCharType="begin"/>
          </w:r>
          <w:r>
            <w:instrText xml:space="preserve"> TOC \o "1-4" \h \z \u </w:instrText>
          </w:r>
          <w:r>
            <w:fldChar w:fldCharType="separate"/>
          </w:r>
          <w:hyperlink w:anchor="_Toc510891951" w:history="1">
            <w:r w:rsidRPr="00803348">
              <w:rPr>
                <w:rStyle w:val="Hyperlink"/>
                <w:noProof/>
              </w:rPr>
              <w:t>Operating Systems</w:t>
            </w:r>
            <w:r>
              <w:rPr>
                <w:noProof/>
                <w:webHidden/>
              </w:rPr>
              <w:tab/>
            </w:r>
            <w:r>
              <w:rPr>
                <w:noProof/>
                <w:webHidden/>
              </w:rPr>
              <w:fldChar w:fldCharType="begin"/>
            </w:r>
            <w:r>
              <w:rPr>
                <w:noProof/>
                <w:webHidden/>
              </w:rPr>
              <w:instrText xml:space="preserve"> PAGEREF _Toc510891951 \h </w:instrText>
            </w:r>
            <w:r>
              <w:rPr>
                <w:noProof/>
                <w:webHidden/>
              </w:rPr>
            </w:r>
            <w:r>
              <w:rPr>
                <w:noProof/>
                <w:webHidden/>
              </w:rPr>
              <w:fldChar w:fldCharType="separate"/>
            </w:r>
            <w:r>
              <w:rPr>
                <w:noProof/>
                <w:webHidden/>
              </w:rPr>
              <w:t>3</w:t>
            </w:r>
            <w:r>
              <w:rPr>
                <w:noProof/>
                <w:webHidden/>
              </w:rPr>
              <w:fldChar w:fldCharType="end"/>
            </w:r>
          </w:hyperlink>
        </w:p>
        <w:p w:rsidR="00A82F8F" w:rsidRDefault="00A82F8F">
          <w:pPr>
            <w:pStyle w:val="TOC2"/>
            <w:tabs>
              <w:tab w:val="right" w:leader="dot" w:pos="9010"/>
            </w:tabs>
            <w:rPr>
              <w:rFonts w:eastAsiaTheme="minorEastAsia" w:cstheme="minorBidi"/>
              <w:b w:val="0"/>
              <w:iCs w:val="0"/>
              <w:noProof/>
              <w:sz w:val="24"/>
              <w:szCs w:val="24"/>
            </w:rPr>
          </w:pPr>
          <w:hyperlink w:anchor="_Toc510891952" w:history="1">
            <w:r w:rsidRPr="00803348">
              <w:rPr>
                <w:rStyle w:val="Hyperlink"/>
                <w:noProof/>
              </w:rPr>
              <w:t>Introduction</w:t>
            </w:r>
            <w:r>
              <w:rPr>
                <w:noProof/>
                <w:webHidden/>
              </w:rPr>
              <w:tab/>
            </w:r>
            <w:r>
              <w:rPr>
                <w:noProof/>
                <w:webHidden/>
              </w:rPr>
              <w:fldChar w:fldCharType="begin"/>
            </w:r>
            <w:r>
              <w:rPr>
                <w:noProof/>
                <w:webHidden/>
              </w:rPr>
              <w:instrText xml:space="preserve"> PAGEREF _Toc510891952 \h </w:instrText>
            </w:r>
            <w:r>
              <w:rPr>
                <w:noProof/>
                <w:webHidden/>
              </w:rPr>
            </w:r>
            <w:r>
              <w:rPr>
                <w:noProof/>
                <w:webHidden/>
              </w:rPr>
              <w:fldChar w:fldCharType="separate"/>
            </w:r>
            <w:r>
              <w:rPr>
                <w:noProof/>
                <w:webHidden/>
              </w:rPr>
              <w:t>3</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53" w:history="1">
            <w:r w:rsidRPr="00803348">
              <w:rPr>
                <w:rStyle w:val="Hyperlink"/>
                <w:noProof/>
              </w:rPr>
              <w:t>Text</w:t>
            </w:r>
            <w:r>
              <w:rPr>
                <w:noProof/>
                <w:webHidden/>
              </w:rPr>
              <w:tab/>
            </w:r>
            <w:r>
              <w:rPr>
                <w:noProof/>
                <w:webHidden/>
              </w:rPr>
              <w:fldChar w:fldCharType="begin"/>
            </w:r>
            <w:r>
              <w:rPr>
                <w:noProof/>
                <w:webHidden/>
              </w:rPr>
              <w:instrText xml:space="preserve"> PAGEREF _Toc510891953 \h </w:instrText>
            </w:r>
            <w:r>
              <w:rPr>
                <w:noProof/>
                <w:webHidden/>
              </w:rPr>
            </w:r>
            <w:r>
              <w:rPr>
                <w:noProof/>
                <w:webHidden/>
              </w:rPr>
              <w:fldChar w:fldCharType="separate"/>
            </w:r>
            <w:r>
              <w:rPr>
                <w:noProof/>
                <w:webHidden/>
              </w:rPr>
              <w:t>3</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54" w:history="1">
            <w:r w:rsidRPr="00803348">
              <w:rPr>
                <w:rStyle w:val="Hyperlink"/>
                <w:noProof/>
              </w:rPr>
              <w:t>Number</w:t>
            </w:r>
            <w:r>
              <w:rPr>
                <w:noProof/>
                <w:webHidden/>
              </w:rPr>
              <w:tab/>
            </w:r>
            <w:r>
              <w:rPr>
                <w:noProof/>
                <w:webHidden/>
              </w:rPr>
              <w:fldChar w:fldCharType="begin"/>
            </w:r>
            <w:r>
              <w:rPr>
                <w:noProof/>
                <w:webHidden/>
              </w:rPr>
              <w:instrText xml:space="preserve"> PAGEREF _Toc510891954 \h </w:instrText>
            </w:r>
            <w:r>
              <w:rPr>
                <w:noProof/>
                <w:webHidden/>
              </w:rPr>
            </w:r>
            <w:r>
              <w:rPr>
                <w:noProof/>
                <w:webHidden/>
              </w:rPr>
              <w:fldChar w:fldCharType="separate"/>
            </w:r>
            <w:r>
              <w:rPr>
                <w:noProof/>
                <w:webHidden/>
              </w:rPr>
              <w:t>3</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55" w:history="1">
            <w:r w:rsidRPr="00803348">
              <w:rPr>
                <w:rStyle w:val="Hyperlink"/>
                <w:noProof/>
              </w:rPr>
              <w:t>Data Structures</w:t>
            </w:r>
            <w:r>
              <w:rPr>
                <w:noProof/>
                <w:webHidden/>
              </w:rPr>
              <w:tab/>
            </w:r>
            <w:r>
              <w:rPr>
                <w:noProof/>
                <w:webHidden/>
              </w:rPr>
              <w:fldChar w:fldCharType="begin"/>
            </w:r>
            <w:r>
              <w:rPr>
                <w:noProof/>
                <w:webHidden/>
              </w:rPr>
              <w:instrText xml:space="preserve"> PAGEREF _Toc510891955 \h </w:instrText>
            </w:r>
            <w:r>
              <w:rPr>
                <w:noProof/>
                <w:webHidden/>
              </w:rPr>
            </w:r>
            <w:r>
              <w:rPr>
                <w:noProof/>
                <w:webHidden/>
              </w:rPr>
              <w:fldChar w:fldCharType="separate"/>
            </w:r>
            <w:r>
              <w:rPr>
                <w:noProof/>
                <w:webHidden/>
              </w:rPr>
              <w:t>4</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56" w:history="1">
            <w:r w:rsidRPr="00803348">
              <w:rPr>
                <w:rStyle w:val="Hyperlink"/>
                <w:noProof/>
              </w:rPr>
              <w:t>Encoding</w:t>
            </w:r>
            <w:r>
              <w:rPr>
                <w:noProof/>
                <w:webHidden/>
              </w:rPr>
              <w:tab/>
            </w:r>
            <w:r>
              <w:rPr>
                <w:noProof/>
                <w:webHidden/>
              </w:rPr>
              <w:fldChar w:fldCharType="begin"/>
            </w:r>
            <w:r>
              <w:rPr>
                <w:noProof/>
                <w:webHidden/>
              </w:rPr>
              <w:instrText xml:space="preserve"> PAGEREF _Toc510891956 \h </w:instrText>
            </w:r>
            <w:r>
              <w:rPr>
                <w:noProof/>
                <w:webHidden/>
              </w:rPr>
            </w:r>
            <w:r>
              <w:rPr>
                <w:noProof/>
                <w:webHidden/>
              </w:rPr>
              <w:fldChar w:fldCharType="separate"/>
            </w:r>
            <w:r>
              <w:rPr>
                <w:noProof/>
                <w:webHidden/>
              </w:rPr>
              <w:t>4</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57" w:history="1">
            <w:r w:rsidRPr="00803348">
              <w:rPr>
                <w:rStyle w:val="Hyperlink"/>
                <w:noProof/>
              </w:rPr>
              <w:t>Model Computer</w:t>
            </w:r>
            <w:r>
              <w:rPr>
                <w:noProof/>
                <w:webHidden/>
              </w:rPr>
              <w:tab/>
            </w:r>
            <w:r>
              <w:rPr>
                <w:noProof/>
                <w:webHidden/>
              </w:rPr>
              <w:fldChar w:fldCharType="begin"/>
            </w:r>
            <w:r>
              <w:rPr>
                <w:noProof/>
                <w:webHidden/>
              </w:rPr>
              <w:instrText xml:space="preserve"> PAGEREF _Toc510891957 \h </w:instrText>
            </w:r>
            <w:r>
              <w:rPr>
                <w:noProof/>
                <w:webHidden/>
              </w:rPr>
            </w:r>
            <w:r>
              <w:rPr>
                <w:noProof/>
                <w:webHidden/>
              </w:rPr>
              <w:fldChar w:fldCharType="separate"/>
            </w:r>
            <w:r>
              <w:rPr>
                <w:noProof/>
                <w:webHidden/>
              </w:rPr>
              <w:t>5</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58" w:history="1">
            <w:r w:rsidRPr="00803348">
              <w:rPr>
                <w:rStyle w:val="Hyperlink"/>
                <w:noProof/>
              </w:rPr>
              <w:t>Fetch-Execute Cycle</w:t>
            </w:r>
            <w:r>
              <w:rPr>
                <w:noProof/>
                <w:webHidden/>
              </w:rPr>
              <w:tab/>
            </w:r>
            <w:r>
              <w:rPr>
                <w:noProof/>
                <w:webHidden/>
              </w:rPr>
              <w:fldChar w:fldCharType="begin"/>
            </w:r>
            <w:r>
              <w:rPr>
                <w:noProof/>
                <w:webHidden/>
              </w:rPr>
              <w:instrText xml:space="preserve"> PAGEREF _Toc510891958 \h </w:instrText>
            </w:r>
            <w:r>
              <w:rPr>
                <w:noProof/>
                <w:webHidden/>
              </w:rPr>
            </w:r>
            <w:r>
              <w:rPr>
                <w:noProof/>
                <w:webHidden/>
              </w:rPr>
              <w:fldChar w:fldCharType="separate"/>
            </w:r>
            <w:r>
              <w:rPr>
                <w:noProof/>
                <w:webHidden/>
              </w:rPr>
              <w:t>6</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59" w:history="1">
            <w:r w:rsidRPr="00803348">
              <w:rPr>
                <w:rStyle w:val="Hyperlink"/>
                <w:noProof/>
              </w:rPr>
              <w:t>Input / Output Devices</w:t>
            </w:r>
            <w:r>
              <w:rPr>
                <w:noProof/>
                <w:webHidden/>
              </w:rPr>
              <w:tab/>
            </w:r>
            <w:r>
              <w:rPr>
                <w:noProof/>
                <w:webHidden/>
              </w:rPr>
              <w:fldChar w:fldCharType="begin"/>
            </w:r>
            <w:r>
              <w:rPr>
                <w:noProof/>
                <w:webHidden/>
              </w:rPr>
              <w:instrText xml:space="preserve"> PAGEREF _Toc510891959 \h </w:instrText>
            </w:r>
            <w:r>
              <w:rPr>
                <w:noProof/>
                <w:webHidden/>
              </w:rPr>
            </w:r>
            <w:r>
              <w:rPr>
                <w:noProof/>
                <w:webHidden/>
              </w:rPr>
              <w:fldChar w:fldCharType="separate"/>
            </w:r>
            <w:r>
              <w:rPr>
                <w:noProof/>
                <w:webHidden/>
              </w:rPr>
              <w:t>6</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0" w:history="1">
            <w:r w:rsidRPr="00803348">
              <w:rPr>
                <w:rStyle w:val="Hyperlink"/>
                <w:noProof/>
              </w:rPr>
              <w:t>UART (Universal Asynchronous Receiver / Transmitter)</w:t>
            </w:r>
            <w:r>
              <w:rPr>
                <w:noProof/>
                <w:webHidden/>
              </w:rPr>
              <w:tab/>
            </w:r>
            <w:r>
              <w:rPr>
                <w:noProof/>
                <w:webHidden/>
              </w:rPr>
              <w:fldChar w:fldCharType="begin"/>
            </w:r>
            <w:r>
              <w:rPr>
                <w:noProof/>
                <w:webHidden/>
              </w:rPr>
              <w:instrText xml:space="preserve"> PAGEREF _Toc510891960 \h </w:instrText>
            </w:r>
            <w:r>
              <w:rPr>
                <w:noProof/>
                <w:webHidden/>
              </w:rPr>
            </w:r>
            <w:r>
              <w:rPr>
                <w:noProof/>
                <w:webHidden/>
              </w:rPr>
              <w:fldChar w:fldCharType="separate"/>
            </w:r>
            <w:r>
              <w:rPr>
                <w:noProof/>
                <w:webHidden/>
              </w:rPr>
              <w:t>6</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1" w:history="1">
            <w:r w:rsidRPr="00803348">
              <w:rPr>
                <w:rStyle w:val="Hyperlink"/>
                <w:noProof/>
              </w:rPr>
              <w:t>Hard Disks</w:t>
            </w:r>
            <w:r>
              <w:rPr>
                <w:noProof/>
                <w:webHidden/>
              </w:rPr>
              <w:tab/>
            </w:r>
            <w:r>
              <w:rPr>
                <w:noProof/>
                <w:webHidden/>
              </w:rPr>
              <w:fldChar w:fldCharType="begin"/>
            </w:r>
            <w:r>
              <w:rPr>
                <w:noProof/>
                <w:webHidden/>
              </w:rPr>
              <w:instrText xml:space="preserve"> PAGEREF _Toc510891961 \h </w:instrText>
            </w:r>
            <w:r>
              <w:rPr>
                <w:noProof/>
                <w:webHidden/>
              </w:rPr>
            </w:r>
            <w:r>
              <w:rPr>
                <w:noProof/>
                <w:webHidden/>
              </w:rPr>
              <w:fldChar w:fldCharType="separate"/>
            </w:r>
            <w:r>
              <w:rPr>
                <w:noProof/>
                <w:webHidden/>
              </w:rPr>
              <w:t>7</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2" w:history="1">
            <w:r w:rsidRPr="00803348">
              <w:rPr>
                <w:rStyle w:val="Hyperlink"/>
                <w:noProof/>
              </w:rPr>
              <w:t>Graphics Cards</w:t>
            </w:r>
            <w:r>
              <w:rPr>
                <w:noProof/>
                <w:webHidden/>
              </w:rPr>
              <w:tab/>
            </w:r>
            <w:r>
              <w:rPr>
                <w:noProof/>
                <w:webHidden/>
              </w:rPr>
              <w:fldChar w:fldCharType="begin"/>
            </w:r>
            <w:r>
              <w:rPr>
                <w:noProof/>
                <w:webHidden/>
              </w:rPr>
              <w:instrText xml:space="preserve"> PAGEREF _Toc510891962 \h </w:instrText>
            </w:r>
            <w:r>
              <w:rPr>
                <w:noProof/>
                <w:webHidden/>
              </w:rPr>
            </w:r>
            <w:r>
              <w:rPr>
                <w:noProof/>
                <w:webHidden/>
              </w:rPr>
              <w:fldChar w:fldCharType="separate"/>
            </w:r>
            <w:r>
              <w:rPr>
                <w:noProof/>
                <w:webHidden/>
              </w:rPr>
              <w:t>7</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3" w:history="1">
            <w:r w:rsidRPr="00803348">
              <w:rPr>
                <w:rStyle w:val="Hyperlink"/>
                <w:noProof/>
              </w:rPr>
              <w:t>Buses</w:t>
            </w:r>
            <w:r>
              <w:rPr>
                <w:noProof/>
                <w:webHidden/>
              </w:rPr>
              <w:tab/>
            </w:r>
            <w:r>
              <w:rPr>
                <w:noProof/>
                <w:webHidden/>
              </w:rPr>
              <w:fldChar w:fldCharType="begin"/>
            </w:r>
            <w:r>
              <w:rPr>
                <w:noProof/>
                <w:webHidden/>
              </w:rPr>
              <w:instrText xml:space="preserve"> PAGEREF _Toc510891963 \h </w:instrText>
            </w:r>
            <w:r>
              <w:rPr>
                <w:noProof/>
                <w:webHidden/>
              </w:rPr>
            </w:r>
            <w:r>
              <w:rPr>
                <w:noProof/>
                <w:webHidden/>
              </w:rPr>
              <w:fldChar w:fldCharType="separate"/>
            </w:r>
            <w:r>
              <w:rPr>
                <w:noProof/>
                <w:webHidden/>
              </w:rPr>
              <w:t>8</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4" w:history="1">
            <w:r w:rsidRPr="00803348">
              <w:rPr>
                <w:rStyle w:val="Hyperlink"/>
                <w:noProof/>
              </w:rPr>
              <w:t>Interrupts</w:t>
            </w:r>
            <w:r>
              <w:rPr>
                <w:noProof/>
                <w:webHidden/>
              </w:rPr>
              <w:tab/>
            </w:r>
            <w:r>
              <w:rPr>
                <w:noProof/>
                <w:webHidden/>
              </w:rPr>
              <w:fldChar w:fldCharType="begin"/>
            </w:r>
            <w:r>
              <w:rPr>
                <w:noProof/>
                <w:webHidden/>
              </w:rPr>
              <w:instrText xml:space="preserve"> PAGEREF _Toc510891964 \h </w:instrText>
            </w:r>
            <w:r>
              <w:rPr>
                <w:noProof/>
                <w:webHidden/>
              </w:rPr>
            </w:r>
            <w:r>
              <w:rPr>
                <w:noProof/>
                <w:webHidden/>
              </w:rPr>
              <w:fldChar w:fldCharType="separate"/>
            </w:r>
            <w:r>
              <w:rPr>
                <w:noProof/>
                <w:webHidden/>
              </w:rPr>
              <w:t>8</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5" w:history="1">
            <w:r w:rsidRPr="00803348">
              <w:rPr>
                <w:rStyle w:val="Hyperlink"/>
                <w:noProof/>
              </w:rPr>
              <w:t>Direct Memory Access</w:t>
            </w:r>
            <w:r>
              <w:rPr>
                <w:noProof/>
                <w:webHidden/>
              </w:rPr>
              <w:tab/>
            </w:r>
            <w:r>
              <w:rPr>
                <w:noProof/>
                <w:webHidden/>
              </w:rPr>
              <w:fldChar w:fldCharType="begin"/>
            </w:r>
            <w:r>
              <w:rPr>
                <w:noProof/>
                <w:webHidden/>
              </w:rPr>
              <w:instrText xml:space="preserve"> PAGEREF _Toc510891965 \h </w:instrText>
            </w:r>
            <w:r>
              <w:rPr>
                <w:noProof/>
                <w:webHidden/>
              </w:rPr>
            </w:r>
            <w:r>
              <w:rPr>
                <w:noProof/>
                <w:webHidden/>
              </w:rPr>
              <w:fldChar w:fldCharType="separate"/>
            </w:r>
            <w:r>
              <w:rPr>
                <w:noProof/>
                <w:webHidden/>
              </w:rPr>
              <w:t>8</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6" w:history="1">
            <w:r w:rsidRPr="00803348">
              <w:rPr>
                <w:rStyle w:val="Hyperlink"/>
                <w:noProof/>
              </w:rPr>
              <w:t>Layering</w:t>
            </w:r>
            <w:r>
              <w:rPr>
                <w:noProof/>
                <w:webHidden/>
              </w:rPr>
              <w:tab/>
            </w:r>
            <w:r>
              <w:rPr>
                <w:noProof/>
                <w:webHidden/>
              </w:rPr>
              <w:fldChar w:fldCharType="begin"/>
            </w:r>
            <w:r>
              <w:rPr>
                <w:noProof/>
                <w:webHidden/>
              </w:rPr>
              <w:instrText xml:space="preserve"> PAGEREF _Toc510891966 \h </w:instrText>
            </w:r>
            <w:r>
              <w:rPr>
                <w:noProof/>
                <w:webHidden/>
              </w:rPr>
            </w:r>
            <w:r>
              <w:rPr>
                <w:noProof/>
                <w:webHidden/>
              </w:rPr>
              <w:fldChar w:fldCharType="separate"/>
            </w:r>
            <w:r>
              <w:rPr>
                <w:noProof/>
                <w:webHidden/>
              </w:rPr>
              <w:t>9</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7" w:history="1">
            <w:r w:rsidRPr="00803348">
              <w:rPr>
                <w:rStyle w:val="Hyperlink"/>
                <w:noProof/>
              </w:rPr>
              <w:t>Multiplexing</w:t>
            </w:r>
            <w:r>
              <w:rPr>
                <w:noProof/>
                <w:webHidden/>
              </w:rPr>
              <w:tab/>
            </w:r>
            <w:r>
              <w:rPr>
                <w:noProof/>
                <w:webHidden/>
              </w:rPr>
              <w:fldChar w:fldCharType="begin"/>
            </w:r>
            <w:r>
              <w:rPr>
                <w:noProof/>
                <w:webHidden/>
              </w:rPr>
              <w:instrText xml:space="preserve"> PAGEREF _Toc510891967 \h </w:instrText>
            </w:r>
            <w:r>
              <w:rPr>
                <w:noProof/>
                <w:webHidden/>
              </w:rPr>
            </w:r>
            <w:r>
              <w:rPr>
                <w:noProof/>
                <w:webHidden/>
              </w:rPr>
              <w:fldChar w:fldCharType="separate"/>
            </w:r>
            <w:r>
              <w:rPr>
                <w:noProof/>
                <w:webHidden/>
              </w:rPr>
              <w:t>9</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8" w:history="1">
            <w:r w:rsidRPr="00803348">
              <w:rPr>
                <w:rStyle w:val="Hyperlink"/>
                <w:noProof/>
              </w:rPr>
              <w:t>Synchronous vs Asynchronous</w:t>
            </w:r>
            <w:r>
              <w:rPr>
                <w:noProof/>
                <w:webHidden/>
              </w:rPr>
              <w:tab/>
            </w:r>
            <w:r>
              <w:rPr>
                <w:noProof/>
                <w:webHidden/>
              </w:rPr>
              <w:fldChar w:fldCharType="begin"/>
            </w:r>
            <w:r>
              <w:rPr>
                <w:noProof/>
                <w:webHidden/>
              </w:rPr>
              <w:instrText xml:space="preserve"> PAGEREF _Toc510891968 \h </w:instrText>
            </w:r>
            <w:r>
              <w:rPr>
                <w:noProof/>
                <w:webHidden/>
              </w:rPr>
            </w:r>
            <w:r>
              <w:rPr>
                <w:noProof/>
                <w:webHidden/>
              </w:rPr>
              <w:fldChar w:fldCharType="separate"/>
            </w:r>
            <w:r>
              <w:rPr>
                <w:noProof/>
                <w:webHidden/>
              </w:rPr>
              <w:t>9</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69" w:history="1">
            <w:r w:rsidRPr="00803348">
              <w:rPr>
                <w:rStyle w:val="Hyperlink"/>
                <w:noProof/>
              </w:rPr>
              <w:t>Caching and Buffering</w:t>
            </w:r>
            <w:r>
              <w:rPr>
                <w:noProof/>
                <w:webHidden/>
              </w:rPr>
              <w:tab/>
            </w:r>
            <w:r>
              <w:rPr>
                <w:noProof/>
                <w:webHidden/>
              </w:rPr>
              <w:fldChar w:fldCharType="begin"/>
            </w:r>
            <w:r>
              <w:rPr>
                <w:noProof/>
                <w:webHidden/>
              </w:rPr>
              <w:instrText xml:space="preserve"> PAGEREF _Toc510891969 \h </w:instrText>
            </w:r>
            <w:r>
              <w:rPr>
                <w:noProof/>
                <w:webHidden/>
              </w:rPr>
            </w:r>
            <w:r>
              <w:rPr>
                <w:noProof/>
                <w:webHidden/>
              </w:rPr>
              <w:fldChar w:fldCharType="separate"/>
            </w:r>
            <w:r>
              <w:rPr>
                <w:noProof/>
                <w:webHidden/>
              </w:rPr>
              <w:t>10</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70" w:history="1">
            <w:r w:rsidRPr="00803348">
              <w:rPr>
                <w:rStyle w:val="Hyperlink"/>
                <w:noProof/>
              </w:rPr>
              <w:t>Bottlenecks, Tuning, 80/20 Rule</w:t>
            </w:r>
            <w:r>
              <w:rPr>
                <w:noProof/>
                <w:webHidden/>
              </w:rPr>
              <w:tab/>
            </w:r>
            <w:r>
              <w:rPr>
                <w:noProof/>
                <w:webHidden/>
              </w:rPr>
              <w:fldChar w:fldCharType="begin"/>
            </w:r>
            <w:r>
              <w:rPr>
                <w:noProof/>
                <w:webHidden/>
              </w:rPr>
              <w:instrText xml:space="preserve"> PAGEREF _Toc510891970 \h </w:instrText>
            </w:r>
            <w:r>
              <w:rPr>
                <w:noProof/>
                <w:webHidden/>
              </w:rPr>
            </w:r>
            <w:r>
              <w:rPr>
                <w:noProof/>
                <w:webHidden/>
              </w:rPr>
              <w:fldChar w:fldCharType="separate"/>
            </w:r>
            <w:r>
              <w:rPr>
                <w:noProof/>
                <w:webHidden/>
              </w:rPr>
              <w:t>10</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71" w:history="1">
            <w:r w:rsidRPr="00803348">
              <w:rPr>
                <w:rStyle w:val="Hyperlink"/>
                <w:noProof/>
              </w:rPr>
              <w:t>Operating System</w:t>
            </w:r>
            <w:r>
              <w:rPr>
                <w:noProof/>
                <w:webHidden/>
              </w:rPr>
              <w:tab/>
            </w:r>
            <w:r>
              <w:rPr>
                <w:noProof/>
                <w:webHidden/>
              </w:rPr>
              <w:fldChar w:fldCharType="begin"/>
            </w:r>
            <w:r>
              <w:rPr>
                <w:noProof/>
                <w:webHidden/>
              </w:rPr>
              <w:instrText xml:space="preserve"> PAGEREF _Toc510891971 \h </w:instrText>
            </w:r>
            <w:r>
              <w:rPr>
                <w:noProof/>
                <w:webHidden/>
              </w:rPr>
            </w:r>
            <w:r>
              <w:rPr>
                <w:noProof/>
                <w:webHidden/>
              </w:rPr>
              <w:fldChar w:fldCharType="separate"/>
            </w:r>
            <w:r>
              <w:rPr>
                <w:noProof/>
                <w:webHidden/>
              </w:rPr>
              <w:t>10</w:t>
            </w:r>
            <w:r>
              <w:rPr>
                <w:noProof/>
                <w:webHidden/>
              </w:rPr>
              <w:fldChar w:fldCharType="end"/>
            </w:r>
          </w:hyperlink>
        </w:p>
        <w:p w:rsidR="00A82F8F" w:rsidRDefault="00A82F8F">
          <w:pPr>
            <w:pStyle w:val="TOC2"/>
            <w:tabs>
              <w:tab w:val="right" w:leader="dot" w:pos="9010"/>
            </w:tabs>
            <w:rPr>
              <w:rFonts w:eastAsiaTheme="minorEastAsia" w:cstheme="minorBidi"/>
              <w:b w:val="0"/>
              <w:iCs w:val="0"/>
              <w:noProof/>
              <w:sz w:val="24"/>
              <w:szCs w:val="24"/>
            </w:rPr>
          </w:pPr>
          <w:hyperlink w:anchor="_Toc510891972" w:history="1">
            <w:r w:rsidRPr="00803348">
              <w:rPr>
                <w:rStyle w:val="Hyperlink"/>
                <w:noProof/>
              </w:rPr>
              <w:t>Processor</w:t>
            </w:r>
            <w:r>
              <w:rPr>
                <w:noProof/>
                <w:webHidden/>
              </w:rPr>
              <w:tab/>
            </w:r>
            <w:r>
              <w:rPr>
                <w:noProof/>
                <w:webHidden/>
              </w:rPr>
              <w:fldChar w:fldCharType="begin"/>
            </w:r>
            <w:r>
              <w:rPr>
                <w:noProof/>
                <w:webHidden/>
              </w:rPr>
              <w:instrText xml:space="preserve"> PAGEREF _Toc510891972 \h </w:instrText>
            </w:r>
            <w:r>
              <w:rPr>
                <w:noProof/>
                <w:webHidden/>
              </w:rPr>
            </w:r>
            <w:r>
              <w:rPr>
                <w:noProof/>
                <w:webHidden/>
              </w:rPr>
              <w:fldChar w:fldCharType="separate"/>
            </w:r>
            <w:r>
              <w:rPr>
                <w:noProof/>
                <w:webHidden/>
              </w:rPr>
              <w:t>13</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73" w:history="1">
            <w:r w:rsidRPr="00803348">
              <w:rPr>
                <w:rStyle w:val="Hyperlink"/>
                <w:noProof/>
              </w:rPr>
              <w:t>Protection</w:t>
            </w:r>
            <w:r>
              <w:rPr>
                <w:noProof/>
                <w:webHidden/>
              </w:rPr>
              <w:tab/>
            </w:r>
            <w:r>
              <w:rPr>
                <w:noProof/>
                <w:webHidden/>
              </w:rPr>
              <w:fldChar w:fldCharType="begin"/>
            </w:r>
            <w:r>
              <w:rPr>
                <w:noProof/>
                <w:webHidden/>
              </w:rPr>
              <w:instrText xml:space="preserve"> PAGEREF _Toc510891973 \h </w:instrText>
            </w:r>
            <w:r>
              <w:rPr>
                <w:noProof/>
                <w:webHidden/>
              </w:rPr>
            </w:r>
            <w:r>
              <w:rPr>
                <w:noProof/>
                <w:webHidden/>
              </w:rPr>
              <w:fldChar w:fldCharType="separate"/>
            </w:r>
            <w:r>
              <w:rPr>
                <w:noProof/>
                <w:webHidden/>
              </w:rPr>
              <w:t>13</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74" w:history="1">
            <w:r w:rsidRPr="00803348">
              <w:rPr>
                <w:rStyle w:val="Hyperlink"/>
                <w:noProof/>
              </w:rPr>
              <w:t>Low Level Protection</w:t>
            </w:r>
            <w:r>
              <w:rPr>
                <w:noProof/>
                <w:webHidden/>
              </w:rPr>
              <w:tab/>
            </w:r>
            <w:r>
              <w:rPr>
                <w:noProof/>
                <w:webHidden/>
              </w:rPr>
              <w:fldChar w:fldCharType="begin"/>
            </w:r>
            <w:r>
              <w:rPr>
                <w:noProof/>
                <w:webHidden/>
              </w:rPr>
              <w:instrText xml:space="preserve"> PAGEREF _Toc510891974 \h </w:instrText>
            </w:r>
            <w:r>
              <w:rPr>
                <w:noProof/>
                <w:webHidden/>
              </w:rPr>
            </w:r>
            <w:r>
              <w:rPr>
                <w:noProof/>
                <w:webHidden/>
              </w:rPr>
              <w:fldChar w:fldCharType="separate"/>
            </w:r>
            <w:r>
              <w:rPr>
                <w:noProof/>
                <w:webHidden/>
              </w:rPr>
              <w:t>13</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75" w:history="1">
            <w:r w:rsidRPr="00803348">
              <w:rPr>
                <w:rStyle w:val="Hyperlink"/>
                <w:noProof/>
              </w:rPr>
              <w:t>OS Structures</w:t>
            </w:r>
            <w:r>
              <w:rPr>
                <w:noProof/>
                <w:webHidden/>
              </w:rPr>
              <w:tab/>
            </w:r>
            <w:r>
              <w:rPr>
                <w:noProof/>
                <w:webHidden/>
              </w:rPr>
              <w:fldChar w:fldCharType="begin"/>
            </w:r>
            <w:r>
              <w:rPr>
                <w:noProof/>
                <w:webHidden/>
              </w:rPr>
              <w:instrText xml:space="preserve"> PAGEREF _Toc510891975 \h </w:instrText>
            </w:r>
            <w:r>
              <w:rPr>
                <w:noProof/>
                <w:webHidden/>
              </w:rPr>
            </w:r>
            <w:r>
              <w:rPr>
                <w:noProof/>
                <w:webHidden/>
              </w:rPr>
              <w:fldChar w:fldCharType="separate"/>
            </w:r>
            <w:r>
              <w:rPr>
                <w:noProof/>
                <w:webHidden/>
              </w:rPr>
              <w:t>14</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76" w:history="1">
            <w:r w:rsidRPr="00803348">
              <w:rPr>
                <w:rStyle w:val="Hyperlink"/>
                <w:noProof/>
              </w:rPr>
              <w:t>Authentication</w:t>
            </w:r>
            <w:r>
              <w:rPr>
                <w:noProof/>
                <w:webHidden/>
              </w:rPr>
              <w:tab/>
            </w:r>
            <w:r>
              <w:rPr>
                <w:noProof/>
                <w:webHidden/>
              </w:rPr>
              <w:fldChar w:fldCharType="begin"/>
            </w:r>
            <w:r>
              <w:rPr>
                <w:noProof/>
                <w:webHidden/>
              </w:rPr>
              <w:instrText xml:space="preserve"> PAGEREF _Toc510891976 \h </w:instrText>
            </w:r>
            <w:r>
              <w:rPr>
                <w:noProof/>
                <w:webHidden/>
              </w:rPr>
            </w:r>
            <w:r>
              <w:rPr>
                <w:noProof/>
                <w:webHidden/>
              </w:rPr>
              <w:fldChar w:fldCharType="separate"/>
            </w:r>
            <w:r>
              <w:rPr>
                <w:noProof/>
                <w:webHidden/>
              </w:rPr>
              <w:t>17</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77" w:history="1">
            <w:r w:rsidRPr="00803348">
              <w:rPr>
                <w:rStyle w:val="Hyperlink"/>
                <w:noProof/>
              </w:rPr>
              <w:t>Access Matrix</w:t>
            </w:r>
            <w:r>
              <w:rPr>
                <w:noProof/>
                <w:webHidden/>
              </w:rPr>
              <w:tab/>
            </w:r>
            <w:r>
              <w:rPr>
                <w:noProof/>
                <w:webHidden/>
              </w:rPr>
              <w:fldChar w:fldCharType="begin"/>
            </w:r>
            <w:r>
              <w:rPr>
                <w:noProof/>
                <w:webHidden/>
              </w:rPr>
              <w:instrText xml:space="preserve"> PAGEREF _Toc510891977 \h </w:instrText>
            </w:r>
            <w:r>
              <w:rPr>
                <w:noProof/>
                <w:webHidden/>
              </w:rPr>
            </w:r>
            <w:r>
              <w:rPr>
                <w:noProof/>
                <w:webHidden/>
              </w:rPr>
              <w:fldChar w:fldCharType="separate"/>
            </w:r>
            <w:r>
              <w:rPr>
                <w:noProof/>
                <w:webHidden/>
              </w:rPr>
              <w:t>17</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78" w:history="1">
            <w:r w:rsidRPr="00803348">
              <w:rPr>
                <w:rStyle w:val="Hyperlink"/>
                <w:noProof/>
              </w:rPr>
              <w:t>Processes</w:t>
            </w:r>
            <w:r>
              <w:rPr>
                <w:noProof/>
                <w:webHidden/>
              </w:rPr>
              <w:tab/>
            </w:r>
            <w:r>
              <w:rPr>
                <w:noProof/>
                <w:webHidden/>
              </w:rPr>
              <w:fldChar w:fldCharType="begin"/>
            </w:r>
            <w:r>
              <w:rPr>
                <w:noProof/>
                <w:webHidden/>
              </w:rPr>
              <w:instrText xml:space="preserve"> PAGEREF _Toc510891978 \h </w:instrText>
            </w:r>
            <w:r>
              <w:rPr>
                <w:noProof/>
                <w:webHidden/>
              </w:rPr>
            </w:r>
            <w:r>
              <w:rPr>
                <w:noProof/>
                <w:webHidden/>
              </w:rPr>
              <w:fldChar w:fldCharType="separate"/>
            </w:r>
            <w:r>
              <w:rPr>
                <w:noProof/>
                <w:webHidden/>
              </w:rPr>
              <w:t>18</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79" w:history="1">
            <w:r w:rsidRPr="00803348">
              <w:rPr>
                <w:rStyle w:val="Hyperlink"/>
                <w:noProof/>
              </w:rPr>
              <w:t>Process Concept</w:t>
            </w:r>
            <w:r>
              <w:rPr>
                <w:noProof/>
                <w:webHidden/>
              </w:rPr>
              <w:tab/>
            </w:r>
            <w:r>
              <w:rPr>
                <w:noProof/>
                <w:webHidden/>
              </w:rPr>
              <w:fldChar w:fldCharType="begin"/>
            </w:r>
            <w:r>
              <w:rPr>
                <w:noProof/>
                <w:webHidden/>
              </w:rPr>
              <w:instrText xml:space="preserve"> PAGEREF _Toc510891979 \h </w:instrText>
            </w:r>
            <w:r>
              <w:rPr>
                <w:noProof/>
                <w:webHidden/>
              </w:rPr>
            </w:r>
            <w:r>
              <w:rPr>
                <w:noProof/>
                <w:webHidden/>
              </w:rPr>
              <w:fldChar w:fldCharType="separate"/>
            </w:r>
            <w:r>
              <w:rPr>
                <w:noProof/>
                <w:webHidden/>
              </w:rPr>
              <w:t>18</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80" w:history="1">
            <w:r w:rsidRPr="00803348">
              <w:rPr>
                <w:rStyle w:val="Hyperlink"/>
                <w:noProof/>
              </w:rPr>
              <w:t>Process Lifestyle</w:t>
            </w:r>
            <w:r>
              <w:rPr>
                <w:noProof/>
                <w:webHidden/>
              </w:rPr>
              <w:tab/>
            </w:r>
            <w:r>
              <w:rPr>
                <w:noProof/>
                <w:webHidden/>
              </w:rPr>
              <w:fldChar w:fldCharType="begin"/>
            </w:r>
            <w:r>
              <w:rPr>
                <w:noProof/>
                <w:webHidden/>
              </w:rPr>
              <w:instrText xml:space="preserve"> PAGEREF _Toc510891980 \h </w:instrText>
            </w:r>
            <w:r>
              <w:rPr>
                <w:noProof/>
                <w:webHidden/>
              </w:rPr>
            </w:r>
            <w:r>
              <w:rPr>
                <w:noProof/>
                <w:webHidden/>
              </w:rPr>
              <w:fldChar w:fldCharType="separate"/>
            </w:r>
            <w:r>
              <w:rPr>
                <w:noProof/>
                <w:webHidden/>
              </w:rPr>
              <w:t>19</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81" w:history="1">
            <w:r w:rsidRPr="00803348">
              <w:rPr>
                <w:rStyle w:val="Hyperlink"/>
                <w:noProof/>
              </w:rPr>
              <w:t>Process Management</w:t>
            </w:r>
            <w:r>
              <w:rPr>
                <w:noProof/>
                <w:webHidden/>
              </w:rPr>
              <w:tab/>
            </w:r>
            <w:r>
              <w:rPr>
                <w:noProof/>
                <w:webHidden/>
              </w:rPr>
              <w:fldChar w:fldCharType="begin"/>
            </w:r>
            <w:r>
              <w:rPr>
                <w:noProof/>
                <w:webHidden/>
              </w:rPr>
              <w:instrText xml:space="preserve"> PAGEREF _Toc510891981 \h </w:instrText>
            </w:r>
            <w:r>
              <w:rPr>
                <w:noProof/>
                <w:webHidden/>
              </w:rPr>
            </w:r>
            <w:r>
              <w:rPr>
                <w:noProof/>
                <w:webHidden/>
              </w:rPr>
              <w:fldChar w:fldCharType="separate"/>
            </w:r>
            <w:r>
              <w:rPr>
                <w:noProof/>
                <w:webHidden/>
              </w:rPr>
              <w:t>20</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82" w:history="1">
            <w:r w:rsidRPr="00803348">
              <w:rPr>
                <w:rStyle w:val="Hyperlink"/>
                <w:noProof/>
              </w:rPr>
              <w:t>Inter-Process Communication (IPC)</w:t>
            </w:r>
            <w:r>
              <w:rPr>
                <w:noProof/>
                <w:webHidden/>
              </w:rPr>
              <w:tab/>
            </w:r>
            <w:r>
              <w:rPr>
                <w:noProof/>
                <w:webHidden/>
              </w:rPr>
              <w:fldChar w:fldCharType="begin"/>
            </w:r>
            <w:r>
              <w:rPr>
                <w:noProof/>
                <w:webHidden/>
              </w:rPr>
              <w:instrText xml:space="preserve"> PAGEREF _Toc510891982 \h </w:instrText>
            </w:r>
            <w:r>
              <w:rPr>
                <w:noProof/>
                <w:webHidden/>
              </w:rPr>
            </w:r>
            <w:r>
              <w:rPr>
                <w:noProof/>
                <w:webHidden/>
              </w:rPr>
              <w:fldChar w:fldCharType="separate"/>
            </w:r>
            <w:r>
              <w:rPr>
                <w:noProof/>
                <w:webHidden/>
              </w:rPr>
              <w:t>21</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83" w:history="1">
            <w:r w:rsidRPr="00803348">
              <w:rPr>
                <w:rStyle w:val="Hyperlink"/>
                <w:noProof/>
              </w:rPr>
              <w:t>Scheduling</w:t>
            </w:r>
            <w:r>
              <w:rPr>
                <w:noProof/>
                <w:webHidden/>
              </w:rPr>
              <w:tab/>
            </w:r>
            <w:r>
              <w:rPr>
                <w:noProof/>
                <w:webHidden/>
              </w:rPr>
              <w:fldChar w:fldCharType="begin"/>
            </w:r>
            <w:r>
              <w:rPr>
                <w:noProof/>
                <w:webHidden/>
              </w:rPr>
              <w:instrText xml:space="preserve"> PAGEREF _Toc510891983 \h </w:instrText>
            </w:r>
            <w:r>
              <w:rPr>
                <w:noProof/>
                <w:webHidden/>
              </w:rPr>
            </w:r>
            <w:r>
              <w:rPr>
                <w:noProof/>
                <w:webHidden/>
              </w:rPr>
              <w:fldChar w:fldCharType="separate"/>
            </w:r>
            <w:r>
              <w:rPr>
                <w:noProof/>
                <w:webHidden/>
              </w:rPr>
              <w:t>24</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84" w:history="1">
            <w:r w:rsidRPr="00803348">
              <w:rPr>
                <w:rStyle w:val="Hyperlink"/>
                <w:noProof/>
              </w:rPr>
              <w:t>Scheduling Concepts</w:t>
            </w:r>
            <w:r>
              <w:rPr>
                <w:noProof/>
                <w:webHidden/>
              </w:rPr>
              <w:tab/>
            </w:r>
            <w:r>
              <w:rPr>
                <w:noProof/>
                <w:webHidden/>
              </w:rPr>
              <w:fldChar w:fldCharType="begin"/>
            </w:r>
            <w:r>
              <w:rPr>
                <w:noProof/>
                <w:webHidden/>
              </w:rPr>
              <w:instrText xml:space="preserve"> PAGEREF _Toc510891984 \h </w:instrText>
            </w:r>
            <w:r>
              <w:rPr>
                <w:noProof/>
                <w:webHidden/>
              </w:rPr>
            </w:r>
            <w:r>
              <w:rPr>
                <w:noProof/>
                <w:webHidden/>
              </w:rPr>
              <w:fldChar w:fldCharType="separate"/>
            </w:r>
            <w:r>
              <w:rPr>
                <w:noProof/>
                <w:webHidden/>
              </w:rPr>
              <w:t>24</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85" w:history="1">
            <w:r w:rsidRPr="00803348">
              <w:rPr>
                <w:rStyle w:val="Hyperlink"/>
                <w:noProof/>
              </w:rPr>
              <w:t>Scheduling Criteria</w:t>
            </w:r>
            <w:r>
              <w:rPr>
                <w:noProof/>
                <w:webHidden/>
              </w:rPr>
              <w:tab/>
            </w:r>
            <w:r>
              <w:rPr>
                <w:noProof/>
                <w:webHidden/>
              </w:rPr>
              <w:fldChar w:fldCharType="begin"/>
            </w:r>
            <w:r>
              <w:rPr>
                <w:noProof/>
                <w:webHidden/>
              </w:rPr>
              <w:instrText xml:space="preserve"> PAGEREF _Toc510891985 \h </w:instrText>
            </w:r>
            <w:r>
              <w:rPr>
                <w:noProof/>
                <w:webHidden/>
              </w:rPr>
            </w:r>
            <w:r>
              <w:rPr>
                <w:noProof/>
                <w:webHidden/>
              </w:rPr>
              <w:fldChar w:fldCharType="separate"/>
            </w:r>
            <w:r>
              <w:rPr>
                <w:noProof/>
                <w:webHidden/>
              </w:rPr>
              <w:t>25</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86" w:history="1">
            <w:r w:rsidRPr="00803348">
              <w:rPr>
                <w:rStyle w:val="Hyperlink"/>
                <w:noProof/>
              </w:rPr>
              <w:t>Scheduling Algorithms</w:t>
            </w:r>
            <w:r>
              <w:rPr>
                <w:noProof/>
                <w:webHidden/>
              </w:rPr>
              <w:tab/>
            </w:r>
            <w:r>
              <w:rPr>
                <w:noProof/>
                <w:webHidden/>
              </w:rPr>
              <w:fldChar w:fldCharType="begin"/>
            </w:r>
            <w:r>
              <w:rPr>
                <w:noProof/>
                <w:webHidden/>
              </w:rPr>
              <w:instrText xml:space="preserve"> PAGEREF _Toc510891986 \h </w:instrText>
            </w:r>
            <w:r>
              <w:rPr>
                <w:noProof/>
                <w:webHidden/>
              </w:rPr>
            </w:r>
            <w:r>
              <w:rPr>
                <w:noProof/>
                <w:webHidden/>
              </w:rPr>
              <w:fldChar w:fldCharType="separate"/>
            </w:r>
            <w:r>
              <w:rPr>
                <w:noProof/>
                <w:webHidden/>
              </w:rPr>
              <w:t>25</w:t>
            </w:r>
            <w:r>
              <w:rPr>
                <w:noProof/>
                <w:webHidden/>
              </w:rPr>
              <w:fldChar w:fldCharType="end"/>
            </w:r>
          </w:hyperlink>
        </w:p>
        <w:p w:rsidR="00A82F8F" w:rsidRDefault="00A82F8F">
          <w:pPr>
            <w:pStyle w:val="TOC2"/>
            <w:tabs>
              <w:tab w:val="right" w:leader="dot" w:pos="9010"/>
            </w:tabs>
            <w:rPr>
              <w:rFonts w:eastAsiaTheme="minorEastAsia" w:cstheme="minorBidi"/>
              <w:b w:val="0"/>
              <w:iCs w:val="0"/>
              <w:noProof/>
              <w:sz w:val="24"/>
              <w:szCs w:val="24"/>
            </w:rPr>
          </w:pPr>
          <w:hyperlink w:anchor="_Toc510891987" w:history="1">
            <w:r w:rsidRPr="00803348">
              <w:rPr>
                <w:rStyle w:val="Hyperlink"/>
                <w:noProof/>
              </w:rPr>
              <w:t>Memory Management</w:t>
            </w:r>
            <w:r>
              <w:rPr>
                <w:noProof/>
                <w:webHidden/>
              </w:rPr>
              <w:tab/>
            </w:r>
            <w:r>
              <w:rPr>
                <w:noProof/>
                <w:webHidden/>
              </w:rPr>
              <w:fldChar w:fldCharType="begin"/>
            </w:r>
            <w:r>
              <w:rPr>
                <w:noProof/>
                <w:webHidden/>
              </w:rPr>
              <w:instrText xml:space="preserve"> PAGEREF _Toc510891987 \h </w:instrText>
            </w:r>
            <w:r>
              <w:rPr>
                <w:noProof/>
                <w:webHidden/>
              </w:rPr>
            </w:r>
            <w:r>
              <w:rPr>
                <w:noProof/>
                <w:webHidden/>
              </w:rPr>
              <w:fldChar w:fldCharType="separate"/>
            </w:r>
            <w:r>
              <w:rPr>
                <w:noProof/>
                <w:webHidden/>
              </w:rPr>
              <w:t>28</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88" w:history="1">
            <w:r w:rsidRPr="00803348">
              <w:rPr>
                <w:rStyle w:val="Hyperlink"/>
                <w:noProof/>
              </w:rPr>
              <w:t>Virtual Addressing</w:t>
            </w:r>
            <w:r>
              <w:rPr>
                <w:noProof/>
                <w:webHidden/>
              </w:rPr>
              <w:tab/>
            </w:r>
            <w:r>
              <w:rPr>
                <w:noProof/>
                <w:webHidden/>
              </w:rPr>
              <w:fldChar w:fldCharType="begin"/>
            </w:r>
            <w:r>
              <w:rPr>
                <w:noProof/>
                <w:webHidden/>
              </w:rPr>
              <w:instrText xml:space="preserve"> PAGEREF _Toc510891988 \h </w:instrText>
            </w:r>
            <w:r>
              <w:rPr>
                <w:noProof/>
                <w:webHidden/>
              </w:rPr>
            </w:r>
            <w:r>
              <w:rPr>
                <w:noProof/>
                <w:webHidden/>
              </w:rPr>
              <w:fldChar w:fldCharType="separate"/>
            </w:r>
            <w:r>
              <w:rPr>
                <w:noProof/>
                <w:webHidden/>
              </w:rPr>
              <w:t>28</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89" w:history="1">
            <w:r w:rsidRPr="00803348">
              <w:rPr>
                <w:rStyle w:val="Hyperlink"/>
                <w:noProof/>
              </w:rPr>
              <w:t>Memory Management</w:t>
            </w:r>
            <w:r>
              <w:rPr>
                <w:noProof/>
                <w:webHidden/>
              </w:rPr>
              <w:tab/>
            </w:r>
            <w:r>
              <w:rPr>
                <w:noProof/>
                <w:webHidden/>
              </w:rPr>
              <w:fldChar w:fldCharType="begin"/>
            </w:r>
            <w:r>
              <w:rPr>
                <w:noProof/>
                <w:webHidden/>
              </w:rPr>
              <w:instrText xml:space="preserve"> PAGEREF _Toc510891989 \h </w:instrText>
            </w:r>
            <w:r>
              <w:rPr>
                <w:noProof/>
                <w:webHidden/>
              </w:rPr>
            </w:r>
            <w:r>
              <w:rPr>
                <w:noProof/>
                <w:webHidden/>
              </w:rPr>
              <w:fldChar w:fldCharType="separate"/>
            </w:r>
            <w:r>
              <w:rPr>
                <w:noProof/>
                <w:webHidden/>
              </w:rPr>
              <w:t>28</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90" w:history="1">
            <w:r w:rsidRPr="00803348">
              <w:rPr>
                <w:rStyle w:val="Hyperlink"/>
                <w:noProof/>
              </w:rPr>
              <w:t>Address Binding Problem</w:t>
            </w:r>
            <w:r>
              <w:rPr>
                <w:noProof/>
                <w:webHidden/>
              </w:rPr>
              <w:tab/>
            </w:r>
            <w:r>
              <w:rPr>
                <w:noProof/>
                <w:webHidden/>
              </w:rPr>
              <w:fldChar w:fldCharType="begin"/>
            </w:r>
            <w:r>
              <w:rPr>
                <w:noProof/>
                <w:webHidden/>
              </w:rPr>
              <w:instrText xml:space="preserve"> PAGEREF _Toc510891990 \h </w:instrText>
            </w:r>
            <w:r>
              <w:rPr>
                <w:noProof/>
                <w:webHidden/>
              </w:rPr>
            </w:r>
            <w:r>
              <w:rPr>
                <w:noProof/>
                <w:webHidden/>
              </w:rPr>
              <w:fldChar w:fldCharType="separate"/>
            </w:r>
            <w:r>
              <w:rPr>
                <w:noProof/>
                <w:webHidden/>
              </w:rPr>
              <w:t>29</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91" w:history="1">
            <w:r w:rsidRPr="00803348">
              <w:rPr>
                <w:rStyle w:val="Hyperlink"/>
                <w:noProof/>
              </w:rPr>
              <w:t>Allocation</w:t>
            </w:r>
            <w:r>
              <w:rPr>
                <w:noProof/>
                <w:webHidden/>
              </w:rPr>
              <w:tab/>
            </w:r>
            <w:r>
              <w:rPr>
                <w:noProof/>
                <w:webHidden/>
              </w:rPr>
              <w:fldChar w:fldCharType="begin"/>
            </w:r>
            <w:r>
              <w:rPr>
                <w:noProof/>
                <w:webHidden/>
              </w:rPr>
              <w:instrText xml:space="preserve"> PAGEREF _Toc510891991 \h </w:instrText>
            </w:r>
            <w:r>
              <w:rPr>
                <w:noProof/>
                <w:webHidden/>
              </w:rPr>
            </w:r>
            <w:r>
              <w:rPr>
                <w:noProof/>
                <w:webHidden/>
              </w:rPr>
              <w:fldChar w:fldCharType="separate"/>
            </w:r>
            <w:r>
              <w:rPr>
                <w:noProof/>
                <w:webHidden/>
              </w:rPr>
              <w:t>30</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92" w:history="1">
            <w:r w:rsidRPr="00803348">
              <w:rPr>
                <w:rStyle w:val="Hyperlink"/>
                <w:noProof/>
              </w:rPr>
              <w:t>Paging</w:t>
            </w:r>
            <w:r>
              <w:rPr>
                <w:noProof/>
                <w:webHidden/>
              </w:rPr>
              <w:tab/>
            </w:r>
            <w:r>
              <w:rPr>
                <w:noProof/>
                <w:webHidden/>
              </w:rPr>
              <w:fldChar w:fldCharType="begin"/>
            </w:r>
            <w:r>
              <w:rPr>
                <w:noProof/>
                <w:webHidden/>
              </w:rPr>
              <w:instrText xml:space="preserve"> PAGEREF _Toc510891992 \h </w:instrText>
            </w:r>
            <w:r>
              <w:rPr>
                <w:noProof/>
                <w:webHidden/>
              </w:rPr>
            </w:r>
            <w:r>
              <w:rPr>
                <w:noProof/>
                <w:webHidden/>
              </w:rPr>
              <w:fldChar w:fldCharType="separate"/>
            </w:r>
            <w:r>
              <w:rPr>
                <w:noProof/>
                <w:webHidden/>
              </w:rPr>
              <w:t>32</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93" w:history="1">
            <w:r w:rsidRPr="00803348">
              <w:rPr>
                <w:rStyle w:val="Hyperlink"/>
                <w:noProof/>
              </w:rPr>
              <w:t>Paged Virtual Memory</w:t>
            </w:r>
            <w:r>
              <w:rPr>
                <w:noProof/>
                <w:webHidden/>
              </w:rPr>
              <w:tab/>
            </w:r>
            <w:r>
              <w:rPr>
                <w:noProof/>
                <w:webHidden/>
              </w:rPr>
              <w:fldChar w:fldCharType="begin"/>
            </w:r>
            <w:r>
              <w:rPr>
                <w:noProof/>
                <w:webHidden/>
              </w:rPr>
              <w:instrText xml:space="preserve"> PAGEREF _Toc510891993 \h </w:instrText>
            </w:r>
            <w:r>
              <w:rPr>
                <w:noProof/>
                <w:webHidden/>
              </w:rPr>
            </w:r>
            <w:r>
              <w:rPr>
                <w:noProof/>
                <w:webHidden/>
              </w:rPr>
              <w:fldChar w:fldCharType="separate"/>
            </w:r>
            <w:r>
              <w:rPr>
                <w:noProof/>
                <w:webHidden/>
              </w:rPr>
              <w:t>32</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94" w:history="1">
            <w:r w:rsidRPr="00803348">
              <w:rPr>
                <w:rStyle w:val="Hyperlink"/>
                <w:noProof/>
              </w:rPr>
              <w:t>Virtual Memory</w:t>
            </w:r>
            <w:r>
              <w:rPr>
                <w:noProof/>
                <w:webHidden/>
              </w:rPr>
              <w:tab/>
            </w:r>
            <w:r>
              <w:rPr>
                <w:noProof/>
                <w:webHidden/>
              </w:rPr>
              <w:fldChar w:fldCharType="begin"/>
            </w:r>
            <w:r>
              <w:rPr>
                <w:noProof/>
                <w:webHidden/>
              </w:rPr>
              <w:instrText xml:space="preserve"> PAGEREF _Toc510891994 \h </w:instrText>
            </w:r>
            <w:r>
              <w:rPr>
                <w:noProof/>
                <w:webHidden/>
              </w:rPr>
            </w:r>
            <w:r>
              <w:rPr>
                <w:noProof/>
                <w:webHidden/>
              </w:rPr>
              <w:fldChar w:fldCharType="separate"/>
            </w:r>
            <w:r>
              <w:rPr>
                <w:noProof/>
                <w:webHidden/>
              </w:rPr>
              <w:t>35</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95" w:history="1">
            <w:r w:rsidRPr="00803348">
              <w:rPr>
                <w:rStyle w:val="Hyperlink"/>
                <w:noProof/>
              </w:rPr>
              <w:t>Performance</w:t>
            </w:r>
            <w:r>
              <w:rPr>
                <w:noProof/>
                <w:webHidden/>
              </w:rPr>
              <w:tab/>
            </w:r>
            <w:r>
              <w:rPr>
                <w:noProof/>
                <w:webHidden/>
              </w:rPr>
              <w:fldChar w:fldCharType="begin"/>
            </w:r>
            <w:r>
              <w:rPr>
                <w:noProof/>
                <w:webHidden/>
              </w:rPr>
              <w:instrText xml:space="preserve"> PAGEREF _Toc510891995 \h </w:instrText>
            </w:r>
            <w:r>
              <w:rPr>
                <w:noProof/>
                <w:webHidden/>
              </w:rPr>
            </w:r>
            <w:r>
              <w:rPr>
                <w:noProof/>
                <w:webHidden/>
              </w:rPr>
              <w:fldChar w:fldCharType="separate"/>
            </w:r>
            <w:r>
              <w:rPr>
                <w:noProof/>
                <w:webHidden/>
              </w:rPr>
              <w:t>39</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96" w:history="1">
            <w:r w:rsidRPr="00803348">
              <w:rPr>
                <w:rStyle w:val="Hyperlink"/>
                <w:noProof/>
              </w:rPr>
              <w:t>Frame Allocation</w:t>
            </w:r>
            <w:r>
              <w:rPr>
                <w:noProof/>
                <w:webHidden/>
              </w:rPr>
              <w:tab/>
            </w:r>
            <w:r>
              <w:rPr>
                <w:noProof/>
                <w:webHidden/>
              </w:rPr>
              <w:fldChar w:fldCharType="begin"/>
            </w:r>
            <w:r>
              <w:rPr>
                <w:noProof/>
                <w:webHidden/>
              </w:rPr>
              <w:instrText xml:space="preserve"> PAGEREF _Toc510891996 \h </w:instrText>
            </w:r>
            <w:r>
              <w:rPr>
                <w:noProof/>
                <w:webHidden/>
              </w:rPr>
            </w:r>
            <w:r>
              <w:rPr>
                <w:noProof/>
                <w:webHidden/>
              </w:rPr>
              <w:fldChar w:fldCharType="separate"/>
            </w:r>
            <w:r>
              <w:rPr>
                <w:noProof/>
                <w:webHidden/>
              </w:rPr>
              <w:t>39</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1997" w:history="1">
            <w:r w:rsidRPr="00803348">
              <w:rPr>
                <w:rStyle w:val="Hyperlink"/>
                <w:noProof/>
              </w:rPr>
              <w:t>Segmentation</w:t>
            </w:r>
            <w:r>
              <w:rPr>
                <w:noProof/>
                <w:webHidden/>
              </w:rPr>
              <w:tab/>
            </w:r>
            <w:r>
              <w:rPr>
                <w:noProof/>
                <w:webHidden/>
              </w:rPr>
              <w:fldChar w:fldCharType="begin"/>
            </w:r>
            <w:r>
              <w:rPr>
                <w:noProof/>
                <w:webHidden/>
              </w:rPr>
              <w:instrText xml:space="preserve"> PAGEREF _Toc510891997 \h </w:instrText>
            </w:r>
            <w:r>
              <w:rPr>
                <w:noProof/>
                <w:webHidden/>
              </w:rPr>
            </w:r>
            <w:r>
              <w:rPr>
                <w:noProof/>
                <w:webHidden/>
              </w:rPr>
              <w:fldChar w:fldCharType="separate"/>
            </w:r>
            <w:r>
              <w:rPr>
                <w:noProof/>
                <w:webHidden/>
              </w:rPr>
              <w:t>41</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98" w:history="1">
            <w:r w:rsidRPr="00803348">
              <w:rPr>
                <w:rStyle w:val="Hyperlink"/>
                <w:noProof/>
              </w:rPr>
              <w:t>Implementing Segments</w:t>
            </w:r>
            <w:r>
              <w:rPr>
                <w:noProof/>
                <w:webHidden/>
              </w:rPr>
              <w:tab/>
            </w:r>
            <w:r>
              <w:rPr>
                <w:noProof/>
                <w:webHidden/>
              </w:rPr>
              <w:fldChar w:fldCharType="begin"/>
            </w:r>
            <w:r>
              <w:rPr>
                <w:noProof/>
                <w:webHidden/>
              </w:rPr>
              <w:instrText xml:space="preserve"> PAGEREF _Toc510891998 \h </w:instrText>
            </w:r>
            <w:r>
              <w:rPr>
                <w:noProof/>
                <w:webHidden/>
              </w:rPr>
            </w:r>
            <w:r>
              <w:rPr>
                <w:noProof/>
                <w:webHidden/>
              </w:rPr>
              <w:fldChar w:fldCharType="separate"/>
            </w:r>
            <w:r>
              <w:rPr>
                <w:noProof/>
                <w:webHidden/>
              </w:rPr>
              <w:t>42</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1999" w:history="1">
            <w:r w:rsidRPr="00803348">
              <w:rPr>
                <w:rStyle w:val="Hyperlink"/>
                <w:noProof/>
              </w:rPr>
              <w:t>Protection and Sharing</w:t>
            </w:r>
            <w:r>
              <w:rPr>
                <w:noProof/>
                <w:webHidden/>
              </w:rPr>
              <w:tab/>
            </w:r>
            <w:r>
              <w:rPr>
                <w:noProof/>
                <w:webHidden/>
              </w:rPr>
              <w:fldChar w:fldCharType="begin"/>
            </w:r>
            <w:r>
              <w:rPr>
                <w:noProof/>
                <w:webHidden/>
              </w:rPr>
              <w:instrText xml:space="preserve"> PAGEREF _Toc510891999 \h </w:instrText>
            </w:r>
            <w:r>
              <w:rPr>
                <w:noProof/>
                <w:webHidden/>
              </w:rPr>
            </w:r>
            <w:r>
              <w:rPr>
                <w:noProof/>
                <w:webHidden/>
              </w:rPr>
              <w:fldChar w:fldCharType="separate"/>
            </w:r>
            <w:r>
              <w:rPr>
                <w:noProof/>
                <w:webHidden/>
              </w:rPr>
              <w:t>42</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00" w:history="1">
            <w:r w:rsidRPr="00803348">
              <w:rPr>
                <w:rStyle w:val="Hyperlink"/>
                <w:noProof/>
              </w:rPr>
              <w:t>Segmentation vs Paging</w:t>
            </w:r>
            <w:r>
              <w:rPr>
                <w:noProof/>
                <w:webHidden/>
              </w:rPr>
              <w:tab/>
            </w:r>
            <w:r>
              <w:rPr>
                <w:noProof/>
                <w:webHidden/>
              </w:rPr>
              <w:fldChar w:fldCharType="begin"/>
            </w:r>
            <w:r>
              <w:rPr>
                <w:noProof/>
                <w:webHidden/>
              </w:rPr>
              <w:instrText xml:space="preserve"> PAGEREF _Toc510892000 \h </w:instrText>
            </w:r>
            <w:r>
              <w:rPr>
                <w:noProof/>
                <w:webHidden/>
              </w:rPr>
            </w:r>
            <w:r>
              <w:rPr>
                <w:noProof/>
                <w:webHidden/>
              </w:rPr>
              <w:fldChar w:fldCharType="separate"/>
            </w:r>
            <w:r>
              <w:rPr>
                <w:noProof/>
                <w:webHidden/>
              </w:rPr>
              <w:t>44</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01" w:history="1">
            <w:r w:rsidRPr="00803348">
              <w:rPr>
                <w:rStyle w:val="Hyperlink"/>
                <w:noProof/>
              </w:rPr>
              <w:t>Combining Segmentation and Paging</w:t>
            </w:r>
            <w:r>
              <w:rPr>
                <w:noProof/>
                <w:webHidden/>
              </w:rPr>
              <w:tab/>
            </w:r>
            <w:r>
              <w:rPr>
                <w:noProof/>
                <w:webHidden/>
              </w:rPr>
              <w:fldChar w:fldCharType="begin"/>
            </w:r>
            <w:r>
              <w:rPr>
                <w:noProof/>
                <w:webHidden/>
              </w:rPr>
              <w:instrText xml:space="preserve"> PAGEREF _Toc510892001 \h </w:instrText>
            </w:r>
            <w:r>
              <w:rPr>
                <w:noProof/>
                <w:webHidden/>
              </w:rPr>
            </w:r>
            <w:r>
              <w:rPr>
                <w:noProof/>
                <w:webHidden/>
              </w:rPr>
              <w:fldChar w:fldCharType="separate"/>
            </w:r>
            <w:r>
              <w:rPr>
                <w:noProof/>
                <w:webHidden/>
              </w:rPr>
              <w:t>44</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02" w:history="1">
            <w:r w:rsidRPr="00803348">
              <w:rPr>
                <w:rStyle w:val="Hyperlink"/>
                <w:noProof/>
              </w:rPr>
              <w:t>Memory Summary</w:t>
            </w:r>
            <w:r>
              <w:rPr>
                <w:noProof/>
                <w:webHidden/>
              </w:rPr>
              <w:tab/>
            </w:r>
            <w:r>
              <w:rPr>
                <w:noProof/>
                <w:webHidden/>
              </w:rPr>
              <w:fldChar w:fldCharType="begin"/>
            </w:r>
            <w:r>
              <w:rPr>
                <w:noProof/>
                <w:webHidden/>
              </w:rPr>
              <w:instrText xml:space="preserve"> PAGEREF _Toc510892002 \h </w:instrText>
            </w:r>
            <w:r>
              <w:rPr>
                <w:noProof/>
                <w:webHidden/>
              </w:rPr>
            </w:r>
            <w:r>
              <w:rPr>
                <w:noProof/>
                <w:webHidden/>
              </w:rPr>
              <w:fldChar w:fldCharType="separate"/>
            </w:r>
            <w:r>
              <w:rPr>
                <w:noProof/>
                <w:webHidden/>
              </w:rPr>
              <w:t>44</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03" w:history="1">
            <w:r w:rsidRPr="00803348">
              <w:rPr>
                <w:rStyle w:val="Hyperlink"/>
                <w:noProof/>
              </w:rPr>
              <w:t>Dynamic Linking and Loading</w:t>
            </w:r>
            <w:r>
              <w:rPr>
                <w:noProof/>
                <w:webHidden/>
              </w:rPr>
              <w:tab/>
            </w:r>
            <w:r>
              <w:rPr>
                <w:noProof/>
                <w:webHidden/>
              </w:rPr>
              <w:fldChar w:fldCharType="begin"/>
            </w:r>
            <w:r>
              <w:rPr>
                <w:noProof/>
                <w:webHidden/>
              </w:rPr>
              <w:instrText xml:space="preserve"> PAGEREF _Toc510892003 \h </w:instrText>
            </w:r>
            <w:r>
              <w:rPr>
                <w:noProof/>
                <w:webHidden/>
              </w:rPr>
            </w:r>
            <w:r>
              <w:rPr>
                <w:noProof/>
                <w:webHidden/>
              </w:rPr>
              <w:fldChar w:fldCharType="separate"/>
            </w:r>
            <w:r>
              <w:rPr>
                <w:noProof/>
                <w:webHidden/>
              </w:rPr>
              <w:t>45</w:t>
            </w:r>
            <w:r>
              <w:rPr>
                <w:noProof/>
                <w:webHidden/>
              </w:rPr>
              <w:fldChar w:fldCharType="end"/>
            </w:r>
          </w:hyperlink>
        </w:p>
        <w:p w:rsidR="00A82F8F" w:rsidRDefault="00A82F8F">
          <w:pPr>
            <w:pStyle w:val="TOC2"/>
            <w:tabs>
              <w:tab w:val="right" w:leader="dot" w:pos="9010"/>
            </w:tabs>
            <w:rPr>
              <w:rFonts w:eastAsiaTheme="minorEastAsia" w:cstheme="minorBidi"/>
              <w:b w:val="0"/>
              <w:iCs w:val="0"/>
              <w:noProof/>
              <w:sz w:val="24"/>
              <w:szCs w:val="24"/>
            </w:rPr>
          </w:pPr>
          <w:hyperlink w:anchor="_Toc510892004" w:history="1">
            <w:r w:rsidRPr="00803348">
              <w:rPr>
                <w:rStyle w:val="Hyperlink"/>
                <w:noProof/>
              </w:rPr>
              <w:t>Input / Output</w:t>
            </w:r>
            <w:r>
              <w:rPr>
                <w:noProof/>
                <w:webHidden/>
              </w:rPr>
              <w:tab/>
            </w:r>
            <w:r>
              <w:rPr>
                <w:noProof/>
                <w:webHidden/>
              </w:rPr>
              <w:fldChar w:fldCharType="begin"/>
            </w:r>
            <w:r>
              <w:rPr>
                <w:noProof/>
                <w:webHidden/>
              </w:rPr>
              <w:instrText xml:space="preserve"> PAGEREF _Toc510892004 \h </w:instrText>
            </w:r>
            <w:r>
              <w:rPr>
                <w:noProof/>
                <w:webHidden/>
              </w:rPr>
            </w:r>
            <w:r>
              <w:rPr>
                <w:noProof/>
                <w:webHidden/>
              </w:rPr>
              <w:fldChar w:fldCharType="separate"/>
            </w:r>
            <w:r>
              <w:rPr>
                <w:noProof/>
                <w:webHidden/>
              </w:rPr>
              <w:t>45</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2005" w:history="1">
            <w:r w:rsidRPr="00803348">
              <w:rPr>
                <w:rStyle w:val="Hyperlink"/>
                <w:noProof/>
              </w:rPr>
              <w:t>IO Subsystem</w:t>
            </w:r>
            <w:r>
              <w:rPr>
                <w:noProof/>
                <w:webHidden/>
              </w:rPr>
              <w:tab/>
            </w:r>
            <w:r>
              <w:rPr>
                <w:noProof/>
                <w:webHidden/>
              </w:rPr>
              <w:fldChar w:fldCharType="begin"/>
            </w:r>
            <w:r>
              <w:rPr>
                <w:noProof/>
                <w:webHidden/>
              </w:rPr>
              <w:instrText xml:space="preserve"> PAGEREF _Toc510892005 \h </w:instrText>
            </w:r>
            <w:r>
              <w:rPr>
                <w:noProof/>
                <w:webHidden/>
              </w:rPr>
            </w:r>
            <w:r>
              <w:rPr>
                <w:noProof/>
                <w:webHidden/>
              </w:rPr>
              <w:fldChar w:fldCharType="separate"/>
            </w:r>
            <w:r>
              <w:rPr>
                <w:noProof/>
                <w:webHidden/>
              </w:rPr>
              <w:t>45</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06" w:history="1">
            <w:r w:rsidRPr="00803348">
              <w:rPr>
                <w:rStyle w:val="Hyperlink"/>
                <w:noProof/>
              </w:rPr>
              <w:t>Input / Output</w:t>
            </w:r>
            <w:r>
              <w:rPr>
                <w:noProof/>
                <w:webHidden/>
              </w:rPr>
              <w:tab/>
            </w:r>
            <w:r>
              <w:rPr>
                <w:noProof/>
                <w:webHidden/>
              </w:rPr>
              <w:fldChar w:fldCharType="begin"/>
            </w:r>
            <w:r>
              <w:rPr>
                <w:noProof/>
                <w:webHidden/>
              </w:rPr>
              <w:instrText xml:space="preserve"> PAGEREF _Toc510892006 \h </w:instrText>
            </w:r>
            <w:r>
              <w:rPr>
                <w:noProof/>
                <w:webHidden/>
              </w:rPr>
            </w:r>
            <w:r>
              <w:rPr>
                <w:noProof/>
                <w:webHidden/>
              </w:rPr>
              <w:fldChar w:fldCharType="separate"/>
            </w:r>
            <w:r>
              <w:rPr>
                <w:noProof/>
                <w:webHidden/>
              </w:rPr>
              <w:t>45</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07" w:history="1">
            <w:r w:rsidRPr="00803348">
              <w:rPr>
                <w:rStyle w:val="Hyperlink"/>
                <w:noProof/>
              </w:rPr>
              <w:t>Performing IO</w:t>
            </w:r>
            <w:r>
              <w:rPr>
                <w:noProof/>
                <w:webHidden/>
              </w:rPr>
              <w:tab/>
            </w:r>
            <w:r>
              <w:rPr>
                <w:noProof/>
                <w:webHidden/>
              </w:rPr>
              <w:fldChar w:fldCharType="begin"/>
            </w:r>
            <w:r>
              <w:rPr>
                <w:noProof/>
                <w:webHidden/>
              </w:rPr>
              <w:instrText xml:space="preserve"> PAGEREF _Toc510892007 \h </w:instrText>
            </w:r>
            <w:r>
              <w:rPr>
                <w:noProof/>
                <w:webHidden/>
              </w:rPr>
            </w:r>
            <w:r>
              <w:rPr>
                <w:noProof/>
                <w:webHidden/>
              </w:rPr>
              <w:fldChar w:fldCharType="separate"/>
            </w:r>
            <w:r>
              <w:rPr>
                <w:noProof/>
                <w:webHidden/>
              </w:rPr>
              <w:t>47</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08" w:history="1">
            <w:r w:rsidRPr="00803348">
              <w:rPr>
                <w:rStyle w:val="Hyperlink"/>
                <w:noProof/>
              </w:rPr>
              <w:t>Handling IO</w:t>
            </w:r>
            <w:r>
              <w:rPr>
                <w:noProof/>
                <w:webHidden/>
              </w:rPr>
              <w:tab/>
            </w:r>
            <w:r>
              <w:rPr>
                <w:noProof/>
                <w:webHidden/>
              </w:rPr>
              <w:fldChar w:fldCharType="begin"/>
            </w:r>
            <w:r>
              <w:rPr>
                <w:noProof/>
                <w:webHidden/>
              </w:rPr>
              <w:instrText xml:space="preserve"> PAGEREF _Toc510892008 \h </w:instrText>
            </w:r>
            <w:r>
              <w:rPr>
                <w:noProof/>
                <w:webHidden/>
              </w:rPr>
            </w:r>
            <w:r>
              <w:rPr>
                <w:noProof/>
                <w:webHidden/>
              </w:rPr>
              <w:fldChar w:fldCharType="separate"/>
            </w:r>
            <w:r>
              <w:rPr>
                <w:noProof/>
                <w:webHidden/>
              </w:rPr>
              <w:t>49</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2009" w:history="1">
            <w:r w:rsidRPr="00803348">
              <w:rPr>
                <w:rStyle w:val="Hyperlink"/>
                <w:noProof/>
              </w:rPr>
              <w:t>Storage</w:t>
            </w:r>
            <w:r>
              <w:rPr>
                <w:noProof/>
                <w:webHidden/>
              </w:rPr>
              <w:tab/>
            </w:r>
            <w:r>
              <w:rPr>
                <w:noProof/>
                <w:webHidden/>
              </w:rPr>
              <w:fldChar w:fldCharType="begin"/>
            </w:r>
            <w:r>
              <w:rPr>
                <w:noProof/>
                <w:webHidden/>
              </w:rPr>
              <w:instrText xml:space="preserve"> PAGEREF _Toc510892009 \h </w:instrText>
            </w:r>
            <w:r>
              <w:rPr>
                <w:noProof/>
                <w:webHidden/>
              </w:rPr>
            </w:r>
            <w:r>
              <w:rPr>
                <w:noProof/>
                <w:webHidden/>
              </w:rPr>
              <w:fldChar w:fldCharType="separate"/>
            </w:r>
            <w:r>
              <w:rPr>
                <w:noProof/>
                <w:webHidden/>
              </w:rPr>
              <w:t>51</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10" w:history="1">
            <w:r w:rsidRPr="00803348">
              <w:rPr>
                <w:rStyle w:val="Hyperlink"/>
                <w:noProof/>
              </w:rPr>
              <w:t>File Concepts</w:t>
            </w:r>
            <w:r>
              <w:rPr>
                <w:noProof/>
                <w:webHidden/>
              </w:rPr>
              <w:tab/>
            </w:r>
            <w:r>
              <w:rPr>
                <w:noProof/>
                <w:webHidden/>
              </w:rPr>
              <w:fldChar w:fldCharType="begin"/>
            </w:r>
            <w:r>
              <w:rPr>
                <w:noProof/>
                <w:webHidden/>
              </w:rPr>
              <w:instrText xml:space="preserve"> PAGEREF _Toc510892010 \h </w:instrText>
            </w:r>
            <w:r>
              <w:rPr>
                <w:noProof/>
                <w:webHidden/>
              </w:rPr>
            </w:r>
            <w:r>
              <w:rPr>
                <w:noProof/>
                <w:webHidden/>
              </w:rPr>
              <w:fldChar w:fldCharType="separate"/>
            </w:r>
            <w:r>
              <w:rPr>
                <w:noProof/>
                <w:webHidden/>
              </w:rPr>
              <w:t>51</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11" w:history="1">
            <w:r w:rsidRPr="00803348">
              <w:rPr>
                <w:rStyle w:val="Hyperlink"/>
                <w:noProof/>
              </w:rPr>
              <w:t>Directories</w:t>
            </w:r>
            <w:r>
              <w:rPr>
                <w:noProof/>
                <w:webHidden/>
              </w:rPr>
              <w:tab/>
            </w:r>
            <w:r>
              <w:rPr>
                <w:noProof/>
                <w:webHidden/>
              </w:rPr>
              <w:fldChar w:fldCharType="begin"/>
            </w:r>
            <w:r>
              <w:rPr>
                <w:noProof/>
                <w:webHidden/>
              </w:rPr>
              <w:instrText xml:space="preserve"> PAGEREF _Toc510892011 \h </w:instrText>
            </w:r>
            <w:r>
              <w:rPr>
                <w:noProof/>
                <w:webHidden/>
              </w:rPr>
            </w:r>
            <w:r>
              <w:rPr>
                <w:noProof/>
                <w:webHidden/>
              </w:rPr>
              <w:fldChar w:fldCharType="separate"/>
            </w:r>
            <w:r>
              <w:rPr>
                <w:noProof/>
                <w:webHidden/>
              </w:rPr>
              <w:t>52</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12" w:history="1">
            <w:r w:rsidRPr="00803348">
              <w:rPr>
                <w:rStyle w:val="Hyperlink"/>
                <w:noProof/>
              </w:rPr>
              <w:t>Files</w:t>
            </w:r>
            <w:r>
              <w:rPr>
                <w:noProof/>
                <w:webHidden/>
              </w:rPr>
              <w:tab/>
            </w:r>
            <w:r>
              <w:rPr>
                <w:noProof/>
                <w:webHidden/>
              </w:rPr>
              <w:fldChar w:fldCharType="begin"/>
            </w:r>
            <w:r>
              <w:rPr>
                <w:noProof/>
                <w:webHidden/>
              </w:rPr>
              <w:instrText xml:space="preserve"> PAGEREF _Toc510892012 \h </w:instrText>
            </w:r>
            <w:r>
              <w:rPr>
                <w:noProof/>
                <w:webHidden/>
              </w:rPr>
            </w:r>
            <w:r>
              <w:rPr>
                <w:noProof/>
                <w:webHidden/>
              </w:rPr>
              <w:fldChar w:fldCharType="separate"/>
            </w:r>
            <w:r>
              <w:rPr>
                <w:noProof/>
                <w:webHidden/>
              </w:rPr>
              <w:t>53</w:t>
            </w:r>
            <w:r>
              <w:rPr>
                <w:noProof/>
                <w:webHidden/>
              </w:rPr>
              <w:fldChar w:fldCharType="end"/>
            </w:r>
          </w:hyperlink>
        </w:p>
        <w:p w:rsidR="00A82F8F" w:rsidRDefault="00A82F8F">
          <w:pPr>
            <w:pStyle w:val="TOC2"/>
            <w:tabs>
              <w:tab w:val="right" w:leader="dot" w:pos="9010"/>
            </w:tabs>
            <w:rPr>
              <w:rFonts w:eastAsiaTheme="minorEastAsia" w:cstheme="minorBidi"/>
              <w:b w:val="0"/>
              <w:iCs w:val="0"/>
              <w:noProof/>
              <w:sz w:val="24"/>
              <w:szCs w:val="24"/>
            </w:rPr>
          </w:pPr>
          <w:hyperlink w:anchor="_Toc510892013" w:history="1">
            <w:r w:rsidRPr="00803348">
              <w:rPr>
                <w:rStyle w:val="Hyperlink"/>
                <w:noProof/>
              </w:rPr>
              <w:t>Unix</w:t>
            </w:r>
            <w:r>
              <w:rPr>
                <w:noProof/>
                <w:webHidden/>
              </w:rPr>
              <w:tab/>
            </w:r>
            <w:r>
              <w:rPr>
                <w:noProof/>
                <w:webHidden/>
              </w:rPr>
              <w:fldChar w:fldCharType="begin"/>
            </w:r>
            <w:r>
              <w:rPr>
                <w:noProof/>
                <w:webHidden/>
              </w:rPr>
              <w:instrText xml:space="preserve"> PAGEREF _Toc510892013 \h </w:instrText>
            </w:r>
            <w:r>
              <w:rPr>
                <w:noProof/>
                <w:webHidden/>
              </w:rPr>
            </w:r>
            <w:r>
              <w:rPr>
                <w:noProof/>
                <w:webHidden/>
              </w:rPr>
              <w:fldChar w:fldCharType="separate"/>
            </w:r>
            <w:r>
              <w:rPr>
                <w:noProof/>
                <w:webHidden/>
              </w:rPr>
              <w:t>54</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2014" w:history="1">
            <w:r w:rsidRPr="00803348">
              <w:rPr>
                <w:rStyle w:val="Hyperlink"/>
                <w:noProof/>
              </w:rPr>
              <w:t>Design Features</w:t>
            </w:r>
            <w:r>
              <w:rPr>
                <w:noProof/>
                <w:webHidden/>
              </w:rPr>
              <w:tab/>
            </w:r>
            <w:r>
              <w:rPr>
                <w:noProof/>
                <w:webHidden/>
              </w:rPr>
              <w:fldChar w:fldCharType="begin"/>
            </w:r>
            <w:r>
              <w:rPr>
                <w:noProof/>
                <w:webHidden/>
              </w:rPr>
              <w:instrText xml:space="preserve"> PAGEREF _Toc510892014 \h </w:instrText>
            </w:r>
            <w:r>
              <w:rPr>
                <w:noProof/>
                <w:webHidden/>
              </w:rPr>
            </w:r>
            <w:r>
              <w:rPr>
                <w:noProof/>
                <w:webHidden/>
              </w:rPr>
              <w:fldChar w:fldCharType="separate"/>
            </w:r>
            <w:r>
              <w:rPr>
                <w:noProof/>
                <w:webHidden/>
              </w:rPr>
              <w:t>55</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2015" w:history="1">
            <w:r w:rsidRPr="00803348">
              <w:rPr>
                <w:rStyle w:val="Hyperlink"/>
                <w:noProof/>
              </w:rPr>
              <w:t>Basic Structure</w:t>
            </w:r>
            <w:r>
              <w:rPr>
                <w:noProof/>
                <w:webHidden/>
              </w:rPr>
              <w:tab/>
            </w:r>
            <w:r>
              <w:rPr>
                <w:noProof/>
                <w:webHidden/>
              </w:rPr>
              <w:fldChar w:fldCharType="begin"/>
            </w:r>
            <w:r>
              <w:rPr>
                <w:noProof/>
                <w:webHidden/>
              </w:rPr>
              <w:instrText xml:space="preserve"> PAGEREF _Toc510892015 \h </w:instrText>
            </w:r>
            <w:r>
              <w:rPr>
                <w:noProof/>
                <w:webHidden/>
              </w:rPr>
            </w:r>
            <w:r>
              <w:rPr>
                <w:noProof/>
                <w:webHidden/>
              </w:rPr>
              <w:fldChar w:fldCharType="separate"/>
            </w:r>
            <w:r>
              <w:rPr>
                <w:noProof/>
                <w:webHidden/>
              </w:rPr>
              <w:t>55</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2016" w:history="1">
            <w:r w:rsidRPr="00803348">
              <w:rPr>
                <w:rStyle w:val="Hyperlink"/>
                <w:noProof/>
              </w:rPr>
              <w:t>Filesystem</w:t>
            </w:r>
            <w:r>
              <w:rPr>
                <w:noProof/>
                <w:webHidden/>
              </w:rPr>
              <w:tab/>
            </w:r>
            <w:r>
              <w:rPr>
                <w:noProof/>
                <w:webHidden/>
              </w:rPr>
              <w:fldChar w:fldCharType="begin"/>
            </w:r>
            <w:r>
              <w:rPr>
                <w:noProof/>
                <w:webHidden/>
              </w:rPr>
              <w:instrText xml:space="preserve"> PAGEREF _Toc510892016 \h </w:instrText>
            </w:r>
            <w:r>
              <w:rPr>
                <w:noProof/>
                <w:webHidden/>
              </w:rPr>
            </w:r>
            <w:r>
              <w:rPr>
                <w:noProof/>
                <w:webHidden/>
              </w:rPr>
              <w:fldChar w:fldCharType="separate"/>
            </w:r>
            <w:r>
              <w:rPr>
                <w:noProof/>
                <w:webHidden/>
              </w:rPr>
              <w:t>56</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17" w:history="1">
            <w:r w:rsidRPr="00803348">
              <w:rPr>
                <w:rStyle w:val="Hyperlink"/>
                <w:noProof/>
              </w:rPr>
              <w:t>File Operations</w:t>
            </w:r>
            <w:r>
              <w:rPr>
                <w:noProof/>
                <w:webHidden/>
              </w:rPr>
              <w:tab/>
            </w:r>
            <w:r>
              <w:rPr>
                <w:noProof/>
                <w:webHidden/>
              </w:rPr>
              <w:fldChar w:fldCharType="begin"/>
            </w:r>
            <w:r>
              <w:rPr>
                <w:noProof/>
                <w:webHidden/>
              </w:rPr>
              <w:instrText xml:space="preserve"> PAGEREF _Toc510892017 \h </w:instrText>
            </w:r>
            <w:r>
              <w:rPr>
                <w:noProof/>
                <w:webHidden/>
              </w:rPr>
            </w:r>
            <w:r>
              <w:rPr>
                <w:noProof/>
                <w:webHidden/>
              </w:rPr>
              <w:fldChar w:fldCharType="separate"/>
            </w:r>
            <w:r>
              <w:rPr>
                <w:noProof/>
                <w:webHidden/>
              </w:rPr>
              <w:t>56</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18" w:history="1">
            <w:r w:rsidRPr="00803348">
              <w:rPr>
                <w:rStyle w:val="Hyperlink"/>
                <w:noProof/>
              </w:rPr>
              <w:t>Directory Hierarchy</w:t>
            </w:r>
            <w:r>
              <w:rPr>
                <w:noProof/>
                <w:webHidden/>
              </w:rPr>
              <w:tab/>
            </w:r>
            <w:r>
              <w:rPr>
                <w:noProof/>
                <w:webHidden/>
              </w:rPr>
              <w:fldChar w:fldCharType="begin"/>
            </w:r>
            <w:r>
              <w:rPr>
                <w:noProof/>
                <w:webHidden/>
              </w:rPr>
              <w:instrText xml:space="preserve"> PAGEREF _Toc510892018 \h </w:instrText>
            </w:r>
            <w:r>
              <w:rPr>
                <w:noProof/>
                <w:webHidden/>
              </w:rPr>
            </w:r>
            <w:r>
              <w:rPr>
                <w:noProof/>
                <w:webHidden/>
              </w:rPr>
              <w:fldChar w:fldCharType="separate"/>
            </w:r>
            <w:r>
              <w:rPr>
                <w:noProof/>
                <w:webHidden/>
              </w:rPr>
              <w:t>56</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19" w:history="1">
            <w:r w:rsidRPr="00803348">
              <w:rPr>
                <w:rStyle w:val="Hyperlink"/>
                <w:noProof/>
              </w:rPr>
              <w:t>Password File</w:t>
            </w:r>
            <w:r>
              <w:rPr>
                <w:noProof/>
                <w:webHidden/>
              </w:rPr>
              <w:tab/>
            </w:r>
            <w:r>
              <w:rPr>
                <w:noProof/>
                <w:webHidden/>
              </w:rPr>
              <w:fldChar w:fldCharType="begin"/>
            </w:r>
            <w:r>
              <w:rPr>
                <w:noProof/>
                <w:webHidden/>
              </w:rPr>
              <w:instrText xml:space="preserve"> PAGEREF _Toc510892019 \h </w:instrText>
            </w:r>
            <w:r>
              <w:rPr>
                <w:noProof/>
                <w:webHidden/>
              </w:rPr>
            </w:r>
            <w:r>
              <w:rPr>
                <w:noProof/>
                <w:webHidden/>
              </w:rPr>
              <w:fldChar w:fldCharType="separate"/>
            </w:r>
            <w:r>
              <w:rPr>
                <w:noProof/>
                <w:webHidden/>
              </w:rPr>
              <w:t>57</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20" w:history="1">
            <w:r w:rsidRPr="00803348">
              <w:rPr>
                <w:rStyle w:val="Hyperlink"/>
                <w:noProof/>
              </w:rPr>
              <w:t>File System Implementation</w:t>
            </w:r>
            <w:r>
              <w:rPr>
                <w:noProof/>
                <w:webHidden/>
              </w:rPr>
              <w:tab/>
            </w:r>
            <w:r>
              <w:rPr>
                <w:noProof/>
                <w:webHidden/>
              </w:rPr>
              <w:fldChar w:fldCharType="begin"/>
            </w:r>
            <w:r>
              <w:rPr>
                <w:noProof/>
                <w:webHidden/>
              </w:rPr>
              <w:instrText xml:space="preserve"> PAGEREF _Toc510892020 \h </w:instrText>
            </w:r>
            <w:r>
              <w:rPr>
                <w:noProof/>
                <w:webHidden/>
              </w:rPr>
            </w:r>
            <w:r>
              <w:rPr>
                <w:noProof/>
                <w:webHidden/>
              </w:rPr>
              <w:fldChar w:fldCharType="separate"/>
            </w:r>
            <w:r>
              <w:rPr>
                <w:noProof/>
                <w:webHidden/>
              </w:rPr>
              <w:t>57</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21" w:history="1">
            <w:r w:rsidRPr="00803348">
              <w:rPr>
                <w:rStyle w:val="Hyperlink"/>
                <w:noProof/>
              </w:rPr>
              <w:t>Directories and Links</w:t>
            </w:r>
            <w:r>
              <w:rPr>
                <w:noProof/>
                <w:webHidden/>
              </w:rPr>
              <w:tab/>
            </w:r>
            <w:r>
              <w:rPr>
                <w:noProof/>
                <w:webHidden/>
              </w:rPr>
              <w:fldChar w:fldCharType="begin"/>
            </w:r>
            <w:r>
              <w:rPr>
                <w:noProof/>
                <w:webHidden/>
              </w:rPr>
              <w:instrText xml:space="preserve"> PAGEREF _Toc510892021 \h </w:instrText>
            </w:r>
            <w:r>
              <w:rPr>
                <w:noProof/>
                <w:webHidden/>
              </w:rPr>
            </w:r>
            <w:r>
              <w:rPr>
                <w:noProof/>
                <w:webHidden/>
              </w:rPr>
              <w:fldChar w:fldCharType="separate"/>
            </w:r>
            <w:r>
              <w:rPr>
                <w:noProof/>
                <w:webHidden/>
              </w:rPr>
              <w:t>57</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22" w:history="1">
            <w:r w:rsidRPr="00803348">
              <w:rPr>
                <w:rStyle w:val="Hyperlink"/>
                <w:noProof/>
              </w:rPr>
              <w:t>Hard Link vs Soft Link</w:t>
            </w:r>
            <w:r>
              <w:rPr>
                <w:noProof/>
                <w:webHidden/>
              </w:rPr>
              <w:tab/>
            </w:r>
            <w:r>
              <w:rPr>
                <w:noProof/>
                <w:webHidden/>
              </w:rPr>
              <w:fldChar w:fldCharType="begin"/>
            </w:r>
            <w:r>
              <w:rPr>
                <w:noProof/>
                <w:webHidden/>
              </w:rPr>
              <w:instrText xml:space="preserve"> PAGEREF _Toc510892022 \h </w:instrText>
            </w:r>
            <w:r>
              <w:rPr>
                <w:noProof/>
                <w:webHidden/>
              </w:rPr>
            </w:r>
            <w:r>
              <w:rPr>
                <w:noProof/>
                <w:webHidden/>
              </w:rPr>
              <w:fldChar w:fldCharType="separate"/>
            </w:r>
            <w:r>
              <w:rPr>
                <w:noProof/>
                <w:webHidden/>
              </w:rPr>
              <w:t>58</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23" w:history="1">
            <w:r w:rsidRPr="00803348">
              <w:rPr>
                <w:rStyle w:val="Hyperlink"/>
                <w:noProof/>
              </w:rPr>
              <w:t>On-Disk Structures</w:t>
            </w:r>
            <w:r>
              <w:rPr>
                <w:noProof/>
                <w:webHidden/>
              </w:rPr>
              <w:tab/>
            </w:r>
            <w:r>
              <w:rPr>
                <w:noProof/>
                <w:webHidden/>
              </w:rPr>
              <w:fldChar w:fldCharType="begin"/>
            </w:r>
            <w:r>
              <w:rPr>
                <w:noProof/>
                <w:webHidden/>
              </w:rPr>
              <w:instrText xml:space="preserve"> PAGEREF _Toc510892023 \h </w:instrText>
            </w:r>
            <w:r>
              <w:rPr>
                <w:noProof/>
                <w:webHidden/>
              </w:rPr>
            </w:r>
            <w:r>
              <w:rPr>
                <w:noProof/>
                <w:webHidden/>
              </w:rPr>
              <w:fldChar w:fldCharType="separate"/>
            </w:r>
            <w:r>
              <w:rPr>
                <w:noProof/>
                <w:webHidden/>
              </w:rPr>
              <w:t>58</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24" w:history="1">
            <w:r w:rsidRPr="00803348">
              <w:rPr>
                <w:rStyle w:val="Hyperlink"/>
                <w:noProof/>
              </w:rPr>
              <w:t>Mounting Filesystems</w:t>
            </w:r>
            <w:r>
              <w:rPr>
                <w:noProof/>
                <w:webHidden/>
              </w:rPr>
              <w:tab/>
            </w:r>
            <w:r>
              <w:rPr>
                <w:noProof/>
                <w:webHidden/>
              </w:rPr>
              <w:fldChar w:fldCharType="begin"/>
            </w:r>
            <w:r>
              <w:rPr>
                <w:noProof/>
                <w:webHidden/>
              </w:rPr>
              <w:instrText xml:space="preserve"> PAGEREF _Toc510892024 \h </w:instrText>
            </w:r>
            <w:r>
              <w:rPr>
                <w:noProof/>
                <w:webHidden/>
              </w:rPr>
            </w:r>
            <w:r>
              <w:rPr>
                <w:noProof/>
                <w:webHidden/>
              </w:rPr>
              <w:fldChar w:fldCharType="separate"/>
            </w:r>
            <w:r>
              <w:rPr>
                <w:noProof/>
                <w:webHidden/>
              </w:rPr>
              <w:t>59</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25" w:history="1">
            <w:r w:rsidRPr="00803348">
              <w:rPr>
                <w:rStyle w:val="Hyperlink"/>
                <w:noProof/>
              </w:rPr>
              <w:t>In-Memory Tables</w:t>
            </w:r>
            <w:r>
              <w:rPr>
                <w:noProof/>
                <w:webHidden/>
              </w:rPr>
              <w:tab/>
            </w:r>
            <w:r>
              <w:rPr>
                <w:noProof/>
                <w:webHidden/>
              </w:rPr>
              <w:fldChar w:fldCharType="begin"/>
            </w:r>
            <w:r>
              <w:rPr>
                <w:noProof/>
                <w:webHidden/>
              </w:rPr>
              <w:instrText xml:space="preserve"> PAGEREF _Toc510892025 \h </w:instrText>
            </w:r>
            <w:r>
              <w:rPr>
                <w:noProof/>
                <w:webHidden/>
              </w:rPr>
            </w:r>
            <w:r>
              <w:rPr>
                <w:noProof/>
                <w:webHidden/>
              </w:rPr>
              <w:fldChar w:fldCharType="separate"/>
            </w:r>
            <w:r>
              <w:rPr>
                <w:noProof/>
                <w:webHidden/>
              </w:rPr>
              <w:t>59</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26" w:history="1">
            <w:r w:rsidRPr="00803348">
              <w:rPr>
                <w:rStyle w:val="Hyperlink"/>
                <w:noProof/>
              </w:rPr>
              <w:t>Access Control</w:t>
            </w:r>
            <w:r>
              <w:rPr>
                <w:noProof/>
                <w:webHidden/>
              </w:rPr>
              <w:tab/>
            </w:r>
            <w:r>
              <w:rPr>
                <w:noProof/>
                <w:webHidden/>
              </w:rPr>
              <w:fldChar w:fldCharType="begin"/>
            </w:r>
            <w:r>
              <w:rPr>
                <w:noProof/>
                <w:webHidden/>
              </w:rPr>
              <w:instrText xml:space="preserve"> PAGEREF _Toc510892026 \h </w:instrText>
            </w:r>
            <w:r>
              <w:rPr>
                <w:noProof/>
                <w:webHidden/>
              </w:rPr>
            </w:r>
            <w:r>
              <w:rPr>
                <w:noProof/>
                <w:webHidden/>
              </w:rPr>
              <w:fldChar w:fldCharType="separate"/>
            </w:r>
            <w:r>
              <w:rPr>
                <w:noProof/>
                <w:webHidden/>
              </w:rPr>
              <w:t>59</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27" w:history="1">
            <w:r w:rsidRPr="00803348">
              <w:rPr>
                <w:rStyle w:val="Hyperlink"/>
                <w:noProof/>
              </w:rPr>
              <w:t>Consistency Issues</w:t>
            </w:r>
            <w:r>
              <w:rPr>
                <w:noProof/>
                <w:webHidden/>
              </w:rPr>
              <w:tab/>
            </w:r>
            <w:r>
              <w:rPr>
                <w:noProof/>
                <w:webHidden/>
              </w:rPr>
              <w:fldChar w:fldCharType="begin"/>
            </w:r>
            <w:r>
              <w:rPr>
                <w:noProof/>
                <w:webHidden/>
              </w:rPr>
              <w:instrText xml:space="preserve"> PAGEREF _Toc510892027 \h </w:instrText>
            </w:r>
            <w:r>
              <w:rPr>
                <w:noProof/>
                <w:webHidden/>
              </w:rPr>
            </w:r>
            <w:r>
              <w:rPr>
                <w:noProof/>
                <w:webHidden/>
              </w:rPr>
              <w:fldChar w:fldCharType="separate"/>
            </w:r>
            <w:r>
              <w:rPr>
                <w:noProof/>
                <w:webHidden/>
              </w:rPr>
              <w:t>59</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2028" w:history="1">
            <w:r w:rsidRPr="00803348">
              <w:rPr>
                <w:rStyle w:val="Hyperlink"/>
                <w:noProof/>
              </w:rPr>
              <w:t>IO</w:t>
            </w:r>
            <w:r>
              <w:rPr>
                <w:noProof/>
                <w:webHidden/>
              </w:rPr>
              <w:tab/>
            </w:r>
            <w:r>
              <w:rPr>
                <w:noProof/>
                <w:webHidden/>
              </w:rPr>
              <w:fldChar w:fldCharType="begin"/>
            </w:r>
            <w:r>
              <w:rPr>
                <w:noProof/>
                <w:webHidden/>
              </w:rPr>
              <w:instrText xml:space="preserve"> PAGEREF _Toc510892028 \h </w:instrText>
            </w:r>
            <w:r>
              <w:rPr>
                <w:noProof/>
                <w:webHidden/>
              </w:rPr>
            </w:r>
            <w:r>
              <w:rPr>
                <w:noProof/>
                <w:webHidden/>
              </w:rPr>
              <w:fldChar w:fldCharType="separate"/>
            </w:r>
            <w:r>
              <w:rPr>
                <w:noProof/>
                <w:webHidden/>
              </w:rPr>
              <w:t>60</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2029" w:history="1">
            <w:r w:rsidRPr="00803348">
              <w:rPr>
                <w:rStyle w:val="Hyperlink"/>
                <w:noProof/>
              </w:rPr>
              <w:t>Processes</w:t>
            </w:r>
            <w:r>
              <w:rPr>
                <w:noProof/>
                <w:webHidden/>
              </w:rPr>
              <w:tab/>
            </w:r>
            <w:r>
              <w:rPr>
                <w:noProof/>
                <w:webHidden/>
              </w:rPr>
              <w:fldChar w:fldCharType="begin"/>
            </w:r>
            <w:r>
              <w:rPr>
                <w:noProof/>
                <w:webHidden/>
              </w:rPr>
              <w:instrText xml:space="preserve"> PAGEREF _Toc510892029 \h </w:instrText>
            </w:r>
            <w:r>
              <w:rPr>
                <w:noProof/>
                <w:webHidden/>
              </w:rPr>
            </w:r>
            <w:r>
              <w:rPr>
                <w:noProof/>
                <w:webHidden/>
              </w:rPr>
              <w:fldChar w:fldCharType="separate"/>
            </w:r>
            <w:r>
              <w:rPr>
                <w:noProof/>
                <w:webHidden/>
              </w:rPr>
              <w:t>61</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30" w:history="1">
            <w:r w:rsidRPr="00803348">
              <w:rPr>
                <w:rStyle w:val="Hyperlink"/>
                <w:noProof/>
              </w:rPr>
              <w:t>Startup</w:t>
            </w:r>
            <w:r>
              <w:rPr>
                <w:noProof/>
                <w:webHidden/>
              </w:rPr>
              <w:tab/>
            </w:r>
            <w:r>
              <w:rPr>
                <w:noProof/>
                <w:webHidden/>
              </w:rPr>
              <w:fldChar w:fldCharType="begin"/>
            </w:r>
            <w:r>
              <w:rPr>
                <w:noProof/>
                <w:webHidden/>
              </w:rPr>
              <w:instrText xml:space="preserve"> PAGEREF _Toc510892030 \h </w:instrText>
            </w:r>
            <w:r>
              <w:rPr>
                <w:noProof/>
                <w:webHidden/>
              </w:rPr>
            </w:r>
            <w:r>
              <w:rPr>
                <w:noProof/>
                <w:webHidden/>
              </w:rPr>
              <w:fldChar w:fldCharType="separate"/>
            </w:r>
            <w:r>
              <w:rPr>
                <w:noProof/>
                <w:webHidden/>
              </w:rPr>
              <w:t>61</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31" w:history="1">
            <w:r w:rsidRPr="00803348">
              <w:rPr>
                <w:rStyle w:val="Hyperlink"/>
                <w:noProof/>
              </w:rPr>
              <w:t>Process Scheduling</w:t>
            </w:r>
            <w:r>
              <w:rPr>
                <w:noProof/>
                <w:webHidden/>
              </w:rPr>
              <w:tab/>
            </w:r>
            <w:r>
              <w:rPr>
                <w:noProof/>
                <w:webHidden/>
              </w:rPr>
              <w:fldChar w:fldCharType="begin"/>
            </w:r>
            <w:r>
              <w:rPr>
                <w:noProof/>
                <w:webHidden/>
              </w:rPr>
              <w:instrText xml:space="preserve"> PAGEREF _Toc510892031 \h </w:instrText>
            </w:r>
            <w:r>
              <w:rPr>
                <w:noProof/>
                <w:webHidden/>
              </w:rPr>
            </w:r>
            <w:r>
              <w:rPr>
                <w:noProof/>
                <w:webHidden/>
              </w:rPr>
              <w:fldChar w:fldCharType="separate"/>
            </w:r>
            <w:r>
              <w:rPr>
                <w:noProof/>
                <w:webHidden/>
              </w:rPr>
              <w:t>62</w:t>
            </w:r>
            <w:r>
              <w:rPr>
                <w:noProof/>
                <w:webHidden/>
              </w:rPr>
              <w:fldChar w:fldCharType="end"/>
            </w:r>
          </w:hyperlink>
        </w:p>
        <w:p w:rsidR="00A82F8F" w:rsidRDefault="00A82F8F">
          <w:pPr>
            <w:pStyle w:val="TOC4"/>
            <w:tabs>
              <w:tab w:val="right" w:leader="dot" w:pos="9010"/>
            </w:tabs>
            <w:rPr>
              <w:rFonts w:eastAsiaTheme="minorEastAsia" w:cstheme="minorBidi"/>
              <w:noProof/>
              <w:sz w:val="24"/>
              <w:szCs w:val="24"/>
            </w:rPr>
          </w:pPr>
          <w:hyperlink w:anchor="_Toc510892032" w:history="1">
            <w:r w:rsidRPr="00803348">
              <w:rPr>
                <w:rStyle w:val="Hyperlink"/>
                <w:noProof/>
              </w:rPr>
              <w:t>Simplified Process States</w:t>
            </w:r>
            <w:r>
              <w:rPr>
                <w:noProof/>
                <w:webHidden/>
              </w:rPr>
              <w:tab/>
            </w:r>
            <w:r>
              <w:rPr>
                <w:noProof/>
                <w:webHidden/>
              </w:rPr>
              <w:fldChar w:fldCharType="begin"/>
            </w:r>
            <w:r>
              <w:rPr>
                <w:noProof/>
                <w:webHidden/>
              </w:rPr>
              <w:instrText xml:space="preserve"> PAGEREF _Toc510892032 \h </w:instrText>
            </w:r>
            <w:r>
              <w:rPr>
                <w:noProof/>
                <w:webHidden/>
              </w:rPr>
            </w:r>
            <w:r>
              <w:rPr>
                <w:noProof/>
                <w:webHidden/>
              </w:rPr>
              <w:fldChar w:fldCharType="separate"/>
            </w:r>
            <w:r>
              <w:rPr>
                <w:noProof/>
                <w:webHidden/>
              </w:rPr>
              <w:t>62</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2033" w:history="1">
            <w:r w:rsidRPr="00803348">
              <w:rPr>
                <w:rStyle w:val="Hyperlink"/>
                <w:noProof/>
              </w:rPr>
              <w:t>The Shell</w:t>
            </w:r>
            <w:r>
              <w:rPr>
                <w:noProof/>
                <w:webHidden/>
              </w:rPr>
              <w:tab/>
            </w:r>
            <w:r>
              <w:rPr>
                <w:noProof/>
                <w:webHidden/>
              </w:rPr>
              <w:fldChar w:fldCharType="begin"/>
            </w:r>
            <w:r>
              <w:rPr>
                <w:noProof/>
                <w:webHidden/>
              </w:rPr>
              <w:instrText xml:space="preserve"> PAGEREF _Toc510892033 \h </w:instrText>
            </w:r>
            <w:r>
              <w:rPr>
                <w:noProof/>
                <w:webHidden/>
              </w:rPr>
            </w:r>
            <w:r>
              <w:rPr>
                <w:noProof/>
                <w:webHidden/>
              </w:rPr>
              <w:fldChar w:fldCharType="separate"/>
            </w:r>
            <w:r>
              <w:rPr>
                <w:noProof/>
                <w:webHidden/>
              </w:rPr>
              <w:t>63</w:t>
            </w:r>
            <w:r>
              <w:rPr>
                <w:noProof/>
                <w:webHidden/>
              </w:rPr>
              <w:fldChar w:fldCharType="end"/>
            </w:r>
          </w:hyperlink>
        </w:p>
        <w:p w:rsidR="00A82F8F" w:rsidRDefault="00A82F8F">
          <w:pPr>
            <w:pStyle w:val="TOC3"/>
            <w:tabs>
              <w:tab w:val="right" w:leader="dot" w:pos="9010"/>
            </w:tabs>
            <w:rPr>
              <w:rFonts w:eastAsiaTheme="minorEastAsia" w:cstheme="minorBidi"/>
              <w:noProof/>
              <w:sz w:val="24"/>
              <w:szCs w:val="24"/>
            </w:rPr>
          </w:pPr>
          <w:hyperlink w:anchor="_Toc510892034" w:history="1">
            <w:r w:rsidRPr="00803348">
              <w:rPr>
                <w:rStyle w:val="Hyperlink"/>
                <w:noProof/>
              </w:rPr>
              <w:t>Main Unix Features</w:t>
            </w:r>
            <w:r>
              <w:rPr>
                <w:noProof/>
                <w:webHidden/>
              </w:rPr>
              <w:tab/>
            </w:r>
            <w:r>
              <w:rPr>
                <w:noProof/>
                <w:webHidden/>
              </w:rPr>
              <w:fldChar w:fldCharType="begin"/>
            </w:r>
            <w:r>
              <w:rPr>
                <w:noProof/>
                <w:webHidden/>
              </w:rPr>
              <w:instrText xml:space="preserve"> PAGEREF _Toc510892034 \h </w:instrText>
            </w:r>
            <w:r>
              <w:rPr>
                <w:noProof/>
                <w:webHidden/>
              </w:rPr>
            </w:r>
            <w:r>
              <w:rPr>
                <w:noProof/>
                <w:webHidden/>
              </w:rPr>
              <w:fldChar w:fldCharType="separate"/>
            </w:r>
            <w:r>
              <w:rPr>
                <w:noProof/>
                <w:webHidden/>
              </w:rPr>
              <w:t>63</w:t>
            </w:r>
            <w:r>
              <w:rPr>
                <w:noProof/>
                <w:webHidden/>
              </w:rPr>
              <w:fldChar w:fldCharType="end"/>
            </w:r>
          </w:hyperlink>
        </w:p>
        <w:p w:rsidR="00A82F8F" w:rsidRDefault="00A82F8F">
          <w:r>
            <w:rPr>
              <w:rFonts w:cstheme="minorHAnsi"/>
              <w:sz w:val="20"/>
              <w:szCs w:val="20"/>
            </w:rPr>
            <w:fldChar w:fldCharType="end"/>
          </w:r>
        </w:p>
        <w:bookmarkStart w:id="0" w:name="_GoBack" w:displacedByCustomXml="next"/>
        <w:bookmarkEnd w:id="0" w:displacedByCustomXml="next"/>
      </w:sdtContent>
    </w:sdt>
    <w:p w:rsidR="007C143B" w:rsidRDefault="007C143B" w:rsidP="007C143B"/>
    <w:p w:rsidR="007C143B" w:rsidRDefault="007C143B">
      <w:pPr>
        <w:rPr>
          <w:rFonts w:asciiTheme="majorHAnsi" w:eastAsiaTheme="majorEastAsia" w:hAnsiTheme="majorHAnsi" w:cstheme="majorBidi"/>
          <w:color w:val="6D1D6A" w:themeColor="accent1" w:themeShade="BF"/>
          <w:sz w:val="32"/>
          <w:szCs w:val="32"/>
        </w:rPr>
      </w:pPr>
      <w:r>
        <w:br w:type="page"/>
      </w:r>
    </w:p>
    <w:p w:rsidR="00764DA2" w:rsidRDefault="00F103B7" w:rsidP="00D72352">
      <w:pPr>
        <w:pStyle w:val="Heading1"/>
        <w:jc w:val="both"/>
      </w:pPr>
      <w:bookmarkStart w:id="1" w:name="_Toc510891951"/>
      <w:r>
        <w:lastRenderedPageBreak/>
        <w:t>Operating Systems</w:t>
      </w:r>
      <w:bookmarkEnd w:id="1"/>
    </w:p>
    <w:p w:rsidR="00F103B7" w:rsidRDefault="00F103B7" w:rsidP="00D72352">
      <w:pPr>
        <w:pStyle w:val="Heading2"/>
        <w:jc w:val="both"/>
      </w:pPr>
      <w:bookmarkStart w:id="2" w:name="_Toc510891952"/>
      <w:r>
        <w:t>Introduction</w:t>
      </w:r>
      <w:bookmarkEnd w:id="2"/>
    </w:p>
    <w:p w:rsidR="00184DC8" w:rsidRDefault="00184DC8" w:rsidP="00D72352">
      <w:pPr>
        <w:pStyle w:val="Heading3"/>
        <w:jc w:val="both"/>
      </w:pPr>
      <w:bookmarkStart w:id="3" w:name="_Toc510891953"/>
      <w:r>
        <w:t>Text</w:t>
      </w:r>
      <w:bookmarkEnd w:id="3"/>
    </w:p>
    <w:p w:rsidR="001A0FCB" w:rsidRDefault="001A0FCB" w:rsidP="00D72352">
      <w:pPr>
        <w:jc w:val="both"/>
      </w:pPr>
      <w:r>
        <w:t>For both ASCII and Unicode, we represent text as a string as an array of characters. However, we do sometimes need to be careful about when the character ends, since most of the time, the length of the character is less than the word size of the machine.</w:t>
      </w:r>
    </w:p>
    <w:p w:rsidR="001A0FCB" w:rsidRPr="001A0FCB" w:rsidRDefault="001A0FCB" w:rsidP="00D72352">
      <w:pPr>
        <w:jc w:val="both"/>
      </w:pPr>
    </w:p>
    <w:p w:rsidR="00A71C08" w:rsidRDefault="00A71C08" w:rsidP="00D72352">
      <w:pPr>
        <w:jc w:val="both"/>
      </w:pPr>
      <w:r>
        <w:rPr>
          <w:b/>
        </w:rPr>
        <w:t xml:space="preserve">ASCII: </w:t>
      </w:r>
      <w:r>
        <w:t xml:space="preserve">7-bit code holding letters, numbers, punctuation and a few other </w:t>
      </w:r>
      <w:r w:rsidR="00DB02E2">
        <w:t>characters</w:t>
      </w:r>
      <w:r>
        <w:t>. There are regional 8-bit variations. Used to be the widespread default, but now Unicode (especially UTF-8) is becoming popular.</w:t>
      </w:r>
    </w:p>
    <w:p w:rsidR="00A71C08" w:rsidRDefault="00A71C08" w:rsidP="00D72352">
      <w:pPr>
        <w:jc w:val="both"/>
      </w:pPr>
    </w:p>
    <w:p w:rsidR="00A71C08" w:rsidRDefault="00A71C08" w:rsidP="00D72352">
      <w:pPr>
        <w:jc w:val="both"/>
      </w:pPr>
      <w:r>
        <w:rPr>
          <w:b/>
        </w:rPr>
        <w:t xml:space="preserve">Unicode: </w:t>
      </w:r>
      <w:r>
        <w:t>8, 16 or 32-bit code intended to support all international alphabets and symbols. Unicode 9 has 128,172 characters out of a potential 1,114,112 code points</w:t>
      </w:r>
    </w:p>
    <w:p w:rsidR="00A71C08" w:rsidRDefault="00A71C08" w:rsidP="00D72352">
      <w:pPr>
        <w:jc w:val="both"/>
      </w:pPr>
    </w:p>
    <w:p w:rsidR="001A0FCB" w:rsidRPr="00A71C08" w:rsidRDefault="00A71C08" w:rsidP="00D72352">
      <w:pPr>
        <w:jc w:val="both"/>
      </w:pPr>
      <w:r>
        <w:rPr>
          <w:b/>
        </w:rPr>
        <w:t xml:space="preserve">UTF-8: </w:t>
      </w:r>
      <w:r>
        <w:t>Has backwards compatibility with ASCII (the low 128 bits map directly to the ASCII characters). In order to deal with variable length, all characters (other than ASCII) are encoded as &lt;len&gt;&lt;codes&gt; where 0xC0</w:t>
      </w:r>
      <w:r w:rsidR="00761BC9">
        <w:t xml:space="preserve"> </w:t>
      </w:r>
      <w:r w:rsidR="001A0FCB">
        <w:sym w:font="Symbol" w:char="F0A3"/>
      </w:r>
      <w:r w:rsidR="001A0FCB">
        <w:t xml:space="preserve"> len </w:t>
      </w:r>
      <w:r w:rsidR="001A0FCB">
        <w:sym w:font="Symbol" w:char="F0A3"/>
      </w:r>
      <w:r w:rsidR="001A0FCB">
        <w:t xml:space="preserve"> 0xFD encodes the length while 0x90 </w:t>
      </w:r>
      <w:r w:rsidR="001A0FCB">
        <w:sym w:font="Symbol" w:char="F0A3"/>
      </w:r>
      <w:r w:rsidR="001A0FCB">
        <w:t xml:space="preserve"> codes </w:t>
      </w:r>
      <w:r w:rsidR="001A0FCB">
        <w:sym w:font="Symbol" w:char="F0A3"/>
      </w:r>
      <w:r w:rsidR="001A0FCB">
        <w:t xml:space="preserve"> 0xFD. The top two bytes are unused.</w:t>
      </w:r>
    </w:p>
    <w:p w:rsidR="00A71C08" w:rsidRDefault="00A71C08" w:rsidP="00D72352">
      <w:pPr>
        <w:jc w:val="both"/>
      </w:pPr>
    </w:p>
    <w:p w:rsidR="001A0FCB" w:rsidRDefault="001A0FCB" w:rsidP="00D72352">
      <w:pPr>
        <w:pStyle w:val="Heading3"/>
        <w:jc w:val="both"/>
      </w:pPr>
      <w:bookmarkStart w:id="4" w:name="_Toc510891954"/>
      <w:r>
        <w:t>Number</w:t>
      </w:r>
      <w:bookmarkEnd w:id="4"/>
    </w:p>
    <w:p w:rsidR="001A0FCB" w:rsidRDefault="001A0FCB" w:rsidP="00D72352">
      <w:pPr>
        <w:jc w:val="both"/>
      </w:pPr>
      <w:r>
        <w:t>An n-bit register can represent 2</w:t>
      </w:r>
      <w:r>
        <w:rPr>
          <w:vertAlign w:val="superscript"/>
        </w:rPr>
        <w:t>n</w:t>
      </w:r>
      <w:r>
        <w:t xml:space="preserve"> different values. The highest value bit is called the Most Significant Bit and the Least Significant Bit is the lowest one.</w:t>
      </w:r>
    </w:p>
    <w:p w:rsidR="001A0FCB" w:rsidRDefault="001A0FCB" w:rsidP="00D72352">
      <w:pPr>
        <w:jc w:val="both"/>
      </w:pPr>
    </w:p>
    <w:p w:rsidR="001A0FCB" w:rsidRDefault="001A0FCB" w:rsidP="00D72352">
      <w:pPr>
        <w:jc w:val="both"/>
      </w:pPr>
      <w:r>
        <w:t>For unsigned numbers, we treat subsequent bits simply as the representation of the next highest 2</w:t>
      </w:r>
      <w:r>
        <w:rPr>
          <w:vertAlign w:val="superscript"/>
        </w:rPr>
        <w:t>n</w:t>
      </w:r>
      <w:r>
        <w:t xml:space="preserve"> (n</w:t>
      </w:r>
      <w:r>
        <w:rPr>
          <w:vertAlign w:val="superscript"/>
        </w:rPr>
        <w:t xml:space="preserve">th </w:t>
      </w:r>
      <w:r>
        <w:t>bit (starting at 0) indicates the number of 2</w:t>
      </w:r>
      <w:r>
        <w:rPr>
          <w:vertAlign w:val="superscript"/>
        </w:rPr>
        <w:t>n</w:t>
      </w:r>
      <w:r>
        <w:t>)</w:t>
      </w:r>
    </w:p>
    <w:p w:rsidR="001A0FCB" w:rsidRDefault="001A0FCB" w:rsidP="00D72352">
      <w:pPr>
        <w:jc w:val="both"/>
      </w:pPr>
    </w:p>
    <w:p w:rsidR="001A0FCB" w:rsidRDefault="001A0FCB" w:rsidP="00D72352">
      <w:pPr>
        <w:jc w:val="both"/>
      </w:pPr>
      <w:r>
        <w:t>We generally use hexadecimal instead, as binary is rather unwieldy, with each binary nibble (group of 4 bits) being converted to a single hexadecimal digit. We often use the 0x prefix to show that it is hexadecimal. We also sometimes use a dot to separate large numbers into 16-bit chunks.</w:t>
      </w:r>
    </w:p>
    <w:p w:rsidR="001A0FCB" w:rsidRDefault="001A0FCB" w:rsidP="00D72352">
      <w:pPr>
        <w:jc w:val="both"/>
      </w:pPr>
    </w:p>
    <w:p w:rsidR="001A0FCB" w:rsidRDefault="001A0FCB" w:rsidP="00D72352">
      <w:pPr>
        <w:jc w:val="both"/>
      </w:pPr>
      <w:r>
        <w:rPr>
          <w:b/>
        </w:rPr>
        <w:t xml:space="preserve">Signed Numbers: </w:t>
      </w:r>
      <w:r>
        <w:t>There are two main options for signed numbers</w:t>
      </w:r>
    </w:p>
    <w:p w:rsidR="001A0FCB" w:rsidRDefault="001A0FCB" w:rsidP="00D72352">
      <w:pPr>
        <w:pStyle w:val="ListParagraph"/>
        <w:numPr>
          <w:ilvl w:val="0"/>
          <w:numId w:val="1"/>
        </w:numPr>
        <w:jc w:val="both"/>
      </w:pPr>
      <w:r>
        <w:t>Sign and Magnitude</w:t>
      </w:r>
    </w:p>
    <w:p w:rsidR="001A0FCB" w:rsidRDefault="001A0FCB" w:rsidP="00D72352">
      <w:pPr>
        <w:pStyle w:val="ListParagraph"/>
        <w:numPr>
          <w:ilvl w:val="1"/>
          <w:numId w:val="1"/>
        </w:numPr>
        <w:jc w:val="both"/>
      </w:pPr>
      <w:r>
        <w:t>Top bit flags if negative</w:t>
      </w:r>
    </w:p>
    <w:p w:rsidR="001A0FCB" w:rsidRDefault="001A0FCB" w:rsidP="00D72352">
      <w:pPr>
        <w:pStyle w:val="ListParagraph"/>
        <w:numPr>
          <w:ilvl w:val="1"/>
          <w:numId w:val="1"/>
        </w:numPr>
        <w:jc w:val="both"/>
      </w:pPr>
      <w:r>
        <w:t>The remaining bits make the value</w:t>
      </w:r>
    </w:p>
    <w:p w:rsidR="001A0FCB" w:rsidRDefault="001A0FCB" w:rsidP="00D72352">
      <w:pPr>
        <w:pStyle w:val="ListParagraph"/>
        <w:numPr>
          <w:ilvl w:val="1"/>
          <w:numId w:val="1"/>
        </w:numPr>
        <w:jc w:val="both"/>
      </w:pPr>
      <w:r>
        <w:t>We can have –(2</w:t>
      </w:r>
      <w:r>
        <w:rPr>
          <w:vertAlign w:val="superscript"/>
        </w:rPr>
        <w:t>n-1</w:t>
      </w:r>
      <w:r>
        <w:t>-1) to +(2</w:t>
      </w:r>
      <w:r>
        <w:rPr>
          <w:vertAlign w:val="superscript"/>
        </w:rPr>
        <w:t>n-1</w:t>
      </w:r>
      <w:r>
        <w:t>-1)</w:t>
      </w:r>
    </w:p>
    <w:p w:rsidR="001A0FCB" w:rsidRDefault="001A0FCB" w:rsidP="00D72352">
      <w:pPr>
        <w:pStyle w:val="ListParagraph"/>
        <w:numPr>
          <w:ilvl w:val="1"/>
          <w:numId w:val="1"/>
        </w:numPr>
        <w:jc w:val="both"/>
      </w:pPr>
      <w:r>
        <w:t>Also have -0</w:t>
      </w:r>
    </w:p>
    <w:p w:rsidR="001A0FCB" w:rsidRDefault="001A0FCB" w:rsidP="00D72352">
      <w:pPr>
        <w:pStyle w:val="ListParagraph"/>
        <w:numPr>
          <w:ilvl w:val="0"/>
          <w:numId w:val="1"/>
        </w:numPr>
        <w:jc w:val="both"/>
      </w:pPr>
      <w:r>
        <w:t>Two’s Complement</w:t>
      </w:r>
    </w:p>
    <w:p w:rsidR="001A0FCB" w:rsidRDefault="001A0FCB" w:rsidP="00D72352">
      <w:pPr>
        <w:pStyle w:val="ListParagraph"/>
        <w:numPr>
          <w:ilvl w:val="1"/>
          <w:numId w:val="1"/>
        </w:numPr>
        <w:jc w:val="both"/>
      </w:pPr>
      <w:r>
        <w:t>To get from -x to x, invert every bit and add 1</w:t>
      </w:r>
    </w:p>
    <w:p w:rsidR="001A0FCB" w:rsidRPr="001A0FCB" w:rsidRDefault="001A0FCB" w:rsidP="00D72352">
      <w:pPr>
        <w:pStyle w:val="ListParagraph"/>
        <w:numPr>
          <w:ilvl w:val="1"/>
          <w:numId w:val="1"/>
        </w:numPr>
        <w:jc w:val="both"/>
      </w:pPr>
      <w:r>
        <w:t>100..000 = -2</w:t>
      </w:r>
      <w:r>
        <w:rPr>
          <w:vertAlign w:val="superscript"/>
        </w:rPr>
        <w:t>n-1</w:t>
      </w:r>
    </w:p>
    <w:p w:rsidR="001A0FCB" w:rsidRDefault="001A0FCB" w:rsidP="00D72352">
      <w:pPr>
        <w:pStyle w:val="ListParagraph"/>
        <w:numPr>
          <w:ilvl w:val="1"/>
          <w:numId w:val="1"/>
        </w:numPr>
        <w:jc w:val="both"/>
      </w:pPr>
      <w:r>
        <w:t>Representation range from -2</w:t>
      </w:r>
      <w:r>
        <w:rPr>
          <w:vertAlign w:val="superscript"/>
        </w:rPr>
        <w:t>n-1</w:t>
      </w:r>
      <w:r>
        <w:t xml:space="preserve"> to +(2</w:t>
      </w:r>
      <w:r>
        <w:rPr>
          <w:vertAlign w:val="superscript"/>
        </w:rPr>
        <w:t>n-1</w:t>
      </w:r>
      <w:r>
        <w:t>-1)</w:t>
      </w:r>
    </w:p>
    <w:p w:rsidR="001A0FCB" w:rsidRDefault="001A0FCB" w:rsidP="00D72352">
      <w:pPr>
        <w:pStyle w:val="ListParagraph"/>
        <w:numPr>
          <w:ilvl w:val="1"/>
          <w:numId w:val="1"/>
        </w:numPr>
        <w:jc w:val="both"/>
      </w:pPr>
      <w:r>
        <w:t>It is much easier to do arithmetic with this</w:t>
      </w:r>
    </w:p>
    <w:p w:rsidR="001A0FCB" w:rsidRDefault="001A0FCB" w:rsidP="00D72352">
      <w:pPr>
        <w:jc w:val="both"/>
      </w:pPr>
    </w:p>
    <w:p w:rsidR="00970277" w:rsidRPr="003B571D" w:rsidRDefault="001A0FCB" w:rsidP="00D72352">
      <w:pPr>
        <w:jc w:val="both"/>
        <w:rPr>
          <w:b/>
        </w:rPr>
      </w:pPr>
      <w:r>
        <w:rPr>
          <w:b/>
        </w:rPr>
        <w:t>Floating Point</w:t>
      </w:r>
      <w:r w:rsidR="003B571D">
        <w:rPr>
          <w:b/>
        </w:rPr>
        <w:t xml:space="preserve">: </w:t>
      </w:r>
      <w:r w:rsidR="00970277">
        <w:t xml:space="preserve">Use </w:t>
      </w:r>
      <w:r w:rsidR="00970277">
        <w:rPr>
          <w:b/>
        </w:rPr>
        <w:t xml:space="preserve">mantissa </w:t>
      </w:r>
      <w:r w:rsidR="00970277">
        <w:t xml:space="preserve">and </w:t>
      </w:r>
      <w:r w:rsidR="00970277">
        <w:rPr>
          <w:b/>
        </w:rPr>
        <w:t>exponent</w:t>
      </w:r>
    </w:p>
    <w:p w:rsidR="00970277" w:rsidRDefault="00970277" w:rsidP="00D72352">
      <w:pPr>
        <w:jc w:val="both"/>
      </w:pPr>
      <w:r>
        <w:t>In practise, use IEEE standard of normalised mantissa – has to start 10… The idea is that there is a ‘decimal point’ after the first digit of the mantissa. There is also a sign bit</w:t>
      </w:r>
    </w:p>
    <w:p w:rsidR="00970277" w:rsidRDefault="00970277" w:rsidP="00D72352">
      <w:pPr>
        <w:jc w:val="both"/>
      </w:pPr>
    </w:p>
    <w:p w:rsidR="00970277" w:rsidRDefault="00970277" w:rsidP="00D72352">
      <w:pPr>
        <w:jc w:val="both"/>
      </w:pPr>
      <w:r>
        <w:t>Therefore, n = (-1)</w:t>
      </w:r>
      <w:r>
        <w:rPr>
          <w:vertAlign w:val="superscript"/>
        </w:rPr>
        <w:t>s</w:t>
      </w:r>
      <w:r>
        <w:t>((1+m) x 2</w:t>
      </w:r>
      <w:r>
        <w:rPr>
          <w:vertAlign w:val="superscript"/>
        </w:rPr>
        <w:t>e-b</w:t>
      </w:r>
      <w:r>
        <w:t>)</w:t>
      </w:r>
    </w:p>
    <w:p w:rsidR="00970277" w:rsidRDefault="00970277" w:rsidP="00D72352">
      <w:pPr>
        <w:jc w:val="both"/>
      </w:pPr>
    </w:p>
    <w:p w:rsidR="00970277" w:rsidRDefault="00970277" w:rsidP="00D72352">
      <w:pPr>
        <w:jc w:val="both"/>
      </w:pPr>
      <w:r>
        <w:t>The standard reserves the e = 0 and maximum values as follows:</w:t>
      </w:r>
    </w:p>
    <w:p w:rsidR="00970277" w:rsidRDefault="00970277" w:rsidP="00D72352">
      <w:pPr>
        <w:pStyle w:val="ListParagraph"/>
        <w:numPr>
          <w:ilvl w:val="0"/>
          <w:numId w:val="2"/>
        </w:numPr>
        <w:jc w:val="both"/>
      </w:pPr>
      <w:r>
        <w:t>M = 0</w:t>
      </w:r>
    </w:p>
    <w:p w:rsidR="00970277" w:rsidRDefault="00970277" w:rsidP="00D72352">
      <w:pPr>
        <w:pStyle w:val="ListParagraph"/>
        <w:numPr>
          <w:ilvl w:val="1"/>
          <w:numId w:val="2"/>
        </w:numPr>
        <w:jc w:val="both"/>
      </w:pPr>
      <w:r>
        <w:t>E = max means plus / minus infinity</w:t>
      </w:r>
    </w:p>
    <w:p w:rsidR="00970277" w:rsidRDefault="00970277" w:rsidP="00D72352">
      <w:pPr>
        <w:pStyle w:val="ListParagraph"/>
        <w:numPr>
          <w:ilvl w:val="1"/>
          <w:numId w:val="2"/>
        </w:numPr>
        <w:jc w:val="both"/>
      </w:pPr>
      <w:r>
        <w:t>E = 0 means plus / minus 0</w:t>
      </w:r>
    </w:p>
    <w:p w:rsidR="00970277" w:rsidRDefault="00970277" w:rsidP="00D72352">
      <w:pPr>
        <w:pStyle w:val="ListParagraph"/>
        <w:numPr>
          <w:ilvl w:val="0"/>
          <w:numId w:val="2"/>
        </w:numPr>
        <w:jc w:val="both"/>
      </w:pPr>
      <w:r>
        <w:t>M != 0</w:t>
      </w:r>
    </w:p>
    <w:p w:rsidR="00970277" w:rsidRDefault="00970277" w:rsidP="00D72352">
      <w:pPr>
        <w:pStyle w:val="ListParagraph"/>
        <w:numPr>
          <w:ilvl w:val="1"/>
          <w:numId w:val="2"/>
        </w:numPr>
        <w:jc w:val="both"/>
      </w:pPr>
      <w:r>
        <w:t>E = max means NaNs</w:t>
      </w:r>
    </w:p>
    <w:p w:rsidR="00970277" w:rsidRDefault="00970277" w:rsidP="00D72352">
      <w:pPr>
        <w:pStyle w:val="ListParagraph"/>
        <w:numPr>
          <w:ilvl w:val="1"/>
          <w:numId w:val="2"/>
        </w:numPr>
        <w:jc w:val="both"/>
      </w:pPr>
      <w:r>
        <w:t>E = 0 means denorms</w:t>
      </w:r>
    </w:p>
    <w:p w:rsidR="00970277" w:rsidRDefault="00970277" w:rsidP="00D72352">
      <w:pPr>
        <w:pStyle w:val="ListParagraph"/>
        <w:numPr>
          <w:ilvl w:val="2"/>
          <w:numId w:val="2"/>
        </w:numPr>
        <w:jc w:val="both"/>
      </w:pPr>
      <w:r>
        <w:t>It is actually a number, but it is not normalised</w:t>
      </w:r>
    </w:p>
    <w:p w:rsidR="00970277" w:rsidRDefault="00970277" w:rsidP="00D72352">
      <w:pPr>
        <w:jc w:val="both"/>
      </w:pPr>
    </w:p>
    <w:p w:rsidR="00970277" w:rsidRDefault="00970277" w:rsidP="00D72352">
      <w:pPr>
        <w:jc w:val="both"/>
      </w:pPr>
      <w:r>
        <w:t>We have single or double precision:</w:t>
      </w:r>
    </w:p>
    <w:p w:rsidR="00970277" w:rsidRDefault="00970277" w:rsidP="00D72352">
      <w:pPr>
        <w:jc w:val="both"/>
      </w:pPr>
      <w:r w:rsidRPr="00970277">
        <w:rPr>
          <w:noProof/>
        </w:rPr>
        <w:drawing>
          <wp:inline distT="0" distB="0" distL="0" distR="0" wp14:anchorId="77348632" wp14:editId="4AE0F002">
            <wp:extent cx="4191000" cy="145523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97015" cy="1457323"/>
                    </a:xfrm>
                    <a:prstGeom prst="rect">
                      <a:avLst/>
                    </a:prstGeom>
                  </pic:spPr>
                </pic:pic>
              </a:graphicData>
            </a:graphic>
          </wp:inline>
        </w:drawing>
      </w:r>
    </w:p>
    <w:p w:rsidR="00970277" w:rsidRDefault="00970277" w:rsidP="00D72352">
      <w:pPr>
        <w:jc w:val="both"/>
      </w:pPr>
    </w:p>
    <w:p w:rsidR="00970277" w:rsidRPr="00970277" w:rsidRDefault="00970277" w:rsidP="00D72352">
      <w:pPr>
        <w:jc w:val="both"/>
      </w:pPr>
      <w:r>
        <w:rPr>
          <w:b/>
        </w:rPr>
        <w:t xml:space="preserve">Biasing: </w:t>
      </w:r>
      <w:r>
        <w:t xml:space="preserve">For the exponent, instead of </w:t>
      </w:r>
      <w:r w:rsidR="003B571D">
        <w:t>using any other signing system, we can simply imagine that everything is itself subtract some number, this is the bias factor. This means it is very easy to sort – since the lower the value of the exponent, the actual lower the value is.</w:t>
      </w:r>
    </w:p>
    <w:p w:rsidR="00F103B7" w:rsidRDefault="00F103B7" w:rsidP="00D72352">
      <w:pPr>
        <w:jc w:val="both"/>
      </w:pPr>
    </w:p>
    <w:p w:rsidR="003B571D" w:rsidRDefault="003B571D" w:rsidP="00D72352">
      <w:pPr>
        <w:jc w:val="both"/>
      </w:pPr>
      <w:r>
        <w:t>It is important to note that the number of values is not increased (still 2</w:t>
      </w:r>
      <w:r>
        <w:rPr>
          <w:vertAlign w:val="superscript"/>
        </w:rPr>
        <w:t>32</w:t>
      </w:r>
      <w:r>
        <w:t xml:space="preserve"> or 2</w:t>
      </w:r>
      <w:r>
        <w:rPr>
          <w:vertAlign w:val="superscript"/>
        </w:rPr>
        <w:t>64</w:t>
      </w:r>
      <w:r>
        <w:t>) but these are much more spread out. This offers a lot of precision near 0, but very low precision as it goes up.</w:t>
      </w:r>
    </w:p>
    <w:p w:rsidR="003B571D" w:rsidRDefault="003B571D" w:rsidP="00D72352">
      <w:pPr>
        <w:jc w:val="both"/>
      </w:pPr>
    </w:p>
    <w:p w:rsidR="003B571D" w:rsidRDefault="003B571D" w:rsidP="00D72352">
      <w:pPr>
        <w:pStyle w:val="Heading3"/>
        <w:jc w:val="both"/>
      </w:pPr>
      <w:bookmarkStart w:id="5" w:name="_Toc510891955"/>
      <w:r>
        <w:t>Data Structures</w:t>
      </w:r>
      <w:bookmarkEnd w:id="5"/>
    </w:p>
    <w:p w:rsidR="006A17BD" w:rsidRDefault="006A17BD" w:rsidP="00D72352">
      <w:pPr>
        <w:jc w:val="both"/>
      </w:pPr>
      <w:r>
        <w:t xml:space="preserve">The data structure is not interpreted by the machine – it is simply up to a programmer (or compiler) where things go and how they are stored. </w:t>
      </w:r>
    </w:p>
    <w:p w:rsidR="006A17BD" w:rsidRDefault="006A17BD" w:rsidP="00D72352">
      <w:pPr>
        <w:jc w:val="both"/>
      </w:pPr>
    </w:p>
    <w:p w:rsidR="006A17BD" w:rsidRDefault="006A17BD" w:rsidP="00D72352">
      <w:pPr>
        <w:jc w:val="both"/>
      </w:pPr>
      <w:r>
        <w:t>Fields in records are stored as an offset from a base address. In variable size structures, we explicitly store the addresses (pointers) within the structure.</w:t>
      </w:r>
    </w:p>
    <w:p w:rsidR="006A17BD" w:rsidRDefault="006A17BD" w:rsidP="00D72352">
      <w:pPr>
        <w:jc w:val="both"/>
      </w:pPr>
    </w:p>
    <w:p w:rsidR="006A17BD" w:rsidRDefault="006A17BD" w:rsidP="00D72352">
      <w:pPr>
        <w:pStyle w:val="Heading3"/>
        <w:jc w:val="both"/>
      </w:pPr>
      <w:bookmarkStart w:id="6" w:name="_Toc510891956"/>
      <w:r>
        <w:t>Encoding</w:t>
      </w:r>
      <w:bookmarkEnd w:id="6"/>
    </w:p>
    <w:p w:rsidR="006A17BD" w:rsidRDefault="006A17BD" w:rsidP="00D72352">
      <w:pPr>
        <w:jc w:val="both"/>
        <w:rPr>
          <w:b/>
        </w:rPr>
      </w:pPr>
      <w:r>
        <w:rPr>
          <w:b/>
        </w:rPr>
        <w:t>Instructions comprise of:</w:t>
      </w:r>
    </w:p>
    <w:p w:rsidR="006A17BD" w:rsidRDefault="006A17BD" w:rsidP="00D72352">
      <w:pPr>
        <w:pStyle w:val="ListParagraph"/>
        <w:numPr>
          <w:ilvl w:val="0"/>
          <w:numId w:val="3"/>
        </w:numPr>
        <w:jc w:val="both"/>
      </w:pPr>
      <w:r>
        <w:t>Opcode: what operation to do</w:t>
      </w:r>
    </w:p>
    <w:p w:rsidR="006A17BD" w:rsidRDefault="006A17BD" w:rsidP="00D72352">
      <w:pPr>
        <w:pStyle w:val="ListParagraph"/>
        <w:numPr>
          <w:ilvl w:val="0"/>
          <w:numId w:val="3"/>
        </w:numPr>
        <w:jc w:val="both"/>
      </w:pPr>
      <w:r>
        <w:t>Operand: where to get values to do this on</w:t>
      </w:r>
    </w:p>
    <w:p w:rsidR="006A17BD" w:rsidRDefault="006A17BD" w:rsidP="00D72352">
      <w:pPr>
        <w:pStyle w:val="ListParagraph"/>
        <w:numPr>
          <w:ilvl w:val="1"/>
          <w:numId w:val="3"/>
        </w:numPr>
        <w:jc w:val="both"/>
      </w:pPr>
      <w:r>
        <w:t>Addressing Mode: How to use this value</w:t>
      </w:r>
    </w:p>
    <w:p w:rsidR="006A17BD" w:rsidRDefault="006A17BD" w:rsidP="00D72352">
      <w:pPr>
        <w:pStyle w:val="ListParagraph"/>
        <w:numPr>
          <w:ilvl w:val="2"/>
          <w:numId w:val="3"/>
        </w:numPr>
        <w:jc w:val="both"/>
      </w:pPr>
      <w:r>
        <w:t>Do we need to go to memory – is this the address to get it from</w:t>
      </w:r>
    </w:p>
    <w:p w:rsidR="006A17BD" w:rsidRDefault="006A17BD" w:rsidP="00D72352">
      <w:pPr>
        <w:pStyle w:val="ListParagraph"/>
        <w:numPr>
          <w:ilvl w:val="2"/>
          <w:numId w:val="3"/>
        </w:numPr>
        <w:jc w:val="both"/>
      </w:pPr>
      <w:r>
        <w:t>Is this the actual value?</w:t>
      </w:r>
    </w:p>
    <w:p w:rsidR="006A17BD" w:rsidRDefault="006A17BD" w:rsidP="00D72352">
      <w:pPr>
        <w:pStyle w:val="ListParagraph"/>
        <w:numPr>
          <w:ilvl w:val="2"/>
          <w:numId w:val="3"/>
        </w:numPr>
        <w:jc w:val="both"/>
      </w:pPr>
      <w:r>
        <w:t xml:space="preserve">Is the memory address to go to stored within this memory address linked </w:t>
      </w:r>
      <w:r w:rsidR="00DB02E2">
        <w:t>here?</w:t>
      </w:r>
    </w:p>
    <w:p w:rsidR="006A17BD" w:rsidRDefault="006A17BD" w:rsidP="00D72352">
      <w:pPr>
        <w:jc w:val="both"/>
      </w:pPr>
    </w:p>
    <w:p w:rsidR="006A17BD" w:rsidRDefault="006A17BD" w:rsidP="00D72352">
      <w:pPr>
        <w:jc w:val="both"/>
      </w:pPr>
      <w:r>
        <w:lastRenderedPageBreak/>
        <w:t>Generally, we use fixed length encoding, where the structure of the instruction is defined. For example, this is the structure of an ARM ALU operation:</w:t>
      </w:r>
    </w:p>
    <w:p w:rsidR="006A17BD" w:rsidRDefault="006A17BD" w:rsidP="00D72352">
      <w:pPr>
        <w:jc w:val="both"/>
      </w:pPr>
      <w:r w:rsidRPr="006A17BD">
        <w:rPr>
          <w:noProof/>
        </w:rPr>
        <w:drawing>
          <wp:inline distT="0" distB="0" distL="0" distR="0" wp14:anchorId="20AA8FD8" wp14:editId="49E4C1BB">
            <wp:extent cx="4787900" cy="63431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3432" cy="639024"/>
                    </a:xfrm>
                    <a:prstGeom prst="rect">
                      <a:avLst/>
                    </a:prstGeom>
                  </pic:spPr>
                </pic:pic>
              </a:graphicData>
            </a:graphic>
          </wp:inline>
        </w:drawing>
      </w:r>
    </w:p>
    <w:p w:rsidR="006A17BD" w:rsidRDefault="006A17BD" w:rsidP="00D72352">
      <w:pPr>
        <w:jc w:val="both"/>
      </w:pPr>
    </w:p>
    <w:p w:rsidR="006A17BD" w:rsidRDefault="006A17BD" w:rsidP="00D72352">
      <w:pPr>
        <w:jc w:val="both"/>
      </w:pPr>
      <w:r>
        <w:t>Variable Length Encoding:</w:t>
      </w:r>
    </w:p>
    <w:p w:rsidR="006A17BD" w:rsidRDefault="006A17BD" w:rsidP="00D72352">
      <w:pPr>
        <w:pStyle w:val="ListParagraph"/>
        <w:numPr>
          <w:ilvl w:val="0"/>
          <w:numId w:val="4"/>
        </w:numPr>
        <w:jc w:val="both"/>
        <w:rPr>
          <w:color w:val="00B050"/>
        </w:rPr>
      </w:pPr>
      <w:r w:rsidRPr="006A17BD">
        <w:rPr>
          <w:color w:val="00B050"/>
        </w:rPr>
        <w:t>It may give us better code density</w:t>
      </w:r>
    </w:p>
    <w:p w:rsidR="006A17BD" w:rsidRDefault="006A17BD" w:rsidP="00D72352">
      <w:pPr>
        <w:pStyle w:val="ListParagraph"/>
        <w:numPr>
          <w:ilvl w:val="0"/>
          <w:numId w:val="4"/>
        </w:numPr>
        <w:jc w:val="both"/>
        <w:rPr>
          <w:color w:val="00B050"/>
        </w:rPr>
      </w:pPr>
      <w:r>
        <w:rPr>
          <w:color w:val="00B050"/>
        </w:rPr>
        <w:t>Makes it easier to extend the instruction set</w:t>
      </w:r>
    </w:p>
    <w:p w:rsidR="006A17BD" w:rsidRDefault="003E2D55" w:rsidP="00D72352">
      <w:pPr>
        <w:pStyle w:val="ListParagraph"/>
        <w:numPr>
          <w:ilvl w:val="0"/>
          <w:numId w:val="4"/>
        </w:numPr>
        <w:jc w:val="both"/>
        <w:rPr>
          <w:color w:val="00B050"/>
        </w:rPr>
      </w:pPr>
      <w:r>
        <w:rPr>
          <w:color w:val="00B050"/>
        </w:rPr>
        <w:t>We have Huffman Encoding</w:t>
      </w:r>
    </w:p>
    <w:p w:rsidR="003E2D55" w:rsidRDefault="003E2D55" w:rsidP="00D72352">
      <w:pPr>
        <w:pStyle w:val="ListParagraph"/>
        <w:numPr>
          <w:ilvl w:val="1"/>
          <w:numId w:val="4"/>
        </w:numPr>
        <w:jc w:val="both"/>
        <w:rPr>
          <w:color w:val="00B050"/>
        </w:rPr>
      </w:pPr>
      <w:r>
        <w:rPr>
          <w:color w:val="00B050"/>
        </w:rPr>
        <w:t>Looks at the most probable instructions and assigns them to the shortest opcodes; infrequently user instructions get long opcodes.</w:t>
      </w:r>
    </w:p>
    <w:p w:rsidR="003E2D55" w:rsidRPr="003E2D55" w:rsidRDefault="003E2D55" w:rsidP="00D72352">
      <w:pPr>
        <w:pStyle w:val="ListParagraph"/>
        <w:numPr>
          <w:ilvl w:val="0"/>
          <w:numId w:val="4"/>
        </w:numPr>
        <w:jc w:val="both"/>
        <w:rPr>
          <w:color w:val="00B050"/>
        </w:rPr>
      </w:pPr>
      <w:r>
        <w:rPr>
          <w:color w:val="FF0000"/>
        </w:rPr>
        <w:t>But VLE makes decoding much more challenging, and is generally bad for the cache as well</w:t>
      </w:r>
    </w:p>
    <w:p w:rsidR="003E2D55" w:rsidRPr="003E2D55" w:rsidRDefault="003E2D55" w:rsidP="00D72352">
      <w:pPr>
        <w:pStyle w:val="ListParagraph"/>
        <w:numPr>
          <w:ilvl w:val="0"/>
          <w:numId w:val="4"/>
        </w:numPr>
        <w:jc w:val="both"/>
        <w:rPr>
          <w:color w:val="00B050"/>
        </w:rPr>
      </w:pPr>
      <w:r>
        <w:rPr>
          <w:color w:val="FF0000"/>
        </w:rPr>
        <w:t>We therefore, reasonably rarely use this.</w:t>
      </w:r>
    </w:p>
    <w:p w:rsidR="003E2D55" w:rsidRDefault="003E2D55" w:rsidP="00D72352">
      <w:pPr>
        <w:jc w:val="both"/>
        <w:rPr>
          <w:color w:val="00B050"/>
        </w:rPr>
      </w:pPr>
    </w:p>
    <w:p w:rsidR="003E2D55" w:rsidRDefault="00CA3170" w:rsidP="00D72352">
      <w:pPr>
        <w:pStyle w:val="Heading3"/>
        <w:jc w:val="both"/>
      </w:pPr>
      <w:bookmarkStart w:id="7" w:name="_Toc510891957"/>
      <w:r>
        <w:t>Model Computer</w:t>
      </w:r>
      <w:bookmarkEnd w:id="7"/>
    </w:p>
    <w:p w:rsidR="00CA3170" w:rsidRDefault="00CA3170" w:rsidP="00D72352">
      <w:pPr>
        <w:jc w:val="both"/>
      </w:pPr>
      <w:r w:rsidRPr="00CA3170">
        <w:rPr>
          <w:noProof/>
        </w:rPr>
        <w:drawing>
          <wp:inline distT="0" distB="0" distL="0" distR="0" wp14:anchorId="6A2E6A49" wp14:editId="33A918AE">
            <wp:extent cx="3797300" cy="28858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2900" cy="2890119"/>
                    </a:xfrm>
                    <a:prstGeom prst="rect">
                      <a:avLst/>
                    </a:prstGeom>
                  </pic:spPr>
                </pic:pic>
              </a:graphicData>
            </a:graphic>
          </wp:inline>
        </w:drawing>
      </w:r>
    </w:p>
    <w:p w:rsidR="00CA3170" w:rsidRDefault="00CA3170" w:rsidP="00D72352">
      <w:pPr>
        <w:jc w:val="both"/>
      </w:pPr>
      <w:r>
        <w:t>Processor (CPU) executes programs using:</w:t>
      </w:r>
    </w:p>
    <w:p w:rsidR="00CA3170" w:rsidRDefault="00CA3170" w:rsidP="000B7706">
      <w:pPr>
        <w:pStyle w:val="ListParagraph"/>
        <w:numPr>
          <w:ilvl w:val="0"/>
          <w:numId w:val="5"/>
        </w:numPr>
        <w:jc w:val="both"/>
      </w:pPr>
      <w:r>
        <w:t>Memory: stores programs and data</w:t>
      </w:r>
    </w:p>
    <w:p w:rsidR="00CA3170" w:rsidRDefault="00CA3170" w:rsidP="000B7706">
      <w:pPr>
        <w:pStyle w:val="ListParagraph"/>
        <w:numPr>
          <w:ilvl w:val="1"/>
          <w:numId w:val="5"/>
        </w:numPr>
        <w:jc w:val="both"/>
      </w:pPr>
      <w:r>
        <w:t>Large byte array that holds any information on which we operate</w:t>
      </w:r>
    </w:p>
    <w:p w:rsidR="00CA3170" w:rsidRDefault="00CA3170" w:rsidP="000B7706">
      <w:pPr>
        <w:pStyle w:val="ListParagraph"/>
        <w:numPr>
          <w:ilvl w:val="0"/>
          <w:numId w:val="5"/>
        </w:numPr>
        <w:jc w:val="both"/>
      </w:pPr>
      <w:r>
        <w:t>Devices: for input and output</w:t>
      </w:r>
    </w:p>
    <w:p w:rsidR="00CA3170" w:rsidRDefault="00CA3170" w:rsidP="000B7706">
      <w:pPr>
        <w:pStyle w:val="ListParagraph"/>
        <w:numPr>
          <w:ilvl w:val="0"/>
          <w:numId w:val="5"/>
        </w:numPr>
        <w:jc w:val="both"/>
      </w:pPr>
      <w:r>
        <w:t>Bus: transfers information</w:t>
      </w:r>
    </w:p>
    <w:p w:rsidR="00CA3170" w:rsidRDefault="00CA3170" w:rsidP="000B7706">
      <w:pPr>
        <w:pStyle w:val="ListParagraph"/>
        <w:numPr>
          <w:ilvl w:val="0"/>
          <w:numId w:val="5"/>
        </w:numPr>
        <w:jc w:val="both"/>
      </w:pPr>
      <w:r>
        <w:t>Registers</w:t>
      </w:r>
    </w:p>
    <w:p w:rsidR="00CA3170" w:rsidRDefault="00CA3170" w:rsidP="000B7706">
      <w:pPr>
        <w:pStyle w:val="ListParagraph"/>
        <w:numPr>
          <w:ilvl w:val="1"/>
          <w:numId w:val="5"/>
        </w:numPr>
        <w:jc w:val="both"/>
      </w:pPr>
      <w:r>
        <w:t>Extremely fast pieces of on-chip memory, generally 64-bits in size</w:t>
      </w:r>
    </w:p>
    <w:p w:rsidR="00CA3170" w:rsidRDefault="00CA3170" w:rsidP="000B7706">
      <w:pPr>
        <w:pStyle w:val="ListParagraph"/>
        <w:numPr>
          <w:ilvl w:val="1"/>
          <w:numId w:val="5"/>
        </w:numPr>
        <w:jc w:val="both"/>
      </w:pPr>
      <w:r>
        <w:t>Modern CPUs have between 8 and 128 registers</w:t>
      </w:r>
    </w:p>
    <w:p w:rsidR="00CA3170" w:rsidRDefault="00CA3170" w:rsidP="000B7706">
      <w:pPr>
        <w:pStyle w:val="ListParagraph"/>
        <w:numPr>
          <w:ilvl w:val="1"/>
          <w:numId w:val="5"/>
        </w:numPr>
        <w:jc w:val="both"/>
      </w:pPr>
      <w:r>
        <w:t>Data values are loaded from memory into registers before being operated on and being moved back again</w:t>
      </w:r>
    </w:p>
    <w:p w:rsidR="00CA3170" w:rsidRDefault="00CA3170" w:rsidP="00D72352">
      <w:pPr>
        <w:jc w:val="both"/>
      </w:pPr>
    </w:p>
    <w:p w:rsidR="00CA3170" w:rsidRDefault="00CA3170" w:rsidP="00D72352">
      <w:pPr>
        <w:pStyle w:val="Heading3"/>
        <w:jc w:val="both"/>
      </w:pPr>
      <w:bookmarkStart w:id="8" w:name="_Toc510891958"/>
      <w:r>
        <w:lastRenderedPageBreak/>
        <w:t>Fetch-Execute Cycle</w:t>
      </w:r>
      <w:bookmarkEnd w:id="8"/>
    </w:p>
    <w:p w:rsidR="00CA3170" w:rsidRDefault="00CA3170" w:rsidP="00D72352">
      <w:pPr>
        <w:jc w:val="both"/>
      </w:pPr>
      <w:r w:rsidRPr="00CA3170">
        <w:rPr>
          <w:noProof/>
        </w:rPr>
        <w:drawing>
          <wp:inline distT="0" distB="0" distL="0" distR="0" wp14:anchorId="2A7CFD4C" wp14:editId="4B7F9E5E">
            <wp:extent cx="3835400" cy="20244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1503" cy="2027649"/>
                    </a:xfrm>
                    <a:prstGeom prst="rect">
                      <a:avLst/>
                    </a:prstGeom>
                  </pic:spPr>
                </pic:pic>
              </a:graphicData>
            </a:graphic>
          </wp:inline>
        </w:drawing>
      </w:r>
    </w:p>
    <w:p w:rsidR="00CA3170" w:rsidRDefault="00CA3170" w:rsidP="00D72352">
      <w:pPr>
        <w:jc w:val="both"/>
      </w:pPr>
      <w:r>
        <w:t>The CPU in turn, fetches and decodes the instruction, generating control signals and operand information. The PC (Program Counter) stores where the instruction is, going to get the instruction from memory before it is placed in the Instruction Buffer. Here, the decoding is done by a single decoding unit.</w:t>
      </w:r>
    </w:p>
    <w:p w:rsidR="00CA3170" w:rsidRDefault="00CA3170" w:rsidP="00D72352">
      <w:pPr>
        <w:jc w:val="both"/>
      </w:pPr>
    </w:p>
    <w:p w:rsidR="00CA3170" w:rsidRDefault="00CA3170" w:rsidP="00D72352">
      <w:pPr>
        <w:jc w:val="both"/>
      </w:pPr>
      <w:r>
        <w:t xml:space="preserve">Inside the Execution Unit (EU), control signals select the Functional Unit (FU) – “instruction class” – and operation. </w:t>
      </w:r>
    </w:p>
    <w:p w:rsidR="00CA3170" w:rsidRDefault="00CA3170" w:rsidP="000B7706">
      <w:pPr>
        <w:pStyle w:val="ListParagraph"/>
        <w:numPr>
          <w:ilvl w:val="0"/>
          <w:numId w:val="6"/>
        </w:numPr>
        <w:jc w:val="both"/>
      </w:pPr>
      <w:r>
        <w:t>If the Arithmetic Logic Unit (ALU) is the FU, then we have to read one or two registers, perform the operation and probably write back the result</w:t>
      </w:r>
    </w:p>
    <w:p w:rsidR="00CA3170" w:rsidRDefault="00CA3170" w:rsidP="000B7706">
      <w:pPr>
        <w:pStyle w:val="ListParagraph"/>
        <w:numPr>
          <w:ilvl w:val="0"/>
          <w:numId w:val="6"/>
        </w:numPr>
        <w:jc w:val="both"/>
      </w:pPr>
      <w:r>
        <w:t>If the Branch Unit (BU), we test the flags and maybe add a value to the Program Counter (go to a different place)</w:t>
      </w:r>
    </w:p>
    <w:p w:rsidR="00CA3170" w:rsidRDefault="00CA3170" w:rsidP="000B7706">
      <w:pPr>
        <w:pStyle w:val="ListParagraph"/>
        <w:numPr>
          <w:ilvl w:val="0"/>
          <w:numId w:val="6"/>
        </w:numPr>
        <w:jc w:val="both"/>
      </w:pPr>
      <w:r>
        <w:t>If it the Memory Address Unit (MAU), we generate the address (addressing mode) and use the bus to read or write the values.</w:t>
      </w:r>
    </w:p>
    <w:p w:rsidR="00CA3170" w:rsidRDefault="00CA3170" w:rsidP="00D72352">
      <w:pPr>
        <w:jc w:val="both"/>
      </w:pPr>
    </w:p>
    <w:p w:rsidR="00CA3170" w:rsidRDefault="000B7162" w:rsidP="00D72352">
      <w:pPr>
        <w:pStyle w:val="Heading3"/>
        <w:jc w:val="both"/>
      </w:pPr>
      <w:bookmarkStart w:id="9" w:name="_Toc510891959"/>
      <w:r>
        <w:t>Input / Output Devices</w:t>
      </w:r>
      <w:bookmarkEnd w:id="9"/>
    </w:p>
    <w:p w:rsidR="000B7162" w:rsidRDefault="000B7162" w:rsidP="00D72352">
      <w:pPr>
        <w:jc w:val="both"/>
      </w:pPr>
      <w:r>
        <w:t>These are devices connected to the processor via a bus</w:t>
      </w:r>
    </w:p>
    <w:p w:rsidR="000B7162" w:rsidRDefault="000B7162" w:rsidP="000B7706">
      <w:pPr>
        <w:pStyle w:val="ListParagraph"/>
        <w:numPr>
          <w:ilvl w:val="0"/>
          <w:numId w:val="7"/>
        </w:numPr>
        <w:jc w:val="both"/>
      </w:pPr>
      <w:r>
        <w:t>Mouse, Keyboard</w:t>
      </w:r>
    </w:p>
    <w:p w:rsidR="000B7162" w:rsidRDefault="000B7162" w:rsidP="000B7706">
      <w:pPr>
        <w:pStyle w:val="ListParagraph"/>
        <w:numPr>
          <w:ilvl w:val="0"/>
          <w:numId w:val="7"/>
        </w:numPr>
        <w:jc w:val="both"/>
      </w:pPr>
      <w:r>
        <w:t>Graphics Card</w:t>
      </w:r>
    </w:p>
    <w:p w:rsidR="000B7162" w:rsidRDefault="000B7162" w:rsidP="00D72352">
      <w:pPr>
        <w:jc w:val="both"/>
      </w:pPr>
    </w:p>
    <w:p w:rsidR="000B7162" w:rsidRDefault="000B7162" w:rsidP="00D72352">
      <w:pPr>
        <w:jc w:val="both"/>
      </w:pPr>
      <w:r>
        <w:t xml:space="preserve">There are often two or more stages involved (conversion between protocols, RS-232, USB, </w:t>
      </w:r>
      <w:r w:rsidR="00DB02E2">
        <w:t>etc.</w:t>
      </w:r>
      <w:r>
        <w:t>). Additionally, the connections may be indirect, for example a monitor is an I/O device which may be controlled by the Graphics Card.</w:t>
      </w:r>
    </w:p>
    <w:p w:rsidR="000B7162" w:rsidRDefault="000B7162" w:rsidP="00D72352">
      <w:pPr>
        <w:jc w:val="both"/>
      </w:pPr>
    </w:p>
    <w:p w:rsidR="000B7162" w:rsidRDefault="000B7162" w:rsidP="00D72352">
      <w:pPr>
        <w:pStyle w:val="Heading3"/>
        <w:jc w:val="both"/>
      </w:pPr>
      <w:bookmarkStart w:id="10" w:name="_Toc510891960"/>
      <w:r>
        <w:t>UART (Universal Asynchronous Receiver / Transmitter)</w:t>
      </w:r>
      <w:bookmarkEnd w:id="10"/>
    </w:p>
    <w:p w:rsidR="000B7162" w:rsidRPr="000B7162" w:rsidRDefault="000B7162" w:rsidP="00D72352">
      <w:pPr>
        <w:jc w:val="both"/>
      </w:pPr>
      <w:r w:rsidRPr="000B7162">
        <w:rPr>
          <w:noProof/>
        </w:rPr>
        <w:drawing>
          <wp:inline distT="0" distB="0" distL="0" distR="0" wp14:anchorId="065D7AC3" wp14:editId="35175A01">
            <wp:extent cx="3873500" cy="12960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7857" cy="1297492"/>
                    </a:xfrm>
                    <a:prstGeom prst="rect">
                      <a:avLst/>
                    </a:prstGeom>
                  </pic:spPr>
                </pic:pic>
              </a:graphicData>
            </a:graphic>
          </wp:inline>
        </w:drawing>
      </w:r>
    </w:p>
    <w:p w:rsidR="000B7162" w:rsidRDefault="000B7162" w:rsidP="00D72352">
      <w:pPr>
        <w:jc w:val="both"/>
      </w:pPr>
      <w:r>
        <w:t>Converts between parallel signals to serial signals. Therefore, has to store some number of bits internally.</w:t>
      </w:r>
    </w:p>
    <w:p w:rsidR="000B7162" w:rsidRDefault="000B7162" w:rsidP="000B7706">
      <w:pPr>
        <w:pStyle w:val="ListParagraph"/>
        <w:numPr>
          <w:ilvl w:val="0"/>
          <w:numId w:val="8"/>
        </w:numPr>
        <w:jc w:val="both"/>
      </w:pPr>
      <w:r>
        <w:t>It generally outputs to RS-232 – a standard for serial communication</w:t>
      </w:r>
    </w:p>
    <w:p w:rsidR="000B7162" w:rsidRDefault="000B7162" w:rsidP="000B7706">
      <w:pPr>
        <w:pStyle w:val="ListParagraph"/>
        <w:numPr>
          <w:ilvl w:val="0"/>
          <w:numId w:val="8"/>
        </w:numPr>
        <w:jc w:val="both"/>
      </w:pPr>
      <w:r>
        <w:t>It has various baud rates (number of signal changes per second) (1,200 to 115,200)</w:t>
      </w:r>
    </w:p>
    <w:p w:rsidR="000B7162" w:rsidRDefault="000B7162" w:rsidP="000B7706">
      <w:pPr>
        <w:pStyle w:val="ListParagraph"/>
        <w:numPr>
          <w:ilvl w:val="0"/>
          <w:numId w:val="8"/>
        </w:numPr>
        <w:jc w:val="both"/>
      </w:pPr>
      <w:r>
        <w:lastRenderedPageBreak/>
        <w:t>It is slow and simple (but very useful)</w:t>
      </w:r>
    </w:p>
    <w:p w:rsidR="000B7162" w:rsidRDefault="000B7162" w:rsidP="00D72352">
      <w:pPr>
        <w:jc w:val="both"/>
      </w:pPr>
    </w:p>
    <w:p w:rsidR="000B7162" w:rsidRDefault="000B7162" w:rsidP="00D72352">
      <w:pPr>
        <w:jc w:val="both"/>
      </w:pPr>
      <w:r>
        <w:t>It makes up many serial ports on PCs</w:t>
      </w:r>
    </w:p>
    <w:p w:rsidR="000B7162" w:rsidRDefault="000B7162" w:rsidP="000B7706">
      <w:pPr>
        <w:pStyle w:val="ListParagraph"/>
        <w:numPr>
          <w:ilvl w:val="0"/>
          <w:numId w:val="9"/>
        </w:numPr>
        <w:jc w:val="both"/>
      </w:pPr>
      <w:r>
        <w:t>It has a max throughput of ~14.4kb/s with variants up to 56kb/s</w:t>
      </w:r>
    </w:p>
    <w:p w:rsidR="000B7162" w:rsidRDefault="000B7162" w:rsidP="000B7706">
      <w:pPr>
        <w:pStyle w:val="ListParagraph"/>
        <w:numPr>
          <w:ilvl w:val="0"/>
          <w:numId w:val="9"/>
        </w:numPr>
        <w:jc w:val="both"/>
      </w:pPr>
      <w:r>
        <w:t>It can also be connected to terminals to debug the device</w:t>
      </w:r>
    </w:p>
    <w:p w:rsidR="000B7162" w:rsidRDefault="000B7162" w:rsidP="00D72352">
      <w:pPr>
        <w:jc w:val="both"/>
      </w:pPr>
    </w:p>
    <w:p w:rsidR="000B7162" w:rsidRDefault="000B7162" w:rsidP="00D72352">
      <w:pPr>
        <w:pStyle w:val="Heading3"/>
        <w:jc w:val="both"/>
      </w:pPr>
      <w:bookmarkStart w:id="11" w:name="_Toc510891961"/>
      <w:r>
        <w:t>Hard Disks</w:t>
      </w:r>
      <w:bookmarkEnd w:id="11"/>
    </w:p>
    <w:p w:rsidR="00480CC0" w:rsidRPr="00480CC0" w:rsidRDefault="00480CC0" w:rsidP="00D72352">
      <w:pPr>
        <w:jc w:val="both"/>
      </w:pPr>
      <w:r w:rsidRPr="00480CC0">
        <w:rPr>
          <w:noProof/>
        </w:rPr>
        <w:drawing>
          <wp:inline distT="0" distB="0" distL="0" distR="0" wp14:anchorId="4386A60C" wp14:editId="5170C3C0">
            <wp:extent cx="2463395" cy="25527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5190" cy="2564923"/>
                    </a:xfrm>
                    <a:prstGeom prst="rect">
                      <a:avLst/>
                    </a:prstGeom>
                  </pic:spPr>
                </pic:pic>
              </a:graphicData>
            </a:graphic>
          </wp:inline>
        </w:drawing>
      </w:r>
    </w:p>
    <w:p w:rsidR="00480CC0" w:rsidRDefault="000B7162" w:rsidP="00D72352">
      <w:pPr>
        <w:jc w:val="both"/>
      </w:pPr>
      <w:r>
        <w:t xml:space="preserve">Whirling bits of petal, with a number of </w:t>
      </w:r>
      <w:r w:rsidR="00480CC0">
        <w:t>platters and read-write heads. The platters rotate on a spindle. They rotate up to 15,000 rpm and have ~2TBs per platter, and transfer at speeds until 2Gb/s</w:t>
      </w:r>
    </w:p>
    <w:p w:rsidR="00480CC0" w:rsidRDefault="00480CC0" w:rsidP="00D72352">
      <w:pPr>
        <w:jc w:val="both"/>
      </w:pPr>
    </w:p>
    <w:p w:rsidR="00480CC0" w:rsidRDefault="00480CC0" w:rsidP="00D72352">
      <w:pPr>
        <w:pStyle w:val="Heading3"/>
        <w:jc w:val="both"/>
      </w:pPr>
      <w:bookmarkStart w:id="12" w:name="_Toc510891962"/>
      <w:r>
        <w:t>Graphics Cards</w:t>
      </w:r>
      <w:bookmarkEnd w:id="12"/>
    </w:p>
    <w:p w:rsidR="00480CC0" w:rsidRDefault="00480CC0" w:rsidP="00D72352">
      <w:pPr>
        <w:jc w:val="both"/>
      </w:pPr>
      <w:r w:rsidRPr="00480CC0">
        <w:rPr>
          <w:noProof/>
        </w:rPr>
        <w:drawing>
          <wp:inline distT="0" distB="0" distL="0" distR="0" wp14:anchorId="7B668F6C" wp14:editId="180ABE37">
            <wp:extent cx="4737100" cy="19205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6015" cy="1924189"/>
                    </a:xfrm>
                    <a:prstGeom prst="rect">
                      <a:avLst/>
                    </a:prstGeom>
                  </pic:spPr>
                </pic:pic>
              </a:graphicData>
            </a:graphic>
          </wp:inline>
        </w:drawing>
      </w:r>
    </w:p>
    <w:p w:rsidR="00480CC0" w:rsidRDefault="00480CC0" w:rsidP="00D72352">
      <w:pPr>
        <w:jc w:val="both"/>
      </w:pPr>
      <w:r>
        <w:t>Essentially some RAM (</w:t>
      </w:r>
      <w:r w:rsidRPr="00E91954">
        <w:rPr>
          <w:b/>
        </w:rPr>
        <w:t>framebuffer</w:t>
      </w:r>
      <w:r>
        <w:t>) and some digital-to-analogue circuitry (</w:t>
      </w:r>
      <w:r w:rsidRPr="00E91954">
        <w:rPr>
          <w:b/>
        </w:rPr>
        <w:t>RAMDAC</w:t>
      </w:r>
      <w:r>
        <w:t>)</w:t>
      </w:r>
    </w:p>
    <w:p w:rsidR="00480CC0" w:rsidRDefault="00480CC0" w:rsidP="000B7706">
      <w:pPr>
        <w:pStyle w:val="ListParagraph"/>
        <w:numPr>
          <w:ilvl w:val="0"/>
          <w:numId w:val="10"/>
        </w:numPr>
        <w:jc w:val="both"/>
      </w:pPr>
      <w:r>
        <w:t>RAM holds array of pixels: picture elements</w:t>
      </w:r>
    </w:p>
    <w:p w:rsidR="00480CC0" w:rsidRDefault="00480CC0" w:rsidP="000B7706">
      <w:pPr>
        <w:pStyle w:val="ListParagraph"/>
        <w:numPr>
          <w:ilvl w:val="0"/>
          <w:numId w:val="10"/>
        </w:numPr>
        <w:jc w:val="both"/>
      </w:pPr>
      <w:r>
        <w:t>We have a colour depth which is the number of bits per pixel</w:t>
      </w:r>
    </w:p>
    <w:p w:rsidR="00480CC0" w:rsidRDefault="00480CC0" w:rsidP="000B7706">
      <w:pPr>
        <w:pStyle w:val="ListParagraph"/>
        <w:numPr>
          <w:ilvl w:val="1"/>
          <w:numId w:val="10"/>
        </w:numPr>
        <w:jc w:val="both"/>
      </w:pPr>
      <w:r>
        <w:t>8-bit – LUT</w:t>
      </w:r>
    </w:p>
    <w:p w:rsidR="00480CC0" w:rsidRDefault="00480CC0" w:rsidP="000B7706">
      <w:pPr>
        <w:pStyle w:val="ListParagraph"/>
        <w:numPr>
          <w:ilvl w:val="1"/>
          <w:numId w:val="10"/>
        </w:numPr>
        <w:jc w:val="both"/>
      </w:pPr>
      <w:r>
        <w:t>16-bit – RGB-555</w:t>
      </w:r>
    </w:p>
    <w:p w:rsidR="00480CC0" w:rsidRDefault="00480CC0" w:rsidP="000B7706">
      <w:pPr>
        <w:pStyle w:val="ListParagraph"/>
        <w:numPr>
          <w:ilvl w:val="1"/>
          <w:numId w:val="10"/>
        </w:numPr>
        <w:jc w:val="both"/>
      </w:pPr>
      <w:r>
        <w:t>24-bit – RGB-888</w:t>
      </w:r>
    </w:p>
    <w:p w:rsidR="00480CC0" w:rsidRDefault="00480CC0" w:rsidP="000B7706">
      <w:pPr>
        <w:pStyle w:val="ListParagraph"/>
        <w:numPr>
          <w:ilvl w:val="0"/>
          <w:numId w:val="10"/>
        </w:numPr>
        <w:jc w:val="both"/>
      </w:pPr>
      <w:r>
        <w:t>Memory requirement = xy x depth</w:t>
      </w:r>
    </w:p>
    <w:p w:rsidR="00480CC0" w:rsidRPr="00480CC0" w:rsidRDefault="00480CC0" w:rsidP="000B7706">
      <w:pPr>
        <w:pStyle w:val="ListParagraph"/>
        <w:numPr>
          <w:ilvl w:val="0"/>
          <w:numId w:val="10"/>
        </w:numPr>
        <w:jc w:val="both"/>
      </w:pPr>
      <w:r>
        <w:t>Full-screen 50Hz requires 125 MB/s or around 1Gb/s</w:t>
      </w:r>
    </w:p>
    <w:p w:rsidR="00480CC0" w:rsidRDefault="00480CC0" w:rsidP="00D72352">
      <w:pPr>
        <w:jc w:val="both"/>
      </w:pPr>
    </w:p>
    <w:p w:rsidR="003C266B" w:rsidRDefault="003C266B" w:rsidP="00D72352">
      <w:pPr>
        <w:pStyle w:val="Heading3"/>
        <w:jc w:val="both"/>
      </w:pPr>
      <w:bookmarkStart w:id="13" w:name="_Toc510891963"/>
      <w:r>
        <w:lastRenderedPageBreak/>
        <w:t>Buses</w:t>
      </w:r>
      <w:bookmarkEnd w:id="13"/>
    </w:p>
    <w:p w:rsidR="003C266B" w:rsidRDefault="003C266B" w:rsidP="00D72352">
      <w:pPr>
        <w:jc w:val="both"/>
      </w:pPr>
      <w:r w:rsidRPr="003C266B">
        <w:rPr>
          <w:noProof/>
        </w:rPr>
        <w:drawing>
          <wp:inline distT="0" distB="0" distL="0" distR="0" wp14:anchorId="4B1A12F0" wp14:editId="616C37E0">
            <wp:extent cx="3557121" cy="113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9136" cy="1130940"/>
                    </a:xfrm>
                    <a:prstGeom prst="rect">
                      <a:avLst/>
                    </a:prstGeom>
                  </pic:spPr>
                </pic:pic>
              </a:graphicData>
            </a:graphic>
          </wp:inline>
        </w:drawing>
      </w:r>
    </w:p>
    <w:p w:rsidR="003C266B" w:rsidRDefault="003C266B" w:rsidP="00D72352">
      <w:pPr>
        <w:jc w:val="both"/>
      </w:pPr>
      <w:r>
        <w:t>They are a collection of shared communication wires – this is a low cost, versatile method but can be a potential bottleneck.</w:t>
      </w:r>
    </w:p>
    <w:p w:rsidR="003C266B" w:rsidRDefault="003C266B" w:rsidP="00D72352">
      <w:pPr>
        <w:jc w:val="both"/>
      </w:pPr>
      <w:r>
        <w:t xml:space="preserve"> </w:t>
      </w:r>
    </w:p>
    <w:p w:rsidR="001B1D5B" w:rsidRDefault="001B1D5B" w:rsidP="00D72352">
      <w:pPr>
        <w:jc w:val="both"/>
      </w:pPr>
      <w:r>
        <w:t>It typically comprises of:</w:t>
      </w:r>
    </w:p>
    <w:p w:rsidR="001B1D5B" w:rsidRDefault="001B1D5B" w:rsidP="000B7706">
      <w:pPr>
        <w:pStyle w:val="ListParagraph"/>
        <w:numPr>
          <w:ilvl w:val="0"/>
          <w:numId w:val="11"/>
        </w:numPr>
        <w:jc w:val="both"/>
      </w:pPr>
      <w:r>
        <w:t>Address lines</w:t>
      </w:r>
    </w:p>
    <w:p w:rsidR="001B1D5B" w:rsidRDefault="001B1D5B" w:rsidP="000B7706">
      <w:pPr>
        <w:pStyle w:val="ListParagraph"/>
        <w:numPr>
          <w:ilvl w:val="1"/>
          <w:numId w:val="11"/>
        </w:numPr>
        <w:jc w:val="both"/>
      </w:pPr>
      <w:r>
        <w:t xml:space="preserve">Determines how many devices on the bus </w:t>
      </w:r>
    </w:p>
    <w:p w:rsidR="001B1D5B" w:rsidRDefault="001B1D5B" w:rsidP="000B7706">
      <w:pPr>
        <w:pStyle w:val="ListParagraph"/>
        <w:numPr>
          <w:ilvl w:val="0"/>
          <w:numId w:val="11"/>
        </w:numPr>
        <w:jc w:val="both"/>
      </w:pPr>
      <w:r>
        <w:t>Data lines</w:t>
      </w:r>
    </w:p>
    <w:p w:rsidR="001B1D5B" w:rsidRDefault="001B1D5B" w:rsidP="000B7706">
      <w:pPr>
        <w:pStyle w:val="ListParagraph"/>
        <w:numPr>
          <w:ilvl w:val="1"/>
          <w:numId w:val="11"/>
        </w:numPr>
        <w:jc w:val="both"/>
      </w:pPr>
      <w:r>
        <w:t>Determines how many bits transferred at once</w:t>
      </w:r>
    </w:p>
    <w:p w:rsidR="001B1D5B" w:rsidRDefault="001B1D5B" w:rsidP="000B7706">
      <w:pPr>
        <w:pStyle w:val="ListParagraph"/>
        <w:numPr>
          <w:ilvl w:val="0"/>
          <w:numId w:val="11"/>
        </w:numPr>
        <w:jc w:val="both"/>
      </w:pPr>
      <w:r>
        <w:t>Control Lines</w:t>
      </w:r>
    </w:p>
    <w:p w:rsidR="001B1D5B" w:rsidRDefault="001B1D5B" w:rsidP="000B7706">
      <w:pPr>
        <w:pStyle w:val="ListParagraph"/>
        <w:numPr>
          <w:ilvl w:val="1"/>
          <w:numId w:val="11"/>
        </w:numPr>
        <w:jc w:val="both"/>
      </w:pPr>
      <w:r>
        <w:t>Sends control signals and gets them from devices</w:t>
      </w:r>
    </w:p>
    <w:p w:rsidR="001B1D5B" w:rsidRDefault="001B1D5B" w:rsidP="00D72352">
      <w:pPr>
        <w:jc w:val="both"/>
      </w:pPr>
    </w:p>
    <w:p w:rsidR="001B1D5B" w:rsidRDefault="001B1D5B" w:rsidP="00D72352">
      <w:pPr>
        <w:jc w:val="both"/>
      </w:pPr>
      <w:r>
        <w:t>It generally operates in a master-slave manner:</w:t>
      </w:r>
    </w:p>
    <w:p w:rsidR="001B1D5B" w:rsidRDefault="001B1D5B" w:rsidP="000B7706">
      <w:pPr>
        <w:pStyle w:val="ListParagraph"/>
        <w:numPr>
          <w:ilvl w:val="0"/>
          <w:numId w:val="12"/>
        </w:numPr>
        <w:jc w:val="both"/>
      </w:pPr>
      <w:r>
        <w:t>Master decides to do something, eg read data</w:t>
      </w:r>
    </w:p>
    <w:p w:rsidR="001B1D5B" w:rsidRDefault="001B1D5B" w:rsidP="000B7706">
      <w:pPr>
        <w:pStyle w:val="ListParagraph"/>
        <w:numPr>
          <w:ilvl w:val="0"/>
          <w:numId w:val="12"/>
        </w:numPr>
        <w:jc w:val="both"/>
      </w:pPr>
      <w:r>
        <w:t>Master puts address onto bus and asserts read</w:t>
      </w:r>
    </w:p>
    <w:p w:rsidR="001B1D5B" w:rsidRDefault="001B1D5B" w:rsidP="000B7706">
      <w:pPr>
        <w:pStyle w:val="ListParagraph"/>
        <w:numPr>
          <w:ilvl w:val="0"/>
          <w:numId w:val="12"/>
        </w:numPr>
        <w:jc w:val="both"/>
      </w:pPr>
      <w:r>
        <w:t>Slave reads address from bus and retrieves data</w:t>
      </w:r>
    </w:p>
    <w:p w:rsidR="001B1D5B" w:rsidRDefault="001B1D5B" w:rsidP="000B7706">
      <w:pPr>
        <w:pStyle w:val="ListParagraph"/>
        <w:numPr>
          <w:ilvl w:val="0"/>
          <w:numId w:val="12"/>
        </w:numPr>
        <w:jc w:val="both"/>
      </w:pPr>
      <w:r>
        <w:t>Slave puts data onto bus</w:t>
      </w:r>
    </w:p>
    <w:p w:rsidR="001B1D5B" w:rsidRDefault="001B1D5B" w:rsidP="000B7706">
      <w:pPr>
        <w:pStyle w:val="ListParagraph"/>
        <w:numPr>
          <w:ilvl w:val="0"/>
          <w:numId w:val="12"/>
        </w:numPr>
        <w:jc w:val="both"/>
      </w:pPr>
      <w:r>
        <w:t>Master reads data from bus</w:t>
      </w:r>
    </w:p>
    <w:p w:rsidR="001B1D5B" w:rsidRDefault="001B1D5B" w:rsidP="00D72352">
      <w:pPr>
        <w:jc w:val="both"/>
      </w:pPr>
    </w:p>
    <w:p w:rsidR="001B1D5B" w:rsidRDefault="001B1D5B" w:rsidP="00D72352">
      <w:pPr>
        <w:pStyle w:val="Heading3"/>
        <w:jc w:val="both"/>
      </w:pPr>
      <w:bookmarkStart w:id="14" w:name="_Toc510891964"/>
      <w:r>
        <w:t>Interrupts</w:t>
      </w:r>
      <w:bookmarkEnd w:id="14"/>
    </w:p>
    <w:p w:rsidR="00D67C13" w:rsidRDefault="00D67C13" w:rsidP="00D72352">
      <w:pPr>
        <w:jc w:val="both"/>
      </w:pPr>
      <w:r>
        <w:t xml:space="preserve">Bus reads and writes are </w:t>
      </w:r>
      <w:r>
        <w:rPr>
          <w:b/>
        </w:rPr>
        <w:t xml:space="preserve">transaction based: </w:t>
      </w:r>
      <w:r>
        <w:t>CPU requests something and waits until it happens. However, reading a block of data from a hard-disk can take 2ms.</w:t>
      </w:r>
    </w:p>
    <w:p w:rsidR="00D67C13" w:rsidRDefault="00D67C13" w:rsidP="00D72352">
      <w:pPr>
        <w:jc w:val="both"/>
      </w:pPr>
    </w:p>
    <w:p w:rsidR="00D67C13" w:rsidRDefault="00D67C13" w:rsidP="00D72352">
      <w:pPr>
        <w:jc w:val="both"/>
      </w:pPr>
      <w:r>
        <w:t>Interrupts allow a way to decouple CPU requests from device responses (also device unexpected signals)</w:t>
      </w:r>
    </w:p>
    <w:p w:rsidR="00D67C13" w:rsidRDefault="00D67C13" w:rsidP="000B7706">
      <w:pPr>
        <w:pStyle w:val="ListParagraph"/>
        <w:numPr>
          <w:ilvl w:val="0"/>
          <w:numId w:val="13"/>
        </w:numPr>
        <w:jc w:val="both"/>
      </w:pPr>
      <w:r>
        <w:t>CPU uses bus to make request</w:t>
      </w:r>
    </w:p>
    <w:p w:rsidR="00D67C13" w:rsidRDefault="00D67C13" w:rsidP="000B7706">
      <w:pPr>
        <w:pStyle w:val="ListParagraph"/>
        <w:numPr>
          <w:ilvl w:val="0"/>
          <w:numId w:val="13"/>
        </w:numPr>
        <w:jc w:val="both"/>
      </w:pPr>
      <w:r>
        <w:t>Device fetches data while CPU con</w:t>
      </w:r>
      <w:r w:rsidR="00466FD6">
        <w:t>tinues to do other stuff</w:t>
      </w:r>
    </w:p>
    <w:p w:rsidR="00466FD6" w:rsidRDefault="00466FD6" w:rsidP="000B7706">
      <w:pPr>
        <w:pStyle w:val="ListParagraph"/>
        <w:numPr>
          <w:ilvl w:val="0"/>
          <w:numId w:val="13"/>
        </w:numPr>
        <w:jc w:val="both"/>
      </w:pPr>
      <w:r>
        <w:t>Device raises an interrupt when it has data</w:t>
      </w:r>
    </w:p>
    <w:p w:rsidR="00466FD6" w:rsidRDefault="00466FD6" w:rsidP="000B7706">
      <w:pPr>
        <w:pStyle w:val="ListParagraph"/>
        <w:numPr>
          <w:ilvl w:val="0"/>
          <w:numId w:val="13"/>
        </w:numPr>
        <w:jc w:val="both"/>
      </w:pPr>
      <w:r>
        <w:t>On interrupt, CPU vectors to handler reads data and resumes using special instruction (rti)</w:t>
      </w:r>
    </w:p>
    <w:p w:rsidR="00466FD6" w:rsidRPr="00D67C13" w:rsidRDefault="00466FD6" w:rsidP="00D72352">
      <w:pPr>
        <w:jc w:val="both"/>
      </w:pPr>
      <w:r>
        <w:t>Interrupts happen at any time but are deferred to an instruction boundary. Interrupt handlers must not trash registers and must know where to resume. CPU generally saves the values of these registers, restoring with rti.</w:t>
      </w:r>
    </w:p>
    <w:p w:rsidR="003B571D" w:rsidRDefault="003B571D" w:rsidP="00D72352">
      <w:pPr>
        <w:jc w:val="both"/>
      </w:pPr>
    </w:p>
    <w:p w:rsidR="007563BA" w:rsidRDefault="007563BA" w:rsidP="00D72352">
      <w:pPr>
        <w:pStyle w:val="Heading3"/>
        <w:jc w:val="both"/>
      </w:pPr>
      <w:bookmarkStart w:id="15" w:name="_Toc510891965"/>
      <w:r>
        <w:t>Direct Memory Access</w:t>
      </w:r>
      <w:bookmarkEnd w:id="15"/>
    </w:p>
    <w:p w:rsidR="007563BA" w:rsidRDefault="007563BA" w:rsidP="00D72352">
      <w:pPr>
        <w:jc w:val="both"/>
      </w:pPr>
      <w:r>
        <w:t>Interrupts are good, but still requires CPU time to copy data from the device to memory. It is even better if the device can read and write memory directly.</w:t>
      </w:r>
    </w:p>
    <w:p w:rsidR="007563BA" w:rsidRDefault="007563BA" w:rsidP="00D72352">
      <w:pPr>
        <w:jc w:val="both"/>
      </w:pPr>
    </w:p>
    <w:p w:rsidR="007563BA" w:rsidRDefault="007563BA" w:rsidP="00D72352">
      <w:pPr>
        <w:jc w:val="both"/>
      </w:pPr>
      <w:r>
        <w:t>A generic DMA command, can include:</w:t>
      </w:r>
    </w:p>
    <w:p w:rsidR="007563BA" w:rsidRDefault="007563BA" w:rsidP="000B7706">
      <w:pPr>
        <w:pStyle w:val="ListParagraph"/>
        <w:numPr>
          <w:ilvl w:val="0"/>
          <w:numId w:val="14"/>
        </w:numPr>
        <w:jc w:val="both"/>
      </w:pPr>
      <w:r>
        <w:t>Source address</w:t>
      </w:r>
    </w:p>
    <w:p w:rsidR="007563BA" w:rsidRDefault="007563BA" w:rsidP="000B7706">
      <w:pPr>
        <w:pStyle w:val="ListParagraph"/>
        <w:numPr>
          <w:ilvl w:val="0"/>
          <w:numId w:val="14"/>
        </w:numPr>
        <w:jc w:val="both"/>
      </w:pPr>
      <w:r>
        <w:t>Source increment / decrement / do nothing</w:t>
      </w:r>
    </w:p>
    <w:p w:rsidR="007563BA" w:rsidRDefault="007563BA" w:rsidP="000B7706">
      <w:pPr>
        <w:pStyle w:val="ListParagraph"/>
        <w:numPr>
          <w:ilvl w:val="0"/>
          <w:numId w:val="14"/>
        </w:numPr>
        <w:jc w:val="both"/>
      </w:pPr>
      <w:r>
        <w:lastRenderedPageBreak/>
        <w:t>Sink address</w:t>
      </w:r>
    </w:p>
    <w:p w:rsidR="007563BA" w:rsidRDefault="007563BA" w:rsidP="000B7706">
      <w:pPr>
        <w:pStyle w:val="ListParagraph"/>
        <w:numPr>
          <w:ilvl w:val="0"/>
          <w:numId w:val="14"/>
        </w:numPr>
        <w:jc w:val="both"/>
      </w:pPr>
      <w:r>
        <w:t>Sink increment / decrement / do nothing</w:t>
      </w:r>
    </w:p>
    <w:p w:rsidR="007563BA" w:rsidRDefault="007563BA" w:rsidP="000B7706">
      <w:pPr>
        <w:pStyle w:val="ListParagraph"/>
        <w:numPr>
          <w:ilvl w:val="0"/>
          <w:numId w:val="14"/>
        </w:numPr>
        <w:jc w:val="both"/>
      </w:pPr>
      <w:r>
        <w:t>Transfer size</w:t>
      </w:r>
    </w:p>
    <w:p w:rsidR="007563BA" w:rsidRDefault="007563BA" w:rsidP="00D72352">
      <w:pPr>
        <w:jc w:val="both"/>
      </w:pPr>
    </w:p>
    <w:p w:rsidR="007563BA" w:rsidRDefault="007563BA" w:rsidP="00D72352">
      <w:pPr>
        <w:jc w:val="both"/>
      </w:pPr>
      <w:r>
        <w:t xml:space="preserve">There is just one interrupt at the end of data transfer – effectively a confirmation that data transfer has occurred. </w:t>
      </w:r>
    </w:p>
    <w:p w:rsidR="007563BA" w:rsidRDefault="007563BA" w:rsidP="00D72352">
      <w:pPr>
        <w:jc w:val="both"/>
      </w:pPr>
    </w:p>
    <w:p w:rsidR="007563BA" w:rsidRDefault="007563BA" w:rsidP="00D72352">
      <w:pPr>
        <w:jc w:val="both"/>
      </w:pPr>
      <w:r>
        <w:t>DMA channels may be provided by a dedicated DMA controller, or by the devices themselves – all that is required is that a device can become a bus master.</w:t>
      </w:r>
    </w:p>
    <w:p w:rsidR="007563BA" w:rsidRDefault="007563BA" w:rsidP="00D72352">
      <w:pPr>
        <w:jc w:val="both"/>
      </w:pPr>
    </w:p>
    <w:p w:rsidR="007563BA" w:rsidRDefault="007563BA" w:rsidP="00D72352">
      <w:pPr>
        <w:pStyle w:val="Heading3"/>
        <w:jc w:val="both"/>
      </w:pPr>
      <w:bookmarkStart w:id="16" w:name="_Toc510891966"/>
      <w:r>
        <w:t>Layering</w:t>
      </w:r>
      <w:bookmarkEnd w:id="16"/>
    </w:p>
    <w:p w:rsidR="002A2C9F" w:rsidRPr="002A2C9F" w:rsidRDefault="002A2C9F" w:rsidP="00D72352">
      <w:pPr>
        <w:jc w:val="both"/>
      </w:pPr>
      <w:r w:rsidRPr="002A2C9F">
        <w:rPr>
          <w:noProof/>
        </w:rPr>
        <w:drawing>
          <wp:inline distT="0" distB="0" distL="0" distR="0" wp14:anchorId="0171DBD7" wp14:editId="39C10AF1">
            <wp:extent cx="8509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0900" cy="1981200"/>
                    </a:xfrm>
                    <a:prstGeom prst="rect">
                      <a:avLst/>
                    </a:prstGeom>
                  </pic:spPr>
                </pic:pic>
              </a:graphicData>
            </a:graphic>
          </wp:inline>
        </w:drawing>
      </w:r>
    </w:p>
    <w:p w:rsidR="007563BA" w:rsidRDefault="007563BA" w:rsidP="00D72352">
      <w:pPr>
        <w:jc w:val="both"/>
      </w:pPr>
      <w:r>
        <w:t>Means to control complexity by controlling interactions between components. Arrange components in a stack and restrict the component at layer X from relying on any other component other than that at layer X-1 and restrict it from providing service to any component other than that at layer X+1</w:t>
      </w:r>
    </w:p>
    <w:p w:rsidR="007563BA" w:rsidRDefault="007563BA" w:rsidP="00D72352">
      <w:pPr>
        <w:jc w:val="both"/>
      </w:pPr>
    </w:p>
    <w:p w:rsidR="007563BA" w:rsidRDefault="007563BA" w:rsidP="00D72352">
      <w:pPr>
        <w:pStyle w:val="Heading3"/>
        <w:jc w:val="both"/>
      </w:pPr>
      <w:bookmarkStart w:id="17" w:name="_Toc510891967"/>
      <w:r>
        <w:t>Multiplexing</w:t>
      </w:r>
      <w:bookmarkEnd w:id="17"/>
    </w:p>
    <w:p w:rsidR="002A2C9F" w:rsidRDefault="002A2C9F" w:rsidP="00D72352">
      <w:pPr>
        <w:jc w:val="both"/>
      </w:pPr>
      <w:r w:rsidRPr="002A2C9F">
        <w:rPr>
          <w:noProof/>
        </w:rPr>
        <w:drawing>
          <wp:inline distT="0" distB="0" distL="0" distR="0" wp14:anchorId="7A8E7ADC" wp14:editId="3CC6C7E8">
            <wp:extent cx="2743200" cy="122780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7386" cy="1229677"/>
                    </a:xfrm>
                    <a:prstGeom prst="rect">
                      <a:avLst/>
                    </a:prstGeom>
                  </pic:spPr>
                </pic:pic>
              </a:graphicData>
            </a:graphic>
          </wp:inline>
        </w:drawing>
      </w:r>
    </w:p>
    <w:p w:rsidR="002A2C9F" w:rsidRPr="002A2C9F" w:rsidRDefault="002A2C9F" w:rsidP="00D72352">
      <w:pPr>
        <w:jc w:val="both"/>
      </w:pPr>
      <w:r>
        <w:t>Method by which multiple signals are combined into a single signal over a shared medium. Any situation where one resource is being consumed by multiple consumers simultaneously.</w:t>
      </w:r>
    </w:p>
    <w:p w:rsidR="007563BA" w:rsidRPr="007563BA" w:rsidRDefault="007563BA" w:rsidP="00D72352">
      <w:pPr>
        <w:jc w:val="both"/>
      </w:pPr>
    </w:p>
    <w:p w:rsidR="007563BA" w:rsidRDefault="007563BA" w:rsidP="00D72352">
      <w:pPr>
        <w:pStyle w:val="Heading3"/>
        <w:jc w:val="both"/>
      </w:pPr>
      <w:bookmarkStart w:id="18" w:name="_Toc510891968"/>
      <w:r>
        <w:t>Synchronous vs Asynchronous</w:t>
      </w:r>
      <w:bookmarkEnd w:id="18"/>
    </w:p>
    <w:p w:rsidR="007563BA" w:rsidRDefault="007563BA" w:rsidP="00D72352">
      <w:pPr>
        <w:jc w:val="both"/>
      </w:pPr>
      <w:r>
        <w:t>There is a shared clock in synchronous, while no shared clock in asynchronous. In the case of Operating Systems, it affects whether two components operate in lock-step:</w:t>
      </w:r>
    </w:p>
    <w:p w:rsidR="007563BA" w:rsidRDefault="007563BA" w:rsidP="000B7706">
      <w:pPr>
        <w:pStyle w:val="ListParagraph"/>
        <w:numPr>
          <w:ilvl w:val="0"/>
          <w:numId w:val="15"/>
        </w:numPr>
        <w:jc w:val="both"/>
      </w:pPr>
      <w:r>
        <w:t>Synchronous IO means the requester waits until the request is fulfilled before proceeding</w:t>
      </w:r>
    </w:p>
    <w:p w:rsidR="007563BA" w:rsidRDefault="007563BA" w:rsidP="000B7706">
      <w:pPr>
        <w:pStyle w:val="ListParagraph"/>
        <w:numPr>
          <w:ilvl w:val="0"/>
          <w:numId w:val="15"/>
        </w:numPr>
        <w:jc w:val="both"/>
      </w:pPr>
      <w:r>
        <w:t>Asynchronous IO, the requester proceeds and later handles fulfilment of the request.</w:t>
      </w:r>
    </w:p>
    <w:p w:rsidR="007563BA" w:rsidRDefault="007563BA" w:rsidP="00D72352">
      <w:pPr>
        <w:jc w:val="both"/>
      </w:pPr>
    </w:p>
    <w:p w:rsidR="007563BA" w:rsidRDefault="007563BA" w:rsidP="00D72352">
      <w:pPr>
        <w:jc w:val="both"/>
      </w:pPr>
      <w:r>
        <w:t>In the case of networking</w:t>
      </w:r>
    </w:p>
    <w:p w:rsidR="007563BA" w:rsidRDefault="007563BA" w:rsidP="000B7706">
      <w:pPr>
        <w:pStyle w:val="ListParagraph"/>
        <w:numPr>
          <w:ilvl w:val="0"/>
          <w:numId w:val="16"/>
        </w:numPr>
        <w:jc w:val="both"/>
      </w:pPr>
      <w:r>
        <w:lastRenderedPageBreak/>
        <w:t>Asynchronous receiver needs to work out for itself when the transfer of data starts and ends</w:t>
      </w:r>
    </w:p>
    <w:p w:rsidR="007563BA" w:rsidRDefault="007563BA" w:rsidP="000B7706">
      <w:pPr>
        <w:pStyle w:val="ListParagraph"/>
        <w:numPr>
          <w:ilvl w:val="0"/>
          <w:numId w:val="16"/>
        </w:numPr>
        <w:jc w:val="both"/>
      </w:pPr>
      <w:r>
        <w:t>Synchronous receiver has a channel over which that is communicated</w:t>
      </w:r>
    </w:p>
    <w:p w:rsidR="002A2C9F" w:rsidRDefault="002A2C9F" w:rsidP="00D72352">
      <w:pPr>
        <w:jc w:val="both"/>
      </w:pPr>
    </w:p>
    <w:p w:rsidR="002A2C9F" w:rsidRDefault="002A2C9F" w:rsidP="00D72352">
      <w:pPr>
        <w:jc w:val="both"/>
      </w:pPr>
      <w:r>
        <w:rPr>
          <w:b/>
        </w:rPr>
        <w:t xml:space="preserve">Latency: </w:t>
      </w:r>
      <w:r>
        <w:t>How long something takes</w:t>
      </w:r>
    </w:p>
    <w:p w:rsidR="002A2C9F" w:rsidRDefault="002A2C9F" w:rsidP="00D72352">
      <w:pPr>
        <w:jc w:val="both"/>
      </w:pPr>
      <w:r>
        <w:rPr>
          <w:b/>
        </w:rPr>
        <w:t xml:space="preserve">Bandwidth: </w:t>
      </w:r>
      <w:r>
        <w:t>The rate at which something occurs</w:t>
      </w:r>
    </w:p>
    <w:p w:rsidR="002A2C9F" w:rsidRDefault="002A2C9F" w:rsidP="00D72352">
      <w:pPr>
        <w:jc w:val="both"/>
      </w:pPr>
      <w:r>
        <w:rPr>
          <w:b/>
        </w:rPr>
        <w:t xml:space="preserve">Jitter: </w:t>
      </w:r>
      <w:r>
        <w:t>The variation (statistical dispersion) in latency</w:t>
      </w:r>
    </w:p>
    <w:p w:rsidR="002A2C9F" w:rsidRDefault="002A2C9F" w:rsidP="00D72352">
      <w:pPr>
        <w:jc w:val="both"/>
      </w:pPr>
    </w:p>
    <w:p w:rsidR="002A2C9F" w:rsidRPr="002A2C9F" w:rsidRDefault="002A2C9F" w:rsidP="00D72352">
      <w:pPr>
        <w:jc w:val="both"/>
      </w:pPr>
      <w:r>
        <w:t>We can concern ourselves with absolute or relative values of these and sometimes the distribution of the values is of interest.</w:t>
      </w:r>
    </w:p>
    <w:p w:rsidR="007563BA" w:rsidRDefault="007563BA" w:rsidP="00D72352">
      <w:pPr>
        <w:jc w:val="both"/>
      </w:pPr>
    </w:p>
    <w:p w:rsidR="007563BA" w:rsidRDefault="007563BA" w:rsidP="00D72352">
      <w:pPr>
        <w:pStyle w:val="Heading3"/>
        <w:jc w:val="both"/>
      </w:pPr>
      <w:bookmarkStart w:id="19" w:name="_Toc510891969"/>
      <w:r>
        <w:t>Caching and Buffering</w:t>
      </w:r>
      <w:bookmarkEnd w:id="19"/>
    </w:p>
    <w:p w:rsidR="007563BA" w:rsidRDefault="007563BA" w:rsidP="00D72352">
      <w:pPr>
        <w:jc w:val="both"/>
      </w:pPr>
      <w:r>
        <w:rPr>
          <w:b/>
        </w:rPr>
        <w:t xml:space="preserve">Impedance Mismatch: </w:t>
      </w:r>
      <w:r>
        <w:t>Two components are running at different speeds (latency, bandwidths). We can deal with this, in two particular ways:</w:t>
      </w:r>
    </w:p>
    <w:p w:rsidR="007563BA" w:rsidRDefault="007563BA" w:rsidP="000B7706">
      <w:pPr>
        <w:pStyle w:val="ListParagraph"/>
        <w:numPr>
          <w:ilvl w:val="0"/>
          <w:numId w:val="17"/>
        </w:numPr>
        <w:jc w:val="both"/>
      </w:pPr>
      <w:r>
        <w:t>Caching</w:t>
      </w:r>
    </w:p>
    <w:p w:rsidR="007563BA" w:rsidRDefault="007563BA" w:rsidP="000B7706">
      <w:pPr>
        <w:pStyle w:val="ListParagraph"/>
        <w:numPr>
          <w:ilvl w:val="1"/>
          <w:numId w:val="17"/>
        </w:numPr>
        <w:jc w:val="both"/>
      </w:pPr>
      <w:r>
        <w:t>Small amount of higher-performance storage is used to mask the performance impact of a larger lower-performance components.</w:t>
      </w:r>
    </w:p>
    <w:p w:rsidR="007563BA" w:rsidRDefault="007563BA" w:rsidP="000B7706">
      <w:pPr>
        <w:pStyle w:val="ListParagraph"/>
        <w:numPr>
          <w:ilvl w:val="1"/>
          <w:numId w:val="17"/>
        </w:numPr>
        <w:jc w:val="both"/>
      </w:pPr>
      <w:r>
        <w:t xml:space="preserve">It relies on </w:t>
      </w:r>
      <w:r>
        <w:rPr>
          <w:b/>
        </w:rPr>
        <w:t xml:space="preserve">locality </w:t>
      </w:r>
      <w:r>
        <w:t>in time (finite resource) and space (non-zero cost)</w:t>
      </w:r>
    </w:p>
    <w:p w:rsidR="007563BA" w:rsidRDefault="007563BA" w:rsidP="000B7706">
      <w:pPr>
        <w:pStyle w:val="ListParagraph"/>
        <w:numPr>
          <w:ilvl w:val="1"/>
          <w:numId w:val="17"/>
        </w:numPr>
        <w:jc w:val="both"/>
      </w:pPr>
      <w:r>
        <w:t>The CPU has registers, L1, L2, L3 cache and main memory</w:t>
      </w:r>
    </w:p>
    <w:p w:rsidR="007563BA" w:rsidRDefault="007563BA" w:rsidP="000B7706">
      <w:pPr>
        <w:pStyle w:val="ListParagraph"/>
        <w:numPr>
          <w:ilvl w:val="0"/>
          <w:numId w:val="17"/>
        </w:numPr>
        <w:jc w:val="both"/>
      </w:pPr>
      <w:r>
        <w:t>Buffering</w:t>
      </w:r>
    </w:p>
    <w:p w:rsidR="007563BA" w:rsidRDefault="007563BA" w:rsidP="000B7706">
      <w:pPr>
        <w:pStyle w:val="ListParagraph"/>
        <w:numPr>
          <w:ilvl w:val="1"/>
          <w:numId w:val="17"/>
        </w:numPr>
        <w:jc w:val="both"/>
      </w:pPr>
      <w:r>
        <w:t>Memory of some kind is introduced between two components to soak up small, variable imbalances in bandwidth</w:t>
      </w:r>
    </w:p>
    <w:p w:rsidR="007563BA" w:rsidRDefault="007563BA" w:rsidP="000B7706">
      <w:pPr>
        <w:pStyle w:val="ListParagraph"/>
        <w:numPr>
          <w:ilvl w:val="1"/>
          <w:numId w:val="17"/>
        </w:numPr>
        <w:jc w:val="both"/>
      </w:pPr>
      <w:r>
        <w:t>This doesn’t help if one components speed on average exceeds the other.</w:t>
      </w:r>
    </w:p>
    <w:p w:rsidR="007563BA" w:rsidRDefault="007563BA" w:rsidP="000B7706">
      <w:pPr>
        <w:pStyle w:val="ListParagraph"/>
        <w:numPr>
          <w:ilvl w:val="1"/>
          <w:numId w:val="17"/>
        </w:numPr>
        <w:jc w:val="both"/>
      </w:pPr>
      <w:r>
        <w:t>Hard disk will have on-board memory into which the disk hardware reads data, and from which the OS reads data out.</w:t>
      </w:r>
    </w:p>
    <w:p w:rsidR="002A2C9F" w:rsidRDefault="002A2C9F" w:rsidP="00D72352">
      <w:pPr>
        <w:jc w:val="both"/>
      </w:pPr>
    </w:p>
    <w:p w:rsidR="002A2C9F" w:rsidRDefault="002A2C9F" w:rsidP="00D72352">
      <w:pPr>
        <w:pStyle w:val="Heading3"/>
        <w:jc w:val="both"/>
      </w:pPr>
      <w:bookmarkStart w:id="20" w:name="_Toc510891970"/>
      <w:r>
        <w:t>Bottlenecks, Tuning, 80/20 Rule</w:t>
      </w:r>
      <w:bookmarkEnd w:id="20"/>
    </w:p>
    <w:p w:rsidR="002A2C9F" w:rsidRDefault="002A2C9F" w:rsidP="00D72352">
      <w:pPr>
        <w:jc w:val="both"/>
      </w:pPr>
      <w:r>
        <w:rPr>
          <w:b/>
        </w:rPr>
        <w:t xml:space="preserve">Bottleneck: </w:t>
      </w:r>
      <w:r>
        <w:t xml:space="preserve">One resource that is most constrained in a system. Performance optimisation and </w:t>
      </w:r>
      <w:r>
        <w:rPr>
          <w:b/>
        </w:rPr>
        <w:t xml:space="preserve">tuning </w:t>
      </w:r>
      <w:r>
        <w:t>focuses on determining and eliminating bottlenecks – however, it often introduces new ones. A perfectly balanced system has all resources simultaneously bottlenecked.</w:t>
      </w:r>
    </w:p>
    <w:p w:rsidR="002A2C9F" w:rsidRDefault="002A2C9F" w:rsidP="00D72352">
      <w:pPr>
        <w:jc w:val="both"/>
      </w:pPr>
    </w:p>
    <w:p w:rsidR="002A2C9F" w:rsidRDefault="002A2C9F" w:rsidP="00D72352">
      <w:pPr>
        <w:jc w:val="both"/>
      </w:pPr>
      <w:r>
        <w:t xml:space="preserve">Often find out that optimising the common case gets most of the benefit anyway. This means that measurement is a prerequisite to performance tuning. </w:t>
      </w:r>
    </w:p>
    <w:p w:rsidR="002A2C9F" w:rsidRDefault="002A2C9F" w:rsidP="00D72352">
      <w:pPr>
        <w:jc w:val="both"/>
      </w:pPr>
    </w:p>
    <w:p w:rsidR="002A2C9F" w:rsidRDefault="002A2C9F" w:rsidP="00D72352">
      <w:pPr>
        <w:jc w:val="both"/>
      </w:pPr>
      <w:r>
        <w:rPr>
          <w:b/>
        </w:rPr>
        <w:t xml:space="preserve">80/20 Rule: </w:t>
      </w:r>
      <w:r>
        <w:t>80% time spent on 20% code</w:t>
      </w:r>
    </w:p>
    <w:p w:rsidR="002A2C9F" w:rsidRDefault="002A2C9F" w:rsidP="00D72352">
      <w:pPr>
        <w:jc w:val="both"/>
      </w:pPr>
    </w:p>
    <w:p w:rsidR="002A2C9F" w:rsidRDefault="002A2C9F" w:rsidP="00D72352">
      <w:pPr>
        <w:pStyle w:val="Heading3"/>
        <w:jc w:val="both"/>
      </w:pPr>
      <w:bookmarkStart w:id="21" w:name="_Toc510891971"/>
      <w:r>
        <w:t>Operating System</w:t>
      </w:r>
      <w:bookmarkEnd w:id="21"/>
    </w:p>
    <w:p w:rsidR="002A2C9F" w:rsidRPr="002A2C9F" w:rsidRDefault="002A2C9F" w:rsidP="00D72352">
      <w:pPr>
        <w:jc w:val="both"/>
      </w:pPr>
      <w:r w:rsidRPr="002A2C9F">
        <w:rPr>
          <w:noProof/>
        </w:rPr>
        <w:drawing>
          <wp:inline distT="0" distB="0" distL="0" distR="0" wp14:anchorId="15770949" wp14:editId="68CE4808">
            <wp:extent cx="2133600" cy="1562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8351" cy="1566364"/>
                    </a:xfrm>
                    <a:prstGeom prst="rect">
                      <a:avLst/>
                    </a:prstGeom>
                  </pic:spPr>
                </pic:pic>
              </a:graphicData>
            </a:graphic>
          </wp:inline>
        </w:drawing>
      </w:r>
    </w:p>
    <w:p w:rsidR="002A2C9F" w:rsidRDefault="002A2C9F" w:rsidP="00D72352">
      <w:pPr>
        <w:jc w:val="both"/>
        <w:rPr>
          <w:b/>
        </w:rPr>
      </w:pPr>
      <w:r>
        <w:rPr>
          <w:b/>
        </w:rPr>
        <w:t xml:space="preserve">What is an Operating System: </w:t>
      </w:r>
    </w:p>
    <w:p w:rsidR="002A2C9F" w:rsidRDefault="002A2C9F" w:rsidP="000B7706">
      <w:pPr>
        <w:pStyle w:val="ListParagraph"/>
        <w:numPr>
          <w:ilvl w:val="0"/>
          <w:numId w:val="19"/>
        </w:numPr>
        <w:jc w:val="both"/>
      </w:pPr>
      <w:r>
        <w:lastRenderedPageBreak/>
        <w:t>A program controlling the execution of all other programs</w:t>
      </w:r>
    </w:p>
    <w:p w:rsidR="002A2C9F" w:rsidRDefault="002A2C9F" w:rsidP="000B7706">
      <w:pPr>
        <w:pStyle w:val="ListParagraph"/>
        <w:numPr>
          <w:ilvl w:val="0"/>
          <w:numId w:val="19"/>
        </w:numPr>
        <w:jc w:val="both"/>
      </w:pPr>
      <w:r>
        <w:t>Controls all execution, multiplexes resources between applications and abstracts away complexity</w:t>
      </w:r>
    </w:p>
    <w:p w:rsidR="002A2C9F" w:rsidRDefault="002A2C9F" w:rsidP="000B7706">
      <w:pPr>
        <w:pStyle w:val="ListParagraph"/>
        <w:numPr>
          <w:ilvl w:val="1"/>
          <w:numId w:val="19"/>
        </w:numPr>
        <w:jc w:val="both"/>
      </w:pPr>
      <w:r>
        <w:t>For the abstraction – generally involves libraries and tools provided as part of the OS, in addition to a kernel</w:t>
      </w:r>
    </w:p>
    <w:p w:rsidR="002A2C9F" w:rsidRDefault="002A2C9F" w:rsidP="000B7706">
      <w:pPr>
        <w:pStyle w:val="ListParagraph"/>
        <w:numPr>
          <w:ilvl w:val="1"/>
          <w:numId w:val="19"/>
        </w:numPr>
        <w:jc w:val="both"/>
      </w:pPr>
      <w:r>
        <w:t>Therefore, no one really agrees precisely what an OS is</w:t>
      </w:r>
    </w:p>
    <w:p w:rsidR="002A2C9F" w:rsidRDefault="002A2C9F" w:rsidP="000B7706">
      <w:pPr>
        <w:pStyle w:val="ListParagraph"/>
        <w:numPr>
          <w:ilvl w:val="1"/>
          <w:numId w:val="19"/>
        </w:numPr>
        <w:jc w:val="both"/>
      </w:pPr>
      <w:r>
        <w:t xml:space="preserve">For our purpose, we focus on the </w:t>
      </w:r>
      <w:r w:rsidRPr="002A2C9F">
        <w:rPr>
          <w:b/>
        </w:rPr>
        <w:t>kernel</w:t>
      </w:r>
    </w:p>
    <w:p w:rsidR="002A2C9F" w:rsidRDefault="002A2C9F" w:rsidP="00D72352">
      <w:pPr>
        <w:jc w:val="both"/>
      </w:pPr>
    </w:p>
    <w:p w:rsidR="002A2C9F" w:rsidRDefault="002A2C9F" w:rsidP="00D72352">
      <w:pPr>
        <w:jc w:val="both"/>
        <w:rPr>
          <w:b/>
        </w:rPr>
      </w:pPr>
      <w:r>
        <w:rPr>
          <w:b/>
        </w:rPr>
        <w:t>Objectives:</w:t>
      </w:r>
    </w:p>
    <w:p w:rsidR="002A2C9F" w:rsidRPr="002A2C9F" w:rsidRDefault="002A2C9F" w:rsidP="000B7706">
      <w:pPr>
        <w:pStyle w:val="ListParagraph"/>
        <w:numPr>
          <w:ilvl w:val="0"/>
          <w:numId w:val="18"/>
        </w:numPr>
        <w:jc w:val="both"/>
      </w:pPr>
      <w:r>
        <w:rPr>
          <w:b/>
        </w:rPr>
        <w:t>Convenience</w:t>
      </w:r>
    </w:p>
    <w:p w:rsidR="002A2C9F" w:rsidRPr="002A2C9F" w:rsidRDefault="002A2C9F" w:rsidP="000B7706">
      <w:pPr>
        <w:pStyle w:val="ListParagraph"/>
        <w:numPr>
          <w:ilvl w:val="1"/>
          <w:numId w:val="18"/>
        </w:numPr>
        <w:jc w:val="both"/>
      </w:pPr>
      <w:r>
        <w:t>Hide all the hardware interaction and other complexities</w:t>
      </w:r>
    </w:p>
    <w:p w:rsidR="002A2C9F" w:rsidRPr="002A2C9F" w:rsidRDefault="002A2C9F" w:rsidP="000B7706">
      <w:pPr>
        <w:pStyle w:val="ListParagraph"/>
        <w:numPr>
          <w:ilvl w:val="0"/>
          <w:numId w:val="18"/>
        </w:numPr>
        <w:jc w:val="both"/>
      </w:pPr>
      <w:r>
        <w:rPr>
          <w:b/>
        </w:rPr>
        <w:t>Efficiency</w:t>
      </w:r>
    </w:p>
    <w:p w:rsidR="002A2C9F" w:rsidRPr="002A2C9F" w:rsidRDefault="002A2C9F" w:rsidP="000B7706">
      <w:pPr>
        <w:pStyle w:val="ListParagraph"/>
        <w:numPr>
          <w:ilvl w:val="1"/>
          <w:numId w:val="18"/>
        </w:numPr>
        <w:jc w:val="both"/>
      </w:pPr>
      <w:r>
        <w:t>Only does articulation work so minimises overheads</w:t>
      </w:r>
    </w:p>
    <w:p w:rsidR="002A2C9F" w:rsidRPr="002A2C9F" w:rsidRDefault="002A2C9F" w:rsidP="000B7706">
      <w:pPr>
        <w:pStyle w:val="ListParagraph"/>
        <w:numPr>
          <w:ilvl w:val="0"/>
          <w:numId w:val="18"/>
        </w:numPr>
        <w:jc w:val="both"/>
      </w:pPr>
      <w:r>
        <w:rPr>
          <w:b/>
        </w:rPr>
        <w:t>Extensibility</w:t>
      </w:r>
    </w:p>
    <w:p w:rsidR="002A2C9F" w:rsidRDefault="002A2C9F" w:rsidP="000B7706">
      <w:pPr>
        <w:pStyle w:val="ListParagraph"/>
        <w:numPr>
          <w:ilvl w:val="1"/>
          <w:numId w:val="18"/>
        </w:numPr>
        <w:jc w:val="both"/>
      </w:pPr>
      <w:r>
        <w:t>It needs to be able to evolve to meet changing application demands and resource constraints.</w:t>
      </w:r>
    </w:p>
    <w:p w:rsidR="002A2C9F" w:rsidRDefault="002A2C9F" w:rsidP="00D72352">
      <w:pPr>
        <w:jc w:val="both"/>
      </w:pPr>
    </w:p>
    <w:p w:rsidR="008D208D" w:rsidRDefault="002A2C9F" w:rsidP="00D72352">
      <w:pPr>
        <w:jc w:val="both"/>
      </w:pPr>
      <w:r>
        <w:rPr>
          <w:b/>
        </w:rPr>
        <w:t xml:space="preserve">In the beginning: </w:t>
      </w:r>
      <w:r>
        <w:t xml:space="preserve">First stored machines operated “open shop”. All programming was in machine code and everyone was treated equal (user, programmer, operator). </w:t>
      </w:r>
      <w:r w:rsidR="008D208D">
        <w:t>Users signed up for blocks of time to do development, debugging, etc. Very little interactivity – so CPU utilisation reduced</w:t>
      </w:r>
    </w:p>
    <w:p w:rsidR="008D208D" w:rsidRDefault="008D208D" w:rsidP="00D72352">
      <w:pPr>
        <w:jc w:val="both"/>
      </w:pPr>
    </w:p>
    <w:p w:rsidR="008D208D" w:rsidRDefault="008D208D" w:rsidP="00D72352">
      <w:pPr>
        <w:jc w:val="both"/>
      </w:pPr>
      <w:r>
        <w:rPr>
          <w:b/>
        </w:rPr>
        <w:t xml:space="preserve">Batch Systems: </w:t>
      </w:r>
      <w:r>
        <w:t>Introduction of tape drives allowed batching of jobs</w:t>
      </w:r>
    </w:p>
    <w:p w:rsidR="002A2C9F" w:rsidRDefault="008D208D" w:rsidP="000B7706">
      <w:pPr>
        <w:pStyle w:val="ListParagraph"/>
        <w:numPr>
          <w:ilvl w:val="0"/>
          <w:numId w:val="20"/>
        </w:numPr>
        <w:jc w:val="both"/>
      </w:pPr>
      <w:r>
        <w:t>Programmers put jobs onto cards</w:t>
      </w:r>
    </w:p>
    <w:p w:rsidR="008D208D" w:rsidRDefault="008D208D" w:rsidP="000B7706">
      <w:pPr>
        <w:pStyle w:val="ListParagraph"/>
        <w:numPr>
          <w:ilvl w:val="0"/>
          <w:numId w:val="20"/>
        </w:numPr>
        <w:jc w:val="both"/>
      </w:pPr>
      <w:r>
        <w:t>Cards read onto a tape</w:t>
      </w:r>
    </w:p>
    <w:p w:rsidR="008D208D" w:rsidRDefault="008D208D" w:rsidP="000B7706">
      <w:pPr>
        <w:pStyle w:val="ListParagraph"/>
        <w:numPr>
          <w:ilvl w:val="0"/>
          <w:numId w:val="20"/>
        </w:numPr>
        <w:jc w:val="both"/>
      </w:pPr>
      <w:r>
        <w:t>Operator carries input tape to computer</w:t>
      </w:r>
    </w:p>
    <w:p w:rsidR="008D208D" w:rsidRDefault="008D208D" w:rsidP="000B7706">
      <w:pPr>
        <w:pStyle w:val="ListParagraph"/>
        <w:numPr>
          <w:ilvl w:val="0"/>
          <w:numId w:val="20"/>
        </w:numPr>
        <w:jc w:val="both"/>
      </w:pPr>
      <w:r>
        <w:t>Results written to output tape</w:t>
      </w:r>
    </w:p>
    <w:p w:rsidR="008D208D" w:rsidRDefault="008D208D" w:rsidP="000B7706">
      <w:pPr>
        <w:pStyle w:val="ListParagraph"/>
        <w:numPr>
          <w:ilvl w:val="0"/>
          <w:numId w:val="20"/>
        </w:numPr>
        <w:jc w:val="both"/>
      </w:pPr>
      <w:r>
        <w:t>Output tape to printer</w:t>
      </w:r>
    </w:p>
    <w:p w:rsidR="008D208D" w:rsidRDefault="008D208D" w:rsidP="00D72352">
      <w:pPr>
        <w:jc w:val="both"/>
      </w:pPr>
    </w:p>
    <w:p w:rsidR="008D208D" w:rsidRDefault="008D208D" w:rsidP="00D72352">
      <w:pPr>
        <w:jc w:val="both"/>
      </w:pPr>
      <w:r>
        <w:rPr>
          <w:b/>
        </w:rPr>
        <w:t xml:space="preserve">Spooling Systems: </w:t>
      </w:r>
      <w:r>
        <w:t>Spool jobs to tape for input to CPU, on a slower device not connected to CPU. There was an interrupt driven IO, with a magnetic disk to cache the input tape. The scheduling of the job was done specifically by the person, but all jobs had to return control to the OS (which would show list of jobs on a monitor), therefore we needed to trust the job to give control back.</w:t>
      </w:r>
    </w:p>
    <w:p w:rsidR="008D208D" w:rsidRDefault="008D208D" w:rsidP="00D72352">
      <w:pPr>
        <w:jc w:val="both"/>
      </w:pPr>
    </w:p>
    <w:p w:rsidR="008D208D" w:rsidRDefault="008D208D" w:rsidP="00D72352">
      <w:pPr>
        <w:jc w:val="both"/>
        <w:rPr>
          <w:b/>
        </w:rPr>
      </w:pPr>
      <w:r>
        <w:rPr>
          <w:b/>
        </w:rPr>
        <w:t>Multi-Programming</w:t>
      </w:r>
    </w:p>
    <w:p w:rsidR="008D208D" w:rsidRDefault="008D208D" w:rsidP="00D72352">
      <w:pPr>
        <w:jc w:val="both"/>
        <w:rPr>
          <w:b/>
        </w:rPr>
      </w:pPr>
      <w:r>
        <w:rPr>
          <w:b/>
        </w:rPr>
        <w:t xml:space="preserve"> </w:t>
      </w:r>
      <w:r w:rsidRPr="008D208D">
        <w:rPr>
          <w:b/>
          <w:noProof/>
        </w:rPr>
        <w:drawing>
          <wp:inline distT="0" distB="0" distL="0" distR="0" wp14:anchorId="5E333A26" wp14:editId="44377EF1">
            <wp:extent cx="2565400" cy="1680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3970" cy="1685698"/>
                    </a:xfrm>
                    <a:prstGeom prst="rect">
                      <a:avLst/>
                    </a:prstGeom>
                  </pic:spPr>
                </pic:pic>
              </a:graphicData>
            </a:graphic>
          </wp:inline>
        </w:drawing>
      </w:r>
    </w:p>
    <w:p w:rsidR="008D208D" w:rsidRDefault="008D208D" w:rsidP="000B7706">
      <w:pPr>
        <w:pStyle w:val="ListParagraph"/>
        <w:numPr>
          <w:ilvl w:val="0"/>
          <w:numId w:val="21"/>
        </w:numPr>
        <w:jc w:val="both"/>
      </w:pPr>
      <w:r>
        <w:t>Use memory to cache jobs from disk</w:t>
      </w:r>
    </w:p>
    <w:p w:rsidR="008D208D" w:rsidRDefault="008D208D" w:rsidP="000B7706">
      <w:pPr>
        <w:pStyle w:val="ListParagraph"/>
        <w:numPr>
          <w:ilvl w:val="1"/>
          <w:numId w:val="21"/>
        </w:numPr>
        <w:jc w:val="both"/>
      </w:pPr>
      <w:r>
        <w:t>More than one job active at a time</w:t>
      </w:r>
    </w:p>
    <w:p w:rsidR="008D208D" w:rsidRDefault="008D208D" w:rsidP="000B7706">
      <w:pPr>
        <w:pStyle w:val="ListParagraph"/>
        <w:numPr>
          <w:ilvl w:val="0"/>
          <w:numId w:val="21"/>
        </w:numPr>
        <w:jc w:val="both"/>
      </w:pPr>
      <w:r>
        <w:lastRenderedPageBreak/>
        <w:t>Two stage scheduling</w:t>
      </w:r>
    </w:p>
    <w:p w:rsidR="008D208D" w:rsidRPr="008D208D" w:rsidRDefault="008D208D" w:rsidP="000B7706">
      <w:pPr>
        <w:pStyle w:val="ListParagraph"/>
        <w:numPr>
          <w:ilvl w:val="1"/>
          <w:numId w:val="21"/>
        </w:numPr>
        <w:jc w:val="both"/>
      </w:pPr>
      <w:r>
        <w:t xml:space="preserve">1) Select jobs to run – </w:t>
      </w:r>
      <w:r>
        <w:rPr>
          <w:b/>
        </w:rPr>
        <w:t>JOB SCHEDULING</w:t>
      </w:r>
    </w:p>
    <w:p w:rsidR="008D208D" w:rsidRPr="008D208D" w:rsidRDefault="008D208D" w:rsidP="000B7706">
      <w:pPr>
        <w:pStyle w:val="ListParagraph"/>
        <w:numPr>
          <w:ilvl w:val="1"/>
          <w:numId w:val="21"/>
        </w:numPr>
        <w:jc w:val="both"/>
      </w:pPr>
      <w:r>
        <w:t xml:space="preserve">2) Select resident job to run – </w:t>
      </w:r>
      <w:r>
        <w:rPr>
          <w:b/>
        </w:rPr>
        <w:t>CPU SCHEDULING</w:t>
      </w:r>
    </w:p>
    <w:p w:rsidR="008D208D" w:rsidRDefault="008D208D" w:rsidP="000B7706">
      <w:pPr>
        <w:pStyle w:val="ListParagraph"/>
        <w:numPr>
          <w:ilvl w:val="1"/>
          <w:numId w:val="21"/>
        </w:numPr>
        <w:jc w:val="both"/>
      </w:pPr>
      <w:r>
        <w:t>End up with one job computing while another waits for IO, causing competition for CPU and space in main memory</w:t>
      </w:r>
    </w:p>
    <w:p w:rsidR="008D208D" w:rsidRDefault="008D208D" w:rsidP="00D72352">
      <w:pPr>
        <w:jc w:val="both"/>
        <w:rPr>
          <w:b/>
        </w:rPr>
      </w:pPr>
    </w:p>
    <w:p w:rsidR="008D208D" w:rsidRDefault="008D208D" w:rsidP="00D72352">
      <w:pPr>
        <w:jc w:val="both"/>
      </w:pPr>
      <w:r>
        <w:rPr>
          <w:b/>
        </w:rPr>
        <w:t xml:space="preserve">Batch Multi-Programming: </w:t>
      </w:r>
      <w:r>
        <w:t>Extension of batch system to allow more than one job to be resident simultaneously.</w:t>
      </w:r>
    </w:p>
    <w:p w:rsidR="008D208D" w:rsidRDefault="008D208D" w:rsidP="00D72352">
      <w:pPr>
        <w:jc w:val="both"/>
      </w:pPr>
    </w:p>
    <w:p w:rsidR="008D208D" w:rsidRDefault="008D208D" w:rsidP="00D72352">
      <w:pPr>
        <w:jc w:val="both"/>
      </w:pPr>
      <w:r>
        <w:t>Users wanting more interaction between items leads to time-sharing</w:t>
      </w:r>
    </w:p>
    <w:p w:rsidR="008D208D" w:rsidRDefault="008D208D" w:rsidP="000B7706">
      <w:pPr>
        <w:pStyle w:val="ListParagraph"/>
        <w:numPr>
          <w:ilvl w:val="0"/>
          <w:numId w:val="22"/>
        </w:numPr>
        <w:jc w:val="both"/>
      </w:pPr>
      <w:r>
        <w:t>CTSS (1961), TSO, Unix, VMS, Windows NT</w:t>
      </w:r>
    </w:p>
    <w:p w:rsidR="008D208D" w:rsidRDefault="008D208D" w:rsidP="000B7706">
      <w:pPr>
        <w:pStyle w:val="ListParagraph"/>
        <w:numPr>
          <w:ilvl w:val="0"/>
          <w:numId w:val="22"/>
        </w:numPr>
        <w:jc w:val="both"/>
      </w:pPr>
      <w:r>
        <w:t>Use timesharing to develop code, then batch to run: give each user a terminal; interrupt on return; OS reads line and creates new job</w:t>
      </w:r>
    </w:p>
    <w:p w:rsidR="008D208D" w:rsidRDefault="008D208D" w:rsidP="00D72352">
      <w:pPr>
        <w:jc w:val="both"/>
      </w:pPr>
    </w:p>
    <w:p w:rsidR="008D208D" w:rsidRDefault="008D208D" w:rsidP="00D72352">
      <w:pPr>
        <w:jc w:val="both"/>
        <w:rPr>
          <w:b/>
        </w:rPr>
      </w:pPr>
      <w:r>
        <w:rPr>
          <w:b/>
        </w:rPr>
        <w:t>Monolithic Operating Systems</w:t>
      </w:r>
    </w:p>
    <w:p w:rsidR="008D208D" w:rsidRDefault="008D208D" w:rsidP="00D72352">
      <w:pPr>
        <w:jc w:val="both"/>
        <w:rPr>
          <w:b/>
        </w:rPr>
      </w:pPr>
      <w:r w:rsidRPr="008D208D">
        <w:rPr>
          <w:b/>
          <w:noProof/>
        </w:rPr>
        <w:drawing>
          <wp:inline distT="0" distB="0" distL="0" distR="0" wp14:anchorId="692C231B" wp14:editId="3DE9E2BF">
            <wp:extent cx="34417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1700" cy="2540000"/>
                    </a:xfrm>
                    <a:prstGeom prst="rect">
                      <a:avLst/>
                    </a:prstGeom>
                  </pic:spPr>
                </pic:pic>
              </a:graphicData>
            </a:graphic>
          </wp:inline>
        </w:drawing>
      </w:r>
    </w:p>
    <w:p w:rsidR="008D208D" w:rsidRDefault="008D208D" w:rsidP="00D72352">
      <w:pPr>
        <w:jc w:val="both"/>
      </w:pPr>
      <w:r>
        <w:t>These are the oldest kind of OS structure (DOS, MacOS). The applications and OS are bound in a big clump without clear interfaces. All the OS provides is a simple abstraction layer, making it easier to write applications</w:t>
      </w:r>
    </w:p>
    <w:p w:rsidR="008D208D" w:rsidRDefault="008D208D" w:rsidP="00D72352">
      <w:pPr>
        <w:jc w:val="both"/>
      </w:pPr>
    </w:p>
    <w:p w:rsidR="008D208D" w:rsidRDefault="008D208D" w:rsidP="00D72352">
      <w:pPr>
        <w:jc w:val="both"/>
        <w:rPr>
          <w:b/>
          <w:color w:val="FF0000"/>
        </w:rPr>
      </w:pPr>
      <w:r>
        <w:rPr>
          <w:color w:val="FF0000"/>
        </w:rPr>
        <w:t xml:space="preserve">Problem is that applications can trash the OS, other applications, lock the CPU, abuse IO, etc. </w:t>
      </w:r>
      <w:r>
        <w:rPr>
          <w:b/>
          <w:color w:val="FF0000"/>
        </w:rPr>
        <w:t>Doesn’t provide useful fault containment.</w:t>
      </w:r>
    </w:p>
    <w:p w:rsidR="008D208D" w:rsidRDefault="008D208D" w:rsidP="00D72352">
      <w:pPr>
        <w:jc w:val="both"/>
        <w:rPr>
          <w:b/>
          <w:color w:val="FF0000"/>
        </w:rPr>
      </w:pPr>
    </w:p>
    <w:p w:rsidR="008D208D" w:rsidRDefault="008D208D" w:rsidP="00D72352">
      <w:pPr>
        <w:jc w:val="both"/>
        <w:rPr>
          <w:b/>
          <w:color w:val="000000" w:themeColor="text1"/>
        </w:rPr>
      </w:pPr>
      <w:r>
        <w:rPr>
          <w:b/>
          <w:color w:val="000000" w:themeColor="text1"/>
        </w:rPr>
        <w:t>Operating Systems Functions</w:t>
      </w:r>
    </w:p>
    <w:p w:rsidR="008D208D" w:rsidRDefault="008D208D" w:rsidP="000B7706">
      <w:pPr>
        <w:pStyle w:val="ListParagraph"/>
        <w:numPr>
          <w:ilvl w:val="0"/>
          <w:numId w:val="23"/>
        </w:numPr>
        <w:jc w:val="both"/>
        <w:rPr>
          <w:color w:val="000000" w:themeColor="text1"/>
        </w:rPr>
      </w:pPr>
      <w:r>
        <w:rPr>
          <w:color w:val="000000" w:themeColor="text1"/>
        </w:rPr>
        <w:t xml:space="preserve">Needs to securely multiplex resources </w:t>
      </w:r>
    </w:p>
    <w:p w:rsidR="008D208D" w:rsidRDefault="008D208D" w:rsidP="000B7706">
      <w:pPr>
        <w:pStyle w:val="ListParagraph"/>
        <w:numPr>
          <w:ilvl w:val="1"/>
          <w:numId w:val="23"/>
        </w:numPr>
        <w:jc w:val="both"/>
        <w:rPr>
          <w:color w:val="000000" w:themeColor="text1"/>
        </w:rPr>
      </w:pPr>
      <w:r>
        <w:rPr>
          <w:color w:val="000000" w:themeColor="text1"/>
        </w:rPr>
        <w:t>Protect applications while sharing physical resources.</w:t>
      </w:r>
    </w:p>
    <w:p w:rsidR="008D208D" w:rsidRDefault="008D208D" w:rsidP="000B7706">
      <w:pPr>
        <w:pStyle w:val="ListParagraph"/>
        <w:numPr>
          <w:ilvl w:val="0"/>
          <w:numId w:val="23"/>
        </w:numPr>
        <w:jc w:val="both"/>
        <w:rPr>
          <w:color w:val="000000" w:themeColor="text1"/>
        </w:rPr>
      </w:pPr>
      <w:r>
        <w:rPr>
          <w:color w:val="000000" w:themeColor="text1"/>
        </w:rPr>
        <w:t>Also want to abstract away from hardware, i.e OS provides a virtual machine to:</w:t>
      </w:r>
    </w:p>
    <w:p w:rsidR="008D208D" w:rsidRDefault="008D208D" w:rsidP="000B7706">
      <w:pPr>
        <w:pStyle w:val="ListParagraph"/>
        <w:numPr>
          <w:ilvl w:val="0"/>
          <w:numId w:val="23"/>
        </w:numPr>
        <w:jc w:val="both"/>
        <w:rPr>
          <w:color w:val="000000" w:themeColor="text1"/>
        </w:rPr>
      </w:pPr>
      <w:r>
        <w:rPr>
          <w:color w:val="000000" w:themeColor="text1"/>
        </w:rPr>
        <w:t>Share CPU (in time) and provide each application with a virtual processor</w:t>
      </w:r>
    </w:p>
    <w:p w:rsidR="008D208D" w:rsidRDefault="008D208D" w:rsidP="000B7706">
      <w:pPr>
        <w:pStyle w:val="ListParagraph"/>
        <w:numPr>
          <w:ilvl w:val="0"/>
          <w:numId w:val="23"/>
        </w:numPr>
        <w:jc w:val="both"/>
        <w:rPr>
          <w:color w:val="000000" w:themeColor="text1"/>
        </w:rPr>
      </w:pPr>
      <w:r>
        <w:rPr>
          <w:color w:val="000000" w:themeColor="text1"/>
        </w:rPr>
        <w:t>Allocate and protect memory, and provide applications with their own virtual address space</w:t>
      </w:r>
    </w:p>
    <w:p w:rsidR="008D208D" w:rsidRDefault="008D208D" w:rsidP="000B7706">
      <w:pPr>
        <w:pStyle w:val="ListParagraph"/>
        <w:numPr>
          <w:ilvl w:val="0"/>
          <w:numId w:val="23"/>
        </w:numPr>
        <w:jc w:val="both"/>
        <w:rPr>
          <w:color w:val="000000" w:themeColor="text1"/>
        </w:rPr>
      </w:pPr>
      <w:r>
        <w:rPr>
          <w:color w:val="000000" w:themeColor="text1"/>
        </w:rPr>
        <w:t>Present a set of hardware independent virtual devices</w:t>
      </w:r>
    </w:p>
    <w:p w:rsidR="008D208D" w:rsidRPr="008D208D" w:rsidRDefault="008D208D" w:rsidP="000B7706">
      <w:pPr>
        <w:pStyle w:val="ListParagraph"/>
        <w:numPr>
          <w:ilvl w:val="0"/>
          <w:numId w:val="23"/>
        </w:numPr>
        <w:jc w:val="both"/>
        <w:rPr>
          <w:color w:val="000000" w:themeColor="text1"/>
        </w:rPr>
      </w:pPr>
      <w:r>
        <w:rPr>
          <w:color w:val="000000" w:themeColor="text1"/>
        </w:rPr>
        <w:t>Divide up storage spaces by using filing systems.</w:t>
      </w:r>
    </w:p>
    <w:p w:rsidR="008D208D" w:rsidRPr="008D208D" w:rsidRDefault="008D208D" w:rsidP="00D72352">
      <w:pPr>
        <w:jc w:val="both"/>
      </w:pPr>
    </w:p>
    <w:p w:rsidR="00F103B7" w:rsidRDefault="00F103B7" w:rsidP="00D72352">
      <w:pPr>
        <w:pStyle w:val="Heading2"/>
        <w:jc w:val="both"/>
      </w:pPr>
      <w:bookmarkStart w:id="22" w:name="_Toc510891972"/>
      <w:r>
        <w:lastRenderedPageBreak/>
        <w:t>Processor</w:t>
      </w:r>
      <w:bookmarkEnd w:id="22"/>
    </w:p>
    <w:p w:rsidR="00F103B7" w:rsidRDefault="00F103B7" w:rsidP="00D72352">
      <w:pPr>
        <w:pStyle w:val="Heading3"/>
        <w:jc w:val="both"/>
      </w:pPr>
      <w:bookmarkStart w:id="23" w:name="_Toc510891973"/>
      <w:r>
        <w:t>Protection</w:t>
      </w:r>
      <w:bookmarkEnd w:id="23"/>
    </w:p>
    <w:p w:rsidR="004B5FD6" w:rsidRDefault="004B5FD6" w:rsidP="00D72352">
      <w:pPr>
        <w:jc w:val="both"/>
        <w:rPr>
          <w:b/>
        </w:rPr>
      </w:pPr>
      <w:r>
        <w:rPr>
          <w:b/>
        </w:rPr>
        <w:t>Protecting against:</w:t>
      </w:r>
    </w:p>
    <w:p w:rsidR="004B5FD6" w:rsidRPr="00686DAA" w:rsidRDefault="004B5FD6" w:rsidP="000B7706">
      <w:pPr>
        <w:pStyle w:val="ListParagraph"/>
        <w:numPr>
          <w:ilvl w:val="0"/>
          <w:numId w:val="24"/>
        </w:numPr>
        <w:jc w:val="both"/>
        <w:rPr>
          <w:b/>
        </w:rPr>
      </w:pPr>
      <w:r>
        <w:t>Unauthorised release of information</w:t>
      </w:r>
    </w:p>
    <w:p w:rsidR="00686DAA" w:rsidRPr="00686DAA" w:rsidRDefault="00686DAA" w:rsidP="000B7706">
      <w:pPr>
        <w:pStyle w:val="ListParagraph"/>
        <w:numPr>
          <w:ilvl w:val="1"/>
          <w:numId w:val="24"/>
        </w:numPr>
        <w:jc w:val="both"/>
        <w:rPr>
          <w:b/>
        </w:rPr>
      </w:pPr>
      <w:r>
        <w:t>Reading or leaking data</w:t>
      </w:r>
    </w:p>
    <w:p w:rsidR="00686DAA" w:rsidRPr="00686DAA" w:rsidRDefault="00686DAA" w:rsidP="000B7706">
      <w:pPr>
        <w:pStyle w:val="ListParagraph"/>
        <w:numPr>
          <w:ilvl w:val="1"/>
          <w:numId w:val="24"/>
        </w:numPr>
        <w:jc w:val="both"/>
        <w:rPr>
          <w:b/>
        </w:rPr>
      </w:pPr>
      <w:r>
        <w:t>Violating privacy legislation</w:t>
      </w:r>
    </w:p>
    <w:p w:rsidR="00686DAA" w:rsidRPr="00686DAA" w:rsidRDefault="00686DAA" w:rsidP="000B7706">
      <w:pPr>
        <w:pStyle w:val="ListParagraph"/>
        <w:numPr>
          <w:ilvl w:val="1"/>
          <w:numId w:val="24"/>
        </w:numPr>
        <w:jc w:val="both"/>
        <w:rPr>
          <w:b/>
        </w:rPr>
      </w:pPr>
      <w:r>
        <w:t>Covert channels, traffic analysis</w:t>
      </w:r>
    </w:p>
    <w:p w:rsidR="004B5FD6" w:rsidRPr="00686DAA" w:rsidRDefault="004B5FD6" w:rsidP="000B7706">
      <w:pPr>
        <w:pStyle w:val="ListParagraph"/>
        <w:numPr>
          <w:ilvl w:val="0"/>
          <w:numId w:val="24"/>
        </w:numPr>
        <w:jc w:val="both"/>
        <w:rPr>
          <w:b/>
        </w:rPr>
      </w:pPr>
      <w:r>
        <w:t>Unauthorised modification of information</w:t>
      </w:r>
    </w:p>
    <w:p w:rsidR="00686DAA" w:rsidRPr="00686DAA" w:rsidRDefault="00686DAA" w:rsidP="000B7706">
      <w:pPr>
        <w:pStyle w:val="ListParagraph"/>
        <w:numPr>
          <w:ilvl w:val="1"/>
          <w:numId w:val="24"/>
        </w:numPr>
        <w:jc w:val="both"/>
        <w:rPr>
          <w:b/>
        </w:rPr>
      </w:pPr>
      <w:r>
        <w:t>Changing access rights</w:t>
      </w:r>
    </w:p>
    <w:p w:rsidR="00686DAA" w:rsidRPr="004B5FD6" w:rsidRDefault="00686DAA" w:rsidP="000B7706">
      <w:pPr>
        <w:pStyle w:val="ListParagraph"/>
        <w:numPr>
          <w:ilvl w:val="1"/>
          <w:numId w:val="24"/>
        </w:numPr>
        <w:jc w:val="both"/>
        <w:rPr>
          <w:b/>
        </w:rPr>
      </w:pPr>
      <w:r>
        <w:t>Can do sabotage without reading information</w:t>
      </w:r>
    </w:p>
    <w:p w:rsidR="004B5FD6" w:rsidRPr="00476EC8" w:rsidRDefault="004B5FD6" w:rsidP="000B7706">
      <w:pPr>
        <w:pStyle w:val="ListParagraph"/>
        <w:numPr>
          <w:ilvl w:val="0"/>
          <w:numId w:val="24"/>
        </w:numPr>
        <w:jc w:val="both"/>
        <w:rPr>
          <w:b/>
        </w:rPr>
      </w:pPr>
      <w:r>
        <w:t>Unauthorised denial of service</w:t>
      </w:r>
    </w:p>
    <w:p w:rsidR="00476EC8" w:rsidRPr="00476EC8" w:rsidRDefault="00476EC8" w:rsidP="000B7706">
      <w:pPr>
        <w:pStyle w:val="ListParagraph"/>
        <w:numPr>
          <w:ilvl w:val="1"/>
          <w:numId w:val="24"/>
        </w:numPr>
        <w:jc w:val="both"/>
        <w:rPr>
          <w:b/>
        </w:rPr>
      </w:pPr>
      <w:r>
        <w:t>Causing a crash</w:t>
      </w:r>
    </w:p>
    <w:p w:rsidR="00476EC8" w:rsidRPr="004B5FD6" w:rsidRDefault="00476EC8" w:rsidP="000B7706">
      <w:pPr>
        <w:pStyle w:val="ListParagraph"/>
        <w:numPr>
          <w:ilvl w:val="1"/>
          <w:numId w:val="24"/>
        </w:numPr>
        <w:jc w:val="both"/>
        <w:rPr>
          <w:b/>
        </w:rPr>
      </w:pPr>
      <w:r>
        <w:t>Causing high load</w:t>
      </w:r>
    </w:p>
    <w:p w:rsidR="004B5FD6" w:rsidRPr="00476EC8" w:rsidRDefault="004B5FD6" w:rsidP="000B7706">
      <w:pPr>
        <w:pStyle w:val="ListParagraph"/>
        <w:numPr>
          <w:ilvl w:val="0"/>
          <w:numId w:val="24"/>
        </w:numPr>
        <w:jc w:val="both"/>
        <w:rPr>
          <w:b/>
        </w:rPr>
      </w:pPr>
      <w:r>
        <w:t>Effects of errors</w:t>
      </w:r>
    </w:p>
    <w:p w:rsidR="00476EC8" w:rsidRPr="004B5FD6" w:rsidRDefault="00476EC8" w:rsidP="000B7706">
      <w:pPr>
        <w:pStyle w:val="ListParagraph"/>
        <w:numPr>
          <w:ilvl w:val="1"/>
          <w:numId w:val="24"/>
        </w:numPr>
        <w:jc w:val="both"/>
        <w:rPr>
          <w:b/>
        </w:rPr>
      </w:pPr>
      <w:r>
        <w:t>Isolate for debugging, damage control</w:t>
      </w:r>
    </w:p>
    <w:p w:rsidR="004B5FD6" w:rsidRPr="00476EC8" w:rsidRDefault="004B5FD6" w:rsidP="000B7706">
      <w:pPr>
        <w:pStyle w:val="ListParagraph"/>
        <w:numPr>
          <w:ilvl w:val="0"/>
          <w:numId w:val="24"/>
        </w:numPr>
        <w:jc w:val="both"/>
        <w:rPr>
          <w:b/>
        </w:rPr>
      </w:pPr>
      <w:r>
        <w:t>Improper access</w:t>
      </w:r>
    </w:p>
    <w:p w:rsidR="00476EC8" w:rsidRDefault="00476EC8" w:rsidP="000B7706">
      <w:pPr>
        <w:pStyle w:val="ListParagraph"/>
        <w:numPr>
          <w:ilvl w:val="1"/>
          <w:numId w:val="24"/>
        </w:numPr>
        <w:jc w:val="both"/>
        <w:rPr>
          <w:b/>
        </w:rPr>
      </w:pPr>
      <w:r>
        <w:rPr>
          <w:b/>
        </w:rPr>
        <w:t>Impose access control by subjects (users) to objects (files)</w:t>
      </w:r>
    </w:p>
    <w:p w:rsidR="00476EC8" w:rsidRDefault="00476EC8" w:rsidP="00D72352">
      <w:pPr>
        <w:jc w:val="both"/>
        <w:rPr>
          <w:b/>
        </w:rPr>
      </w:pPr>
    </w:p>
    <w:p w:rsidR="00476EC8" w:rsidRDefault="00476EC8" w:rsidP="00D72352">
      <w:pPr>
        <w:jc w:val="both"/>
        <w:rPr>
          <w:b/>
        </w:rPr>
      </w:pPr>
      <w:r>
        <w:rPr>
          <w:b/>
        </w:rPr>
        <w:t>Design of Protection Systems – Saltzer and Schroeder, IEEE</w:t>
      </w:r>
    </w:p>
    <w:p w:rsidR="00476EC8" w:rsidRDefault="00BA58A3" w:rsidP="000B7706">
      <w:pPr>
        <w:pStyle w:val="ListParagraph"/>
        <w:numPr>
          <w:ilvl w:val="0"/>
          <w:numId w:val="25"/>
        </w:numPr>
        <w:jc w:val="both"/>
      </w:pPr>
      <w:r>
        <w:t>The design should be public</w:t>
      </w:r>
    </w:p>
    <w:p w:rsidR="00BA58A3" w:rsidRDefault="00BA58A3" w:rsidP="000B7706">
      <w:pPr>
        <w:pStyle w:val="ListParagraph"/>
        <w:numPr>
          <w:ilvl w:val="0"/>
          <w:numId w:val="25"/>
        </w:numPr>
        <w:jc w:val="both"/>
      </w:pPr>
      <w:r>
        <w:t>The default should be no access</w:t>
      </w:r>
    </w:p>
    <w:p w:rsidR="00BA58A3" w:rsidRDefault="00BA58A3" w:rsidP="000B7706">
      <w:pPr>
        <w:pStyle w:val="ListParagraph"/>
        <w:numPr>
          <w:ilvl w:val="0"/>
          <w:numId w:val="25"/>
        </w:numPr>
        <w:jc w:val="both"/>
      </w:pPr>
      <w:r>
        <w:t>Check for current authority</w:t>
      </w:r>
    </w:p>
    <w:p w:rsidR="00BA58A3" w:rsidRDefault="00BA58A3" w:rsidP="000B7706">
      <w:pPr>
        <w:pStyle w:val="ListParagraph"/>
        <w:numPr>
          <w:ilvl w:val="0"/>
          <w:numId w:val="25"/>
        </w:numPr>
        <w:jc w:val="both"/>
      </w:pPr>
      <w:r>
        <w:t>Give each process minimum possible authority</w:t>
      </w:r>
    </w:p>
    <w:p w:rsidR="00BA58A3" w:rsidRDefault="00BA58A3" w:rsidP="000B7706">
      <w:pPr>
        <w:pStyle w:val="ListParagraph"/>
        <w:numPr>
          <w:ilvl w:val="0"/>
          <w:numId w:val="25"/>
        </w:numPr>
        <w:jc w:val="both"/>
      </w:pPr>
      <w:r>
        <w:t>Mechanisms should be simple, uniform and built in to lowest layers</w:t>
      </w:r>
    </w:p>
    <w:p w:rsidR="00BA58A3" w:rsidRDefault="00BA58A3" w:rsidP="000B7706">
      <w:pPr>
        <w:pStyle w:val="ListParagraph"/>
        <w:numPr>
          <w:ilvl w:val="0"/>
          <w:numId w:val="25"/>
        </w:numPr>
        <w:jc w:val="both"/>
      </w:pPr>
      <w:r>
        <w:t>Should be psychologically acceptable</w:t>
      </w:r>
    </w:p>
    <w:p w:rsidR="00BA58A3" w:rsidRDefault="00BA58A3" w:rsidP="000B7706">
      <w:pPr>
        <w:pStyle w:val="ListParagraph"/>
        <w:numPr>
          <w:ilvl w:val="0"/>
          <w:numId w:val="25"/>
        </w:numPr>
        <w:jc w:val="both"/>
      </w:pPr>
      <w:r>
        <w:t>Cost of circumvention should be high</w:t>
      </w:r>
    </w:p>
    <w:p w:rsidR="00BA58A3" w:rsidRDefault="00BA58A3" w:rsidP="000B7706">
      <w:pPr>
        <w:pStyle w:val="ListParagraph"/>
        <w:numPr>
          <w:ilvl w:val="0"/>
          <w:numId w:val="25"/>
        </w:numPr>
        <w:jc w:val="both"/>
      </w:pPr>
      <w:r>
        <w:t>Minimize shared cost</w:t>
      </w:r>
    </w:p>
    <w:p w:rsidR="00BA58A3" w:rsidRDefault="00BA58A3" w:rsidP="00D72352">
      <w:pPr>
        <w:jc w:val="both"/>
      </w:pPr>
    </w:p>
    <w:p w:rsidR="00BA58A3" w:rsidRDefault="00BA58A3" w:rsidP="00D72352">
      <w:pPr>
        <w:pStyle w:val="Heading4"/>
        <w:jc w:val="both"/>
      </w:pPr>
      <w:bookmarkStart w:id="24" w:name="_Toc510891974"/>
      <w:r>
        <w:t>Low Level Protection</w:t>
      </w:r>
      <w:bookmarkEnd w:id="24"/>
    </w:p>
    <w:p w:rsidR="00BA58A3" w:rsidRDefault="00BA58A3" w:rsidP="00D72352">
      <w:pPr>
        <w:jc w:val="both"/>
        <w:rPr>
          <w:b/>
        </w:rPr>
      </w:pPr>
      <w:r>
        <w:rPr>
          <w:b/>
        </w:rPr>
        <w:t>IO and Memory</w:t>
      </w:r>
    </w:p>
    <w:p w:rsidR="00BA58A3" w:rsidRPr="00BA58A3" w:rsidRDefault="00BA58A3" w:rsidP="000B7706">
      <w:pPr>
        <w:pStyle w:val="ListParagraph"/>
        <w:numPr>
          <w:ilvl w:val="0"/>
          <w:numId w:val="26"/>
        </w:numPr>
        <w:jc w:val="both"/>
        <w:rPr>
          <w:b/>
        </w:rPr>
      </w:pPr>
      <w:r>
        <w:t>Try to make IO instructions privileged</w:t>
      </w:r>
    </w:p>
    <w:p w:rsidR="00BA58A3" w:rsidRPr="00BA58A3" w:rsidRDefault="00BA58A3" w:rsidP="000B7706">
      <w:pPr>
        <w:pStyle w:val="ListParagraph"/>
        <w:numPr>
          <w:ilvl w:val="1"/>
          <w:numId w:val="26"/>
        </w:numPr>
        <w:jc w:val="both"/>
        <w:rPr>
          <w:b/>
        </w:rPr>
      </w:pPr>
      <w:r>
        <w:t>Applications can’t mask interrupts</w:t>
      </w:r>
    </w:p>
    <w:p w:rsidR="00BA58A3" w:rsidRPr="00BA58A3" w:rsidRDefault="00BA58A3" w:rsidP="000B7706">
      <w:pPr>
        <w:pStyle w:val="ListParagraph"/>
        <w:numPr>
          <w:ilvl w:val="1"/>
          <w:numId w:val="26"/>
        </w:numPr>
        <w:jc w:val="both"/>
        <w:rPr>
          <w:b/>
        </w:rPr>
      </w:pPr>
      <w:r>
        <w:t>Applications can’t control IO devices</w:t>
      </w:r>
    </w:p>
    <w:p w:rsidR="00BA58A3" w:rsidRPr="00BA58A3" w:rsidRDefault="00BA58A3" w:rsidP="000B7706">
      <w:pPr>
        <w:pStyle w:val="ListParagraph"/>
        <w:numPr>
          <w:ilvl w:val="0"/>
          <w:numId w:val="26"/>
        </w:numPr>
        <w:jc w:val="both"/>
        <w:rPr>
          <w:b/>
        </w:rPr>
      </w:pPr>
      <w:r>
        <w:t>But:</w:t>
      </w:r>
    </w:p>
    <w:p w:rsidR="00BA58A3" w:rsidRPr="00BA58A3" w:rsidRDefault="00BA58A3" w:rsidP="000B7706">
      <w:pPr>
        <w:pStyle w:val="ListParagraph"/>
        <w:numPr>
          <w:ilvl w:val="1"/>
          <w:numId w:val="26"/>
        </w:numPr>
        <w:jc w:val="both"/>
        <w:rPr>
          <w:b/>
        </w:rPr>
      </w:pPr>
      <w:r>
        <w:t>Some devices are accessed via memory, not special instructions</w:t>
      </w:r>
    </w:p>
    <w:p w:rsidR="00BA58A3" w:rsidRPr="00BA58A3" w:rsidRDefault="00BA58A3" w:rsidP="000B7706">
      <w:pPr>
        <w:pStyle w:val="ListParagraph"/>
        <w:numPr>
          <w:ilvl w:val="1"/>
          <w:numId w:val="26"/>
        </w:numPr>
        <w:jc w:val="both"/>
        <w:rPr>
          <w:b/>
        </w:rPr>
      </w:pPr>
      <w:r>
        <w:t>Applications can rewrite interrupt vectors</w:t>
      </w:r>
    </w:p>
    <w:p w:rsidR="00BA58A3" w:rsidRPr="00BA58A3" w:rsidRDefault="00BA58A3" w:rsidP="000B7706">
      <w:pPr>
        <w:pStyle w:val="ListParagraph"/>
        <w:numPr>
          <w:ilvl w:val="0"/>
          <w:numId w:val="26"/>
        </w:numPr>
        <w:jc w:val="both"/>
        <w:rPr>
          <w:b/>
        </w:rPr>
      </w:pPr>
      <w:r>
        <w:t>Hence, protecting IO means also protecting memory</w:t>
      </w:r>
    </w:p>
    <w:p w:rsidR="00BA58A3" w:rsidRPr="00BA58A3" w:rsidRDefault="00BA58A3" w:rsidP="000B7706">
      <w:pPr>
        <w:pStyle w:val="ListParagraph"/>
        <w:numPr>
          <w:ilvl w:val="1"/>
          <w:numId w:val="26"/>
        </w:numPr>
        <w:jc w:val="both"/>
        <w:rPr>
          <w:b/>
        </w:rPr>
      </w:pPr>
      <w:r>
        <w:t>Define a base and a limit for each program and protect access outside allowed range</w:t>
      </w:r>
    </w:p>
    <w:p w:rsidR="00BA58A3" w:rsidRDefault="00BA58A3" w:rsidP="000B7706">
      <w:pPr>
        <w:pStyle w:val="ListParagraph"/>
        <w:numPr>
          <w:ilvl w:val="0"/>
          <w:numId w:val="26"/>
        </w:numPr>
        <w:jc w:val="both"/>
        <w:rPr>
          <w:b/>
        </w:rPr>
      </w:pPr>
      <w:r>
        <w:rPr>
          <w:b/>
        </w:rPr>
        <w:t>Implementing Memory Protection</w:t>
      </w:r>
    </w:p>
    <w:p w:rsidR="00BA58A3" w:rsidRDefault="00BA58A3" w:rsidP="00D72352">
      <w:pPr>
        <w:pStyle w:val="ListParagraph"/>
        <w:jc w:val="both"/>
        <w:rPr>
          <w:b/>
        </w:rPr>
      </w:pPr>
      <w:r w:rsidRPr="00BA58A3">
        <w:rPr>
          <w:b/>
          <w:noProof/>
        </w:rPr>
        <w:lastRenderedPageBreak/>
        <w:drawing>
          <wp:inline distT="0" distB="0" distL="0" distR="0" wp14:anchorId="0EBBAF8B" wp14:editId="25D97306">
            <wp:extent cx="3708400" cy="162297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9033" cy="1627624"/>
                    </a:xfrm>
                    <a:prstGeom prst="rect">
                      <a:avLst/>
                    </a:prstGeom>
                  </pic:spPr>
                </pic:pic>
              </a:graphicData>
            </a:graphic>
          </wp:inline>
        </w:drawing>
      </w:r>
    </w:p>
    <w:p w:rsidR="00BA58A3" w:rsidRPr="00BA58A3" w:rsidRDefault="00BA58A3" w:rsidP="000B7706">
      <w:pPr>
        <w:pStyle w:val="ListParagraph"/>
        <w:numPr>
          <w:ilvl w:val="1"/>
          <w:numId w:val="26"/>
        </w:numPr>
        <w:jc w:val="both"/>
        <w:rPr>
          <w:b/>
        </w:rPr>
      </w:pPr>
      <w:r>
        <w:t>Hardware checking every memory reference</w:t>
      </w:r>
    </w:p>
    <w:p w:rsidR="00BA58A3" w:rsidRPr="00BA58A3" w:rsidRDefault="00BA58A3" w:rsidP="000B7706">
      <w:pPr>
        <w:pStyle w:val="ListParagraph"/>
        <w:numPr>
          <w:ilvl w:val="2"/>
          <w:numId w:val="26"/>
        </w:numPr>
        <w:jc w:val="both"/>
        <w:rPr>
          <w:b/>
        </w:rPr>
      </w:pPr>
      <w:r>
        <w:t>Access out of range causes vector into OS (as for an interrupt)</w:t>
      </w:r>
    </w:p>
    <w:p w:rsidR="00BA58A3" w:rsidRPr="00BA58A3" w:rsidRDefault="00BA58A3" w:rsidP="000B7706">
      <w:pPr>
        <w:pStyle w:val="ListParagraph"/>
        <w:numPr>
          <w:ilvl w:val="2"/>
          <w:numId w:val="26"/>
        </w:numPr>
        <w:jc w:val="both"/>
        <w:rPr>
          <w:b/>
        </w:rPr>
      </w:pPr>
      <w:r>
        <w:t>Only allow update of base and limit registers when in kernel mode</w:t>
      </w:r>
    </w:p>
    <w:p w:rsidR="00BA58A3" w:rsidRPr="00BA58A3" w:rsidRDefault="00BA58A3" w:rsidP="000B7706">
      <w:pPr>
        <w:pStyle w:val="ListParagraph"/>
        <w:numPr>
          <w:ilvl w:val="2"/>
          <w:numId w:val="26"/>
        </w:numPr>
        <w:jc w:val="both"/>
        <w:rPr>
          <w:b/>
        </w:rPr>
      </w:pPr>
      <w:r>
        <w:t>May disable memory protection in kernel mode (although a bad idea)</w:t>
      </w:r>
    </w:p>
    <w:p w:rsidR="00BA58A3" w:rsidRPr="00BA58A3" w:rsidRDefault="00BA58A3" w:rsidP="000B7706">
      <w:pPr>
        <w:pStyle w:val="ListParagraph"/>
        <w:numPr>
          <w:ilvl w:val="1"/>
          <w:numId w:val="26"/>
        </w:numPr>
        <w:jc w:val="both"/>
        <w:rPr>
          <w:b/>
        </w:rPr>
      </w:pPr>
      <w:r>
        <w:rPr>
          <w:i/>
        </w:rPr>
        <w:t>In reality, more complex protection hardware is generally used</w:t>
      </w:r>
    </w:p>
    <w:p w:rsidR="00BA58A3" w:rsidRDefault="00BA58A3" w:rsidP="00D72352">
      <w:pPr>
        <w:jc w:val="both"/>
        <w:rPr>
          <w:b/>
        </w:rPr>
      </w:pPr>
    </w:p>
    <w:p w:rsidR="00BA58A3" w:rsidRDefault="00BA58A3" w:rsidP="00D72352">
      <w:pPr>
        <w:jc w:val="both"/>
        <w:rPr>
          <w:b/>
        </w:rPr>
      </w:pPr>
      <w:r>
        <w:rPr>
          <w:b/>
        </w:rPr>
        <w:t>CPU</w:t>
      </w:r>
    </w:p>
    <w:p w:rsidR="00BA58A3" w:rsidRDefault="009D3175" w:rsidP="000B7706">
      <w:pPr>
        <w:pStyle w:val="ListParagraph"/>
        <w:numPr>
          <w:ilvl w:val="0"/>
          <w:numId w:val="27"/>
        </w:numPr>
        <w:jc w:val="both"/>
      </w:pPr>
      <w:r>
        <w:t>Need to ensure that the OS always stays in control</w:t>
      </w:r>
    </w:p>
    <w:p w:rsidR="009D3175" w:rsidRDefault="009D3175" w:rsidP="000B7706">
      <w:pPr>
        <w:pStyle w:val="ListParagraph"/>
        <w:numPr>
          <w:ilvl w:val="1"/>
          <w:numId w:val="27"/>
        </w:numPr>
        <w:jc w:val="both"/>
      </w:pPr>
      <w:r>
        <w:t>Prevent any application from hogging the CPU</w:t>
      </w:r>
    </w:p>
    <w:p w:rsidR="009D3175" w:rsidRDefault="009D3175" w:rsidP="000B7706">
      <w:pPr>
        <w:pStyle w:val="ListParagraph"/>
        <w:numPr>
          <w:ilvl w:val="1"/>
          <w:numId w:val="27"/>
        </w:numPr>
        <w:jc w:val="both"/>
      </w:pPr>
      <w:r>
        <w:t>Normally means using a timer</w:t>
      </w:r>
    </w:p>
    <w:p w:rsidR="009D3175" w:rsidRDefault="009D3175" w:rsidP="000B7706">
      <w:pPr>
        <w:pStyle w:val="ListParagraph"/>
        <w:numPr>
          <w:ilvl w:val="2"/>
          <w:numId w:val="27"/>
        </w:numPr>
        <w:jc w:val="both"/>
      </w:pPr>
      <w:r>
        <w:t>Set timer to initial value</w:t>
      </w:r>
    </w:p>
    <w:p w:rsidR="009D3175" w:rsidRDefault="009D3175" w:rsidP="000B7706">
      <w:pPr>
        <w:pStyle w:val="ListParagraph"/>
        <w:numPr>
          <w:ilvl w:val="2"/>
          <w:numId w:val="27"/>
        </w:numPr>
        <w:jc w:val="both"/>
      </w:pPr>
      <w:r>
        <w:t>Every tick, timer decrements value</w:t>
      </w:r>
    </w:p>
    <w:p w:rsidR="009D3175" w:rsidRDefault="009D3175" w:rsidP="000B7706">
      <w:pPr>
        <w:pStyle w:val="ListParagraph"/>
        <w:numPr>
          <w:ilvl w:val="2"/>
          <w:numId w:val="27"/>
        </w:numPr>
        <w:jc w:val="both"/>
      </w:pPr>
      <w:r>
        <w:t>When the value hits zero, there is an interrupt which changes control back to the OS</w:t>
      </w:r>
    </w:p>
    <w:p w:rsidR="009D3175" w:rsidRDefault="00655FC2" w:rsidP="000B7706">
      <w:pPr>
        <w:pStyle w:val="ListParagraph"/>
        <w:numPr>
          <w:ilvl w:val="1"/>
          <w:numId w:val="27"/>
        </w:numPr>
        <w:jc w:val="both"/>
      </w:pPr>
      <w:r>
        <w:t>This requires that only the OS can load the timer and that the interrupt cannot be masked</w:t>
      </w:r>
    </w:p>
    <w:p w:rsidR="00655FC2" w:rsidRDefault="00655FC2" w:rsidP="000B7706">
      <w:pPr>
        <w:pStyle w:val="ListParagraph"/>
        <w:numPr>
          <w:ilvl w:val="2"/>
          <w:numId w:val="27"/>
        </w:numPr>
        <w:jc w:val="both"/>
      </w:pPr>
      <w:r>
        <w:t>We use the same scheme for the timer as for other devices</w:t>
      </w:r>
    </w:p>
    <w:p w:rsidR="00655FC2" w:rsidRDefault="00655FC2" w:rsidP="000B7706">
      <w:pPr>
        <w:pStyle w:val="ListParagraph"/>
        <w:numPr>
          <w:ilvl w:val="2"/>
          <w:numId w:val="27"/>
        </w:numPr>
        <w:jc w:val="both"/>
      </w:pPr>
      <w:r>
        <w:t>And re-use it to implement time-sharing</w:t>
      </w:r>
    </w:p>
    <w:p w:rsidR="00655FC2" w:rsidRDefault="00655FC2" w:rsidP="00D72352">
      <w:pPr>
        <w:pStyle w:val="Heading4"/>
        <w:jc w:val="both"/>
      </w:pPr>
      <w:bookmarkStart w:id="25" w:name="_Toc510891975"/>
      <w:r>
        <w:t>OS Structures</w:t>
      </w:r>
      <w:bookmarkEnd w:id="25"/>
    </w:p>
    <w:p w:rsidR="00655FC2" w:rsidRDefault="00655FC2" w:rsidP="00D72352">
      <w:pPr>
        <w:jc w:val="both"/>
        <w:rPr>
          <w:b/>
        </w:rPr>
      </w:pPr>
      <w:r>
        <w:rPr>
          <w:b/>
        </w:rPr>
        <w:t>Dual-Mode Operation</w:t>
      </w:r>
    </w:p>
    <w:p w:rsidR="00655FC2" w:rsidRDefault="00655FC2" w:rsidP="00D72352">
      <w:pPr>
        <w:jc w:val="both"/>
        <w:rPr>
          <w:b/>
        </w:rPr>
      </w:pPr>
      <w:r w:rsidRPr="00655FC2">
        <w:rPr>
          <w:b/>
          <w:noProof/>
        </w:rPr>
        <w:drawing>
          <wp:inline distT="0" distB="0" distL="0" distR="0" wp14:anchorId="4EEBEE25" wp14:editId="6530B9E2">
            <wp:extent cx="3009900" cy="101343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2661" cy="1017731"/>
                    </a:xfrm>
                    <a:prstGeom prst="rect">
                      <a:avLst/>
                    </a:prstGeom>
                  </pic:spPr>
                </pic:pic>
              </a:graphicData>
            </a:graphic>
          </wp:inline>
        </w:drawing>
      </w:r>
    </w:p>
    <w:p w:rsidR="00655FC2" w:rsidRDefault="00655FC2" w:rsidP="00D72352">
      <w:pPr>
        <w:jc w:val="both"/>
      </w:pPr>
      <w:r>
        <w:t>We want to stop buggy or malicious programs from doing bad things. Therefore:</w:t>
      </w:r>
    </w:p>
    <w:p w:rsidR="00655FC2" w:rsidRDefault="00655FC2" w:rsidP="000B7706">
      <w:pPr>
        <w:pStyle w:val="ListParagraph"/>
        <w:numPr>
          <w:ilvl w:val="0"/>
          <w:numId w:val="27"/>
        </w:numPr>
        <w:jc w:val="both"/>
      </w:pPr>
      <w:r>
        <w:t>We trust the boundary between a user application and the OS</w:t>
      </w:r>
    </w:p>
    <w:p w:rsidR="00655FC2" w:rsidRDefault="00655FC2" w:rsidP="000B7706">
      <w:pPr>
        <w:pStyle w:val="ListParagraph"/>
        <w:numPr>
          <w:ilvl w:val="0"/>
          <w:numId w:val="27"/>
        </w:numPr>
        <w:jc w:val="both"/>
      </w:pPr>
      <w:r>
        <w:t>We use hardware support to differentiate between two modes of operation</w:t>
      </w:r>
    </w:p>
    <w:p w:rsidR="00655FC2" w:rsidRDefault="00655FC2" w:rsidP="000B7706">
      <w:pPr>
        <w:pStyle w:val="ListParagraph"/>
        <w:numPr>
          <w:ilvl w:val="1"/>
          <w:numId w:val="27"/>
        </w:numPr>
        <w:jc w:val="both"/>
      </w:pPr>
      <w:r>
        <w:t>1) User Mode: when executing on behalf of the user (application programs)</w:t>
      </w:r>
    </w:p>
    <w:p w:rsidR="00655FC2" w:rsidRDefault="00655FC2" w:rsidP="000B7706">
      <w:pPr>
        <w:pStyle w:val="ListParagraph"/>
        <w:numPr>
          <w:ilvl w:val="1"/>
          <w:numId w:val="27"/>
        </w:numPr>
        <w:jc w:val="both"/>
      </w:pPr>
      <w:r>
        <w:t>2) Kernel Mode: when executing on behalf of the OS</w:t>
      </w:r>
    </w:p>
    <w:p w:rsidR="00655FC2" w:rsidRPr="00655FC2" w:rsidRDefault="00655FC2" w:rsidP="000B7706">
      <w:pPr>
        <w:pStyle w:val="ListParagraph"/>
        <w:numPr>
          <w:ilvl w:val="2"/>
          <w:numId w:val="27"/>
        </w:numPr>
        <w:jc w:val="both"/>
      </w:pPr>
      <w:r>
        <w:t xml:space="preserve">Certain instructions only possible in kernel mode – indicated by </w:t>
      </w:r>
      <w:r>
        <w:rPr>
          <w:b/>
        </w:rPr>
        <w:t>MODE BIT</w:t>
      </w:r>
    </w:p>
    <w:p w:rsidR="00655FC2" w:rsidRPr="00655FC2" w:rsidRDefault="00655FC2" w:rsidP="000B7706">
      <w:pPr>
        <w:pStyle w:val="ListParagraph"/>
        <w:numPr>
          <w:ilvl w:val="1"/>
          <w:numId w:val="27"/>
        </w:numPr>
        <w:jc w:val="both"/>
      </w:pPr>
      <w:r>
        <w:rPr>
          <w:b/>
        </w:rPr>
        <w:t>Examples</w:t>
      </w:r>
    </w:p>
    <w:p w:rsidR="00655FC2" w:rsidRPr="00655FC2" w:rsidRDefault="00655FC2" w:rsidP="000B7706">
      <w:pPr>
        <w:pStyle w:val="ListParagraph"/>
        <w:numPr>
          <w:ilvl w:val="2"/>
          <w:numId w:val="27"/>
        </w:numPr>
        <w:jc w:val="both"/>
      </w:pPr>
      <w:r>
        <w:rPr>
          <w:b/>
        </w:rPr>
        <w:t>X86 has rings 0-3</w:t>
      </w:r>
    </w:p>
    <w:p w:rsidR="00655FC2" w:rsidRPr="00655FC2" w:rsidRDefault="00655FC2" w:rsidP="000B7706">
      <w:pPr>
        <w:pStyle w:val="ListParagraph"/>
        <w:numPr>
          <w:ilvl w:val="3"/>
          <w:numId w:val="27"/>
        </w:numPr>
        <w:jc w:val="both"/>
      </w:pPr>
      <w:r>
        <w:rPr>
          <w:b/>
        </w:rPr>
        <w:t>The rings can be nested with further inside being able to do strictly more</w:t>
      </w:r>
    </w:p>
    <w:p w:rsidR="00655FC2" w:rsidRDefault="00655FC2" w:rsidP="000B7706">
      <w:pPr>
        <w:pStyle w:val="ListParagraph"/>
        <w:numPr>
          <w:ilvl w:val="3"/>
          <w:numId w:val="27"/>
        </w:numPr>
        <w:jc w:val="both"/>
      </w:pPr>
      <w:r>
        <w:t>This is not ideal</w:t>
      </w:r>
    </w:p>
    <w:p w:rsidR="00655FC2" w:rsidRDefault="00655FC2" w:rsidP="000B7706">
      <w:pPr>
        <w:pStyle w:val="ListParagraph"/>
        <w:numPr>
          <w:ilvl w:val="4"/>
          <w:numId w:val="27"/>
        </w:numPr>
        <w:jc w:val="both"/>
      </w:pPr>
      <w:r>
        <w:lastRenderedPageBreak/>
        <w:t>We also want to be able to stop the kernel messing with the applications</w:t>
      </w:r>
    </w:p>
    <w:p w:rsidR="00655FC2" w:rsidRPr="00655FC2" w:rsidRDefault="00655FC2" w:rsidP="000B7706">
      <w:pPr>
        <w:pStyle w:val="ListParagraph"/>
        <w:numPr>
          <w:ilvl w:val="4"/>
          <w:numId w:val="27"/>
        </w:numPr>
        <w:jc w:val="both"/>
      </w:pPr>
      <w:r>
        <w:t>But disjoin permissions are generally hard</w:t>
      </w:r>
    </w:p>
    <w:p w:rsidR="00655FC2" w:rsidRPr="00655FC2" w:rsidRDefault="00655FC2" w:rsidP="000B7706">
      <w:pPr>
        <w:pStyle w:val="ListParagraph"/>
        <w:numPr>
          <w:ilvl w:val="2"/>
          <w:numId w:val="27"/>
        </w:numPr>
        <w:jc w:val="both"/>
      </w:pPr>
      <w:r>
        <w:rPr>
          <w:b/>
        </w:rPr>
        <w:t>ARM has two modes plus:</w:t>
      </w:r>
    </w:p>
    <w:p w:rsidR="00655FC2" w:rsidRDefault="00655FC2" w:rsidP="000B7706">
      <w:pPr>
        <w:pStyle w:val="ListParagraph"/>
        <w:numPr>
          <w:ilvl w:val="3"/>
          <w:numId w:val="27"/>
        </w:numPr>
        <w:jc w:val="both"/>
      </w:pPr>
      <w:r>
        <w:t>IRQ, Abort and FIQ</w:t>
      </w:r>
    </w:p>
    <w:p w:rsidR="00655FC2" w:rsidRDefault="00655FC2" w:rsidP="00D72352">
      <w:pPr>
        <w:jc w:val="both"/>
      </w:pPr>
    </w:p>
    <w:p w:rsidR="00655FC2" w:rsidRDefault="00655FC2" w:rsidP="00D72352">
      <w:pPr>
        <w:jc w:val="both"/>
        <w:rPr>
          <w:b/>
        </w:rPr>
      </w:pPr>
      <w:r>
        <w:rPr>
          <w:b/>
        </w:rPr>
        <w:t>Kernel-Based Operating Systems</w:t>
      </w:r>
    </w:p>
    <w:p w:rsidR="00655FC2" w:rsidRDefault="00655FC2" w:rsidP="00D72352">
      <w:pPr>
        <w:jc w:val="both"/>
        <w:rPr>
          <w:b/>
        </w:rPr>
      </w:pPr>
      <w:r w:rsidRPr="00655FC2">
        <w:rPr>
          <w:b/>
          <w:noProof/>
        </w:rPr>
        <w:drawing>
          <wp:inline distT="0" distB="0" distL="0" distR="0" wp14:anchorId="3ACB131C" wp14:editId="39888265">
            <wp:extent cx="2136589" cy="1981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3445" cy="1987558"/>
                    </a:xfrm>
                    <a:prstGeom prst="rect">
                      <a:avLst/>
                    </a:prstGeom>
                  </pic:spPr>
                </pic:pic>
              </a:graphicData>
            </a:graphic>
          </wp:inline>
        </w:drawing>
      </w:r>
    </w:p>
    <w:p w:rsidR="00655FC2" w:rsidRDefault="00655FC2" w:rsidP="00D72352">
      <w:pPr>
        <w:jc w:val="both"/>
      </w:pPr>
      <w:r>
        <w:t xml:space="preserve">Applications can’t do IO due to </w:t>
      </w:r>
      <w:r w:rsidR="00DB02E2">
        <w:t>protection,</w:t>
      </w:r>
      <w:r>
        <w:t xml:space="preserve"> so the OS does the IO on their behalf. To invoke the OS from an application, we have a special instruction to transition from user to kernel mode.</w:t>
      </w:r>
    </w:p>
    <w:p w:rsidR="00655FC2" w:rsidRDefault="00655FC2" w:rsidP="00D72352">
      <w:pPr>
        <w:jc w:val="both"/>
      </w:pPr>
    </w:p>
    <w:p w:rsidR="00655FC2" w:rsidRDefault="00655FC2" w:rsidP="00D72352">
      <w:pPr>
        <w:jc w:val="both"/>
      </w:pPr>
      <w:r>
        <w:rPr>
          <w:b/>
        </w:rPr>
        <w:t xml:space="preserve">Software Interrupt (Trap): </w:t>
      </w:r>
      <w:r>
        <w:t xml:space="preserve">Operates similarly to hardware interrupt. The OS services are accessible via a software interrupt mechanism called </w:t>
      </w:r>
      <w:r>
        <w:rPr>
          <w:b/>
        </w:rPr>
        <w:t>system calls</w:t>
      </w:r>
    </w:p>
    <w:p w:rsidR="00655FC2" w:rsidRDefault="00655FC2" w:rsidP="00D72352">
      <w:pPr>
        <w:jc w:val="both"/>
      </w:pPr>
    </w:p>
    <w:p w:rsidR="00655FC2" w:rsidRDefault="00655FC2" w:rsidP="00D72352">
      <w:pPr>
        <w:jc w:val="both"/>
      </w:pPr>
      <w:r>
        <w:t>The OS has vectors to handle Software Interrupts, preventing the application from going to kernel mode and then doing whatever it likes.</w:t>
      </w:r>
    </w:p>
    <w:p w:rsidR="00655FC2" w:rsidRDefault="00655FC2" w:rsidP="00D72352">
      <w:pPr>
        <w:jc w:val="both"/>
      </w:pPr>
    </w:p>
    <w:p w:rsidR="00655FC2" w:rsidRDefault="00655FC2" w:rsidP="00D72352">
      <w:pPr>
        <w:jc w:val="both"/>
      </w:pPr>
      <w:r>
        <w:t>Alternatively:</w:t>
      </w:r>
    </w:p>
    <w:p w:rsidR="00655FC2" w:rsidRDefault="00655FC2" w:rsidP="000B7706">
      <w:pPr>
        <w:pStyle w:val="ListParagraph"/>
        <w:numPr>
          <w:ilvl w:val="0"/>
          <w:numId w:val="28"/>
        </w:numPr>
        <w:jc w:val="both"/>
      </w:pPr>
      <w:r>
        <w:t>OS to emulate for every application</w:t>
      </w:r>
    </w:p>
    <w:p w:rsidR="00655FC2" w:rsidRDefault="00655FC2" w:rsidP="000B7706">
      <w:pPr>
        <w:pStyle w:val="ListParagraph"/>
        <w:numPr>
          <w:ilvl w:val="0"/>
          <w:numId w:val="28"/>
        </w:numPr>
        <w:jc w:val="both"/>
      </w:pPr>
      <w:r>
        <w:t>And check every instruction</w:t>
      </w:r>
    </w:p>
    <w:p w:rsidR="00655FC2" w:rsidRDefault="00655FC2" w:rsidP="000B7706">
      <w:pPr>
        <w:pStyle w:val="ListParagraph"/>
        <w:numPr>
          <w:ilvl w:val="0"/>
          <w:numId w:val="28"/>
        </w:numPr>
        <w:jc w:val="both"/>
      </w:pPr>
      <w:r>
        <w:t>Used in some virtualization systems (QEMU)</w:t>
      </w:r>
    </w:p>
    <w:p w:rsidR="00655FC2" w:rsidRDefault="00655FC2" w:rsidP="00D72352">
      <w:pPr>
        <w:jc w:val="both"/>
      </w:pPr>
    </w:p>
    <w:p w:rsidR="00655FC2" w:rsidRDefault="00655FC2" w:rsidP="00D72352">
      <w:pPr>
        <w:jc w:val="both"/>
        <w:rPr>
          <w:b/>
        </w:rPr>
      </w:pPr>
      <w:r>
        <w:rPr>
          <w:b/>
        </w:rPr>
        <w:t>Microkernel Operating Systems</w:t>
      </w:r>
    </w:p>
    <w:p w:rsidR="00655FC2" w:rsidRDefault="00655FC2" w:rsidP="00D72352">
      <w:pPr>
        <w:jc w:val="both"/>
        <w:rPr>
          <w:b/>
        </w:rPr>
      </w:pPr>
      <w:r w:rsidRPr="00655FC2">
        <w:rPr>
          <w:b/>
          <w:noProof/>
        </w:rPr>
        <w:drawing>
          <wp:inline distT="0" distB="0" distL="0" distR="0" wp14:anchorId="3CE75824" wp14:editId="695C012A">
            <wp:extent cx="2152004" cy="2362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5344" cy="2365866"/>
                    </a:xfrm>
                    <a:prstGeom prst="rect">
                      <a:avLst/>
                    </a:prstGeom>
                  </pic:spPr>
                </pic:pic>
              </a:graphicData>
            </a:graphic>
          </wp:inline>
        </w:drawing>
      </w:r>
    </w:p>
    <w:p w:rsidR="00813970" w:rsidRDefault="00813970" w:rsidP="00D72352">
      <w:pPr>
        <w:jc w:val="both"/>
      </w:pPr>
      <w:r>
        <w:t>Applications can’t do very much directly and must use the OS on their behalf</w:t>
      </w:r>
    </w:p>
    <w:p w:rsidR="00813970" w:rsidRDefault="00813970" w:rsidP="00D72352">
      <w:pPr>
        <w:jc w:val="both"/>
      </w:pPr>
      <w:r>
        <w:lastRenderedPageBreak/>
        <w:t>The OS must be very stable to support applications, so becomes very difficult to extend.</w:t>
      </w:r>
    </w:p>
    <w:p w:rsidR="00813970" w:rsidRDefault="00813970" w:rsidP="00D72352">
      <w:pPr>
        <w:jc w:val="both"/>
      </w:pPr>
    </w:p>
    <w:p w:rsidR="00813970" w:rsidRDefault="00813970" w:rsidP="00D72352">
      <w:pPr>
        <w:jc w:val="both"/>
      </w:pPr>
      <w:r>
        <w:t>An alternative to kernel system is microkernels:</w:t>
      </w:r>
    </w:p>
    <w:p w:rsidR="00813970" w:rsidRDefault="00813970" w:rsidP="000B7706">
      <w:pPr>
        <w:pStyle w:val="ListParagraph"/>
        <w:numPr>
          <w:ilvl w:val="0"/>
          <w:numId w:val="29"/>
        </w:numPr>
        <w:jc w:val="both"/>
      </w:pPr>
      <w:r>
        <w:t>Move OS services into local services, which may be privileged</w:t>
      </w:r>
    </w:p>
    <w:p w:rsidR="00813970" w:rsidRDefault="00813970" w:rsidP="000B7706">
      <w:pPr>
        <w:pStyle w:val="ListParagraph"/>
        <w:numPr>
          <w:ilvl w:val="0"/>
          <w:numId w:val="29"/>
        </w:numPr>
        <w:jc w:val="both"/>
      </w:pPr>
      <w:r>
        <w:t>Increases modularity and extensibility</w:t>
      </w:r>
    </w:p>
    <w:p w:rsidR="00813970" w:rsidRDefault="00813970" w:rsidP="000B7706">
      <w:pPr>
        <w:pStyle w:val="ListParagraph"/>
        <w:numPr>
          <w:ilvl w:val="0"/>
          <w:numId w:val="29"/>
        </w:numPr>
        <w:jc w:val="both"/>
      </w:pPr>
      <w:r>
        <w:t>You still access the kernel vis system calls but we need new ways to access the ‘servers’</w:t>
      </w:r>
    </w:p>
    <w:p w:rsidR="00813970" w:rsidRPr="00813970" w:rsidRDefault="00813970" w:rsidP="000B7706">
      <w:pPr>
        <w:pStyle w:val="ListParagraph"/>
        <w:numPr>
          <w:ilvl w:val="1"/>
          <w:numId w:val="29"/>
        </w:numPr>
        <w:jc w:val="both"/>
      </w:pPr>
      <w:r>
        <w:rPr>
          <w:b/>
        </w:rPr>
        <w:t>Inter-Process Communication (IPC)</w:t>
      </w:r>
    </w:p>
    <w:p w:rsidR="00813970" w:rsidRDefault="00813970" w:rsidP="000B7706">
      <w:pPr>
        <w:pStyle w:val="ListParagraph"/>
        <w:numPr>
          <w:ilvl w:val="0"/>
          <w:numId w:val="29"/>
        </w:numPr>
        <w:jc w:val="both"/>
      </w:pPr>
      <w:r>
        <w:t>Given talking to the servers largely replaces trapping, we need IPC schemes to be extremely efficient.</w:t>
      </w:r>
    </w:p>
    <w:p w:rsidR="00813970" w:rsidRDefault="00813970" w:rsidP="00D72352">
      <w:pPr>
        <w:jc w:val="both"/>
      </w:pPr>
    </w:p>
    <w:p w:rsidR="00813970" w:rsidRDefault="00813970" w:rsidP="00D72352">
      <w:pPr>
        <w:jc w:val="both"/>
        <w:rPr>
          <w:b/>
        </w:rPr>
      </w:pPr>
      <w:r>
        <w:rPr>
          <w:b/>
        </w:rPr>
        <w:t>Kernels vs Microkernels</w:t>
      </w:r>
    </w:p>
    <w:p w:rsidR="00813970" w:rsidRDefault="00813970" w:rsidP="000B7706">
      <w:pPr>
        <w:pStyle w:val="ListParagraph"/>
        <w:numPr>
          <w:ilvl w:val="0"/>
          <w:numId w:val="30"/>
        </w:numPr>
        <w:jc w:val="both"/>
      </w:pPr>
      <w:r>
        <w:t>Lots of IPC adds overhead therefore, microkernels usually perform less well</w:t>
      </w:r>
    </w:p>
    <w:p w:rsidR="00813970" w:rsidRDefault="00813970" w:rsidP="000B7706">
      <w:pPr>
        <w:pStyle w:val="ListParagraph"/>
        <w:numPr>
          <w:ilvl w:val="0"/>
          <w:numId w:val="30"/>
        </w:numPr>
        <w:jc w:val="both"/>
      </w:pPr>
      <w:r>
        <w:t>Microkernel implementation sometimes tricky: need to worry about synchronisation</w:t>
      </w:r>
    </w:p>
    <w:p w:rsidR="00813970" w:rsidRDefault="00813970" w:rsidP="000B7706">
      <w:pPr>
        <w:pStyle w:val="ListParagraph"/>
        <w:numPr>
          <w:ilvl w:val="0"/>
          <w:numId w:val="30"/>
        </w:numPr>
        <w:jc w:val="both"/>
      </w:pPr>
      <w:r>
        <w:t>Microkernels often end up with redundant copies of OS data structure</w:t>
      </w:r>
    </w:p>
    <w:p w:rsidR="00813970" w:rsidRDefault="00813970" w:rsidP="00D72352">
      <w:pPr>
        <w:jc w:val="both"/>
      </w:pPr>
    </w:p>
    <w:p w:rsidR="00813970" w:rsidRDefault="00813970" w:rsidP="00D72352">
      <w:pPr>
        <w:jc w:val="both"/>
      </w:pPr>
      <w:r>
        <w:t>Therefore, some common OSs blur distinction between kernel and microkernel</w:t>
      </w:r>
    </w:p>
    <w:p w:rsidR="00813970" w:rsidRDefault="00813970" w:rsidP="000B7706">
      <w:pPr>
        <w:pStyle w:val="ListParagraph"/>
        <w:numPr>
          <w:ilvl w:val="0"/>
          <w:numId w:val="31"/>
        </w:numPr>
        <w:jc w:val="both"/>
      </w:pPr>
      <w:r>
        <w:t>Linux</w:t>
      </w:r>
    </w:p>
    <w:p w:rsidR="00813970" w:rsidRDefault="00813970" w:rsidP="000B7706">
      <w:pPr>
        <w:pStyle w:val="ListParagraph"/>
        <w:numPr>
          <w:ilvl w:val="1"/>
          <w:numId w:val="31"/>
        </w:numPr>
        <w:jc w:val="both"/>
      </w:pPr>
      <w:r>
        <w:t>Kernel but has kernel modules and some servers</w:t>
      </w:r>
    </w:p>
    <w:p w:rsidR="00813970" w:rsidRDefault="00813970" w:rsidP="000B7706">
      <w:pPr>
        <w:pStyle w:val="ListParagraph"/>
        <w:numPr>
          <w:ilvl w:val="0"/>
          <w:numId w:val="31"/>
        </w:numPr>
        <w:jc w:val="both"/>
      </w:pPr>
      <w:r>
        <w:t>Windows NT</w:t>
      </w:r>
    </w:p>
    <w:p w:rsidR="00813970" w:rsidRDefault="00813970" w:rsidP="000B7706">
      <w:pPr>
        <w:pStyle w:val="ListParagraph"/>
        <w:numPr>
          <w:ilvl w:val="1"/>
          <w:numId w:val="31"/>
        </w:numPr>
        <w:jc w:val="both"/>
      </w:pPr>
      <w:r>
        <w:t>Was microkernel but moved back into kernel</w:t>
      </w:r>
    </w:p>
    <w:p w:rsidR="00813970" w:rsidRDefault="00813970" w:rsidP="00D72352">
      <w:pPr>
        <w:jc w:val="both"/>
        <w:rPr>
          <w:b/>
        </w:rPr>
      </w:pPr>
    </w:p>
    <w:p w:rsidR="00813970" w:rsidRDefault="00813970" w:rsidP="00D72352">
      <w:pPr>
        <w:jc w:val="both"/>
        <w:rPr>
          <w:b/>
        </w:rPr>
      </w:pPr>
      <w:r>
        <w:rPr>
          <w:b/>
        </w:rPr>
        <w:t>Virtual Machines and Containers</w:t>
      </w:r>
    </w:p>
    <w:p w:rsidR="00813970" w:rsidRDefault="00813970" w:rsidP="000B7706">
      <w:pPr>
        <w:pStyle w:val="ListParagraph"/>
        <w:numPr>
          <w:ilvl w:val="0"/>
          <w:numId w:val="32"/>
        </w:numPr>
        <w:jc w:val="both"/>
      </w:pPr>
      <w:r>
        <w:t>Alternative to kernels is encapsulating applications</w:t>
      </w:r>
    </w:p>
    <w:p w:rsidR="00813970" w:rsidRDefault="00813970" w:rsidP="000B7706">
      <w:pPr>
        <w:pStyle w:val="ListParagraph"/>
        <w:numPr>
          <w:ilvl w:val="0"/>
          <w:numId w:val="32"/>
        </w:numPr>
        <w:jc w:val="both"/>
      </w:pPr>
      <w:r>
        <w:t xml:space="preserve">Making applications appear as if they’re the only </w:t>
      </w:r>
      <w:r w:rsidR="00CC5D84">
        <w:t>application</w:t>
      </w:r>
      <w:r>
        <w:t xml:space="preserve"> running on the system</w:t>
      </w:r>
    </w:p>
    <w:p w:rsidR="00813970" w:rsidRDefault="00813970" w:rsidP="000B7706">
      <w:pPr>
        <w:pStyle w:val="ListParagraph"/>
        <w:numPr>
          <w:ilvl w:val="0"/>
          <w:numId w:val="32"/>
        </w:numPr>
        <w:jc w:val="both"/>
      </w:pPr>
      <w:r>
        <w:t xml:space="preserve">This is particularly relevant when building systems using </w:t>
      </w:r>
      <w:r w:rsidR="00CC5D84">
        <w:t>micro services</w:t>
      </w:r>
      <w:r>
        <w:t>.</w:t>
      </w:r>
    </w:p>
    <w:p w:rsidR="00813970" w:rsidRDefault="00813970" w:rsidP="000B7706">
      <w:pPr>
        <w:pStyle w:val="ListParagraph"/>
        <w:numPr>
          <w:ilvl w:val="1"/>
          <w:numId w:val="32"/>
        </w:numPr>
        <w:jc w:val="both"/>
      </w:pPr>
      <w:r>
        <w:t xml:space="preserve">This is </w:t>
      </w:r>
      <w:r>
        <w:rPr>
          <w:b/>
        </w:rPr>
        <w:t>isolation</w:t>
      </w:r>
      <w:r>
        <w:t xml:space="preserve"> at a different level</w:t>
      </w:r>
    </w:p>
    <w:p w:rsidR="00CC5D84" w:rsidRDefault="00CC5D84" w:rsidP="000B7706">
      <w:pPr>
        <w:pStyle w:val="ListParagraph"/>
        <w:numPr>
          <w:ilvl w:val="0"/>
          <w:numId w:val="32"/>
        </w:numPr>
        <w:jc w:val="both"/>
      </w:pPr>
      <w:r>
        <w:rPr>
          <w:b/>
        </w:rPr>
        <w:t xml:space="preserve">Virtual Machines </w:t>
      </w:r>
      <w:r>
        <w:t>encapsulates an entire running system, including the OS and then boots the VM over a hypervisor</w:t>
      </w:r>
    </w:p>
    <w:p w:rsidR="00CC5D84" w:rsidRDefault="00CC5D84" w:rsidP="000B7706">
      <w:pPr>
        <w:pStyle w:val="ListParagraph"/>
        <w:numPr>
          <w:ilvl w:val="0"/>
          <w:numId w:val="32"/>
        </w:numPr>
        <w:jc w:val="both"/>
      </w:pPr>
      <w:r>
        <w:rPr>
          <w:b/>
        </w:rPr>
        <w:t xml:space="preserve">Containers </w:t>
      </w:r>
      <w:r>
        <w:t>expose functionality in the OS so that each container acts as a separate entity even though they all share the same underlying OS functionality.</w:t>
      </w:r>
    </w:p>
    <w:p w:rsidR="00CC5D84" w:rsidRDefault="00CC5D84" w:rsidP="00D72352">
      <w:pPr>
        <w:jc w:val="both"/>
        <w:rPr>
          <w:b/>
        </w:rPr>
      </w:pPr>
    </w:p>
    <w:p w:rsidR="00CC5D84" w:rsidRDefault="00CC5D84" w:rsidP="00D72352">
      <w:pPr>
        <w:jc w:val="both"/>
        <w:rPr>
          <w:b/>
        </w:rPr>
      </w:pPr>
      <w:r>
        <w:rPr>
          <w:b/>
        </w:rPr>
        <w:t>Mandatory Access Control</w:t>
      </w:r>
    </w:p>
    <w:p w:rsidR="00CC5D84" w:rsidRPr="00CC5D84" w:rsidRDefault="00CC5D84" w:rsidP="000B7706">
      <w:pPr>
        <w:pStyle w:val="ListParagraph"/>
        <w:numPr>
          <w:ilvl w:val="0"/>
          <w:numId w:val="33"/>
        </w:numPr>
        <w:jc w:val="both"/>
        <w:rPr>
          <w:b/>
        </w:rPr>
      </w:pPr>
      <w:r>
        <w:t>Mandates expression of policies constraining interaction of system users. For example, OSX and iOS Sandbox uses subject/object labelling to implement access control for privileges and various resources (filesystem, communication, APIs, etc)</w:t>
      </w:r>
    </w:p>
    <w:p w:rsidR="00CC5D84" w:rsidRPr="00CC5D84" w:rsidRDefault="00CC5D84" w:rsidP="000B7706">
      <w:pPr>
        <w:pStyle w:val="ListParagraph"/>
        <w:numPr>
          <w:ilvl w:val="0"/>
          <w:numId w:val="33"/>
        </w:numPr>
        <w:jc w:val="both"/>
        <w:rPr>
          <w:b/>
        </w:rPr>
      </w:pPr>
      <w:r>
        <w:t>General idea is that applications are protected from each other.</w:t>
      </w:r>
    </w:p>
    <w:p w:rsidR="00CC5D84" w:rsidRDefault="00CC5D84" w:rsidP="000B7706">
      <w:pPr>
        <w:pStyle w:val="ListParagraph"/>
        <w:numPr>
          <w:ilvl w:val="0"/>
          <w:numId w:val="33"/>
        </w:numPr>
        <w:jc w:val="both"/>
        <w:rPr>
          <w:b/>
        </w:rPr>
      </w:pPr>
      <w:r>
        <w:rPr>
          <w:b/>
        </w:rPr>
        <w:t>Pledge (2)</w:t>
      </w:r>
    </w:p>
    <w:p w:rsidR="00CC5D84" w:rsidRDefault="00CC5D84" w:rsidP="000B7706">
      <w:pPr>
        <w:pStyle w:val="ListParagraph"/>
        <w:numPr>
          <w:ilvl w:val="1"/>
          <w:numId w:val="33"/>
        </w:numPr>
        <w:jc w:val="both"/>
        <w:rPr>
          <w:b/>
        </w:rPr>
      </w:pPr>
      <w:r>
        <w:t>This is one way to reduce the ability of a compromised program to complete bad things</w:t>
      </w:r>
    </w:p>
    <w:p w:rsidR="00CC5D84" w:rsidRPr="00CC5D84" w:rsidRDefault="00CC5D84" w:rsidP="000B7706">
      <w:pPr>
        <w:pStyle w:val="ListParagraph"/>
        <w:numPr>
          <w:ilvl w:val="1"/>
          <w:numId w:val="33"/>
        </w:numPr>
        <w:jc w:val="both"/>
        <w:rPr>
          <w:b/>
        </w:rPr>
      </w:pPr>
      <w:r>
        <w:t>By removing access to unnecessary system calls</w:t>
      </w:r>
    </w:p>
    <w:p w:rsidR="00CC5D84" w:rsidRPr="00CC5D84" w:rsidRDefault="00CC5D84" w:rsidP="000B7706">
      <w:pPr>
        <w:pStyle w:val="ListParagraph"/>
        <w:numPr>
          <w:ilvl w:val="1"/>
          <w:numId w:val="33"/>
        </w:numPr>
        <w:jc w:val="both"/>
        <w:rPr>
          <w:b/>
        </w:rPr>
      </w:pPr>
      <w:r>
        <w:t>Several attempts in different systems with limited success</w:t>
      </w:r>
    </w:p>
    <w:p w:rsidR="00CC5D84" w:rsidRPr="00CC5D84" w:rsidRDefault="00CC5D84" w:rsidP="000B7706">
      <w:pPr>
        <w:pStyle w:val="ListParagraph"/>
        <w:numPr>
          <w:ilvl w:val="2"/>
          <w:numId w:val="33"/>
        </w:numPr>
        <w:jc w:val="both"/>
        <w:rPr>
          <w:b/>
        </w:rPr>
      </w:pPr>
      <w:r>
        <w:t>Hard to use correctly</w:t>
      </w:r>
    </w:p>
    <w:p w:rsidR="00CC5D84" w:rsidRPr="00DB02E2" w:rsidRDefault="00CC5D84" w:rsidP="000B7706">
      <w:pPr>
        <w:pStyle w:val="ListParagraph"/>
        <w:numPr>
          <w:ilvl w:val="2"/>
          <w:numId w:val="33"/>
        </w:numPr>
        <w:jc w:val="both"/>
        <w:rPr>
          <w:b/>
        </w:rPr>
      </w:pPr>
      <w:r>
        <w:t>Introduce another component that needs to be watche</w:t>
      </w:r>
      <w:r w:rsidR="00DB02E2">
        <w:t>d</w:t>
      </w:r>
    </w:p>
    <w:p w:rsidR="00DB02E2" w:rsidRPr="00DB02E2" w:rsidRDefault="00DB02E2" w:rsidP="000B7706">
      <w:pPr>
        <w:pStyle w:val="ListParagraph"/>
        <w:numPr>
          <w:ilvl w:val="1"/>
          <w:numId w:val="33"/>
        </w:numPr>
        <w:jc w:val="both"/>
        <w:rPr>
          <w:b/>
        </w:rPr>
      </w:pPr>
      <w:r>
        <w:t>Pledge(2)</w:t>
      </w:r>
    </w:p>
    <w:p w:rsidR="00DB02E2" w:rsidRPr="00DB02E2" w:rsidRDefault="00DB02E2" w:rsidP="000B7706">
      <w:pPr>
        <w:pStyle w:val="ListParagraph"/>
        <w:numPr>
          <w:ilvl w:val="2"/>
          <w:numId w:val="33"/>
        </w:numPr>
        <w:jc w:val="both"/>
        <w:rPr>
          <w:b/>
        </w:rPr>
      </w:pPr>
      <w:r>
        <w:t>Asks the programmer to indicate explicitly which class of system call they wish to use at any point</w:t>
      </w:r>
    </w:p>
    <w:p w:rsidR="00DB02E2" w:rsidRDefault="00DB02E2" w:rsidP="00D72352">
      <w:pPr>
        <w:jc w:val="both"/>
        <w:rPr>
          <w:b/>
        </w:rPr>
      </w:pPr>
    </w:p>
    <w:p w:rsidR="00DB02E2" w:rsidRDefault="00DB02E2" w:rsidP="00D72352">
      <w:pPr>
        <w:pStyle w:val="Heading4"/>
        <w:jc w:val="both"/>
      </w:pPr>
      <w:bookmarkStart w:id="26" w:name="_Toc510891976"/>
      <w:r>
        <w:t>Authentication</w:t>
      </w:r>
      <w:bookmarkEnd w:id="26"/>
    </w:p>
    <w:p w:rsidR="00DB02E2" w:rsidRDefault="00DB02E2" w:rsidP="00D72352">
      <w:pPr>
        <w:jc w:val="both"/>
        <w:rPr>
          <w:b/>
        </w:rPr>
      </w:pPr>
      <w:r>
        <w:rPr>
          <w:b/>
        </w:rPr>
        <w:t>Authenticating User to System</w:t>
      </w:r>
    </w:p>
    <w:p w:rsidR="00DB02E2" w:rsidRDefault="00DB02E2" w:rsidP="000B7706">
      <w:pPr>
        <w:pStyle w:val="ListParagraph"/>
        <w:numPr>
          <w:ilvl w:val="0"/>
          <w:numId w:val="34"/>
        </w:numPr>
        <w:jc w:val="both"/>
        <w:rPr>
          <w:b/>
        </w:rPr>
      </w:pPr>
      <w:r>
        <w:rPr>
          <w:b/>
        </w:rPr>
        <w:t>Passwords</w:t>
      </w:r>
    </w:p>
    <w:p w:rsidR="00DB02E2" w:rsidRPr="00DB02E2" w:rsidRDefault="00DB02E2" w:rsidP="000B7706">
      <w:pPr>
        <w:pStyle w:val="ListParagraph"/>
        <w:numPr>
          <w:ilvl w:val="1"/>
          <w:numId w:val="34"/>
        </w:numPr>
        <w:jc w:val="both"/>
        <w:rPr>
          <w:b/>
        </w:rPr>
      </w:pPr>
      <w:r>
        <w:t>But people pick badly</w:t>
      </w:r>
    </w:p>
    <w:p w:rsidR="00DB02E2" w:rsidRPr="00DB02E2" w:rsidRDefault="00DB02E2" w:rsidP="000B7706">
      <w:pPr>
        <w:pStyle w:val="ListParagraph"/>
        <w:numPr>
          <w:ilvl w:val="1"/>
          <w:numId w:val="34"/>
        </w:numPr>
        <w:jc w:val="both"/>
        <w:rPr>
          <w:b/>
        </w:rPr>
      </w:pPr>
      <w:r>
        <w:t>Also, security of password file</w:t>
      </w:r>
    </w:p>
    <w:p w:rsidR="00DB02E2" w:rsidRPr="00DB02E2" w:rsidRDefault="00DB02E2" w:rsidP="000B7706">
      <w:pPr>
        <w:pStyle w:val="ListParagraph"/>
        <w:numPr>
          <w:ilvl w:val="2"/>
          <w:numId w:val="34"/>
        </w:numPr>
        <w:jc w:val="both"/>
        <w:rPr>
          <w:b/>
        </w:rPr>
      </w:pPr>
      <w:r>
        <w:t>We restrict access to login programme</w:t>
      </w:r>
    </w:p>
    <w:p w:rsidR="00DB02E2" w:rsidRPr="00DB02E2" w:rsidRDefault="00DB02E2" w:rsidP="000B7706">
      <w:pPr>
        <w:pStyle w:val="ListParagraph"/>
        <w:numPr>
          <w:ilvl w:val="2"/>
          <w:numId w:val="34"/>
        </w:numPr>
        <w:jc w:val="both"/>
        <w:rPr>
          <w:b/>
        </w:rPr>
      </w:pPr>
      <w:r>
        <w:t>Store scrambled using a one-way function</w:t>
      </w:r>
    </w:p>
    <w:p w:rsidR="00DB02E2" w:rsidRPr="00DB02E2" w:rsidRDefault="00DB02E2" w:rsidP="000B7706">
      <w:pPr>
        <w:pStyle w:val="ListParagraph"/>
        <w:numPr>
          <w:ilvl w:val="1"/>
          <w:numId w:val="34"/>
        </w:numPr>
        <w:jc w:val="both"/>
        <w:rPr>
          <w:b/>
        </w:rPr>
      </w:pPr>
      <w:r>
        <w:t>We often prefer key-based systems</w:t>
      </w:r>
    </w:p>
    <w:p w:rsidR="00DB02E2" w:rsidRDefault="00DB02E2" w:rsidP="000B7706">
      <w:pPr>
        <w:pStyle w:val="ListParagraph"/>
        <w:numPr>
          <w:ilvl w:val="0"/>
          <w:numId w:val="34"/>
        </w:numPr>
        <w:jc w:val="both"/>
        <w:rPr>
          <w:b/>
        </w:rPr>
      </w:pPr>
      <w:r>
        <w:rPr>
          <w:b/>
        </w:rPr>
        <w:t>Unix</w:t>
      </w:r>
    </w:p>
    <w:p w:rsidR="00DB02E2" w:rsidRPr="00DB02E2" w:rsidRDefault="00DB02E2" w:rsidP="000B7706">
      <w:pPr>
        <w:pStyle w:val="ListParagraph"/>
        <w:numPr>
          <w:ilvl w:val="1"/>
          <w:numId w:val="34"/>
        </w:numPr>
        <w:jc w:val="both"/>
        <w:rPr>
          <w:b/>
        </w:rPr>
      </w:pPr>
      <w:r>
        <w:t>Password is DES-encrypted 25 times, using a 2-byte per-user salt to produce an 11-byte string</w:t>
      </w:r>
    </w:p>
    <w:p w:rsidR="00DB02E2" w:rsidRPr="00DB02E2" w:rsidRDefault="00DB02E2" w:rsidP="000B7706">
      <w:pPr>
        <w:pStyle w:val="ListParagraph"/>
        <w:numPr>
          <w:ilvl w:val="1"/>
          <w:numId w:val="34"/>
        </w:numPr>
        <w:jc w:val="both"/>
        <w:rPr>
          <w:b/>
        </w:rPr>
      </w:pPr>
      <w:r>
        <w:t>Salt and these 11 bytes are stored</w:t>
      </w:r>
    </w:p>
    <w:p w:rsidR="00DB02E2" w:rsidRPr="00DB02E2" w:rsidRDefault="00DB02E2" w:rsidP="000B7706">
      <w:pPr>
        <w:pStyle w:val="ListParagraph"/>
        <w:numPr>
          <w:ilvl w:val="0"/>
          <w:numId w:val="34"/>
        </w:numPr>
        <w:jc w:val="both"/>
        <w:rPr>
          <w:b/>
        </w:rPr>
      </w:pPr>
      <w:r>
        <w:t>Can enhance everything with biometrics</w:t>
      </w:r>
    </w:p>
    <w:p w:rsidR="00DB02E2" w:rsidRDefault="00DB02E2" w:rsidP="00D72352">
      <w:pPr>
        <w:jc w:val="both"/>
        <w:rPr>
          <w:b/>
        </w:rPr>
      </w:pPr>
    </w:p>
    <w:p w:rsidR="00DB02E2" w:rsidRDefault="00DB02E2" w:rsidP="00D72352">
      <w:pPr>
        <w:jc w:val="both"/>
        <w:rPr>
          <w:b/>
        </w:rPr>
      </w:pPr>
      <w:r>
        <w:rPr>
          <w:b/>
        </w:rPr>
        <w:t>Authenticating of System to User</w:t>
      </w:r>
    </w:p>
    <w:p w:rsidR="00DB02E2" w:rsidRDefault="00DB02E2" w:rsidP="000B7706">
      <w:pPr>
        <w:pStyle w:val="ListParagraph"/>
        <w:numPr>
          <w:ilvl w:val="0"/>
          <w:numId w:val="35"/>
        </w:numPr>
        <w:jc w:val="both"/>
      </w:pPr>
      <w:r>
        <w:t>Want to avoid user talking to</w:t>
      </w:r>
    </w:p>
    <w:p w:rsidR="00DB02E2" w:rsidRDefault="00DB02E2" w:rsidP="000B7706">
      <w:pPr>
        <w:pStyle w:val="ListParagraph"/>
        <w:numPr>
          <w:ilvl w:val="1"/>
          <w:numId w:val="35"/>
        </w:numPr>
        <w:jc w:val="both"/>
      </w:pPr>
      <w:r>
        <w:t>Wrong computer</w:t>
      </w:r>
    </w:p>
    <w:p w:rsidR="00DB02E2" w:rsidRDefault="00DB02E2" w:rsidP="000B7706">
      <w:pPr>
        <w:pStyle w:val="ListParagraph"/>
        <w:numPr>
          <w:ilvl w:val="1"/>
          <w:numId w:val="35"/>
        </w:numPr>
        <w:jc w:val="both"/>
      </w:pPr>
      <w:r>
        <w:t>Right computer but not the login program</w:t>
      </w:r>
    </w:p>
    <w:p w:rsidR="00DB02E2" w:rsidRDefault="00DB02E2" w:rsidP="000B7706">
      <w:pPr>
        <w:pStyle w:val="ListParagraph"/>
        <w:numPr>
          <w:ilvl w:val="0"/>
          <w:numId w:val="35"/>
        </w:numPr>
        <w:jc w:val="both"/>
      </w:pPr>
      <w:r>
        <w:t>Partial solution in the old days for directly wired terminals</w:t>
      </w:r>
    </w:p>
    <w:p w:rsidR="00DB02E2" w:rsidRDefault="00DB02E2" w:rsidP="000B7706">
      <w:pPr>
        <w:pStyle w:val="ListParagraph"/>
        <w:numPr>
          <w:ilvl w:val="1"/>
          <w:numId w:val="35"/>
        </w:numPr>
        <w:jc w:val="both"/>
      </w:pPr>
      <w:r>
        <w:t>Make the login character same as the one for terminal attention</w:t>
      </w:r>
    </w:p>
    <w:p w:rsidR="00DB02E2" w:rsidRDefault="00DB02E2" w:rsidP="000B7706">
      <w:pPr>
        <w:pStyle w:val="ListParagraph"/>
        <w:numPr>
          <w:ilvl w:val="2"/>
          <w:numId w:val="35"/>
        </w:numPr>
        <w:jc w:val="both"/>
      </w:pPr>
      <w:r>
        <w:t>Or just tell people to do terminal attention command before trying login</w:t>
      </w:r>
    </w:p>
    <w:p w:rsidR="00DB02E2" w:rsidRDefault="00DB02E2" w:rsidP="000B7706">
      <w:pPr>
        <w:pStyle w:val="ListParagraph"/>
        <w:numPr>
          <w:ilvl w:val="2"/>
          <w:numId w:val="35"/>
        </w:numPr>
        <w:jc w:val="both"/>
      </w:pPr>
      <w:r>
        <w:t>Control-Alt-Del</w:t>
      </w:r>
    </w:p>
    <w:p w:rsidR="00DB02E2" w:rsidRDefault="00DB02E2" w:rsidP="000B7706">
      <w:pPr>
        <w:pStyle w:val="ListParagraph"/>
        <w:numPr>
          <w:ilvl w:val="0"/>
          <w:numId w:val="35"/>
        </w:numPr>
        <w:jc w:val="both"/>
      </w:pPr>
      <w:r>
        <w:t>Today micros used as terminals</w:t>
      </w:r>
    </w:p>
    <w:p w:rsidR="00DB02E2" w:rsidRDefault="00DB02E2" w:rsidP="000B7706">
      <w:pPr>
        <w:pStyle w:val="ListParagraph"/>
        <w:numPr>
          <w:ilvl w:val="1"/>
          <w:numId w:val="35"/>
        </w:numPr>
        <w:jc w:val="both"/>
      </w:pPr>
      <w:r>
        <w:t>Local software might have been changed – so you could carry your own version of the terminal program</w:t>
      </w:r>
    </w:p>
    <w:p w:rsidR="00DB02E2" w:rsidRDefault="00DB02E2" w:rsidP="000B7706">
      <w:pPr>
        <w:pStyle w:val="ListParagraph"/>
        <w:numPr>
          <w:ilvl w:val="1"/>
          <w:numId w:val="35"/>
        </w:numPr>
        <w:jc w:val="both"/>
      </w:pPr>
      <w:r>
        <w:t>However, hardware / firmware in public machines may also have been modified.</w:t>
      </w:r>
    </w:p>
    <w:p w:rsidR="00DB02E2" w:rsidRPr="00DB02E2" w:rsidRDefault="00DB02E2" w:rsidP="000B7706">
      <w:pPr>
        <w:pStyle w:val="ListParagraph"/>
        <w:numPr>
          <w:ilvl w:val="1"/>
          <w:numId w:val="35"/>
        </w:numPr>
        <w:jc w:val="both"/>
      </w:pPr>
      <w:r>
        <w:t>Also, wiretapping is easy.</w:t>
      </w:r>
    </w:p>
    <w:p w:rsidR="00813970" w:rsidRDefault="00813970" w:rsidP="00D72352">
      <w:pPr>
        <w:jc w:val="both"/>
      </w:pPr>
    </w:p>
    <w:p w:rsidR="00DB02E2" w:rsidRDefault="00DB02E2" w:rsidP="00D72352">
      <w:pPr>
        <w:jc w:val="both"/>
        <w:rPr>
          <w:b/>
        </w:rPr>
      </w:pPr>
      <w:r>
        <w:rPr>
          <w:b/>
        </w:rPr>
        <w:t>Mutual Suspicion</w:t>
      </w:r>
    </w:p>
    <w:p w:rsidR="00DB02E2" w:rsidRDefault="00DB02E2" w:rsidP="000B7706">
      <w:pPr>
        <w:pStyle w:val="ListParagraph"/>
        <w:numPr>
          <w:ilvl w:val="0"/>
          <w:numId w:val="36"/>
        </w:numPr>
        <w:jc w:val="both"/>
      </w:pPr>
      <w:r>
        <w:t>Solution is to encourage lots of suspicion</w:t>
      </w:r>
    </w:p>
    <w:p w:rsidR="00DB02E2" w:rsidRDefault="00DB02E2" w:rsidP="000B7706">
      <w:pPr>
        <w:pStyle w:val="ListParagraph"/>
        <w:numPr>
          <w:ilvl w:val="1"/>
          <w:numId w:val="36"/>
        </w:numPr>
        <w:jc w:val="both"/>
      </w:pPr>
      <w:r>
        <w:t>System of the user</w:t>
      </w:r>
    </w:p>
    <w:p w:rsidR="00DB02E2" w:rsidRDefault="00DB02E2" w:rsidP="000B7706">
      <w:pPr>
        <w:pStyle w:val="ListParagraph"/>
        <w:numPr>
          <w:ilvl w:val="1"/>
          <w:numId w:val="36"/>
        </w:numPr>
        <w:jc w:val="both"/>
      </w:pPr>
      <w:r>
        <w:t>Users of each other</w:t>
      </w:r>
    </w:p>
    <w:p w:rsidR="00DB02E2" w:rsidRDefault="00DB02E2" w:rsidP="000B7706">
      <w:pPr>
        <w:pStyle w:val="ListParagraph"/>
        <w:numPr>
          <w:ilvl w:val="1"/>
          <w:numId w:val="36"/>
        </w:numPr>
        <w:jc w:val="both"/>
      </w:pPr>
      <w:r>
        <w:t>User of system</w:t>
      </w:r>
    </w:p>
    <w:p w:rsidR="00DB02E2" w:rsidRDefault="00DB02E2" w:rsidP="000B7706">
      <w:pPr>
        <w:pStyle w:val="ListParagraph"/>
        <w:numPr>
          <w:ilvl w:val="0"/>
          <w:numId w:val="36"/>
        </w:numPr>
        <w:jc w:val="both"/>
      </w:pPr>
      <w:r>
        <w:t>Called programs should be suspicious of caller</w:t>
      </w:r>
    </w:p>
    <w:p w:rsidR="00DB02E2" w:rsidRDefault="00DB02E2" w:rsidP="000B7706">
      <w:pPr>
        <w:pStyle w:val="ListParagraph"/>
        <w:numPr>
          <w:ilvl w:val="1"/>
          <w:numId w:val="36"/>
        </w:numPr>
        <w:jc w:val="both"/>
      </w:pPr>
      <w:r>
        <w:t>OS calls should always check parameters</w:t>
      </w:r>
    </w:p>
    <w:p w:rsidR="00DB02E2" w:rsidRDefault="00DB02E2" w:rsidP="000B7706">
      <w:pPr>
        <w:pStyle w:val="ListParagraph"/>
        <w:numPr>
          <w:ilvl w:val="0"/>
          <w:numId w:val="36"/>
        </w:numPr>
        <w:jc w:val="both"/>
      </w:pPr>
      <w:r>
        <w:t>Caller should be suspicious of called programs</w:t>
      </w:r>
    </w:p>
    <w:p w:rsidR="00DB02E2" w:rsidRDefault="00DB02E2" w:rsidP="000B7706">
      <w:pPr>
        <w:pStyle w:val="ListParagraph"/>
        <w:numPr>
          <w:ilvl w:val="1"/>
          <w:numId w:val="36"/>
        </w:numPr>
        <w:jc w:val="both"/>
      </w:pPr>
      <w:r>
        <w:t>Trojans</w:t>
      </w:r>
    </w:p>
    <w:p w:rsidR="00DB02E2" w:rsidRDefault="00DB02E2" w:rsidP="00D72352">
      <w:pPr>
        <w:jc w:val="both"/>
      </w:pPr>
    </w:p>
    <w:p w:rsidR="00DB02E2" w:rsidRDefault="00DB02E2" w:rsidP="00D72352">
      <w:pPr>
        <w:pStyle w:val="Heading4"/>
        <w:jc w:val="both"/>
      </w:pPr>
      <w:bookmarkStart w:id="27" w:name="_Toc510891977"/>
      <w:r>
        <w:t>Access Matrix</w:t>
      </w:r>
      <w:bookmarkEnd w:id="27"/>
    </w:p>
    <w:p w:rsidR="00DB02E2" w:rsidRDefault="00DB02E2" w:rsidP="000B7706">
      <w:pPr>
        <w:pStyle w:val="ListParagraph"/>
        <w:numPr>
          <w:ilvl w:val="0"/>
          <w:numId w:val="37"/>
        </w:numPr>
        <w:jc w:val="both"/>
      </w:pPr>
      <w:r>
        <w:t>Matrix of subjects against objects</w:t>
      </w:r>
    </w:p>
    <w:p w:rsidR="00AF665E" w:rsidRDefault="00AF665E" w:rsidP="000B7706">
      <w:pPr>
        <w:pStyle w:val="ListParagraph"/>
        <w:numPr>
          <w:ilvl w:val="0"/>
          <w:numId w:val="37"/>
        </w:numPr>
        <w:jc w:val="both"/>
      </w:pPr>
      <w:r>
        <w:t>Subjects (or principal)</w:t>
      </w:r>
    </w:p>
    <w:p w:rsidR="00AF665E" w:rsidRDefault="00AF665E" w:rsidP="000B7706">
      <w:pPr>
        <w:pStyle w:val="ListParagraph"/>
        <w:numPr>
          <w:ilvl w:val="1"/>
          <w:numId w:val="37"/>
        </w:numPr>
        <w:jc w:val="both"/>
      </w:pPr>
      <w:r>
        <w:t>Users (by UID)</w:t>
      </w:r>
    </w:p>
    <w:p w:rsidR="00AF665E" w:rsidRDefault="00AF665E" w:rsidP="000B7706">
      <w:pPr>
        <w:pStyle w:val="ListParagraph"/>
        <w:numPr>
          <w:ilvl w:val="1"/>
          <w:numId w:val="37"/>
        </w:numPr>
        <w:jc w:val="both"/>
      </w:pPr>
      <w:r>
        <w:t>Executing process in a protection domain</w:t>
      </w:r>
    </w:p>
    <w:p w:rsidR="00AF665E" w:rsidRDefault="00AF665E" w:rsidP="000B7706">
      <w:pPr>
        <w:pStyle w:val="ListParagraph"/>
        <w:numPr>
          <w:ilvl w:val="0"/>
          <w:numId w:val="37"/>
        </w:numPr>
        <w:jc w:val="both"/>
      </w:pPr>
      <w:r>
        <w:lastRenderedPageBreak/>
        <w:t>Objects</w:t>
      </w:r>
    </w:p>
    <w:p w:rsidR="00AF665E" w:rsidRDefault="00AF665E" w:rsidP="000B7706">
      <w:pPr>
        <w:pStyle w:val="ListParagraph"/>
        <w:numPr>
          <w:ilvl w:val="1"/>
          <w:numId w:val="37"/>
        </w:numPr>
        <w:jc w:val="both"/>
      </w:pPr>
      <w:r>
        <w:t>Files, devices</w:t>
      </w:r>
    </w:p>
    <w:p w:rsidR="00AF665E" w:rsidRDefault="00AF665E" w:rsidP="000B7706">
      <w:pPr>
        <w:pStyle w:val="ListParagraph"/>
        <w:numPr>
          <w:ilvl w:val="1"/>
          <w:numId w:val="37"/>
        </w:numPr>
        <w:jc w:val="both"/>
      </w:pPr>
      <w:r>
        <w:t>Domains, processes</w:t>
      </w:r>
    </w:p>
    <w:p w:rsidR="00AF665E" w:rsidRDefault="00AF665E" w:rsidP="000B7706">
      <w:pPr>
        <w:pStyle w:val="ListParagraph"/>
        <w:numPr>
          <w:ilvl w:val="1"/>
          <w:numId w:val="37"/>
        </w:numPr>
        <w:jc w:val="both"/>
      </w:pPr>
      <w:r>
        <w:t>Message ports (in microkernels)</w:t>
      </w:r>
    </w:p>
    <w:p w:rsidR="00AF665E" w:rsidRDefault="00AF665E" w:rsidP="000B7706">
      <w:pPr>
        <w:pStyle w:val="ListParagraph"/>
        <w:numPr>
          <w:ilvl w:val="0"/>
          <w:numId w:val="37"/>
        </w:numPr>
        <w:jc w:val="both"/>
      </w:pPr>
      <w:r>
        <w:t>The matrix is large and sparse, so we don’t store it all</w:t>
      </w:r>
    </w:p>
    <w:p w:rsidR="00AF665E" w:rsidRDefault="00AF665E" w:rsidP="000B7706">
      <w:pPr>
        <w:pStyle w:val="ListParagraph"/>
        <w:numPr>
          <w:ilvl w:val="1"/>
          <w:numId w:val="37"/>
        </w:numPr>
        <w:jc w:val="both"/>
      </w:pPr>
      <w:r>
        <w:t>Store by Object (</w:t>
      </w:r>
      <w:r w:rsidRPr="00AF665E">
        <w:rPr>
          <w:b/>
        </w:rPr>
        <w:t>Access Control List</w:t>
      </w:r>
      <w:r>
        <w:t>): Store List of Subjects and Rights with each object</w:t>
      </w:r>
    </w:p>
    <w:p w:rsidR="00AF665E" w:rsidRDefault="00AF665E" w:rsidP="000B7706">
      <w:pPr>
        <w:pStyle w:val="ListParagraph"/>
        <w:numPr>
          <w:ilvl w:val="2"/>
          <w:numId w:val="37"/>
        </w:numPr>
        <w:jc w:val="both"/>
      </w:pPr>
      <w:r>
        <w:t>Often used in storage systems</w:t>
      </w:r>
    </w:p>
    <w:p w:rsidR="00AF665E" w:rsidRDefault="00AF665E" w:rsidP="000B7706">
      <w:pPr>
        <w:pStyle w:val="ListParagraph"/>
        <w:numPr>
          <w:ilvl w:val="3"/>
          <w:numId w:val="37"/>
        </w:numPr>
        <w:jc w:val="both"/>
      </w:pPr>
      <w:r>
        <w:t>System naming scheme provides for ACL to be inserted in naming path</w:t>
      </w:r>
    </w:p>
    <w:p w:rsidR="00AF665E" w:rsidRDefault="00AF665E" w:rsidP="000B7706">
      <w:pPr>
        <w:pStyle w:val="ListParagraph"/>
        <w:numPr>
          <w:ilvl w:val="3"/>
          <w:numId w:val="37"/>
        </w:numPr>
        <w:jc w:val="both"/>
      </w:pPr>
      <w:r>
        <w:t>If the ACL is stored on disk, the check is made in software, so we can use it only on low duty cycle</w:t>
      </w:r>
    </w:p>
    <w:p w:rsidR="00AF665E" w:rsidRDefault="00AF665E" w:rsidP="000B7706">
      <w:pPr>
        <w:pStyle w:val="ListParagraph"/>
        <w:numPr>
          <w:ilvl w:val="3"/>
          <w:numId w:val="37"/>
        </w:numPr>
        <w:jc w:val="both"/>
      </w:pPr>
      <w:r>
        <w:t>For higher duty cycle, we must cache results of the check</w:t>
      </w:r>
    </w:p>
    <w:p w:rsidR="00AF665E" w:rsidRPr="00AF665E" w:rsidRDefault="00AF665E" w:rsidP="000B7706">
      <w:pPr>
        <w:pStyle w:val="ListParagraph"/>
        <w:numPr>
          <w:ilvl w:val="3"/>
          <w:numId w:val="37"/>
        </w:numPr>
        <w:jc w:val="both"/>
      </w:pPr>
      <w:r>
        <w:rPr>
          <w:b/>
        </w:rPr>
        <w:t>Example</w:t>
      </w:r>
    </w:p>
    <w:p w:rsidR="00AF665E" w:rsidRDefault="00AF665E" w:rsidP="000B7706">
      <w:pPr>
        <w:pStyle w:val="ListParagraph"/>
        <w:numPr>
          <w:ilvl w:val="4"/>
          <w:numId w:val="37"/>
        </w:numPr>
        <w:jc w:val="both"/>
      </w:pPr>
      <w:r>
        <w:t>Open file is a memory segment – on first reference, causes a fault which raises an interrupt which allows OS to check against ACL</w:t>
      </w:r>
    </w:p>
    <w:p w:rsidR="00AF665E" w:rsidRDefault="00AF665E" w:rsidP="000B7706">
      <w:pPr>
        <w:pStyle w:val="ListParagraph"/>
        <w:numPr>
          <w:ilvl w:val="3"/>
          <w:numId w:val="37"/>
        </w:numPr>
        <w:jc w:val="both"/>
      </w:pPr>
      <w:r>
        <w:t>ACL is checked when file is opened for read or write, on when code file is to be executed.</w:t>
      </w:r>
    </w:p>
    <w:p w:rsidR="00AF665E" w:rsidRDefault="00AF665E" w:rsidP="000B7706">
      <w:pPr>
        <w:pStyle w:val="ListParagraph"/>
        <w:numPr>
          <w:ilvl w:val="1"/>
          <w:numId w:val="37"/>
        </w:numPr>
        <w:jc w:val="both"/>
      </w:pPr>
      <w:r>
        <w:t>Store by Subject (</w:t>
      </w:r>
      <w:r>
        <w:rPr>
          <w:b/>
        </w:rPr>
        <w:t>Capabilities</w:t>
      </w:r>
      <w:r>
        <w:t>): Store list of objects and rights with each subject</w:t>
      </w:r>
    </w:p>
    <w:p w:rsidR="00AF665E" w:rsidRDefault="00AF665E" w:rsidP="000B7706">
      <w:pPr>
        <w:pStyle w:val="ListParagraph"/>
        <w:numPr>
          <w:ilvl w:val="2"/>
          <w:numId w:val="37"/>
        </w:numPr>
        <w:jc w:val="both"/>
      </w:pPr>
      <w:r>
        <w:t>Associated with active subjects so:</w:t>
      </w:r>
    </w:p>
    <w:p w:rsidR="00AF665E" w:rsidRDefault="00AF665E" w:rsidP="000B7706">
      <w:pPr>
        <w:pStyle w:val="ListParagraph"/>
        <w:numPr>
          <w:ilvl w:val="3"/>
          <w:numId w:val="37"/>
        </w:numPr>
        <w:jc w:val="both"/>
      </w:pPr>
      <w:r>
        <w:t>Store in the address space of the subject</w:t>
      </w:r>
    </w:p>
    <w:p w:rsidR="00AF665E" w:rsidRDefault="00AF665E" w:rsidP="000B7706">
      <w:pPr>
        <w:pStyle w:val="ListParagraph"/>
        <w:numPr>
          <w:ilvl w:val="3"/>
          <w:numId w:val="37"/>
        </w:numPr>
        <w:jc w:val="both"/>
      </w:pPr>
      <w:r>
        <w:t>Must make sure that the subject can’t forge capabilities</w:t>
      </w:r>
    </w:p>
    <w:p w:rsidR="00AF665E" w:rsidRDefault="00AF665E" w:rsidP="000B7706">
      <w:pPr>
        <w:pStyle w:val="ListParagraph"/>
        <w:numPr>
          <w:ilvl w:val="3"/>
          <w:numId w:val="37"/>
        </w:numPr>
        <w:jc w:val="both"/>
      </w:pPr>
      <w:r>
        <w:t>It is easily accessible to hardware</w:t>
      </w:r>
    </w:p>
    <w:p w:rsidR="00AF665E" w:rsidRDefault="00AF665E" w:rsidP="000B7706">
      <w:pPr>
        <w:pStyle w:val="ListParagraph"/>
        <w:numPr>
          <w:ilvl w:val="3"/>
          <w:numId w:val="37"/>
        </w:numPr>
        <w:jc w:val="both"/>
      </w:pPr>
      <w:r>
        <w:t>Can be used with a high duty cycle.</w:t>
      </w:r>
    </w:p>
    <w:p w:rsidR="00AF665E" w:rsidRDefault="00AF665E" w:rsidP="000B7706">
      <w:pPr>
        <w:pStyle w:val="ListParagraph"/>
        <w:numPr>
          <w:ilvl w:val="2"/>
          <w:numId w:val="37"/>
        </w:numPr>
        <w:jc w:val="both"/>
      </w:pPr>
      <w:r>
        <w:t>Hardware capabilities</w:t>
      </w:r>
    </w:p>
    <w:p w:rsidR="00AF665E" w:rsidRDefault="00AF665E" w:rsidP="000B7706">
      <w:pPr>
        <w:pStyle w:val="ListParagraph"/>
        <w:numPr>
          <w:ilvl w:val="3"/>
          <w:numId w:val="37"/>
        </w:numPr>
        <w:jc w:val="both"/>
      </w:pPr>
      <w:r>
        <w:t>We have special machine instructions to modify capabilities</w:t>
      </w:r>
    </w:p>
    <w:p w:rsidR="00AF665E" w:rsidRDefault="00AF665E" w:rsidP="000B7706">
      <w:pPr>
        <w:pStyle w:val="ListParagraph"/>
        <w:numPr>
          <w:ilvl w:val="3"/>
          <w:numId w:val="37"/>
        </w:numPr>
        <w:jc w:val="both"/>
      </w:pPr>
      <w:r>
        <w:t>And support passing of capabilities on procedure (program call)</w:t>
      </w:r>
    </w:p>
    <w:p w:rsidR="00DB02E2" w:rsidRDefault="00AF665E" w:rsidP="000B7706">
      <w:pPr>
        <w:pStyle w:val="ListParagraph"/>
        <w:numPr>
          <w:ilvl w:val="2"/>
          <w:numId w:val="37"/>
        </w:numPr>
        <w:jc w:val="both"/>
      </w:pPr>
      <w:r>
        <w:t>We also have software capabilities which can be checked by encryption and are generally nice for distributed systems.</w:t>
      </w:r>
    </w:p>
    <w:p w:rsidR="00AF665E" w:rsidRPr="00DB02E2" w:rsidRDefault="00AF665E" w:rsidP="00D72352">
      <w:pPr>
        <w:pStyle w:val="ListParagraph"/>
        <w:ind w:left="2160"/>
        <w:jc w:val="both"/>
      </w:pPr>
    </w:p>
    <w:p w:rsidR="00F103B7" w:rsidRDefault="00F103B7" w:rsidP="00D72352">
      <w:pPr>
        <w:pStyle w:val="Heading3"/>
        <w:jc w:val="both"/>
      </w:pPr>
      <w:bookmarkStart w:id="28" w:name="_Toc510891978"/>
      <w:r>
        <w:t>Processes</w:t>
      </w:r>
      <w:bookmarkEnd w:id="28"/>
    </w:p>
    <w:p w:rsidR="00AF665E" w:rsidRDefault="00AF665E" w:rsidP="00D72352">
      <w:pPr>
        <w:pStyle w:val="Heading4"/>
        <w:jc w:val="both"/>
      </w:pPr>
      <w:bookmarkStart w:id="29" w:name="_Toc510891979"/>
      <w:r>
        <w:t>Process Concept</w:t>
      </w:r>
      <w:bookmarkEnd w:id="29"/>
    </w:p>
    <w:p w:rsidR="00BD48B1" w:rsidRDefault="00BD48B1" w:rsidP="00D72352">
      <w:pPr>
        <w:jc w:val="both"/>
        <w:rPr>
          <w:b/>
        </w:rPr>
      </w:pPr>
      <w:r>
        <w:rPr>
          <w:b/>
        </w:rPr>
        <w:t>What is a process?</w:t>
      </w:r>
    </w:p>
    <w:p w:rsidR="00BD48B1" w:rsidRPr="00BD48B1" w:rsidRDefault="00BD48B1" w:rsidP="000B7706">
      <w:pPr>
        <w:pStyle w:val="ListParagraph"/>
        <w:numPr>
          <w:ilvl w:val="0"/>
          <w:numId w:val="38"/>
        </w:numPr>
        <w:jc w:val="both"/>
        <w:rPr>
          <w:b/>
        </w:rPr>
      </w:pPr>
      <w:r>
        <w:t>A program is static, on-disk</w:t>
      </w:r>
    </w:p>
    <w:p w:rsidR="00BD48B1" w:rsidRPr="00BD48B1" w:rsidRDefault="00BD48B1" w:rsidP="000B7706">
      <w:pPr>
        <w:pStyle w:val="ListParagraph"/>
        <w:numPr>
          <w:ilvl w:val="0"/>
          <w:numId w:val="38"/>
        </w:numPr>
        <w:jc w:val="both"/>
        <w:rPr>
          <w:b/>
        </w:rPr>
      </w:pPr>
      <w:r>
        <w:t>A process is dynamic, a program in execution</w:t>
      </w:r>
    </w:p>
    <w:p w:rsidR="00BD48B1" w:rsidRPr="00BD48B1" w:rsidRDefault="00BD48B1" w:rsidP="000B7706">
      <w:pPr>
        <w:pStyle w:val="ListParagraph"/>
        <w:numPr>
          <w:ilvl w:val="1"/>
          <w:numId w:val="38"/>
        </w:numPr>
        <w:jc w:val="both"/>
        <w:rPr>
          <w:b/>
        </w:rPr>
      </w:pPr>
      <w:r>
        <w:t>On a batch system, we might refer to jobs instead of processes.</w:t>
      </w:r>
    </w:p>
    <w:p w:rsidR="00BD48B1" w:rsidRPr="00BD48B1" w:rsidRDefault="00BD48B1" w:rsidP="000B7706">
      <w:pPr>
        <w:pStyle w:val="ListParagraph"/>
        <w:numPr>
          <w:ilvl w:val="1"/>
          <w:numId w:val="38"/>
        </w:numPr>
        <w:jc w:val="both"/>
        <w:rPr>
          <w:b/>
        </w:rPr>
      </w:pPr>
      <w:r>
        <w:t>A process is a unit of protection and resource allocation</w:t>
      </w:r>
    </w:p>
    <w:p w:rsidR="00BD48B1" w:rsidRPr="00BD48B1" w:rsidRDefault="00BD48B1" w:rsidP="000B7706">
      <w:pPr>
        <w:pStyle w:val="ListParagraph"/>
        <w:numPr>
          <w:ilvl w:val="2"/>
          <w:numId w:val="38"/>
        </w:numPr>
        <w:jc w:val="both"/>
        <w:rPr>
          <w:b/>
        </w:rPr>
      </w:pPr>
      <w:r>
        <w:t>Can have multiple copies of a process running</w:t>
      </w:r>
    </w:p>
    <w:p w:rsidR="00BD48B1" w:rsidRPr="00BD48B1" w:rsidRDefault="00BD48B1" w:rsidP="000B7706">
      <w:pPr>
        <w:pStyle w:val="ListParagraph"/>
        <w:numPr>
          <w:ilvl w:val="2"/>
          <w:numId w:val="38"/>
        </w:numPr>
        <w:jc w:val="both"/>
        <w:rPr>
          <w:b/>
        </w:rPr>
      </w:pPr>
      <w:r>
        <w:t>Each process executed on a virtual processor</w:t>
      </w:r>
    </w:p>
    <w:p w:rsidR="00BD48B1" w:rsidRPr="00BD48B1" w:rsidRDefault="00BD48B1" w:rsidP="000B7706">
      <w:pPr>
        <w:pStyle w:val="ListParagraph"/>
        <w:numPr>
          <w:ilvl w:val="1"/>
          <w:numId w:val="38"/>
        </w:numPr>
        <w:jc w:val="both"/>
        <w:rPr>
          <w:b/>
        </w:rPr>
      </w:pPr>
      <w:r>
        <w:t>It has a virtual address space of its own</w:t>
      </w:r>
    </w:p>
    <w:p w:rsidR="00BD48B1" w:rsidRPr="00BD48B1" w:rsidRDefault="00BD48B1" w:rsidP="000B7706">
      <w:pPr>
        <w:pStyle w:val="ListParagraph"/>
        <w:numPr>
          <w:ilvl w:val="1"/>
          <w:numId w:val="38"/>
        </w:numPr>
        <w:jc w:val="both"/>
        <w:rPr>
          <w:b/>
        </w:rPr>
      </w:pPr>
      <w:r>
        <w:t>It has one or more threads, each has:</w:t>
      </w:r>
    </w:p>
    <w:p w:rsidR="00BD48B1" w:rsidRDefault="00BD48B1" w:rsidP="000B7706">
      <w:pPr>
        <w:pStyle w:val="ListParagraph"/>
        <w:numPr>
          <w:ilvl w:val="2"/>
          <w:numId w:val="38"/>
        </w:numPr>
        <w:jc w:val="both"/>
        <w:rPr>
          <w:b/>
        </w:rPr>
      </w:pPr>
      <w:r>
        <w:rPr>
          <w:b/>
        </w:rPr>
        <w:t>Program Counter</w:t>
      </w:r>
    </w:p>
    <w:p w:rsidR="00BD48B1" w:rsidRDefault="00BD48B1" w:rsidP="000B7706">
      <w:pPr>
        <w:pStyle w:val="ListParagraph"/>
        <w:numPr>
          <w:ilvl w:val="2"/>
          <w:numId w:val="38"/>
        </w:numPr>
        <w:jc w:val="both"/>
        <w:rPr>
          <w:b/>
        </w:rPr>
      </w:pPr>
      <w:r>
        <w:rPr>
          <w:b/>
        </w:rPr>
        <w:t>Stack</w:t>
      </w:r>
    </w:p>
    <w:p w:rsidR="00BD48B1" w:rsidRPr="00BD48B1" w:rsidRDefault="00BD48B1" w:rsidP="000B7706">
      <w:pPr>
        <w:pStyle w:val="ListParagraph"/>
        <w:numPr>
          <w:ilvl w:val="3"/>
          <w:numId w:val="38"/>
        </w:numPr>
        <w:jc w:val="both"/>
        <w:rPr>
          <w:b/>
        </w:rPr>
      </w:pPr>
      <w:r>
        <w:t>Temporary Variables</w:t>
      </w:r>
    </w:p>
    <w:p w:rsidR="00BD48B1" w:rsidRPr="00BD48B1" w:rsidRDefault="00BD48B1" w:rsidP="000B7706">
      <w:pPr>
        <w:pStyle w:val="ListParagraph"/>
        <w:numPr>
          <w:ilvl w:val="3"/>
          <w:numId w:val="38"/>
        </w:numPr>
        <w:jc w:val="both"/>
        <w:rPr>
          <w:b/>
        </w:rPr>
      </w:pPr>
      <w:r>
        <w:t>Parameters</w:t>
      </w:r>
    </w:p>
    <w:p w:rsidR="00BD48B1" w:rsidRPr="00BD48B1" w:rsidRDefault="00BD48B1" w:rsidP="000B7706">
      <w:pPr>
        <w:pStyle w:val="ListParagraph"/>
        <w:numPr>
          <w:ilvl w:val="3"/>
          <w:numId w:val="38"/>
        </w:numPr>
        <w:jc w:val="both"/>
        <w:rPr>
          <w:b/>
        </w:rPr>
      </w:pPr>
      <w:r>
        <w:lastRenderedPageBreak/>
        <w:t>Return Addresses</w:t>
      </w:r>
    </w:p>
    <w:p w:rsidR="00BD48B1" w:rsidRDefault="00BD48B1" w:rsidP="000B7706">
      <w:pPr>
        <w:pStyle w:val="ListParagraph"/>
        <w:numPr>
          <w:ilvl w:val="2"/>
          <w:numId w:val="38"/>
        </w:numPr>
        <w:jc w:val="both"/>
        <w:rPr>
          <w:b/>
        </w:rPr>
      </w:pPr>
      <w:r>
        <w:rPr>
          <w:b/>
        </w:rPr>
        <w:t>Data Section</w:t>
      </w:r>
    </w:p>
    <w:p w:rsidR="00BD48B1" w:rsidRPr="00BD48B1" w:rsidRDefault="00BD48B1" w:rsidP="000B7706">
      <w:pPr>
        <w:pStyle w:val="ListParagraph"/>
        <w:numPr>
          <w:ilvl w:val="3"/>
          <w:numId w:val="38"/>
        </w:numPr>
        <w:jc w:val="both"/>
        <w:rPr>
          <w:b/>
        </w:rPr>
      </w:pPr>
      <w:r>
        <w:t>Global variables shared among threads</w:t>
      </w:r>
    </w:p>
    <w:p w:rsidR="00BD48B1" w:rsidRDefault="00BD48B1" w:rsidP="00D72352">
      <w:pPr>
        <w:jc w:val="both"/>
        <w:rPr>
          <w:b/>
        </w:rPr>
      </w:pPr>
      <w:r>
        <w:rPr>
          <w:b/>
        </w:rPr>
        <w:t>Process States</w:t>
      </w:r>
    </w:p>
    <w:p w:rsidR="00BD48B1" w:rsidRDefault="00BD48B1" w:rsidP="00D72352">
      <w:pPr>
        <w:jc w:val="both"/>
        <w:rPr>
          <w:b/>
        </w:rPr>
      </w:pPr>
      <w:r w:rsidRPr="00BD48B1">
        <w:rPr>
          <w:b/>
          <w:noProof/>
        </w:rPr>
        <w:drawing>
          <wp:inline distT="0" distB="0" distL="0" distR="0" wp14:anchorId="40BA7939" wp14:editId="61F6331E">
            <wp:extent cx="3581400" cy="1666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9653" cy="1670052"/>
                    </a:xfrm>
                    <a:prstGeom prst="rect">
                      <a:avLst/>
                    </a:prstGeom>
                  </pic:spPr>
                </pic:pic>
              </a:graphicData>
            </a:graphic>
          </wp:inline>
        </w:drawing>
      </w:r>
    </w:p>
    <w:p w:rsidR="00BD48B1" w:rsidRDefault="00BD48B1" w:rsidP="000B7706">
      <w:pPr>
        <w:pStyle w:val="ListParagraph"/>
        <w:numPr>
          <w:ilvl w:val="0"/>
          <w:numId w:val="39"/>
        </w:numPr>
        <w:jc w:val="both"/>
        <w:rPr>
          <w:b/>
        </w:rPr>
      </w:pPr>
      <w:r>
        <w:rPr>
          <w:b/>
        </w:rPr>
        <w:t xml:space="preserve">New: </w:t>
      </w:r>
      <w:r>
        <w:t>being created</w:t>
      </w:r>
    </w:p>
    <w:p w:rsidR="00BD48B1" w:rsidRDefault="00BD48B1" w:rsidP="000B7706">
      <w:pPr>
        <w:pStyle w:val="ListParagraph"/>
        <w:numPr>
          <w:ilvl w:val="0"/>
          <w:numId w:val="39"/>
        </w:numPr>
        <w:jc w:val="both"/>
        <w:rPr>
          <w:b/>
        </w:rPr>
      </w:pPr>
      <w:r>
        <w:rPr>
          <w:b/>
        </w:rPr>
        <w:t xml:space="preserve">Running: </w:t>
      </w:r>
      <w:r>
        <w:t>instructions are being executed</w:t>
      </w:r>
    </w:p>
    <w:p w:rsidR="00BD48B1" w:rsidRDefault="00BD48B1" w:rsidP="000B7706">
      <w:pPr>
        <w:pStyle w:val="ListParagraph"/>
        <w:numPr>
          <w:ilvl w:val="0"/>
          <w:numId w:val="39"/>
        </w:numPr>
        <w:jc w:val="both"/>
        <w:rPr>
          <w:b/>
        </w:rPr>
      </w:pPr>
      <w:r>
        <w:rPr>
          <w:b/>
        </w:rPr>
        <w:t xml:space="preserve">Ready: </w:t>
      </w:r>
      <w:r>
        <w:t>waiting for the CPU, ready to run</w:t>
      </w:r>
    </w:p>
    <w:p w:rsidR="00BD48B1" w:rsidRDefault="00BD48B1" w:rsidP="000B7706">
      <w:pPr>
        <w:pStyle w:val="ListParagraph"/>
        <w:numPr>
          <w:ilvl w:val="0"/>
          <w:numId w:val="39"/>
        </w:numPr>
        <w:jc w:val="both"/>
        <w:rPr>
          <w:b/>
        </w:rPr>
      </w:pPr>
      <w:r>
        <w:rPr>
          <w:b/>
        </w:rPr>
        <w:t xml:space="preserve">Blocked: </w:t>
      </w:r>
      <w:r>
        <w:t>stopped, waiting for an event to occur</w:t>
      </w:r>
    </w:p>
    <w:p w:rsidR="00BD48B1" w:rsidRPr="00BD48B1" w:rsidRDefault="00BD48B1" w:rsidP="000B7706">
      <w:pPr>
        <w:pStyle w:val="ListParagraph"/>
        <w:numPr>
          <w:ilvl w:val="0"/>
          <w:numId w:val="39"/>
        </w:numPr>
        <w:jc w:val="both"/>
        <w:rPr>
          <w:b/>
        </w:rPr>
      </w:pPr>
      <w:r>
        <w:rPr>
          <w:b/>
        </w:rPr>
        <w:t xml:space="preserve">Exit: </w:t>
      </w:r>
      <w:r>
        <w:t>has finished execution</w:t>
      </w:r>
    </w:p>
    <w:p w:rsidR="00BD48B1" w:rsidRPr="00BD48B1" w:rsidRDefault="00BD48B1" w:rsidP="00D72352">
      <w:pPr>
        <w:jc w:val="both"/>
        <w:rPr>
          <w:b/>
        </w:rPr>
      </w:pPr>
    </w:p>
    <w:p w:rsidR="00AF665E" w:rsidRDefault="00AF665E" w:rsidP="00D72352">
      <w:pPr>
        <w:pStyle w:val="Heading4"/>
        <w:jc w:val="both"/>
      </w:pPr>
      <w:bookmarkStart w:id="30" w:name="_Toc510891980"/>
      <w:r>
        <w:t>Process Lifestyle</w:t>
      </w:r>
      <w:bookmarkEnd w:id="30"/>
    </w:p>
    <w:p w:rsidR="00BD48B1" w:rsidRDefault="00BD48B1" w:rsidP="00D72352">
      <w:pPr>
        <w:jc w:val="both"/>
        <w:rPr>
          <w:b/>
        </w:rPr>
      </w:pPr>
      <w:r>
        <w:rPr>
          <w:b/>
        </w:rPr>
        <w:t>Creation</w:t>
      </w:r>
    </w:p>
    <w:p w:rsidR="003A4871" w:rsidRDefault="003A4871" w:rsidP="000B7706">
      <w:pPr>
        <w:pStyle w:val="ListParagraph"/>
        <w:numPr>
          <w:ilvl w:val="0"/>
          <w:numId w:val="40"/>
        </w:numPr>
        <w:jc w:val="both"/>
      </w:pPr>
      <w:r>
        <w:t>Systems are hierarchical – parent processes create child processes</w:t>
      </w:r>
    </w:p>
    <w:p w:rsidR="003A4871" w:rsidRDefault="003A4871" w:rsidP="000B7706">
      <w:pPr>
        <w:pStyle w:val="ListParagraph"/>
        <w:numPr>
          <w:ilvl w:val="0"/>
          <w:numId w:val="40"/>
        </w:numPr>
        <w:jc w:val="both"/>
      </w:pPr>
      <w:r>
        <w:t>Resource sharing (3 options)</w:t>
      </w:r>
    </w:p>
    <w:p w:rsidR="003A4871" w:rsidRDefault="003A4871" w:rsidP="000B7706">
      <w:pPr>
        <w:pStyle w:val="ListParagraph"/>
        <w:numPr>
          <w:ilvl w:val="1"/>
          <w:numId w:val="40"/>
        </w:numPr>
        <w:jc w:val="both"/>
      </w:pPr>
      <w:r>
        <w:t>Parent and children share all resources</w:t>
      </w:r>
    </w:p>
    <w:p w:rsidR="003A4871" w:rsidRDefault="003A4871" w:rsidP="000B7706">
      <w:pPr>
        <w:pStyle w:val="ListParagraph"/>
        <w:numPr>
          <w:ilvl w:val="1"/>
          <w:numId w:val="40"/>
        </w:numPr>
        <w:jc w:val="both"/>
      </w:pPr>
      <w:r>
        <w:t>Children share subset of parent’s resources</w:t>
      </w:r>
    </w:p>
    <w:p w:rsidR="003A4871" w:rsidRDefault="003A4871" w:rsidP="000B7706">
      <w:pPr>
        <w:pStyle w:val="ListParagraph"/>
        <w:numPr>
          <w:ilvl w:val="1"/>
          <w:numId w:val="40"/>
        </w:numPr>
        <w:jc w:val="both"/>
      </w:pPr>
      <w:r>
        <w:t>Share no resources</w:t>
      </w:r>
    </w:p>
    <w:p w:rsidR="003A4871" w:rsidRDefault="003A4871" w:rsidP="000B7706">
      <w:pPr>
        <w:pStyle w:val="ListParagraph"/>
        <w:numPr>
          <w:ilvl w:val="0"/>
          <w:numId w:val="40"/>
        </w:numPr>
        <w:jc w:val="both"/>
      </w:pPr>
      <w:r>
        <w:t>Execution (2 options)</w:t>
      </w:r>
    </w:p>
    <w:p w:rsidR="003A4871" w:rsidRDefault="003A4871" w:rsidP="000B7706">
      <w:pPr>
        <w:pStyle w:val="ListParagraph"/>
        <w:numPr>
          <w:ilvl w:val="1"/>
          <w:numId w:val="40"/>
        </w:numPr>
        <w:jc w:val="both"/>
      </w:pPr>
      <w:r>
        <w:t>Parent and child execute concurrently</w:t>
      </w:r>
    </w:p>
    <w:p w:rsidR="003A4871" w:rsidRDefault="003A4871" w:rsidP="000B7706">
      <w:pPr>
        <w:pStyle w:val="ListParagraph"/>
        <w:numPr>
          <w:ilvl w:val="1"/>
          <w:numId w:val="40"/>
        </w:numPr>
        <w:jc w:val="both"/>
      </w:pPr>
      <w:r>
        <w:t>Parent waits until children terminate</w:t>
      </w:r>
    </w:p>
    <w:p w:rsidR="003A4871" w:rsidRDefault="003A4871" w:rsidP="000B7706">
      <w:pPr>
        <w:pStyle w:val="ListParagraph"/>
        <w:numPr>
          <w:ilvl w:val="0"/>
          <w:numId w:val="40"/>
        </w:numPr>
        <w:jc w:val="both"/>
      </w:pPr>
      <w:r>
        <w:t>Address space</w:t>
      </w:r>
    </w:p>
    <w:p w:rsidR="003A4871" w:rsidRDefault="003A4871" w:rsidP="000B7706">
      <w:pPr>
        <w:pStyle w:val="ListParagraph"/>
        <w:numPr>
          <w:ilvl w:val="1"/>
          <w:numId w:val="40"/>
        </w:numPr>
        <w:jc w:val="both"/>
      </w:pPr>
      <w:r>
        <w:t>Child duplicate of parent</w:t>
      </w:r>
    </w:p>
    <w:p w:rsidR="003A4871" w:rsidRDefault="003A4871" w:rsidP="000B7706">
      <w:pPr>
        <w:pStyle w:val="ListParagraph"/>
        <w:numPr>
          <w:ilvl w:val="1"/>
          <w:numId w:val="40"/>
        </w:numPr>
        <w:jc w:val="both"/>
      </w:pPr>
      <w:r>
        <w:t>Then, child has a program loaded into it</w:t>
      </w:r>
    </w:p>
    <w:p w:rsidR="003A4871" w:rsidRDefault="003A4871" w:rsidP="00D72352">
      <w:pPr>
        <w:jc w:val="both"/>
        <w:rPr>
          <w:b/>
        </w:rPr>
      </w:pPr>
    </w:p>
    <w:p w:rsidR="003A4871" w:rsidRPr="003A4871" w:rsidRDefault="003A4871" w:rsidP="00D72352">
      <w:pPr>
        <w:jc w:val="both"/>
        <w:rPr>
          <w:b/>
        </w:rPr>
      </w:pPr>
      <w:r>
        <w:rPr>
          <w:b/>
        </w:rPr>
        <w:t>System Calls (Unix)</w:t>
      </w:r>
    </w:p>
    <w:p w:rsidR="003A4871" w:rsidRDefault="003A4871" w:rsidP="000B7706">
      <w:pPr>
        <w:pStyle w:val="ListParagraph"/>
        <w:numPr>
          <w:ilvl w:val="0"/>
          <w:numId w:val="41"/>
        </w:numPr>
        <w:jc w:val="both"/>
      </w:pPr>
      <w:r w:rsidRPr="003A4871">
        <w:rPr>
          <w:b/>
        </w:rPr>
        <w:t xml:space="preserve">Fork() – </w:t>
      </w:r>
      <w:r>
        <w:t>creates a child process, cloned from the parent</w:t>
      </w:r>
      <w:r w:rsidR="00FF2578">
        <w:t>. Child receives snapshot of parent’s address space.  Parent then either detaches from child or waits for child.</w:t>
      </w:r>
    </w:p>
    <w:p w:rsidR="003A4871" w:rsidRPr="003A4871" w:rsidRDefault="003A4871" w:rsidP="000B7706">
      <w:pPr>
        <w:pStyle w:val="ListParagraph"/>
        <w:numPr>
          <w:ilvl w:val="0"/>
          <w:numId w:val="41"/>
        </w:numPr>
        <w:jc w:val="both"/>
      </w:pPr>
      <w:r w:rsidRPr="003A4871">
        <w:rPr>
          <w:b/>
        </w:rPr>
        <w:t xml:space="preserve">Execve() </w:t>
      </w:r>
      <w:r>
        <w:rPr>
          <w:b/>
        </w:rPr>
        <w:t>–</w:t>
      </w:r>
      <w:r w:rsidRPr="003A4871">
        <w:rPr>
          <w:b/>
        </w:rPr>
        <w:t xml:space="preserve"> </w:t>
      </w:r>
      <w:r>
        <w:t>used to replace the process’ memory space with a new program</w:t>
      </w:r>
    </w:p>
    <w:p w:rsidR="00BD48B1" w:rsidRDefault="00BD48B1" w:rsidP="00D72352">
      <w:pPr>
        <w:jc w:val="both"/>
        <w:rPr>
          <w:b/>
        </w:rPr>
      </w:pPr>
    </w:p>
    <w:p w:rsidR="00BD48B1" w:rsidRDefault="00BD48B1" w:rsidP="00D72352">
      <w:pPr>
        <w:jc w:val="both"/>
        <w:rPr>
          <w:b/>
        </w:rPr>
      </w:pPr>
      <w:r>
        <w:rPr>
          <w:b/>
        </w:rPr>
        <w:t>Termination</w:t>
      </w:r>
    </w:p>
    <w:p w:rsidR="003A4871" w:rsidRPr="003A4871" w:rsidRDefault="003A4871" w:rsidP="00D72352">
      <w:pPr>
        <w:jc w:val="both"/>
      </w:pPr>
      <w:r>
        <w:t>Occurs under three circumstances</w:t>
      </w:r>
    </w:p>
    <w:p w:rsidR="003A4871" w:rsidRDefault="003A4871" w:rsidP="000B7706">
      <w:pPr>
        <w:pStyle w:val="ListParagraph"/>
        <w:numPr>
          <w:ilvl w:val="0"/>
          <w:numId w:val="42"/>
        </w:numPr>
        <w:jc w:val="both"/>
      </w:pPr>
      <w:r>
        <w:t>Process executes last statement and asks the OS to delete it (exit)</w:t>
      </w:r>
    </w:p>
    <w:p w:rsidR="003A4871" w:rsidRDefault="003A4871" w:rsidP="000B7706">
      <w:pPr>
        <w:pStyle w:val="ListParagraph"/>
        <w:numPr>
          <w:ilvl w:val="1"/>
          <w:numId w:val="42"/>
        </w:numPr>
        <w:jc w:val="both"/>
      </w:pPr>
      <w:r>
        <w:t>Output data from child to parent (wait)</w:t>
      </w:r>
    </w:p>
    <w:p w:rsidR="003A4871" w:rsidRDefault="003A4871" w:rsidP="000B7706">
      <w:pPr>
        <w:pStyle w:val="ListParagraph"/>
        <w:numPr>
          <w:ilvl w:val="1"/>
          <w:numId w:val="42"/>
        </w:numPr>
        <w:jc w:val="both"/>
      </w:pPr>
      <w:r>
        <w:t>Process’ resources are deallocated by the OS</w:t>
      </w:r>
    </w:p>
    <w:p w:rsidR="003A4871" w:rsidRDefault="003A4871" w:rsidP="000B7706">
      <w:pPr>
        <w:pStyle w:val="ListParagraph"/>
        <w:numPr>
          <w:ilvl w:val="0"/>
          <w:numId w:val="42"/>
        </w:numPr>
        <w:jc w:val="both"/>
      </w:pPr>
      <w:r>
        <w:t>Process performs an illegal operation</w:t>
      </w:r>
    </w:p>
    <w:p w:rsidR="003A4871" w:rsidRDefault="003A4871" w:rsidP="000B7706">
      <w:pPr>
        <w:pStyle w:val="ListParagraph"/>
        <w:numPr>
          <w:ilvl w:val="1"/>
          <w:numId w:val="42"/>
        </w:numPr>
        <w:jc w:val="both"/>
      </w:pPr>
      <w:r>
        <w:t>Makes an attempt to access memory to which it is not authorised</w:t>
      </w:r>
    </w:p>
    <w:p w:rsidR="003A4871" w:rsidRDefault="003A4871" w:rsidP="000B7706">
      <w:pPr>
        <w:pStyle w:val="ListParagraph"/>
        <w:numPr>
          <w:ilvl w:val="1"/>
          <w:numId w:val="42"/>
        </w:numPr>
        <w:jc w:val="both"/>
      </w:pPr>
      <w:r>
        <w:t>Attempts to execute a privileged instruction</w:t>
      </w:r>
    </w:p>
    <w:p w:rsidR="003A4871" w:rsidRDefault="003A4871" w:rsidP="000B7706">
      <w:pPr>
        <w:pStyle w:val="ListParagraph"/>
        <w:numPr>
          <w:ilvl w:val="0"/>
          <w:numId w:val="42"/>
        </w:numPr>
        <w:jc w:val="both"/>
      </w:pPr>
      <w:r>
        <w:lastRenderedPageBreak/>
        <w:t>Parent may terminate execution of child processes (abort, kill) because</w:t>
      </w:r>
    </w:p>
    <w:p w:rsidR="003A4871" w:rsidRDefault="003A4871" w:rsidP="000B7706">
      <w:pPr>
        <w:pStyle w:val="ListParagraph"/>
        <w:numPr>
          <w:ilvl w:val="1"/>
          <w:numId w:val="42"/>
        </w:numPr>
        <w:jc w:val="both"/>
      </w:pPr>
      <w:r>
        <w:t>Exceeded allocated resources</w:t>
      </w:r>
    </w:p>
    <w:p w:rsidR="003A4871" w:rsidRDefault="003A4871" w:rsidP="000B7706">
      <w:pPr>
        <w:pStyle w:val="ListParagraph"/>
        <w:numPr>
          <w:ilvl w:val="1"/>
          <w:numId w:val="42"/>
        </w:numPr>
        <w:jc w:val="both"/>
      </w:pPr>
      <w:r>
        <w:t>No longer needed</w:t>
      </w:r>
    </w:p>
    <w:p w:rsidR="003A4871" w:rsidRPr="003A4871" w:rsidRDefault="003A4871" w:rsidP="000B7706">
      <w:pPr>
        <w:pStyle w:val="ListParagraph"/>
        <w:numPr>
          <w:ilvl w:val="1"/>
          <w:numId w:val="42"/>
        </w:numPr>
        <w:jc w:val="both"/>
      </w:pPr>
      <w:r>
        <w:t>Parent is exiting (</w:t>
      </w:r>
      <w:r>
        <w:rPr>
          <w:b/>
        </w:rPr>
        <w:t>cascading termination</w:t>
      </w:r>
      <w:r>
        <w:t>)</w:t>
      </w:r>
    </w:p>
    <w:p w:rsidR="00BD48B1" w:rsidRDefault="00BD48B1" w:rsidP="00D72352">
      <w:pPr>
        <w:jc w:val="both"/>
        <w:rPr>
          <w:b/>
        </w:rPr>
      </w:pPr>
    </w:p>
    <w:p w:rsidR="00BD48B1" w:rsidRDefault="00BD48B1" w:rsidP="00D72352">
      <w:pPr>
        <w:jc w:val="both"/>
        <w:rPr>
          <w:b/>
        </w:rPr>
      </w:pPr>
      <w:r>
        <w:rPr>
          <w:b/>
        </w:rPr>
        <w:t>Blocking</w:t>
      </w:r>
    </w:p>
    <w:p w:rsidR="003A4871" w:rsidRDefault="003A4871" w:rsidP="00D72352">
      <w:pPr>
        <w:jc w:val="both"/>
      </w:pPr>
      <w:r>
        <w:t>A process blocks on an event such as when an IO device is completing an operation or if another process sends a message.</w:t>
      </w:r>
    </w:p>
    <w:p w:rsidR="003A4871" w:rsidRDefault="003A4871" w:rsidP="00D72352">
      <w:pPr>
        <w:jc w:val="both"/>
      </w:pPr>
    </w:p>
    <w:p w:rsidR="003A4871" w:rsidRDefault="003A4871" w:rsidP="00D72352">
      <w:pPr>
        <w:jc w:val="both"/>
      </w:pPr>
      <w:r>
        <w:t>We can assume the OS provides so kind of general-purpose blocking primitive (await). We need to take care handling concurrency issues.</w:t>
      </w:r>
    </w:p>
    <w:p w:rsidR="003A4871" w:rsidRDefault="003A4871" w:rsidP="00D72352">
      <w:pPr>
        <w:jc w:val="both"/>
      </w:pPr>
    </w:p>
    <w:p w:rsidR="003A4871" w:rsidRDefault="003A4871" w:rsidP="00D72352">
      <w:pPr>
        <w:jc w:val="both"/>
        <w:rPr>
          <w:b/>
        </w:rPr>
      </w:pPr>
      <w:r>
        <w:rPr>
          <w:b/>
        </w:rPr>
        <w:t>CPU IO Burst Cycle</w:t>
      </w:r>
    </w:p>
    <w:p w:rsidR="003A4871" w:rsidRDefault="003A4871" w:rsidP="000B7706">
      <w:pPr>
        <w:pStyle w:val="ListParagraph"/>
        <w:numPr>
          <w:ilvl w:val="0"/>
          <w:numId w:val="43"/>
        </w:numPr>
        <w:jc w:val="both"/>
      </w:pPr>
      <w:r>
        <w:t>Process execution consists of CPU execution and IO wait</w:t>
      </w:r>
    </w:p>
    <w:p w:rsidR="003A4871" w:rsidRDefault="003A4871" w:rsidP="000B7706">
      <w:pPr>
        <w:pStyle w:val="ListParagraph"/>
        <w:numPr>
          <w:ilvl w:val="0"/>
          <w:numId w:val="43"/>
        </w:numPr>
        <w:jc w:val="both"/>
      </w:pPr>
      <w:r>
        <w:t>Processes are either:</w:t>
      </w:r>
    </w:p>
    <w:p w:rsidR="003A4871" w:rsidRDefault="003A4871" w:rsidP="000B7706">
      <w:pPr>
        <w:pStyle w:val="ListParagraph"/>
        <w:numPr>
          <w:ilvl w:val="1"/>
          <w:numId w:val="43"/>
        </w:numPr>
        <w:jc w:val="both"/>
      </w:pPr>
      <w:r>
        <w:t>IO Bound</w:t>
      </w:r>
    </w:p>
    <w:p w:rsidR="003A4871" w:rsidRDefault="003A4871" w:rsidP="000B7706">
      <w:pPr>
        <w:pStyle w:val="ListParagraph"/>
        <w:numPr>
          <w:ilvl w:val="2"/>
          <w:numId w:val="43"/>
        </w:numPr>
        <w:jc w:val="both"/>
      </w:pPr>
      <w:r>
        <w:t>Spends more time in IO than computation</w:t>
      </w:r>
    </w:p>
    <w:p w:rsidR="003A4871" w:rsidRDefault="003A4871" w:rsidP="000B7706">
      <w:pPr>
        <w:pStyle w:val="ListParagraph"/>
        <w:numPr>
          <w:ilvl w:val="2"/>
          <w:numId w:val="43"/>
        </w:numPr>
        <w:jc w:val="both"/>
      </w:pPr>
      <w:r>
        <w:t>Many short CPU bursts</w:t>
      </w:r>
    </w:p>
    <w:p w:rsidR="003A4871" w:rsidRDefault="003A4871" w:rsidP="000B7706">
      <w:pPr>
        <w:pStyle w:val="ListParagraph"/>
        <w:numPr>
          <w:ilvl w:val="1"/>
          <w:numId w:val="43"/>
        </w:numPr>
        <w:jc w:val="both"/>
      </w:pPr>
      <w:r>
        <w:t>CPU Bound</w:t>
      </w:r>
    </w:p>
    <w:p w:rsidR="003A4871" w:rsidRDefault="003A4871" w:rsidP="000B7706">
      <w:pPr>
        <w:pStyle w:val="ListParagraph"/>
        <w:numPr>
          <w:ilvl w:val="2"/>
          <w:numId w:val="43"/>
        </w:numPr>
        <w:jc w:val="both"/>
      </w:pPr>
      <w:r>
        <w:t>Spend more time doing computations</w:t>
      </w:r>
    </w:p>
    <w:p w:rsidR="003A4871" w:rsidRDefault="003A4871" w:rsidP="000B7706">
      <w:pPr>
        <w:pStyle w:val="ListParagraph"/>
        <w:numPr>
          <w:ilvl w:val="2"/>
          <w:numId w:val="43"/>
        </w:numPr>
        <w:jc w:val="both"/>
      </w:pPr>
      <w:r>
        <w:t>Fewer, longer CPU bursts</w:t>
      </w:r>
    </w:p>
    <w:p w:rsidR="003A4871" w:rsidRDefault="003A4871" w:rsidP="000B7706">
      <w:pPr>
        <w:pStyle w:val="ListParagraph"/>
        <w:numPr>
          <w:ilvl w:val="0"/>
          <w:numId w:val="43"/>
        </w:numPr>
        <w:jc w:val="both"/>
      </w:pPr>
      <w:r>
        <w:t>Most processes execute for at most a few milliseconds before blocking, therefore we need multiprogramming to obtain reasonable overall CPU utilisation.</w:t>
      </w:r>
    </w:p>
    <w:p w:rsidR="003A4871" w:rsidRPr="003A4871" w:rsidRDefault="003A4871" w:rsidP="00D72352">
      <w:pPr>
        <w:pStyle w:val="ListParagraph"/>
        <w:jc w:val="both"/>
      </w:pPr>
      <w:r>
        <w:t xml:space="preserve"> </w:t>
      </w:r>
    </w:p>
    <w:p w:rsidR="00AF665E" w:rsidRDefault="00AF665E" w:rsidP="00D72352">
      <w:pPr>
        <w:pStyle w:val="Heading4"/>
        <w:jc w:val="both"/>
      </w:pPr>
      <w:bookmarkStart w:id="31" w:name="_Toc510891981"/>
      <w:r>
        <w:t>Process Management</w:t>
      </w:r>
      <w:bookmarkEnd w:id="31"/>
    </w:p>
    <w:p w:rsidR="003A4871" w:rsidRDefault="003A4871" w:rsidP="00D72352">
      <w:pPr>
        <w:jc w:val="both"/>
        <w:rPr>
          <w:b/>
        </w:rPr>
      </w:pPr>
      <w:r>
        <w:rPr>
          <w:b/>
        </w:rPr>
        <w:t>Process Control Blocks</w:t>
      </w:r>
    </w:p>
    <w:p w:rsidR="00A1320D" w:rsidRDefault="00A1320D" w:rsidP="00D72352">
      <w:pPr>
        <w:jc w:val="both"/>
        <w:rPr>
          <w:b/>
        </w:rPr>
      </w:pPr>
      <w:r w:rsidRPr="00A1320D">
        <w:rPr>
          <w:b/>
          <w:noProof/>
        </w:rPr>
        <w:drawing>
          <wp:inline distT="0" distB="0" distL="0" distR="0" wp14:anchorId="3593EFC6" wp14:editId="5F1A5B98">
            <wp:extent cx="2654300" cy="2705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4300" cy="2705100"/>
                    </a:xfrm>
                    <a:prstGeom prst="rect">
                      <a:avLst/>
                    </a:prstGeom>
                  </pic:spPr>
                </pic:pic>
              </a:graphicData>
            </a:graphic>
          </wp:inline>
        </w:drawing>
      </w:r>
    </w:p>
    <w:p w:rsidR="00A1320D" w:rsidRDefault="00A1320D" w:rsidP="000B7706">
      <w:pPr>
        <w:pStyle w:val="ListParagraph"/>
        <w:numPr>
          <w:ilvl w:val="0"/>
          <w:numId w:val="44"/>
        </w:numPr>
        <w:jc w:val="both"/>
      </w:pPr>
      <w:r>
        <w:t xml:space="preserve">OS uses this to maintain information about every process </w:t>
      </w:r>
    </w:p>
    <w:p w:rsidR="00A1320D" w:rsidRDefault="00A1320D" w:rsidP="000B7706">
      <w:pPr>
        <w:pStyle w:val="ListParagraph"/>
        <w:numPr>
          <w:ilvl w:val="0"/>
          <w:numId w:val="44"/>
        </w:numPr>
        <w:jc w:val="both"/>
      </w:pPr>
      <w:r>
        <w:t>Is the machine environment during the time that the process is actively using the CPU</w:t>
      </w:r>
    </w:p>
    <w:p w:rsidR="00A1320D" w:rsidRDefault="00A1320D" w:rsidP="000B7706">
      <w:pPr>
        <w:pStyle w:val="ListParagraph"/>
        <w:numPr>
          <w:ilvl w:val="1"/>
          <w:numId w:val="44"/>
        </w:numPr>
        <w:jc w:val="both"/>
      </w:pPr>
      <w:r>
        <w:t>Program counter</w:t>
      </w:r>
    </w:p>
    <w:p w:rsidR="00A1320D" w:rsidRDefault="00A1320D" w:rsidP="000B7706">
      <w:pPr>
        <w:pStyle w:val="ListParagraph"/>
        <w:numPr>
          <w:ilvl w:val="1"/>
          <w:numId w:val="44"/>
        </w:numPr>
        <w:jc w:val="both"/>
      </w:pPr>
      <w:r>
        <w:t>General purpose registers</w:t>
      </w:r>
    </w:p>
    <w:p w:rsidR="00A1320D" w:rsidRDefault="00A1320D" w:rsidP="000B7706">
      <w:pPr>
        <w:pStyle w:val="ListParagraph"/>
        <w:numPr>
          <w:ilvl w:val="1"/>
          <w:numId w:val="44"/>
        </w:numPr>
        <w:jc w:val="both"/>
      </w:pPr>
      <w:r>
        <w:t>Processor status register</w:t>
      </w:r>
    </w:p>
    <w:p w:rsidR="00A1320D" w:rsidRPr="00A1320D" w:rsidRDefault="00A1320D" w:rsidP="00D72352">
      <w:pPr>
        <w:pStyle w:val="ListParagraph"/>
        <w:ind w:left="1440"/>
        <w:jc w:val="both"/>
      </w:pPr>
    </w:p>
    <w:p w:rsidR="003A4871" w:rsidRDefault="003A4871" w:rsidP="00D72352">
      <w:pPr>
        <w:jc w:val="both"/>
        <w:rPr>
          <w:b/>
        </w:rPr>
      </w:pPr>
      <w:r>
        <w:rPr>
          <w:b/>
        </w:rPr>
        <w:lastRenderedPageBreak/>
        <w:t>Context Switching</w:t>
      </w:r>
    </w:p>
    <w:p w:rsidR="00A1320D" w:rsidRPr="00A1320D" w:rsidRDefault="00A1320D" w:rsidP="00D72352">
      <w:pPr>
        <w:jc w:val="both"/>
      </w:pPr>
      <w:r>
        <w:t>Context switches occur when the OS saves the state of one thread and restores the state of another. If this is between threads in different processes, process state also switches.</w:t>
      </w:r>
    </w:p>
    <w:p w:rsidR="00A1320D" w:rsidRDefault="00A1320D" w:rsidP="00D72352">
      <w:pPr>
        <w:jc w:val="both"/>
        <w:rPr>
          <w:b/>
        </w:rPr>
      </w:pPr>
      <w:r w:rsidRPr="00A1320D">
        <w:rPr>
          <w:b/>
          <w:noProof/>
        </w:rPr>
        <w:drawing>
          <wp:inline distT="0" distB="0" distL="0" distR="0" wp14:anchorId="6BFBAECA" wp14:editId="4DDDB5D3">
            <wp:extent cx="3340100" cy="210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0100" cy="2108200"/>
                    </a:xfrm>
                    <a:prstGeom prst="rect">
                      <a:avLst/>
                    </a:prstGeom>
                  </pic:spPr>
                </pic:pic>
              </a:graphicData>
            </a:graphic>
          </wp:inline>
        </w:drawing>
      </w:r>
    </w:p>
    <w:p w:rsidR="00A1320D" w:rsidRDefault="00A1320D" w:rsidP="00D72352">
      <w:pPr>
        <w:jc w:val="both"/>
      </w:pPr>
      <w:r>
        <w:t>To switch between processes, OS must:</w:t>
      </w:r>
    </w:p>
    <w:p w:rsidR="00A1320D" w:rsidRDefault="00A1320D" w:rsidP="000B7706">
      <w:pPr>
        <w:pStyle w:val="ListParagraph"/>
        <w:numPr>
          <w:ilvl w:val="0"/>
          <w:numId w:val="45"/>
        </w:numPr>
        <w:jc w:val="both"/>
      </w:pPr>
      <w:r>
        <w:t>Save context of currently executing process</w:t>
      </w:r>
    </w:p>
    <w:p w:rsidR="00A1320D" w:rsidRDefault="00A1320D" w:rsidP="000B7706">
      <w:pPr>
        <w:pStyle w:val="ListParagraph"/>
        <w:numPr>
          <w:ilvl w:val="0"/>
          <w:numId w:val="45"/>
        </w:numPr>
        <w:jc w:val="both"/>
      </w:pPr>
      <w:r>
        <w:t>Restore context of that being resumed</w:t>
      </w:r>
    </w:p>
    <w:p w:rsidR="00A1320D" w:rsidRDefault="00A1320D" w:rsidP="00D72352">
      <w:pPr>
        <w:jc w:val="both"/>
      </w:pPr>
      <w:r>
        <w:t>This is wasted time – no useful work being carried out</w:t>
      </w:r>
    </w:p>
    <w:p w:rsidR="00A1320D" w:rsidRDefault="00A1320D" w:rsidP="00D72352">
      <w:pPr>
        <w:jc w:val="both"/>
      </w:pPr>
    </w:p>
    <w:p w:rsidR="00A1320D" w:rsidRDefault="00A1320D" w:rsidP="00D72352">
      <w:pPr>
        <w:jc w:val="both"/>
      </w:pPr>
      <w:r>
        <w:t>The time taken for context switching depends on hardware changes:</w:t>
      </w:r>
    </w:p>
    <w:p w:rsidR="00A1320D" w:rsidRDefault="00A1320D" w:rsidP="000B7706">
      <w:pPr>
        <w:pStyle w:val="ListParagraph"/>
        <w:numPr>
          <w:ilvl w:val="0"/>
          <w:numId w:val="46"/>
        </w:numPr>
        <w:jc w:val="both"/>
      </w:pPr>
      <w:r>
        <w:t>No changes</w:t>
      </w:r>
    </w:p>
    <w:p w:rsidR="00A1320D" w:rsidRPr="00A1320D" w:rsidRDefault="00A1320D" w:rsidP="000B7706">
      <w:pPr>
        <w:pStyle w:val="ListParagraph"/>
        <w:numPr>
          <w:ilvl w:val="0"/>
          <w:numId w:val="46"/>
        </w:numPr>
        <w:jc w:val="both"/>
      </w:pPr>
      <w:r>
        <w:t>Save and then load multiple registers from memory – complete task switch</w:t>
      </w:r>
    </w:p>
    <w:p w:rsidR="00A1320D" w:rsidRDefault="00A1320D" w:rsidP="00D72352">
      <w:pPr>
        <w:jc w:val="both"/>
        <w:rPr>
          <w:b/>
        </w:rPr>
      </w:pPr>
    </w:p>
    <w:p w:rsidR="003A4871" w:rsidRDefault="003A4871" w:rsidP="00D72352">
      <w:pPr>
        <w:jc w:val="both"/>
        <w:rPr>
          <w:b/>
        </w:rPr>
      </w:pPr>
      <w:r>
        <w:rPr>
          <w:b/>
        </w:rPr>
        <w:t>Threads</w:t>
      </w:r>
    </w:p>
    <w:p w:rsidR="00A1320D" w:rsidRDefault="00A1320D" w:rsidP="000B7706">
      <w:pPr>
        <w:pStyle w:val="ListParagraph"/>
        <w:numPr>
          <w:ilvl w:val="0"/>
          <w:numId w:val="47"/>
        </w:numPr>
        <w:jc w:val="both"/>
      </w:pPr>
      <w:r>
        <w:t>A thread represents an individual execution context. They are managed by a scheduler that determines which thread to run.</w:t>
      </w:r>
    </w:p>
    <w:p w:rsidR="00A1320D" w:rsidRDefault="00A1320D" w:rsidP="000B7706">
      <w:pPr>
        <w:pStyle w:val="ListParagraph"/>
        <w:numPr>
          <w:ilvl w:val="0"/>
          <w:numId w:val="47"/>
        </w:numPr>
        <w:jc w:val="both"/>
      </w:pPr>
      <w:r>
        <w:t xml:space="preserve">Each thread has an associated </w:t>
      </w:r>
      <w:r>
        <w:rPr>
          <w:b/>
        </w:rPr>
        <w:t xml:space="preserve">Thread Control Block (TCB) </w:t>
      </w:r>
      <w:r>
        <w:t>with metadata about the thread: saved context (registers, including stack pointer), scheduler info, etc</w:t>
      </w:r>
    </w:p>
    <w:p w:rsidR="00A1320D" w:rsidRDefault="00A1320D" w:rsidP="000B7706">
      <w:pPr>
        <w:pStyle w:val="ListParagraph"/>
        <w:numPr>
          <w:ilvl w:val="0"/>
          <w:numId w:val="47"/>
        </w:numPr>
        <w:jc w:val="both"/>
      </w:pPr>
      <w:r>
        <w:t xml:space="preserve">Threads visible to the OS are </w:t>
      </w:r>
      <w:r>
        <w:rPr>
          <w:b/>
        </w:rPr>
        <w:t xml:space="preserve">kernel threads – </w:t>
      </w:r>
      <w:r>
        <w:t>they may execute in kernel or address space.</w:t>
      </w:r>
    </w:p>
    <w:p w:rsidR="00A1320D" w:rsidRDefault="00A1320D" w:rsidP="00D72352">
      <w:pPr>
        <w:pStyle w:val="ListParagraph"/>
        <w:jc w:val="both"/>
      </w:pPr>
    </w:p>
    <w:p w:rsidR="00AF665E" w:rsidRDefault="00AF665E" w:rsidP="00D72352">
      <w:pPr>
        <w:pStyle w:val="Heading4"/>
        <w:jc w:val="both"/>
      </w:pPr>
      <w:bookmarkStart w:id="32" w:name="_Toc510891982"/>
      <w:r>
        <w:t>Inter-Process Communication</w:t>
      </w:r>
      <w:r w:rsidR="00A1320D">
        <w:t xml:space="preserve"> (IPC)</w:t>
      </w:r>
      <w:bookmarkEnd w:id="32"/>
    </w:p>
    <w:p w:rsidR="009976D6" w:rsidRDefault="00FF2578" w:rsidP="00D72352">
      <w:pPr>
        <w:jc w:val="both"/>
      </w:pPr>
      <w:r>
        <w:t>For meaningful communication to take place, two or more parties must exchange information according to a protocol</w:t>
      </w:r>
    </w:p>
    <w:p w:rsidR="00FF2578" w:rsidRDefault="00FF2578" w:rsidP="000B7706">
      <w:pPr>
        <w:pStyle w:val="ListParagraph"/>
        <w:numPr>
          <w:ilvl w:val="0"/>
          <w:numId w:val="48"/>
        </w:numPr>
        <w:jc w:val="both"/>
      </w:pPr>
      <w:r>
        <w:t>Commonly-understood format (syntax)</w:t>
      </w:r>
    </w:p>
    <w:p w:rsidR="00FF2578" w:rsidRDefault="00FF2578" w:rsidP="000B7706">
      <w:pPr>
        <w:pStyle w:val="ListParagraph"/>
        <w:numPr>
          <w:ilvl w:val="0"/>
          <w:numId w:val="48"/>
        </w:numPr>
        <w:jc w:val="both"/>
      </w:pPr>
      <w:r>
        <w:t>Mutually-agreed meaning (semantics)</w:t>
      </w:r>
    </w:p>
    <w:p w:rsidR="00FF2578" w:rsidRDefault="00FF2578" w:rsidP="000B7706">
      <w:pPr>
        <w:pStyle w:val="ListParagraph"/>
        <w:numPr>
          <w:ilvl w:val="0"/>
          <w:numId w:val="48"/>
        </w:numPr>
        <w:jc w:val="both"/>
      </w:pPr>
      <w:r>
        <w:t>According to mutually understood rules (synchronisation)</w:t>
      </w:r>
    </w:p>
    <w:p w:rsidR="00FF2578" w:rsidRDefault="00FF2578" w:rsidP="00D72352">
      <w:pPr>
        <w:jc w:val="both"/>
      </w:pPr>
    </w:p>
    <w:p w:rsidR="00FF2578" w:rsidRDefault="00FF2578" w:rsidP="00D72352">
      <w:pPr>
        <w:jc w:val="both"/>
      </w:pPr>
      <w:r>
        <w:t>There is communication between a range of parties – threads, processes, hosts.</w:t>
      </w:r>
    </w:p>
    <w:p w:rsidR="00FF2578" w:rsidRDefault="00FF2578" w:rsidP="00D72352">
      <w:pPr>
        <w:jc w:val="both"/>
      </w:pPr>
      <w:r>
        <w:t xml:space="preserve"> </w:t>
      </w:r>
    </w:p>
    <w:p w:rsidR="00FF2578" w:rsidRDefault="00FF2578" w:rsidP="00D72352">
      <w:pPr>
        <w:jc w:val="both"/>
      </w:pPr>
      <w:r>
        <w:t>IPC is communication between processes on the same host – with the key point being that it is possible to share memory between the processes. Given the protection boundaries imposed by the OS, by design, the OS involved in any communication between processes – otherwise equivalent to allowing one process to write over another’s address space.</w:t>
      </w:r>
    </w:p>
    <w:p w:rsidR="00FF2578" w:rsidRDefault="00FF2578" w:rsidP="00D72352">
      <w:pPr>
        <w:jc w:val="both"/>
      </w:pPr>
    </w:p>
    <w:p w:rsidR="00FF2578" w:rsidRDefault="00FF2578" w:rsidP="00D72352">
      <w:pPr>
        <w:jc w:val="both"/>
        <w:rPr>
          <w:b/>
        </w:rPr>
      </w:pPr>
      <w:r>
        <w:rPr>
          <w:b/>
        </w:rPr>
        <w:t>Inter-Thread Communication</w:t>
      </w:r>
    </w:p>
    <w:p w:rsidR="00FF2578" w:rsidRDefault="00FF2578" w:rsidP="00D72352">
      <w:pPr>
        <w:jc w:val="both"/>
      </w:pPr>
      <w:r>
        <w:lastRenderedPageBreak/>
        <w:t>If coordination is not implemented then problems can occur, therefore range of mechanisms to manage this:</w:t>
      </w:r>
    </w:p>
    <w:p w:rsidR="00FF2578" w:rsidRDefault="00FF2578" w:rsidP="000B7706">
      <w:pPr>
        <w:pStyle w:val="ListParagraph"/>
        <w:numPr>
          <w:ilvl w:val="0"/>
          <w:numId w:val="49"/>
        </w:numPr>
        <w:jc w:val="both"/>
      </w:pPr>
      <w:r>
        <w:t>Mutexes</w:t>
      </w:r>
    </w:p>
    <w:p w:rsidR="00FF2578" w:rsidRDefault="00FF2578" w:rsidP="000B7706">
      <w:pPr>
        <w:pStyle w:val="ListParagraph"/>
        <w:numPr>
          <w:ilvl w:val="0"/>
          <w:numId w:val="49"/>
        </w:numPr>
        <w:jc w:val="both"/>
      </w:pPr>
      <w:r>
        <w:t>Semaphores</w:t>
      </w:r>
    </w:p>
    <w:p w:rsidR="00FF2578" w:rsidRDefault="00FF2578" w:rsidP="000B7706">
      <w:pPr>
        <w:pStyle w:val="ListParagraph"/>
        <w:numPr>
          <w:ilvl w:val="0"/>
          <w:numId w:val="49"/>
        </w:numPr>
        <w:jc w:val="both"/>
      </w:pPr>
      <w:r>
        <w:t>Monitors</w:t>
      </w:r>
    </w:p>
    <w:p w:rsidR="00FF2578" w:rsidRDefault="00FF2578" w:rsidP="000B7706">
      <w:pPr>
        <w:pStyle w:val="ListParagraph"/>
        <w:numPr>
          <w:ilvl w:val="0"/>
          <w:numId w:val="49"/>
        </w:numPr>
        <w:jc w:val="both"/>
      </w:pPr>
      <w:r>
        <w:t>Lock-Free Data Structures</w:t>
      </w:r>
    </w:p>
    <w:p w:rsidR="00FF2578" w:rsidRDefault="00FF2578" w:rsidP="00D72352">
      <w:pPr>
        <w:jc w:val="both"/>
      </w:pPr>
    </w:p>
    <w:p w:rsidR="00FF2578" w:rsidRDefault="00FF2578" w:rsidP="00D72352">
      <w:pPr>
        <w:jc w:val="both"/>
        <w:rPr>
          <w:b/>
        </w:rPr>
      </w:pPr>
      <w:r>
        <w:rPr>
          <w:b/>
        </w:rPr>
        <w:t>Inter-Host Communication</w:t>
      </w:r>
    </w:p>
    <w:p w:rsidR="00FF2578" w:rsidRDefault="00FF2578" w:rsidP="00D72352">
      <w:pPr>
        <w:jc w:val="both"/>
      </w:pPr>
      <w:r>
        <w:t>Passing data between different hosts:</w:t>
      </w:r>
    </w:p>
    <w:p w:rsidR="00FF2578" w:rsidRDefault="00FF2578" w:rsidP="000B7706">
      <w:pPr>
        <w:pStyle w:val="ListParagraph"/>
        <w:numPr>
          <w:ilvl w:val="0"/>
          <w:numId w:val="50"/>
        </w:numPr>
        <w:jc w:val="both"/>
      </w:pPr>
      <w:r>
        <w:t>Traditionally different physical hosts</w:t>
      </w:r>
    </w:p>
    <w:p w:rsidR="00FF2578" w:rsidRDefault="00FF2578" w:rsidP="000B7706">
      <w:pPr>
        <w:pStyle w:val="ListParagraph"/>
        <w:numPr>
          <w:ilvl w:val="0"/>
          <w:numId w:val="50"/>
        </w:numPr>
        <w:jc w:val="both"/>
      </w:pPr>
      <w:r>
        <w:t>Normally today virtual hosts</w:t>
      </w:r>
    </w:p>
    <w:p w:rsidR="00FF2578" w:rsidRDefault="00FF2578" w:rsidP="00D72352">
      <w:pPr>
        <w:jc w:val="both"/>
      </w:pPr>
    </w:p>
    <w:p w:rsidR="00FF2578" w:rsidRDefault="00FF2578" w:rsidP="00D72352">
      <w:pPr>
        <w:jc w:val="both"/>
      </w:pPr>
      <w:r>
        <w:t xml:space="preserve">Key distinction is that there is now no shared memory, so some form of transmission medium must be used – </w:t>
      </w:r>
      <w:r>
        <w:rPr>
          <w:b/>
        </w:rPr>
        <w:t>networking</w:t>
      </w:r>
    </w:p>
    <w:p w:rsidR="00FF2578" w:rsidRDefault="00FF2578" w:rsidP="00D72352">
      <w:pPr>
        <w:jc w:val="both"/>
      </w:pPr>
    </w:p>
    <w:p w:rsidR="00FF2578" w:rsidRDefault="00FF2578" w:rsidP="00D72352">
      <w:pPr>
        <w:jc w:val="both"/>
      </w:pPr>
      <w:r>
        <w:t>Much harder than IPC because real networks are:</w:t>
      </w:r>
    </w:p>
    <w:p w:rsidR="00FF2578" w:rsidRDefault="00FF2578" w:rsidP="000B7706">
      <w:pPr>
        <w:pStyle w:val="ListParagraph"/>
        <w:numPr>
          <w:ilvl w:val="0"/>
          <w:numId w:val="51"/>
        </w:numPr>
        <w:jc w:val="both"/>
      </w:pPr>
      <w:r>
        <w:t>Unreliable – data loss</w:t>
      </w:r>
    </w:p>
    <w:p w:rsidR="00FF2578" w:rsidRDefault="00FF2578" w:rsidP="000B7706">
      <w:pPr>
        <w:pStyle w:val="ListParagraph"/>
        <w:numPr>
          <w:ilvl w:val="0"/>
          <w:numId w:val="51"/>
        </w:numPr>
        <w:jc w:val="both"/>
      </w:pPr>
      <w:r>
        <w:t>Asynchronous – no guarantee about when data arrives</w:t>
      </w:r>
    </w:p>
    <w:p w:rsidR="00FF2578" w:rsidRDefault="00FF2578" w:rsidP="00D72352">
      <w:pPr>
        <w:jc w:val="both"/>
      </w:pPr>
    </w:p>
    <w:p w:rsidR="00FF2578" w:rsidRDefault="00FF2578" w:rsidP="00D72352">
      <w:pPr>
        <w:jc w:val="both"/>
        <w:rPr>
          <w:b/>
        </w:rPr>
      </w:pPr>
      <w:r>
        <w:rPr>
          <w:b/>
        </w:rPr>
        <w:t>Signals</w:t>
      </w:r>
    </w:p>
    <w:p w:rsidR="00FF2578" w:rsidRDefault="00FF2578" w:rsidP="00D72352">
      <w:pPr>
        <w:jc w:val="both"/>
      </w:pPr>
      <w:r>
        <w:t xml:space="preserve">Simple asynchronous notifications on another process. They are a range of signals (28), defined as numbers. </w:t>
      </w:r>
    </w:p>
    <w:p w:rsidR="00FF2578" w:rsidRDefault="00FF2578" w:rsidP="000B7706">
      <w:pPr>
        <w:pStyle w:val="ListParagraph"/>
        <w:numPr>
          <w:ilvl w:val="0"/>
          <w:numId w:val="52"/>
        </w:numPr>
        <w:jc w:val="both"/>
      </w:pPr>
      <w:r>
        <w:t>SIGHUP: hang up the terminal (1)</w:t>
      </w:r>
    </w:p>
    <w:p w:rsidR="00FF2578" w:rsidRDefault="00FF2578" w:rsidP="000B7706">
      <w:pPr>
        <w:pStyle w:val="ListParagraph"/>
        <w:numPr>
          <w:ilvl w:val="0"/>
          <w:numId w:val="52"/>
        </w:numPr>
        <w:jc w:val="both"/>
      </w:pPr>
      <w:r>
        <w:t>SIGINT: terminal interrupt (2)</w:t>
      </w:r>
    </w:p>
    <w:p w:rsidR="00FF2578" w:rsidRDefault="00FF2578" w:rsidP="000B7706">
      <w:pPr>
        <w:pStyle w:val="ListParagraph"/>
        <w:numPr>
          <w:ilvl w:val="0"/>
          <w:numId w:val="52"/>
        </w:numPr>
        <w:jc w:val="both"/>
      </w:pPr>
      <w:r>
        <w:t>SIGKILL: terminate the process (cannot be caught or ignored) (9)</w:t>
      </w:r>
    </w:p>
    <w:p w:rsidR="00057C30" w:rsidRDefault="00FF2578" w:rsidP="000B7706">
      <w:pPr>
        <w:pStyle w:val="ListParagraph"/>
        <w:numPr>
          <w:ilvl w:val="0"/>
          <w:numId w:val="52"/>
        </w:numPr>
        <w:jc w:val="both"/>
      </w:pPr>
      <w:r>
        <w:t>SIGTERM: term</w:t>
      </w:r>
      <w:r w:rsidR="00057C30">
        <w:t>inate process (15)</w:t>
      </w:r>
    </w:p>
    <w:p w:rsidR="00057C30" w:rsidRDefault="00057C30" w:rsidP="000B7706">
      <w:pPr>
        <w:pStyle w:val="ListParagraph"/>
        <w:numPr>
          <w:ilvl w:val="0"/>
          <w:numId w:val="52"/>
        </w:numPr>
        <w:jc w:val="both"/>
      </w:pPr>
      <w:r>
        <w:t>SIGSEGV: Segmentation fault – process made an invalid memory reference</w:t>
      </w:r>
    </w:p>
    <w:p w:rsidR="00057C30" w:rsidRDefault="00057C30" w:rsidP="000B7706">
      <w:pPr>
        <w:pStyle w:val="ListParagraph"/>
        <w:numPr>
          <w:ilvl w:val="0"/>
          <w:numId w:val="52"/>
        </w:numPr>
        <w:jc w:val="both"/>
      </w:pPr>
      <w:r>
        <w:t>SIGUSR1/2: Two user signals (system defined numbers</w:t>
      </w:r>
    </w:p>
    <w:p w:rsidR="00057C30" w:rsidRDefault="00057C30" w:rsidP="00D72352">
      <w:pPr>
        <w:jc w:val="both"/>
      </w:pPr>
    </w:p>
    <w:p w:rsidR="00057C30" w:rsidRDefault="00057C30" w:rsidP="00D72352">
      <w:pPr>
        <w:jc w:val="both"/>
      </w:pPr>
      <w:r>
        <w:t>Sigaction(2) specifies what function the signalled process should invoke on receipt of a given signal.</w:t>
      </w:r>
    </w:p>
    <w:p w:rsidR="00057C30" w:rsidRPr="00FF2578" w:rsidRDefault="00057C30" w:rsidP="00D72352">
      <w:pPr>
        <w:jc w:val="both"/>
      </w:pPr>
    </w:p>
    <w:p w:rsidR="00FF2578" w:rsidRDefault="00FF2578" w:rsidP="00D72352">
      <w:pPr>
        <w:jc w:val="both"/>
        <w:rPr>
          <w:b/>
        </w:rPr>
      </w:pPr>
      <w:r>
        <w:rPr>
          <w:b/>
        </w:rPr>
        <w:t>Pipes</w:t>
      </w:r>
    </w:p>
    <w:p w:rsidR="00057C30" w:rsidRDefault="00057C30" w:rsidP="00D72352">
      <w:pPr>
        <w:jc w:val="both"/>
      </w:pPr>
      <w:r w:rsidRPr="00057C30">
        <w:rPr>
          <w:noProof/>
        </w:rPr>
        <w:drawing>
          <wp:inline distT="0" distB="0" distL="0" distR="0" wp14:anchorId="130FDF5B" wp14:editId="6C283318">
            <wp:extent cx="3237042" cy="15113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44082" cy="1514587"/>
                    </a:xfrm>
                    <a:prstGeom prst="rect">
                      <a:avLst/>
                    </a:prstGeom>
                  </pic:spPr>
                </pic:pic>
              </a:graphicData>
            </a:graphic>
          </wp:inline>
        </w:drawing>
      </w:r>
    </w:p>
    <w:p w:rsidR="00057C30" w:rsidRDefault="00057C30" w:rsidP="00D72352">
      <w:pPr>
        <w:jc w:val="both"/>
      </w:pPr>
      <w:r>
        <w:t>One process can write to the pipe while another can read from the pipe. This is the simplest for of IPC.</w:t>
      </w:r>
    </w:p>
    <w:p w:rsidR="00057C30" w:rsidRDefault="00057C30" w:rsidP="00D72352">
      <w:pPr>
        <w:jc w:val="both"/>
      </w:pPr>
    </w:p>
    <w:p w:rsidR="00057C30" w:rsidRDefault="00057C30" w:rsidP="00D72352">
      <w:pPr>
        <w:jc w:val="both"/>
      </w:pPr>
      <w:r>
        <w:t xml:space="preserve">Pipe(2) returns a pair of file descriptors (abstract indicator used to access a file)  – one refers to the read file descriptor, one refers to the write side. With fork(2), you can now create a </w:t>
      </w:r>
      <w:r>
        <w:lastRenderedPageBreak/>
        <w:t>new process and have the parent and child have the read/write file descriptors available and can therefore communicate.</w:t>
      </w:r>
    </w:p>
    <w:p w:rsidR="00057C30" w:rsidRPr="00057C30" w:rsidRDefault="00057C30" w:rsidP="00D72352">
      <w:pPr>
        <w:jc w:val="both"/>
      </w:pPr>
    </w:p>
    <w:p w:rsidR="00FF2578" w:rsidRDefault="00FF2578" w:rsidP="00D72352">
      <w:pPr>
        <w:jc w:val="both"/>
        <w:rPr>
          <w:b/>
        </w:rPr>
      </w:pPr>
      <w:r>
        <w:rPr>
          <w:b/>
        </w:rPr>
        <w:t>FIFOs (Names Pipes)</w:t>
      </w:r>
    </w:p>
    <w:p w:rsidR="00057C30" w:rsidRDefault="00057C30" w:rsidP="00D72352">
      <w:pPr>
        <w:jc w:val="both"/>
      </w:pPr>
      <w:r>
        <w:t>Effectively the same as a pipe, except that it has a name, and isn’t just an array of two file descriptors. This means that the parties can coordinate without being in a parent/child relationship – just need to share the name</w:t>
      </w:r>
    </w:p>
    <w:p w:rsidR="00057C30" w:rsidRDefault="00057C30" w:rsidP="00D72352">
      <w:pPr>
        <w:jc w:val="both"/>
      </w:pPr>
    </w:p>
    <w:p w:rsidR="00057C30" w:rsidRDefault="00057C30" w:rsidP="00D72352">
      <w:pPr>
        <w:jc w:val="both"/>
      </w:pPr>
      <w:r>
        <w:t>Open(2) – will block by default until some other process opens the FIF for reading</w:t>
      </w:r>
    </w:p>
    <w:p w:rsidR="00057C30" w:rsidRDefault="00057C30" w:rsidP="00D72352">
      <w:pPr>
        <w:jc w:val="both"/>
      </w:pPr>
      <w:r>
        <w:t>Read(2)</w:t>
      </w:r>
    </w:p>
    <w:p w:rsidR="00057C30" w:rsidRDefault="00057C30" w:rsidP="00D72352">
      <w:pPr>
        <w:jc w:val="both"/>
      </w:pPr>
      <w:r>
        <w:t>Write(2)</w:t>
      </w:r>
    </w:p>
    <w:p w:rsidR="00057C30" w:rsidRPr="00057C30" w:rsidRDefault="00057C30" w:rsidP="00D72352">
      <w:pPr>
        <w:jc w:val="both"/>
      </w:pPr>
    </w:p>
    <w:p w:rsidR="00FF2578" w:rsidRDefault="00FF2578" w:rsidP="00D72352">
      <w:pPr>
        <w:jc w:val="both"/>
        <w:rPr>
          <w:b/>
        </w:rPr>
      </w:pPr>
      <w:r>
        <w:rPr>
          <w:b/>
        </w:rPr>
        <w:t>Shared Memory Segments</w:t>
      </w:r>
    </w:p>
    <w:p w:rsidR="00057C30" w:rsidRDefault="00057C30" w:rsidP="00D72352">
      <w:pPr>
        <w:jc w:val="both"/>
      </w:pPr>
      <w:r>
        <w:t>Segment of memory that is shared between two or more processes:</w:t>
      </w:r>
    </w:p>
    <w:p w:rsidR="00057C30" w:rsidRDefault="00057C30" w:rsidP="000B7706">
      <w:pPr>
        <w:pStyle w:val="ListParagraph"/>
        <w:numPr>
          <w:ilvl w:val="0"/>
          <w:numId w:val="53"/>
        </w:numPr>
        <w:jc w:val="both"/>
      </w:pPr>
      <w:r>
        <w:t>Shmget(2) – get a segment</w:t>
      </w:r>
    </w:p>
    <w:p w:rsidR="00057C30" w:rsidRDefault="00057C30" w:rsidP="000B7706">
      <w:pPr>
        <w:pStyle w:val="ListParagraph"/>
        <w:numPr>
          <w:ilvl w:val="0"/>
          <w:numId w:val="53"/>
        </w:numPr>
        <w:jc w:val="both"/>
      </w:pPr>
      <w:r>
        <w:t>Schmat(2) – attach to it</w:t>
      </w:r>
    </w:p>
    <w:p w:rsidR="00057C30" w:rsidRDefault="00057C30" w:rsidP="00D72352">
      <w:pPr>
        <w:jc w:val="both"/>
      </w:pPr>
    </w:p>
    <w:p w:rsidR="00057C30" w:rsidRDefault="00057C30" w:rsidP="00D72352">
      <w:pPr>
        <w:jc w:val="both"/>
      </w:pPr>
      <w:r>
        <w:t>Then we read and write via pointers (need to impose concurrency control to avoid collisions)</w:t>
      </w:r>
    </w:p>
    <w:p w:rsidR="00057C30" w:rsidRDefault="00057C30" w:rsidP="00D72352">
      <w:pPr>
        <w:jc w:val="both"/>
      </w:pPr>
    </w:p>
    <w:p w:rsidR="00057C30" w:rsidRDefault="00057C30" w:rsidP="00D72352">
      <w:pPr>
        <w:jc w:val="both"/>
      </w:pPr>
      <w:r>
        <w:t>Finally:</w:t>
      </w:r>
    </w:p>
    <w:p w:rsidR="00057C30" w:rsidRDefault="00057C30" w:rsidP="000B7706">
      <w:pPr>
        <w:pStyle w:val="ListParagraph"/>
        <w:numPr>
          <w:ilvl w:val="0"/>
          <w:numId w:val="54"/>
        </w:numPr>
        <w:jc w:val="both"/>
      </w:pPr>
      <w:r>
        <w:t>Shmdt(2) to detach</w:t>
      </w:r>
    </w:p>
    <w:p w:rsidR="00057C30" w:rsidRDefault="00057C30" w:rsidP="000B7706">
      <w:pPr>
        <w:pStyle w:val="ListParagraph"/>
        <w:numPr>
          <w:ilvl w:val="0"/>
          <w:numId w:val="54"/>
        </w:numPr>
        <w:jc w:val="both"/>
      </w:pPr>
      <w:r>
        <w:t>Shmctl(2) to destroy once no-one using it</w:t>
      </w:r>
    </w:p>
    <w:p w:rsidR="0014311F" w:rsidRPr="00057C30" w:rsidRDefault="0014311F" w:rsidP="00D72352">
      <w:pPr>
        <w:pStyle w:val="ListParagraph"/>
        <w:jc w:val="both"/>
      </w:pPr>
    </w:p>
    <w:p w:rsidR="00FF2578" w:rsidRDefault="00FF2578" w:rsidP="00D72352">
      <w:pPr>
        <w:jc w:val="both"/>
        <w:rPr>
          <w:b/>
        </w:rPr>
      </w:pPr>
      <w:r>
        <w:rPr>
          <w:b/>
        </w:rPr>
        <w:t>Files</w:t>
      </w:r>
    </w:p>
    <w:p w:rsidR="0014311F" w:rsidRDefault="0014311F" w:rsidP="00D72352">
      <w:pPr>
        <w:jc w:val="both"/>
      </w:pPr>
      <w:r>
        <w:t>Locking:</w:t>
      </w:r>
    </w:p>
    <w:p w:rsidR="0014311F" w:rsidRDefault="0014311F" w:rsidP="000B7706">
      <w:pPr>
        <w:pStyle w:val="ListParagraph"/>
        <w:numPr>
          <w:ilvl w:val="0"/>
          <w:numId w:val="55"/>
        </w:numPr>
        <w:jc w:val="both"/>
      </w:pPr>
      <w:r>
        <w:t>Can be mandatory or advisory</w:t>
      </w:r>
    </w:p>
    <w:p w:rsidR="0014311F" w:rsidRDefault="0014311F" w:rsidP="000B7706">
      <w:pPr>
        <w:pStyle w:val="ListParagraph"/>
        <w:numPr>
          <w:ilvl w:val="0"/>
          <w:numId w:val="55"/>
        </w:numPr>
        <w:jc w:val="both"/>
      </w:pPr>
      <w:r>
        <w:t>Advisory is more widely available</w:t>
      </w:r>
    </w:p>
    <w:p w:rsidR="0014311F" w:rsidRDefault="0014311F" w:rsidP="000B7706">
      <w:pPr>
        <w:pStyle w:val="ListParagraph"/>
        <w:numPr>
          <w:ilvl w:val="0"/>
          <w:numId w:val="55"/>
        </w:numPr>
        <w:jc w:val="both"/>
      </w:pPr>
      <w:r>
        <w:t>Fcntl(2) sets, tests and clears the lock status</w:t>
      </w:r>
    </w:p>
    <w:p w:rsidR="0014311F" w:rsidRDefault="0014311F" w:rsidP="000B7706">
      <w:pPr>
        <w:pStyle w:val="ListParagraph"/>
        <w:numPr>
          <w:ilvl w:val="0"/>
          <w:numId w:val="55"/>
        </w:numPr>
        <w:jc w:val="both"/>
      </w:pPr>
      <w:r>
        <w:t>Processes can then coordinate over access to files</w:t>
      </w:r>
    </w:p>
    <w:p w:rsidR="0014311F" w:rsidRDefault="0014311F" w:rsidP="000B7706">
      <w:pPr>
        <w:pStyle w:val="ListParagraph"/>
        <w:numPr>
          <w:ilvl w:val="0"/>
          <w:numId w:val="55"/>
        </w:numPr>
        <w:jc w:val="both"/>
      </w:pPr>
      <w:r>
        <w:t>Read(2), write(2), seek(2) to interact and navigate</w:t>
      </w:r>
    </w:p>
    <w:p w:rsidR="0014311F" w:rsidRDefault="0014311F" w:rsidP="00D72352">
      <w:pPr>
        <w:jc w:val="both"/>
      </w:pPr>
    </w:p>
    <w:p w:rsidR="0014311F" w:rsidRDefault="0014311F" w:rsidP="00D72352">
      <w:pPr>
        <w:jc w:val="both"/>
      </w:pPr>
      <w:r w:rsidRPr="0014311F">
        <w:t>Memory Mapped Files:</w:t>
      </w:r>
    </w:p>
    <w:p w:rsidR="0014311F" w:rsidRDefault="0014311F" w:rsidP="000B7706">
      <w:pPr>
        <w:pStyle w:val="ListParagraph"/>
        <w:numPr>
          <w:ilvl w:val="0"/>
          <w:numId w:val="56"/>
        </w:numPr>
        <w:jc w:val="both"/>
      </w:pPr>
      <w:r>
        <w:t>Mmap(2) maps a file into memory so you interact with it via a pointer</w:t>
      </w:r>
    </w:p>
    <w:p w:rsidR="0014311F" w:rsidRDefault="0014311F" w:rsidP="000B7706">
      <w:pPr>
        <w:pStyle w:val="ListParagraph"/>
        <w:numPr>
          <w:ilvl w:val="0"/>
          <w:numId w:val="56"/>
        </w:numPr>
        <w:jc w:val="both"/>
      </w:pPr>
      <w:r>
        <w:t>Still need to lock or use some concurrency control mechanism</w:t>
      </w:r>
    </w:p>
    <w:p w:rsidR="0014311F" w:rsidRPr="0014311F" w:rsidRDefault="0014311F" w:rsidP="00D72352">
      <w:pPr>
        <w:jc w:val="both"/>
      </w:pPr>
    </w:p>
    <w:p w:rsidR="00FF2578" w:rsidRDefault="00FF2578" w:rsidP="00D72352">
      <w:pPr>
        <w:jc w:val="both"/>
        <w:rPr>
          <w:b/>
        </w:rPr>
      </w:pPr>
      <w:r>
        <w:rPr>
          <w:b/>
        </w:rPr>
        <w:t>Unix Domain Sockets</w:t>
      </w:r>
    </w:p>
    <w:p w:rsidR="00FF2578" w:rsidRDefault="0014311F" w:rsidP="00D72352">
      <w:pPr>
        <w:jc w:val="both"/>
      </w:pPr>
      <w:r>
        <w:t>Sockets: Commonly used in network programming – but there is effectively a shared memory version for use between local processes</w:t>
      </w:r>
    </w:p>
    <w:p w:rsidR="0014311F" w:rsidRDefault="0014311F" w:rsidP="000B7706">
      <w:pPr>
        <w:pStyle w:val="ListParagraph"/>
        <w:numPr>
          <w:ilvl w:val="0"/>
          <w:numId w:val="57"/>
        </w:numPr>
        <w:jc w:val="both"/>
      </w:pPr>
      <w:r>
        <w:t>Socket(2) creates a socket, using AF_UNIX</w:t>
      </w:r>
    </w:p>
    <w:p w:rsidR="0014311F" w:rsidRDefault="0014311F" w:rsidP="000B7706">
      <w:pPr>
        <w:pStyle w:val="ListParagraph"/>
        <w:numPr>
          <w:ilvl w:val="0"/>
          <w:numId w:val="57"/>
        </w:numPr>
        <w:jc w:val="both"/>
      </w:pPr>
      <w:r>
        <w:t>Bind(2) attaches the socket to a file</w:t>
      </w:r>
    </w:p>
    <w:p w:rsidR="0014311F" w:rsidRDefault="0014311F" w:rsidP="000B7706">
      <w:pPr>
        <w:pStyle w:val="ListParagraph"/>
        <w:numPr>
          <w:ilvl w:val="0"/>
          <w:numId w:val="57"/>
        </w:numPr>
        <w:jc w:val="both"/>
      </w:pPr>
      <w:r>
        <w:t>They interact as with any socket</w:t>
      </w:r>
    </w:p>
    <w:p w:rsidR="0014311F" w:rsidRDefault="0014311F" w:rsidP="000B7706">
      <w:pPr>
        <w:pStyle w:val="ListParagraph"/>
        <w:numPr>
          <w:ilvl w:val="1"/>
          <w:numId w:val="57"/>
        </w:numPr>
        <w:jc w:val="both"/>
      </w:pPr>
      <w:r>
        <w:t>Accept(2), listen(2), recv(2), send(2)</w:t>
      </w:r>
    </w:p>
    <w:p w:rsidR="0014311F" w:rsidRDefault="0014311F" w:rsidP="000B7706">
      <w:pPr>
        <w:pStyle w:val="ListParagraph"/>
        <w:numPr>
          <w:ilvl w:val="1"/>
          <w:numId w:val="57"/>
        </w:numPr>
        <w:jc w:val="both"/>
      </w:pPr>
      <w:r>
        <w:t>Sendto(2), recvfrom(2)</w:t>
      </w:r>
    </w:p>
    <w:p w:rsidR="0014311F" w:rsidRDefault="0014311F" w:rsidP="000B7706">
      <w:pPr>
        <w:pStyle w:val="ListParagraph"/>
        <w:numPr>
          <w:ilvl w:val="0"/>
          <w:numId w:val="57"/>
        </w:numPr>
        <w:jc w:val="both"/>
      </w:pPr>
      <w:r>
        <w:t>Socketpair(2) uses sockets to create a full-duplex pipe</w:t>
      </w:r>
    </w:p>
    <w:p w:rsidR="0014311F" w:rsidRDefault="0014311F" w:rsidP="000B7706">
      <w:pPr>
        <w:pStyle w:val="ListParagraph"/>
        <w:numPr>
          <w:ilvl w:val="1"/>
          <w:numId w:val="57"/>
        </w:numPr>
        <w:jc w:val="both"/>
      </w:pPr>
      <w:r>
        <w:t>Therefore, can read / write from both ends</w:t>
      </w:r>
    </w:p>
    <w:p w:rsidR="0014311F" w:rsidRPr="0014311F" w:rsidRDefault="0014311F" w:rsidP="00D72352">
      <w:pPr>
        <w:pStyle w:val="ListParagraph"/>
        <w:ind w:left="1440"/>
        <w:jc w:val="both"/>
      </w:pPr>
    </w:p>
    <w:p w:rsidR="00F103B7" w:rsidRDefault="00F103B7" w:rsidP="00D72352">
      <w:pPr>
        <w:pStyle w:val="Heading3"/>
        <w:jc w:val="both"/>
      </w:pPr>
      <w:bookmarkStart w:id="33" w:name="_Toc510891983"/>
      <w:r>
        <w:lastRenderedPageBreak/>
        <w:t>Scheduling</w:t>
      </w:r>
      <w:bookmarkEnd w:id="33"/>
    </w:p>
    <w:p w:rsidR="0014311F" w:rsidRDefault="0014311F" w:rsidP="00D72352">
      <w:pPr>
        <w:pStyle w:val="Heading4"/>
        <w:jc w:val="both"/>
      </w:pPr>
      <w:bookmarkStart w:id="34" w:name="_Toc510891984"/>
      <w:r>
        <w:t>Scheduling Concepts</w:t>
      </w:r>
      <w:bookmarkEnd w:id="34"/>
    </w:p>
    <w:p w:rsidR="0014311F" w:rsidRPr="0014311F" w:rsidRDefault="0014311F" w:rsidP="00D72352">
      <w:pPr>
        <w:jc w:val="both"/>
        <w:rPr>
          <w:b/>
        </w:rPr>
      </w:pPr>
      <w:r>
        <w:rPr>
          <w:b/>
        </w:rPr>
        <w:t>Queues</w:t>
      </w:r>
    </w:p>
    <w:p w:rsidR="0014311F" w:rsidRDefault="0014311F" w:rsidP="00D72352">
      <w:pPr>
        <w:jc w:val="both"/>
      </w:pPr>
      <w:r w:rsidRPr="0014311F">
        <w:rPr>
          <w:noProof/>
        </w:rPr>
        <w:drawing>
          <wp:inline distT="0" distB="0" distL="0" distR="0" wp14:anchorId="34273AA0" wp14:editId="1D6087F5">
            <wp:extent cx="4628464" cy="229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2656" cy="2300782"/>
                    </a:xfrm>
                    <a:prstGeom prst="rect">
                      <a:avLst/>
                    </a:prstGeom>
                  </pic:spPr>
                </pic:pic>
              </a:graphicData>
            </a:graphic>
          </wp:inline>
        </w:drawing>
      </w:r>
    </w:p>
    <w:p w:rsidR="0014311F" w:rsidRPr="0014311F" w:rsidRDefault="0014311F" w:rsidP="000B7706">
      <w:pPr>
        <w:pStyle w:val="ListParagraph"/>
        <w:numPr>
          <w:ilvl w:val="0"/>
          <w:numId w:val="58"/>
        </w:numPr>
        <w:jc w:val="both"/>
      </w:pPr>
      <w:r>
        <w:rPr>
          <w:b/>
        </w:rPr>
        <w:t>Job Queue</w:t>
      </w:r>
    </w:p>
    <w:p w:rsidR="0014311F" w:rsidRPr="0014311F" w:rsidRDefault="0014311F" w:rsidP="000B7706">
      <w:pPr>
        <w:pStyle w:val="ListParagraph"/>
        <w:numPr>
          <w:ilvl w:val="1"/>
          <w:numId w:val="58"/>
        </w:numPr>
        <w:jc w:val="both"/>
      </w:pPr>
      <w:r>
        <w:t>Batch processes awaiting admission</w:t>
      </w:r>
    </w:p>
    <w:p w:rsidR="0014311F" w:rsidRPr="0014311F" w:rsidRDefault="0014311F" w:rsidP="000B7706">
      <w:pPr>
        <w:pStyle w:val="ListParagraph"/>
        <w:numPr>
          <w:ilvl w:val="0"/>
          <w:numId w:val="58"/>
        </w:numPr>
        <w:jc w:val="both"/>
      </w:pPr>
      <w:r>
        <w:rPr>
          <w:b/>
        </w:rPr>
        <w:t>Ready Queue</w:t>
      </w:r>
    </w:p>
    <w:p w:rsidR="0014311F" w:rsidRPr="0014311F" w:rsidRDefault="0014311F" w:rsidP="000B7706">
      <w:pPr>
        <w:pStyle w:val="ListParagraph"/>
        <w:numPr>
          <w:ilvl w:val="1"/>
          <w:numId w:val="58"/>
        </w:numPr>
        <w:jc w:val="both"/>
      </w:pPr>
      <w:r>
        <w:t>Processes in main memory, ready and waiting to execute</w:t>
      </w:r>
    </w:p>
    <w:p w:rsidR="0014311F" w:rsidRPr="0014311F" w:rsidRDefault="0014311F" w:rsidP="000B7706">
      <w:pPr>
        <w:pStyle w:val="ListParagraph"/>
        <w:numPr>
          <w:ilvl w:val="0"/>
          <w:numId w:val="58"/>
        </w:numPr>
        <w:jc w:val="both"/>
      </w:pPr>
      <w:r>
        <w:rPr>
          <w:b/>
        </w:rPr>
        <w:t>Wait Queue</w:t>
      </w:r>
    </w:p>
    <w:p w:rsidR="0014311F" w:rsidRPr="0014311F" w:rsidRDefault="0014311F" w:rsidP="000B7706">
      <w:pPr>
        <w:pStyle w:val="ListParagraph"/>
        <w:numPr>
          <w:ilvl w:val="1"/>
          <w:numId w:val="58"/>
        </w:numPr>
        <w:jc w:val="both"/>
      </w:pPr>
      <w:r>
        <w:rPr>
          <w:b/>
        </w:rPr>
        <w:t xml:space="preserve">Job </w:t>
      </w:r>
      <w:r>
        <w:t>scheduler selects processes to put onto the ready queue</w:t>
      </w:r>
    </w:p>
    <w:p w:rsidR="0014311F" w:rsidRDefault="0014311F" w:rsidP="000B7706">
      <w:pPr>
        <w:pStyle w:val="ListParagraph"/>
        <w:numPr>
          <w:ilvl w:val="1"/>
          <w:numId w:val="58"/>
        </w:numPr>
        <w:jc w:val="both"/>
      </w:pPr>
      <w:r>
        <w:rPr>
          <w:b/>
        </w:rPr>
        <w:t>CPU</w:t>
      </w:r>
      <w:r w:rsidR="00A63AE5">
        <w:rPr>
          <w:b/>
        </w:rPr>
        <w:t xml:space="preserve"> </w:t>
      </w:r>
      <w:r w:rsidR="00A63AE5">
        <w:t>scheduler selects the process to execute next and allocates the CPU</w:t>
      </w:r>
    </w:p>
    <w:p w:rsidR="00A63AE5" w:rsidRDefault="00A63AE5" w:rsidP="00D72352">
      <w:pPr>
        <w:jc w:val="both"/>
      </w:pPr>
    </w:p>
    <w:p w:rsidR="00A63AE5" w:rsidRDefault="00A63AE5" w:rsidP="00D72352">
      <w:pPr>
        <w:jc w:val="both"/>
        <w:rPr>
          <w:b/>
        </w:rPr>
      </w:pPr>
      <w:r>
        <w:rPr>
          <w:b/>
        </w:rPr>
        <w:t>Preemptive vs Non-Preemptive Scheduling</w:t>
      </w:r>
    </w:p>
    <w:p w:rsidR="00A63AE5" w:rsidRDefault="00A63AE5" w:rsidP="00D72352">
      <w:pPr>
        <w:jc w:val="both"/>
      </w:pPr>
      <w:r>
        <w:t>If a scheduling decision is only taken under the following conditions, it is said to be non-preemptive:</w:t>
      </w:r>
    </w:p>
    <w:p w:rsidR="00A63AE5" w:rsidRDefault="00A63AE5" w:rsidP="000B7706">
      <w:pPr>
        <w:pStyle w:val="ListParagraph"/>
        <w:numPr>
          <w:ilvl w:val="0"/>
          <w:numId w:val="59"/>
        </w:numPr>
        <w:jc w:val="both"/>
      </w:pPr>
      <w:r>
        <w:t>A running process blocks</w:t>
      </w:r>
    </w:p>
    <w:p w:rsidR="00A63AE5" w:rsidRDefault="00A63AE5" w:rsidP="000B7706">
      <w:pPr>
        <w:pStyle w:val="ListParagraph"/>
        <w:numPr>
          <w:ilvl w:val="0"/>
          <w:numId w:val="59"/>
        </w:numPr>
        <w:jc w:val="both"/>
      </w:pPr>
      <w:r>
        <w:t>A process terminates</w:t>
      </w:r>
    </w:p>
    <w:p w:rsidR="00A63AE5" w:rsidRDefault="00A63AE5" w:rsidP="00D72352">
      <w:pPr>
        <w:jc w:val="both"/>
      </w:pPr>
    </w:p>
    <w:p w:rsidR="00A63AE5" w:rsidRDefault="00A63AE5" w:rsidP="00D72352">
      <w:pPr>
        <w:jc w:val="both"/>
      </w:pPr>
      <w:r>
        <w:t>Otherwise, it is said to be preemptive when it responds to the following things:</w:t>
      </w:r>
    </w:p>
    <w:p w:rsidR="00A63AE5" w:rsidRDefault="00A63AE5" w:rsidP="000B7706">
      <w:pPr>
        <w:pStyle w:val="ListParagraph"/>
        <w:numPr>
          <w:ilvl w:val="0"/>
          <w:numId w:val="60"/>
        </w:numPr>
        <w:jc w:val="both"/>
      </w:pPr>
      <w:r>
        <w:t>A timer expires</w:t>
      </w:r>
    </w:p>
    <w:p w:rsidR="00A63AE5" w:rsidRDefault="00A63AE5" w:rsidP="000B7706">
      <w:pPr>
        <w:pStyle w:val="ListParagraph"/>
        <w:numPr>
          <w:ilvl w:val="0"/>
          <w:numId w:val="60"/>
        </w:numPr>
        <w:jc w:val="both"/>
      </w:pPr>
      <w:r>
        <w:t>A waiting process unblocks</w:t>
      </w:r>
    </w:p>
    <w:p w:rsidR="00A63AE5" w:rsidRDefault="00A63AE5" w:rsidP="00D72352">
      <w:pPr>
        <w:jc w:val="both"/>
      </w:pPr>
    </w:p>
    <w:p w:rsidR="00A63AE5" w:rsidRDefault="00A63AE5" w:rsidP="00D72352">
      <w:pPr>
        <w:jc w:val="both"/>
        <w:rPr>
          <w:color w:val="000000" w:themeColor="text1"/>
        </w:rPr>
      </w:pPr>
      <w:r>
        <w:t xml:space="preserve">Non-Preemptive is much simpler to implement (needs no timers) and the process gets the CPU for as long as it needs. </w:t>
      </w:r>
      <w:r>
        <w:rPr>
          <w:color w:val="FF0000"/>
        </w:rPr>
        <w:t xml:space="preserve">However, it is open to denial-of-service and malicious or buggy processes can refuse to yield. </w:t>
      </w:r>
      <w:r>
        <w:rPr>
          <w:color w:val="000000" w:themeColor="text1"/>
        </w:rPr>
        <w:t>However, it typically includes an explicit yield system call (or similar) plus implicit yields – performing IO</w:t>
      </w:r>
    </w:p>
    <w:p w:rsidR="00A63AE5" w:rsidRDefault="00A63AE5" w:rsidP="00D72352">
      <w:pPr>
        <w:jc w:val="both"/>
        <w:rPr>
          <w:color w:val="000000" w:themeColor="text1"/>
        </w:rPr>
      </w:pPr>
    </w:p>
    <w:p w:rsidR="00A63AE5" w:rsidRDefault="00A63AE5" w:rsidP="00D72352">
      <w:pPr>
        <w:jc w:val="both"/>
        <w:rPr>
          <w:color w:val="000000" w:themeColor="text1"/>
        </w:rPr>
      </w:pPr>
      <w:r>
        <w:rPr>
          <w:color w:val="000000" w:themeColor="text1"/>
        </w:rPr>
        <w:t>Preemptive solves the denial-of-service problem, as the OS can simply pre-empt long-running processes. It is however, much more complex to implement, requiring timer management and dealing with concurrency issues.</w:t>
      </w:r>
    </w:p>
    <w:p w:rsidR="00A63AE5" w:rsidRDefault="00A63AE5" w:rsidP="00D72352">
      <w:pPr>
        <w:jc w:val="both"/>
        <w:rPr>
          <w:b/>
          <w:color w:val="000000" w:themeColor="text1"/>
        </w:rPr>
      </w:pPr>
      <w:r>
        <w:rPr>
          <w:b/>
          <w:color w:val="000000" w:themeColor="text1"/>
        </w:rPr>
        <w:t>Idling</w:t>
      </w:r>
    </w:p>
    <w:p w:rsidR="00A63AE5" w:rsidRDefault="00A63AE5" w:rsidP="00D72352">
      <w:pPr>
        <w:jc w:val="both"/>
        <w:rPr>
          <w:color w:val="000000" w:themeColor="text1"/>
        </w:rPr>
      </w:pPr>
      <w:r>
        <w:rPr>
          <w:color w:val="000000" w:themeColor="text1"/>
        </w:rPr>
        <w:t>There are three options of what to do when there isn’t something ready to run:</w:t>
      </w:r>
    </w:p>
    <w:p w:rsidR="00A63AE5" w:rsidRDefault="00A63AE5" w:rsidP="000B7706">
      <w:pPr>
        <w:pStyle w:val="ListParagraph"/>
        <w:numPr>
          <w:ilvl w:val="0"/>
          <w:numId w:val="61"/>
        </w:numPr>
        <w:jc w:val="both"/>
        <w:rPr>
          <w:color w:val="000000" w:themeColor="text1"/>
        </w:rPr>
      </w:pPr>
      <w:r>
        <w:rPr>
          <w:color w:val="000000" w:themeColor="text1"/>
        </w:rPr>
        <w:t>Busy wait in scheduler</w:t>
      </w:r>
    </w:p>
    <w:p w:rsidR="00A63AE5" w:rsidRDefault="00A63AE5" w:rsidP="000B7706">
      <w:pPr>
        <w:pStyle w:val="ListParagraph"/>
        <w:numPr>
          <w:ilvl w:val="1"/>
          <w:numId w:val="61"/>
        </w:numPr>
        <w:jc w:val="both"/>
        <w:rPr>
          <w:color w:val="000000" w:themeColor="text1"/>
        </w:rPr>
      </w:pPr>
      <w:r>
        <w:rPr>
          <w:color w:val="000000" w:themeColor="text1"/>
        </w:rPr>
        <w:t>Quick response time</w:t>
      </w:r>
    </w:p>
    <w:p w:rsidR="00A63AE5" w:rsidRDefault="00A63AE5" w:rsidP="000B7706">
      <w:pPr>
        <w:pStyle w:val="ListParagraph"/>
        <w:numPr>
          <w:ilvl w:val="1"/>
          <w:numId w:val="61"/>
        </w:numPr>
        <w:jc w:val="both"/>
        <w:rPr>
          <w:color w:val="000000" w:themeColor="text1"/>
        </w:rPr>
      </w:pPr>
      <w:r>
        <w:rPr>
          <w:color w:val="000000" w:themeColor="text1"/>
        </w:rPr>
        <w:t>Fairly useless</w:t>
      </w:r>
    </w:p>
    <w:p w:rsidR="00A63AE5" w:rsidRDefault="00A63AE5" w:rsidP="000B7706">
      <w:pPr>
        <w:pStyle w:val="ListParagraph"/>
        <w:numPr>
          <w:ilvl w:val="0"/>
          <w:numId w:val="61"/>
        </w:numPr>
        <w:jc w:val="both"/>
        <w:rPr>
          <w:color w:val="000000" w:themeColor="text1"/>
        </w:rPr>
      </w:pPr>
      <w:r>
        <w:rPr>
          <w:color w:val="000000" w:themeColor="text1"/>
        </w:rPr>
        <w:lastRenderedPageBreak/>
        <w:t>Halt processor until an interrupt arrives</w:t>
      </w:r>
    </w:p>
    <w:p w:rsidR="00A63AE5" w:rsidRDefault="00A63AE5" w:rsidP="000B7706">
      <w:pPr>
        <w:pStyle w:val="ListParagraph"/>
        <w:numPr>
          <w:ilvl w:val="1"/>
          <w:numId w:val="61"/>
        </w:numPr>
        <w:jc w:val="both"/>
        <w:rPr>
          <w:color w:val="000000" w:themeColor="text1"/>
        </w:rPr>
      </w:pPr>
      <w:r>
        <w:rPr>
          <w:color w:val="000000" w:themeColor="text1"/>
        </w:rPr>
        <w:t>This saves power and increases the processors lifetime</w:t>
      </w:r>
    </w:p>
    <w:p w:rsidR="00A63AE5" w:rsidRDefault="00A63AE5" w:rsidP="000B7706">
      <w:pPr>
        <w:pStyle w:val="ListParagraph"/>
        <w:numPr>
          <w:ilvl w:val="1"/>
          <w:numId w:val="61"/>
        </w:numPr>
        <w:jc w:val="both"/>
        <w:rPr>
          <w:color w:val="000000" w:themeColor="text1"/>
        </w:rPr>
      </w:pPr>
      <w:r>
        <w:rPr>
          <w:color w:val="000000" w:themeColor="text1"/>
        </w:rPr>
        <w:t>But it might take too long to stop and start</w:t>
      </w:r>
    </w:p>
    <w:p w:rsidR="00A63AE5" w:rsidRDefault="007749A0" w:rsidP="000B7706">
      <w:pPr>
        <w:pStyle w:val="ListParagraph"/>
        <w:numPr>
          <w:ilvl w:val="0"/>
          <w:numId w:val="61"/>
        </w:numPr>
        <w:jc w:val="both"/>
        <w:rPr>
          <w:color w:val="000000" w:themeColor="text1"/>
        </w:rPr>
      </w:pPr>
      <w:r>
        <w:rPr>
          <w:color w:val="000000" w:themeColor="text1"/>
        </w:rPr>
        <w:t>Invent an idle process which is always available to run</w:t>
      </w:r>
    </w:p>
    <w:p w:rsidR="007749A0" w:rsidRDefault="007749A0" w:rsidP="000B7706">
      <w:pPr>
        <w:pStyle w:val="ListParagraph"/>
        <w:numPr>
          <w:ilvl w:val="1"/>
          <w:numId w:val="61"/>
        </w:numPr>
        <w:jc w:val="both"/>
        <w:rPr>
          <w:color w:val="000000" w:themeColor="text1"/>
        </w:rPr>
      </w:pPr>
      <w:r>
        <w:rPr>
          <w:color w:val="000000" w:themeColor="text1"/>
        </w:rPr>
        <w:t>It gives uniform structure</w:t>
      </w:r>
    </w:p>
    <w:p w:rsidR="007749A0" w:rsidRDefault="007749A0" w:rsidP="000B7706">
      <w:pPr>
        <w:pStyle w:val="ListParagraph"/>
        <w:numPr>
          <w:ilvl w:val="1"/>
          <w:numId w:val="61"/>
        </w:numPr>
        <w:jc w:val="both"/>
        <w:rPr>
          <w:color w:val="000000" w:themeColor="text1"/>
        </w:rPr>
      </w:pPr>
      <w:r>
        <w:rPr>
          <w:color w:val="000000" w:themeColor="text1"/>
        </w:rPr>
        <w:t>We can run house-keeping, but it uses some memory and might slow interrupt time</w:t>
      </w:r>
    </w:p>
    <w:p w:rsidR="007749A0" w:rsidRDefault="007749A0" w:rsidP="00D72352">
      <w:pPr>
        <w:jc w:val="both"/>
        <w:rPr>
          <w:color w:val="000000" w:themeColor="text1"/>
        </w:rPr>
      </w:pPr>
      <w:r>
        <w:rPr>
          <w:color w:val="000000" w:themeColor="text1"/>
        </w:rPr>
        <w:t>Trade-off between responsiveness and usefulness</w:t>
      </w:r>
    </w:p>
    <w:p w:rsidR="007749A0" w:rsidRPr="007749A0" w:rsidRDefault="007749A0" w:rsidP="00D72352">
      <w:pPr>
        <w:jc w:val="both"/>
        <w:rPr>
          <w:color w:val="000000" w:themeColor="text1"/>
        </w:rPr>
      </w:pPr>
    </w:p>
    <w:p w:rsidR="0014311F" w:rsidRDefault="0014311F" w:rsidP="00D72352">
      <w:pPr>
        <w:pStyle w:val="Heading4"/>
        <w:jc w:val="both"/>
      </w:pPr>
      <w:bookmarkStart w:id="35" w:name="_Toc510891985"/>
      <w:r>
        <w:t>Scheduling Criteria</w:t>
      </w:r>
      <w:bookmarkEnd w:id="35"/>
    </w:p>
    <w:p w:rsidR="00573414" w:rsidRDefault="00573414" w:rsidP="00D72352">
      <w:pPr>
        <w:jc w:val="both"/>
      </w:pPr>
      <w:r>
        <w:t>Typically, we have more than one option of what to run</w:t>
      </w:r>
      <w:r w:rsidR="00812B15">
        <w:t xml:space="preserve"> – more than one process is runnable.</w:t>
      </w:r>
    </w:p>
    <w:p w:rsidR="00812B15" w:rsidRDefault="00812B15" w:rsidP="00D72352">
      <w:pPr>
        <w:jc w:val="both"/>
      </w:pPr>
    </w:p>
    <w:p w:rsidR="00812B15" w:rsidRDefault="00812B15" w:rsidP="00D72352">
      <w:pPr>
        <w:jc w:val="both"/>
      </w:pPr>
      <w:r>
        <w:t>There are many different metrics, exhibiting different trade-offs and leading to different operating regimes.</w:t>
      </w:r>
    </w:p>
    <w:p w:rsidR="00812B15" w:rsidRDefault="00812B15" w:rsidP="00D72352">
      <w:pPr>
        <w:jc w:val="both"/>
      </w:pPr>
    </w:p>
    <w:p w:rsidR="00812B15" w:rsidRDefault="00812B15" w:rsidP="000B7706">
      <w:pPr>
        <w:pStyle w:val="ListParagraph"/>
        <w:numPr>
          <w:ilvl w:val="0"/>
          <w:numId w:val="62"/>
        </w:numPr>
        <w:jc w:val="both"/>
        <w:rPr>
          <w:b/>
        </w:rPr>
      </w:pPr>
      <w:r>
        <w:rPr>
          <w:b/>
        </w:rPr>
        <w:t>CPU Utilisation</w:t>
      </w:r>
    </w:p>
    <w:p w:rsidR="00812B15" w:rsidRDefault="00812B15" w:rsidP="000B7706">
      <w:pPr>
        <w:pStyle w:val="ListParagraph"/>
        <w:numPr>
          <w:ilvl w:val="0"/>
          <w:numId w:val="62"/>
        </w:numPr>
        <w:jc w:val="both"/>
        <w:rPr>
          <w:b/>
        </w:rPr>
      </w:pPr>
      <w:r>
        <w:rPr>
          <w:b/>
        </w:rPr>
        <w:t>Throughput</w:t>
      </w:r>
    </w:p>
    <w:p w:rsidR="00812B15" w:rsidRPr="00812B15" w:rsidRDefault="00812B15" w:rsidP="000B7706">
      <w:pPr>
        <w:pStyle w:val="ListParagraph"/>
        <w:numPr>
          <w:ilvl w:val="1"/>
          <w:numId w:val="62"/>
        </w:numPr>
        <w:jc w:val="both"/>
        <w:rPr>
          <w:b/>
        </w:rPr>
      </w:pPr>
      <w:r>
        <w:t>Maximise the number of processes that complete their execution per unit time.</w:t>
      </w:r>
    </w:p>
    <w:p w:rsidR="00812B15" w:rsidRPr="00812B15" w:rsidRDefault="00812B15" w:rsidP="000B7706">
      <w:pPr>
        <w:pStyle w:val="ListParagraph"/>
        <w:numPr>
          <w:ilvl w:val="1"/>
          <w:numId w:val="62"/>
        </w:numPr>
        <w:jc w:val="both"/>
        <w:rPr>
          <w:b/>
        </w:rPr>
      </w:pPr>
      <w:r w:rsidRPr="00812B15">
        <w:rPr>
          <w:color w:val="FF0000"/>
        </w:rPr>
        <w:t>May penalise long-running processes as short-run processes will complete sooner and so are preferred</w:t>
      </w:r>
      <w:r>
        <w:t>.</w:t>
      </w:r>
    </w:p>
    <w:p w:rsidR="00812B15" w:rsidRDefault="00812B15" w:rsidP="000B7706">
      <w:pPr>
        <w:pStyle w:val="ListParagraph"/>
        <w:numPr>
          <w:ilvl w:val="0"/>
          <w:numId w:val="62"/>
        </w:numPr>
        <w:jc w:val="both"/>
        <w:rPr>
          <w:b/>
        </w:rPr>
      </w:pPr>
      <w:r>
        <w:rPr>
          <w:b/>
        </w:rPr>
        <w:t>Turnaround Time</w:t>
      </w:r>
    </w:p>
    <w:p w:rsidR="00812B15" w:rsidRPr="00812B15" w:rsidRDefault="00812B15" w:rsidP="000B7706">
      <w:pPr>
        <w:pStyle w:val="ListParagraph"/>
        <w:numPr>
          <w:ilvl w:val="1"/>
          <w:numId w:val="62"/>
        </w:numPr>
        <w:jc w:val="both"/>
        <w:rPr>
          <w:b/>
        </w:rPr>
      </w:pPr>
      <w:r>
        <w:t>Minimise the amount of time to execute a particular process</w:t>
      </w:r>
    </w:p>
    <w:p w:rsidR="00812B15" w:rsidRDefault="00812B15" w:rsidP="000B7706">
      <w:pPr>
        <w:pStyle w:val="ListParagraph"/>
        <w:numPr>
          <w:ilvl w:val="0"/>
          <w:numId w:val="62"/>
        </w:numPr>
        <w:jc w:val="both"/>
        <w:rPr>
          <w:b/>
        </w:rPr>
      </w:pPr>
      <w:r>
        <w:rPr>
          <w:b/>
        </w:rPr>
        <w:t>Waiting Time</w:t>
      </w:r>
    </w:p>
    <w:p w:rsidR="00812B15" w:rsidRPr="00812B15" w:rsidRDefault="00812B15" w:rsidP="000B7706">
      <w:pPr>
        <w:pStyle w:val="ListParagraph"/>
        <w:numPr>
          <w:ilvl w:val="1"/>
          <w:numId w:val="62"/>
        </w:numPr>
        <w:jc w:val="both"/>
        <w:rPr>
          <w:b/>
        </w:rPr>
      </w:pPr>
      <w:r>
        <w:t>Minimise the amount of time a process has been waiting in the ready queue.</w:t>
      </w:r>
    </w:p>
    <w:p w:rsidR="00812B15" w:rsidRPr="00812B15" w:rsidRDefault="00812B15" w:rsidP="000B7706">
      <w:pPr>
        <w:pStyle w:val="ListParagraph"/>
        <w:numPr>
          <w:ilvl w:val="1"/>
          <w:numId w:val="62"/>
        </w:numPr>
        <w:jc w:val="both"/>
        <w:rPr>
          <w:b/>
        </w:rPr>
      </w:pPr>
      <w:r>
        <w:t>Ensures an interactive system remains as responsive as possible</w:t>
      </w:r>
    </w:p>
    <w:p w:rsidR="00812B15" w:rsidRPr="00812B15" w:rsidRDefault="00812B15" w:rsidP="000B7706">
      <w:pPr>
        <w:pStyle w:val="ListParagraph"/>
        <w:numPr>
          <w:ilvl w:val="1"/>
          <w:numId w:val="62"/>
        </w:numPr>
        <w:jc w:val="both"/>
        <w:rPr>
          <w:b/>
        </w:rPr>
      </w:pPr>
      <w:r>
        <w:rPr>
          <w:color w:val="FF0000"/>
        </w:rPr>
        <w:t>But it may penalise IO heavy processes that spend a long time in the wait queue.</w:t>
      </w:r>
    </w:p>
    <w:p w:rsidR="00812B15" w:rsidRPr="00812B15" w:rsidRDefault="00812B15" w:rsidP="000B7706">
      <w:pPr>
        <w:pStyle w:val="ListParagraph"/>
        <w:numPr>
          <w:ilvl w:val="0"/>
          <w:numId w:val="62"/>
        </w:numPr>
        <w:jc w:val="both"/>
        <w:rPr>
          <w:b/>
        </w:rPr>
      </w:pPr>
      <w:r>
        <w:rPr>
          <w:b/>
          <w:color w:val="000000" w:themeColor="text1"/>
        </w:rPr>
        <w:t>Response Time</w:t>
      </w:r>
    </w:p>
    <w:p w:rsidR="00812B15" w:rsidRPr="00812B15" w:rsidRDefault="00812B15" w:rsidP="000B7706">
      <w:pPr>
        <w:pStyle w:val="ListParagraph"/>
        <w:numPr>
          <w:ilvl w:val="1"/>
          <w:numId w:val="62"/>
        </w:numPr>
        <w:jc w:val="both"/>
        <w:rPr>
          <w:b/>
        </w:rPr>
      </w:pPr>
      <w:r>
        <w:rPr>
          <w:color w:val="000000" w:themeColor="text1"/>
        </w:rPr>
        <w:t>Minimise the amount of time it takes from when a request was submitted until the first response is produced</w:t>
      </w:r>
    </w:p>
    <w:p w:rsidR="00812B15" w:rsidRPr="00812B15" w:rsidRDefault="00812B15" w:rsidP="000B7706">
      <w:pPr>
        <w:pStyle w:val="ListParagraph"/>
        <w:numPr>
          <w:ilvl w:val="1"/>
          <w:numId w:val="62"/>
        </w:numPr>
        <w:jc w:val="both"/>
        <w:rPr>
          <w:b/>
        </w:rPr>
      </w:pPr>
      <w:r>
        <w:rPr>
          <w:color w:val="000000" w:themeColor="text1"/>
        </w:rPr>
        <w:t>This is found in time-sharing systems – it ensures the system remains as responsive to clients as possible under load</w:t>
      </w:r>
    </w:p>
    <w:p w:rsidR="00812B15" w:rsidRPr="00812B15" w:rsidRDefault="00812B15" w:rsidP="000B7706">
      <w:pPr>
        <w:pStyle w:val="ListParagraph"/>
        <w:numPr>
          <w:ilvl w:val="1"/>
          <w:numId w:val="62"/>
        </w:numPr>
        <w:jc w:val="both"/>
        <w:rPr>
          <w:b/>
        </w:rPr>
      </w:pPr>
      <w:r>
        <w:rPr>
          <w:color w:val="FF0000"/>
        </w:rPr>
        <w:t>May penalise longer running sessions under heavy load.</w:t>
      </w:r>
    </w:p>
    <w:p w:rsidR="00812B15" w:rsidRPr="00812B15" w:rsidRDefault="00812B15" w:rsidP="00D72352">
      <w:pPr>
        <w:pStyle w:val="ListParagraph"/>
        <w:ind w:left="1080"/>
        <w:jc w:val="both"/>
        <w:rPr>
          <w:b/>
        </w:rPr>
      </w:pPr>
    </w:p>
    <w:p w:rsidR="00F103B7" w:rsidRDefault="00F103B7" w:rsidP="00D72352">
      <w:pPr>
        <w:pStyle w:val="Heading4"/>
        <w:jc w:val="both"/>
      </w:pPr>
      <w:bookmarkStart w:id="36" w:name="_Toc510891986"/>
      <w:r>
        <w:t>Scheduling Algorithms</w:t>
      </w:r>
      <w:bookmarkEnd w:id="36"/>
    </w:p>
    <w:p w:rsidR="00F103B7" w:rsidRDefault="00812B15" w:rsidP="00D72352">
      <w:pPr>
        <w:jc w:val="both"/>
        <w:rPr>
          <w:b/>
        </w:rPr>
      </w:pPr>
      <w:r>
        <w:rPr>
          <w:b/>
        </w:rPr>
        <w:t>First-Come First-Served</w:t>
      </w:r>
    </w:p>
    <w:p w:rsidR="00812B15" w:rsidRDefault="00812B15" w:rsidP="00D72352">
      <w:pPr>
        <w:jc w:val="both"/>
      </w:pPr>
      <w:r>
        <w:t>Simplest possible scheduling algorithm, depending only on the order in which processes arrive.</w:t>
      </w:r>
    </w:p>
    <w:p w:rsidR="00812B15" w:rsidRDefault="00812B15" w:rsidP="00D72352">
      <w:pPr>
        <w:jc w:val="both"/>
      </w:pPr>
    </w:p>
    <w:tbl>
      <w:tblPr>
        <w:tblStyle w:val="TableGrid"/>
        <w:tblW w:w="0" w:type="auto"/>
        <w:tblLook w:val="04A0" w:firstRow="1" w:lastRow="0" w:firstColumn="1" w:lastColumn="0" w:noHBand="0" w:noVBand="1"/>
      </w:tblPr>
      <w:tblGrid>
        <w:gridCol w:w="9010"/>
      </w:tblGrid>
      <w:tr w:rsidR="00812B15" w:rsidTr="00812B15">
        <w:tc>
          <w:tcPr>
            <w:tcW w:w="9010" w:type="dxa"/>
            <w:shd w:val="clear" w:color="auto" w:fill="BFBFBF" w:themeFill="background1" w:themeFillShade="BF"/>
          </w:tcPr>
          <w:p w:rsidR="00812B15" w:rsidRDefault="00812B15" w:rsidP="00D72352">
            <w:pPr>
              <w:jc w:val="both"/>
            </w:pPr>
            <w:r>
              <w:rPr>
                <w:b/>
              </w:rPr>
              <w:t xml:space="preserve">Example: </w:t>
            </w:r>
          </w:p>
          <w:p w:rsidR="00812B15" w:rsidRDefault="00812B15" w:rsidP="00D72352">
            <w:pPr>
              <w:jc w:val="both"/>
            </w:pPr>
            <w:r>
              <w:t>Following demand:</w:t>
            </w:r>
          </w:p>
          <w:p w:rsidR="00812B15" w:rsidRDefault="00812B15" w:rsidP="00D72352">
            <w:pPr>
              <w:jc w:val="both"/>
            </w:pPr>
            <w:r>
              <w:t xml:space="preserve"> </w:t>
            </w:r>
            <w:r w:rsidRPr="00812B15">
              <w:rPr>
                <w:noProof/>
              </w:rPr>
              <w:drawing>
                <wp:inline distT="0" distB="0" distL="0" distR="0" wp14:anchorId="45F1CDE7" wp14:editId="67DAE471">
                  <wp:extent cx="1850390" cy="11938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0390" cy="1193800"/>
                          </a:xfrm>
                          <a:prstGeom prst="rect">
                            <a:avLst/>
                          </a:prstGeom>
                        </pic:spPr>
                      </pic:pic>
                    </a:graphicData>
                  </a:graphic>
                </wp:inline>
              </w:drawing>
            </w:r>
          </w:p>
          <w:p w:rsidR="00812B15" w:rsidRDefault="00812B15" w:rsidP="00D72352">
            <w:pPr>
              <w:jc w:val="both"/>
            </w:pPr>
          </w:p>
          <w:p w:rsidR="00812B15" w:rsidRDefault="00812B15" w:rsidP="00D72352">
            <w:pPr>
              <w:jc w:val="both"/>
            </w:pPr>
            <w:r>
              <w:t>In the different arrival orders</w:t>
            </w:r>
          </w:p>
          <w:p w:rsidR="00812B15" w:rsidRDefault="00227900" w:rsidP="000B7706">
            <w:pPr>
              <w:pStyle w:val="ListParagraph"/>
              <w:numPr>
                <w:ilvl w:val="0"/>
                <w:numId w:val="63"/>
              </w:numPr>
              <w:jc w:val="both"/>
            </w:pPr>
            <w:r>
              <w:t>P1, P2, P3</w:t>
            </w:r>
          </w:p>
          <w:p w:rsidR="00227900" w:rsidRDefault="00227900" w:rsidP="000B7706">
            <w:pPr>
              <w:pStyle w:val="ListParagraph"/>
              <w:numPr>
                <w:ilvl w:val="1"/>
                <w:numId w:val="63"/>
              </w:numPr>
              <w:jc w:val="both"/>
            </w:pPr>
            <w:r>
              <w:t>Waiting time: P1 = 0, P2 = 25, P3 = 29</w:t>
            </w:r>
          </w:p>
          <w:p w:rsidR="00227900" w:rsidRDefault="00227900" w:rsidP="000B7706">
            <w:pPr>
              <w:pStyle w:val="ListParagraph"/>
              <w:numPr>
                <w:ilvl w:val="1"/>
                <w:numId w:val="63"/>
              </w:numPr>
              <w:jc w:val="both"/>
            </w:pPr>
            <w:r>
              <w:t>Average Waiting Time = 18</w:t>
            </w:r>
          </w:p>
          <w:p w:rsidR="00227900" w:rsidRDefault="00227900" w:rsidP="000B7706">
            <w:pPr>
              <w:pStyle w:val="ListParagraph"/>
              <w:numPr>
                <w:ilvl w:val="0"/>
                <w:numId w:val="63"/>
              </w:numPr>
              <w:jc w:val="both"/>
            </w:pPr>
            <w:r>
              <w:t>P3, P2, P1</w:t>
            </w:r>
          </w:p>
          <w:p w:rsidR="00227900" w:rsidRDefault="00227900" w:rsidP="000B7706">
            <w:pPr>
              <w:pStyle w:val="ListParagraph"/>
              <w:numPr>
                <w:ilvl w:val="1"/>
                <w:numId w:val="63"/>
              </w:numPr>
              <w:jc w:val="both"/>
            </w:pPr>
            <w:r>
              <w:t>Waiting time: P1 = 11, P2 = 7, P3 = 0</w:t>
            </w:r>
          </w:p>
          <w:p w:rsidR="00227900" w:rsidRDefault="00227900" w:rsidP="000B7706">
            <w:pPr>
              <w:pStyle w:val="ListParagraph"/>
              <w:numPr>
                <w:ilvl w:val="1"/>
                <w:numId w:val="63"/>
              </w:numPr>
              <w:jc w:val="both"/>
            </w:pPr>
            <w:r>
              <w:t>Average Waiting Time = 6</w:t>
            </w:r>
          </w:p>
          <w:p w:rsidR="00227900" w:rsidRDefault="00227900" w:rsidP="00D72352">
            <w:pPr>
              <w:jc w:val="both"/>
            </w:pPr>
          </w:p>
          <w:p w:rsidR="00227900" w:rsidRDefault="00227900" w:rsidP="00D72352">
            <w:pPr>
              <w:jc w:val="both"/>
            </w:pPr>
            <w:r>
              <w:t xml:space="preserve">Therefore, arriving in reverse order is three times as good. The first case is poor due to the </w:t>
            </w:r>
            <w:r>
              <w:rPr>
                <w:b/>
              </w:rPr>
              <w:t xml:space="preserve">convoy effect: </w:t>
            </w:r>
            <w:r>
              <w:t>The later processes are held up behind a long-running first process</w:t>
            </w:r>
          </w:p>
          <w:p w:rsidR="00227900" w:rsidRDefault="00227900" w:rsidP="00D72352">
            <w:pPr>
              <w:jc w:val="both"/>
            </w:pPr>
          </w:p>
          <w:p w:rsidR="00227900" w:rsidRPr="00227900" w:rsidRDefault="00083134" w:rsidP="00D72352">
            <w:pPr>
              <w:jc w:val="both"/>
            </w:pPr>
            <w:r>
              <w:t>FCFS is simple, but not robust to different arrival processes.</w:t>
            </w:r>
          </w:p>
        </w:tc>
      </w:tr>
    </w:tbl>
    <w:p w:rsidR="00812B15" w:rsidRPr="00812B15" w:rsidRDefault="00812B15" w:rsidP="00D72352">
      <w:pPr>
        <w:jc w:val="both"/>
      </w:pPr>
    </w:p>
    <w:p w:rsidR="00812B15" w:rsidRDefault="00812B15" w:rsidP="00D72352">
      <w:pPr>
        <w:jc w:val="both"/>
        <w:rPr>
          <w:b/>
        </w:rPr>
      </w:pPr>
      <w:r>
        <w:rPr>
          <w:b/>
        </w:rPr>
        <w:t>Shortest Job First</w:t>
      </w:r>
    </w:p>
    <w:p w:rsidR="00083134" w:rsidRDefault="00083134" w:rsidP="000B7706">
      <w:pPr>
        <w:pStyle w:val="ListParagraph"/>
        <w:numPr>
          <w:ilvl w:val="0"/>
          <w:numId w:val="64"/>
        </w:numPr>
        <w:jc w:val="both"/>
      </w:pPr>
      <w:r>
        <w:t>Associate with each process, the length of its next CPU burst</w:t>
      </w:r>
    </w:p>
    <w:p w:rsidR="00083134" w:rsidRDefault="00083134" w:rsidP="000B7706">
      <w:pPr>
        <w:pStyle w:val="ListParagraph"/>
        <w:numPr>
          <w:ilvl w:val="0"/>
          <w:numId w:val="64"/>
        </w:numPr>
        <w:jc w:val="both"/>
      </w:pPr>
      <w:r>
        <w:t>Use these lengths to schedule the process with the shortest time</w:t>
      </w:r>
    </w:p>
    <w:p w:rsidR="00083134" w:rsidRDefault="00083134" w:rsidP="000B7706">
      <w:pPr>
        <w:pStyle w:val="ListParagraph"/>
        <w:numPr>
          <w:ilvl w:val="0"/>
          <w:numId w:val="64"/>
        </w:numPr>
        <w:jc w:val="both"/>
      </w:pPr>
      <w:r>
        <w:t>Use a different algorithm (such as FCFS) to break ties</w:t>
      </w:r>
    </w:p>
    <w:p w:rsidR="00083134" w:rsidRDefault="00083134" w:rsidP="00D72352">
      <w:pPr>
        <w:jc w:val="both"/>
      </w:pPr>
    </w:p>
    <w:tbl>
      <w:tblPr>
        <w:tblStyle w:val="TableGrid"/>
        <w:tblW w:w="0" w:type="auto"/>
        <w:tblLook w:val="04A0" w:firstRow="1" w:lastRow="0" w:firstColumn="1" w:lastColumn="0" w:noHBand="0" w:noVBand="1"/>
      </w:tblPr>
      <w:tblGrid>
        <w:gridCol w:w="9010"/>
      </w:tblGrid>
      <w:tr w:rsidR="00083134" w:rsidTr="00083134">
        <w:tc>
          <w:tcPr>
            <w:tcW w:w="9010" w:type="dxa"/>
            <w:shd w:val="clear" w:color="auto" w:fill="BFBFBF" w:themeFill="background1" w:themeFillShade="BF"/>
          </w:tcPr>
          <w:p w:rsidR="00083134" w:rsidRDefault="00083134" w:rsidP="00D72352">
            <w:pPr>
              <w:jc w:val="both"/>
              <w:rPr>
                <w:b/>
              </w:rPr>
            </w:pPr>
            <w:r>
              <w:rPr>
                <w:b/>
              </w:rPr>
              <w:t>Example:</w:t>
            </w:r>
          </w:p>
          <w:p w:rsidR="00083134" w:rsidRDefault="00083134" w:rsidP="00D72352">
            <w:pPr>
              <w:jc w:val="both"/>
              <w:rPr>
                <w:b/>
              </w:rPr>
            </w:pPr>
            <w:r w:rsidRPr="00083134">
              <w:rPr>
                <w:b/>
                <w:noProof/>
              </w:rPr>
              <w:drawing>
                <wp:inline distT="0" distB="0" distL="0" distR="0" wp14:anchorId="017676A8" wp14:editId="3E937842">
                  <wp:extent cx="2705100" cy="145445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9269" cy="1456695"/>
                          </a:xfrm>
                          <a:prstGeom prst="rect">
                            <a:avLst/>
                          </a:prstGeom>
                        </pic:spPr>
                      </pic:pic>
                    </a:graphicData>
                  </a:graphic>
                </wp:inline>
              </w:drawing>
            </w:r>
          </w:p>
          <w:p w:rsidR="00083134" w:rsidRDefault="00083134" w:rsidP="00D72352">
            <w:pPr>
              <w:jc w:val="both"/>
              <w:rPr>
                <w:b/>
              </w:rPr>
            </w:pPr>
          </w:p>
          <w:p w:rsidR="00083134" w:rsidRDefault="00083134" w:rsidP="00D72352">
            <w:pPr>
              <w:jc w:val="both"/>
            </w:pPr>
            <w:r>
              <w:t>Waiting times: P1 = 0, P2 = 6, P3 = 3, P4 = 7</w:t>
            </w:r>
          </w:p>
          <w:p w:rsidR="00083134" w:rsidRPr="00083134" w:rsidRDefault="00083134" w:rsidP="00D72352">
            <w:pPr>
              <w:jc w:val="both"/>
            </w:pPr>
            <w:r>
              <w:t>Average Waiting Time = 4</w:t>
            </w:r>
          </w:p>
        </w:tc>
      </w:tr>
    </w:tbl>
    <w:p w:rsidR="00083134" w:rsidRDefault="00083134" w:rsidP="00D72352">
      <w:pPr>
        <w:jc w:val="both"/>
      </w:pPr>
    </w:p>
    <w:p w:rsidR="00083134" w:rsidRDefault="00083134" w:rsidP="000B7706">
      <w:pPr>
        <w:pStyle w:val="ListParagraph"/>
        <w:numPr>
          <w:ilvl w:val="0"/>
          <w:numId w:val="65"/>
        </w:numPr>
        <w:jc w:val="both"/>
      </w:pPr>
      <w:r>
        <w:t>SJF is optimal with respect to average waiting time</w:t>
      </w:r>
    </w:p>
    <w:p w:rsidR="00083134" w:rsidRPr="00083134" w:rsidRDefault="00083134" w:rsidP="000B7706">
      <w:pPr>
        <w:pStyle w:val="ListParagraph"/>
        <w:numPr>
          <w:ilvl w:val="0"/>
          <w:numId w:val="65"/>
        </w:numPr>
        <w:jc w:val="both"/>
      </w:pPr>
      <w:r>
        <w:rPr>
          <w:color w:val="FF0000"/>
        </w:rPr>
        <w:t>But long processes might never get run</w:t>
      </w:r>
    </w:p>
    <w:p w:rsidR="00083134" w:rsidRPr="00083134" w:rsidRDefault="00083134" w:rsidP="00D72352">
      <w:pPr>
        <w:pStyle w:val="ListParagraph"/>
        <w:jc w:val="both"/>
      </w:pPr>
    </w:p>
    <w:p w:rsidR="00812B15" w:rsidRDefault="00812B15" w:rsidP="00D72352">
      <w:pPr>
        <w:jc w:val="both"/>
        <w:rPr>
          <w:b/>
        </w:rPr>
      </w:pPr>
      <w:r>
        <w:rPr>
          <w:b/>
        </w:rPr>
        <w:t>Shortest Response Time First</w:t>
      </w:r>
    </w:p>
    <w:p w:rsidR="00083134" w:rsidRDefault="00083134" w:rsidP="00D72352">
      <w:pPr>
        <w:jc w:val="both"/>
      </w:pPr>
      <w:r>
        <w:t>Preemptive version of SJF: we pre-empt the running process if a new process arrives with a CPU burst length less than the remaining time of the current executing process.</w:t>
      </w:r>
    </w:p>
    <w:p w:rsidR="007759E2" w:rsidRDefault="007759E2" w:rsidP="00D72352">
      <w:pPr>
        <w:jc w:val="both"/>
      </w:pPr>
    </w:p>
    <w:p w:rsidR="007759E2" w:rsidRDefault="007759E2" w:rsidP="00D72352">
      <w:pPr>
        <w:jc w:val="both"/>
      </w:pPr>
      <w:r>
        <w:t>While this is technically optimal if we consider context switches to be instantaneous, this is clearly not true. Therefore, many very short burst length processes may thrash the CPU, preventing useful being done.</w:t>
      </w:r>
    </w:p>
    <w:p w:rsidR="007759E2" w:rsidRDefault="007759E2" w:rsidP="00D72352">
      <w:pPr>
        <w:jc w:val="both"/>
      </w:pPr>
    </w:p>
    <w:p w:rsidR="007759E2" w:rsidRDefault="007759E2" w:rsidP="00D72352">
      <w:pPr>
        <w:jc w:val="both"/>
      </w:pPr>
      <w:r>
        <w:t>More importantly, we can’t generally know what the future burst length is</w:t>
      </w:r>
    </w:p>
    <w:p w:rsidR="00083134" w:rsidRPr="00083134" w:rsidRDefault="00083134" w:rsidP="00D72352">
      <w:pPr>
        <w:jc w:val="both"/>
      </w:pPr>
    </w:p>
    <w:p w:rsidR="00812B15" w:rsidRDefault="00812B15" w:rsidP="00D72352">
      <w:pPr>
        <w:jc w:val="both"/>
        <w:rPr>
          <w:b/>
        </w:rPr>
      </w:pPr>
      <w:r>
        <w:rPr>
          <w:b/>
        </w:rPr>
        <w:t>Predicting Burst Length</w:t>
      </w:r>
    </w:p>
    <w:p w:rsidR="007759E2" w:rsidRDefault="007759E2" w:rsidP="000B7706">
      <w:pPr>
        <w:pStyle w:val="ListParagraph"/>
        <w:numPr>
          <w:ilvl w:val="0"/>
          <w:numId w:val="66"/>
        </w:numPr>
        <w:jc w:val="both"/>
      </w:pPr>
      <w:r>
        <w:lastRenderedPageBreak/>
        <w:t>For both SJF and SRTF, we require the next burst length for each process means we must estimate it</w:t>
      </w:r>
    </w:p>
    <w:p w:rsidR="007759E2" w:rsidRDefault="007759E2" w:rsidP="000B7706">
      <w:pPr>
        <w:pStyle w:val="ListParagraph"/>
        <w:numPr>
          <w:ilvl w:val="0"/>
          <w:numId w:val="66"/>
        </w:numPr>
        <w:jc w:val="both"/>
      </w:pPr>
      <w:r>
        <w:t>We can do this, by using the length of previous CPU bursts, using exponential averaging</w:t>
      </w:r>
    </w:p>
    <w:p w:rsidR="007759E2" w:rsidRDefault="007759E2" w:rsidP="000B7706">
      <w:pPr>
        <w:pStyle w:val="ListParagraph"/>
        <w:numPr>
          <w:ilvl w:val="1"/>
          <w:numId w:val="66"/>
        </w:numPr>
        <w:jc w:val="both"/>
      </w:pPr>
      <w:r>
        <w:t>1) t</w:t>
      </w:r>
      <w:r>
        <w:rPr>
          <w:vertAlign w:val="subscript"/>
        </w:rPr>
        <w:t>n</w:t>
      </w:r>
      <w:r>
        <w:t xml:space="preserve"> = actual length of n</w:t>
      </w:r>
      <w:r>
        <w:rPr>
          <w:vertAlign w:val="superscript"/>
        </w:rPr>
        <w:t>th</w:t>
      </w:r>
      <w:r>
        <w:t xml:space="preserve"> CPU burst</w:t>
      </w:r>
    </w:p>
    <w:p w:rsidR="007759E2" w:rsidRDefault="007759E2" w:rsidP="000B7706">
      <w:pPr>
        <w:pStyle w:val="ListParagraph"/>
        <w:numPr>
          <w:ilvl w:val="1"/>
          <w:numId w:val="66"/>
        </w:numPr>
        <w:jc w:val="both"/>
      </w:pPr>
      <w:r>
        <w:t>2) τ</w:t>
      </w:r>
      <w:r>
        <w:rPr>
          <w:vertAlign w:val="subscript"/>
        </w:rPr>
        <w:t>n+1</w:t>
      </w:r>
      <w:r>
        <w:t xml:space="preserve"> = predicted value for next CPU burst</w:t>
      </w:r>
    </w:p>
    <w:p w:rsidR="007759E2" w:rsidRPr="008F495E" w:rsidRDefault="007759E2" w:rsidP="000B7706">
      <w:pPr>
        <w:pStyle w:val="ListParagraph"/>
        <w:numPr>
          <w:ilvl w:val="1"/>
          <w:numId w:val="66"/>
        </w:numPr>
        <w:jc w:val="both"/>
      </w:pPr>
      <w:r>
        <w:t xml:space="preserve">3) For </w:t>
      </w:r>
      <w:r>
        <w:rPr>
          <w:rFonts w:ascii="Cambria Math" w:hAnsi="Cambria Math"/>
        </w:rPr>
        <w:t>𝛼, 0</w:t>
      </w:r>
      <w:r w:rsidR="008F495E">
        <w:rPr>
          <w:rFonts w:ascii="Cambria Math" w:hAnsi="Cambria Math"/>
        </w:rPr>
        <w:t xml:space="preserve"> ≤ </w:t>
      </w:r>
      <w:r w:rsidR="008F495E" w:rsidRPr="008F495E">
        <w:rPr>
          <w:rFonts w:ascii="Cambria Math" w:hAnsi="Cambria Math" w:cs="Cambria Math"/>
        </w:rPr>
        <w:t>𝛼</w:t>
      </w:r>
      <w:r w:rsidR="008F495E" w:rsidRPr="008F495E">
        <w:rPr>
          <w:rFonts w:cstheme="minorHAnsi"/>
        </w:rPr>
        <w:t xml:space="preserve"> ≤ 1, define:</w:t>
      </w:r>
    </w:p>
    <w:p w:rsidR="008F495E" w:rsidRPr="008F495E" w:rsidRDefault="008F495E" w:rsidP="000B7706">
      <w:pPr>
        <w:pStyle w:val="ListParagraph"/>
        <w:numPr>
          <w:ilvl w:val="2"/>
          <w:numId w:val="66"/>
        </w:numPr>
        <w:jc w:val="both"/>
      </w:pPr>
      <w:r>
        <w:rPr>
          <w:rFonts w:cstheme="minorHAnsi"/>
        </w:rPr>
        <w:t>Τ</w:t>
      </w:r>
      <w:r>
        <w:rPr>
          <w:rFonts w:cstheme="minorHAnsi"/>
          <w:vertAlign w:val="subscript"/>
        </w:rPr>
        <w:t>n+1</w:t>
      </w:r>
      <w:r>
        <w:rPr>
          <w:rFonts w:cstheme="minorHAnsi"/>
        </w:rPr>
        <w:t xml:space="preserve"> = </w:t>
      </w:r>
      <w:r>
        <w:rPr>
          <w:rFonts w:ascii="Cambria Math" w:hAnsi="Cambria Math" w:cstheme="minorHAnsi"/>
        </w:rPr>
        <w:t>𝛼t</w:t>
      </w:r>
      <w:r>
        <w:rPr>
          <w:rFonts w:ascii="Cambria Math" w:hAnsi="Cambria Math" w:cstheme="minorHAnsi"/>
          <w:vertAlign w:val="subscript"/>
        </w:rPr>
        <w:t>n</w:t>
      </w:r>
      <w:r>
        <w:rPr>
          <w:rFonts w:ascii="Cambria Math" w:hAnsi="Cambria Math" w:cstheme="minorHAnsi"/>
        </w:rPr>
        <w:t xml:space="preserve"> + (1-𝛼)τ</w:t>
      </w:r>
      <w:r>
        <w:rPr>
          <w:rFonts w:ascii="Cambria Math" w:hAnsi="Cambria Math" w:cstheme="minorHAnsi"/>
          <w:vertAlign w:val="subscript"/>
        </w:rPr>
        <w:t>n</w:t>
      </w:r>
    </w:p>
    <w:p w:rsidR="008F495E" w:rsidRDefault="008F495E" w:rsidP="000B7706">
      <w:pPr>
        <w:pStyle w:val="ListParagraph"/>
        <w:numPr>
          <w:ilvl w:val="0"/>
          <w:numId w:val="66"/>
        </w:numPr>
        <w:jc w:val="both"/>
      </w:pPr>
      <w:r>
        <w:t>If we expand the formula, we get:</w:t>
      </w:r>
    </w:p>
    <w:p w:rsidR="008F495E" w:rsidRDefault="008F495E" w:rsidP="00D72352">
      <w:pPr>
        <w:pStyle w:val="ListParagraph"/>
        <w:ind w:left="1080"/>
        <w:jc w:val="both"/>
      </w:pPr>
      <w:r w:rsidRPr="008F495E">
        <w:rPr>
          <w:noProof/>
        </w:rPr>
        <w:drawing>
          <wp:inline distT="0" distB="0" distL="0" distR="0" wp14:anchorId="006F9F81" wp14:editId="1655ACE7">
            <wp:extent cx="4356100" cy="36569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2359" cy="367901"/>
                    </a:xfrm>
                    <a:prstGeom prst="rect">
                      <a:avLst/>
                    </a:prstGeom>
                  </pic:spPr>
                </pic:pic>
              </a:graphicData>
            </a:graphic>
          </wp:inline>
        </w:drawing>
      </w:r>
    </w:p>
    <w:p w:rsidR="008F495E" w:rsidRDefault="008F495E" w:rsidP="000B7706">
      <w:pPr>
        <w:pStyle w:val="ListParagraph"/>
        <w:numPr>
          <w:ilvl w:val="1"/>
          <w:numId w:val="66"/>
        </w:numPr>
        <w:jc w:val="both"/>
      </w:pPr>
      <w:r>
        <w:t>Where τ</w:t>
      </w:r>
      <w:r>
        <w:rPr>
          <w:vertAlign w:val="subscript"/>
        </w:rPr>
        <w:t>0</w:t>
      </w:r>
      <w:r>
        <w:t xml:space="preserve"> is some constant</w:t>
      </w:r>
    </w:p>
    <w:p w:rsidR="008F495E" w:rsidRPr="008F495E" w:rsidRDefault="008F495E" w:rsidP="000B7706">
      <w:pPr>
        <w:pStyle w:val="ListParagraph"/>
        <w:numPr>
          <w:ilvl w:val="1"/>
          <w:numId w:val="66"/>
        </w:numPr>
        <w:jc w:val="both"/>
      </w:pPr>
      <w:r>
        <w:t xml:space="preserve">We choose the value of </w:t>
      </w:r>
      <w:r>
        <w:rPr>
          <w:rFonts w:ascii="Cambria Math" w:hAnsi="Cambria Math"/>
        </w:rPr>
        <w:t>𝛼</w:t>
      </w:r>
      <w:r w:rsidRPr="008F495E">
        <w:rPr>
          <w:rFonts w:cstheme="minorHAnsi"/>
        </w:rPr>
        <w:t xml:space="preserve"> according to our belief about the system</w:t>
      </w:r>
      <w:r>
        <w:t>, if we believe the history is irrelevant then we choose a value close to 1 and get τ</w:t>
      </w:r>
      <w:r>
        <w:rPr>
          <w:vertAlign w:val="subscript"/>
        </w:rPr>
        <w:t>n+1</w:t>
      </w:r>
      <w:r>
        <w:t xml:space="preserve"> </w:t>
      </w:r>
      <w:r>
        <w:rPr>
          <w:rFonts w:ascii="Cambria Math" w:hAnsi="Cambria Math"/>
        </w:rPr>
        <w:t>≅ t</w:t>
      </w:r>
      <w:r>
        <w:rPr>
          <w:rFonts w:ascii="Cambria Math" w:hAnsi="Cambria Math"/>
          <w:vertAlign w:val="subscript"/>
        </w:rPr>
        <w:t>n</w:t>
      </w:r>
    </w:p>
    <w:p w:rsidR="008F495E" w:rsidRPr="008F495E" w:rsidRDefault="008F495E" w:rsidP="000B7706">
      <w:pPr>
        <w:pStyle w:val="ListParagraph"/>
        <w:numPr>
          <w:ilvl w:val="1"/>
          <w:numId w:val="66"/>
        </w:numPr>
        <w:jc w:val="both"/>
        <w:rPr>
          <w:rFonts w:cstheme="minorHAnsi"/>
        </w:rPr>
      </w:pPr>
      <w:r w:rsidRPr="008F495E">
        <w:rPr>
          <w:rFonts w:cstheme="minorHAnsi"/>
        </w:rPr>
        <w:t>In general, an exponential averaging scheme is a good predictor if the variance is small</w:t>
      </w:r>
    </w:p>
    <w:p w:rsidR="007759E2" w:rsidRDefault="008F495E" w:rsidP="000B7706">
      <w:pPr>
        <w:pStyle w:val="ListParagraph"/>
        <w:numPr>
          <w:ilvl w:val="1"/>
          <w:numId w:val="66"/>
        </w:numPr>
        <w:jc w:val="both"/>
        <w:rPr>
          <w:rFonts w:cstheme="minorHAnsi"/>
        </w:rPr>
      </w:pPr>
      <w:r w:rsidRPr="008F495E">
        <w:rPr>
          <w:rFonts w:cstheme="minorHAnsi"/>
        </w:rPr>
        <w:t>Each successive term has less weight than its predecessor</w:t>
      </w:r>
    </w:p>
    <w:p w:rsidR="008F495E" w:rsidRPr="008F495E" w:rsidRDefault="008F495E" w:rsidP="000B7706">
      <w:pPr>
        <w:pStyle w:val="ListParagraph"/>
        <w:numPr>
          <w:ilvl w:val="1"/>
          <w:numId w:val="66"/>
        </w:numPr>
        <w:jc w:val="both"/>
        <w:rPr>
          <w:rFonts w:cstheme="minorHAnsi"/>
        </w:rPr>
      </w:pPr>
      <w:r>
        <w:rPr>
          <w:rFonts w:cstheme="minorHAnsi"/>
        </w:rPr>
        <w:t>We need some consideration of load, otherwise we get (counter-intuitively) increased priorities when increased load.</w:t>
      </w:r>
    </w:p>
    <w:p w:rsidR="00083134" w:rsidRPr="007759E2" w:rsidRDefault="00083134" w:rsidP="00D72352">
      <w:pPr>
        <w:jc w:val="both"/>
      </w:pPr>
    </w:p>
    <w:p w:rsidR="00812B15" w:rsidRDefault="00812B15" w:rsidP="00D72352">
      <w:pPr>
        <w:jc w:val="both"/>
        <w:rPr>
          <w:b/>
        </w:rPr>
      </w:pPr>
      <w:r>
        <w:rPr>
          <w:b/>
        </w:rPr>
        <w:t>Round Robin</w:t>
      </w:r>
    </w:p>
    <w:p w:rsidR="008F495E" w:rsidRDefault="008F495E" w:rsidP="000B7706">
      <w:pPr>
        <w:pStyle w:val="ListParagraph"/>
        <w:numPr>
          <w:ilvl w:val="0"/>
          <w:numId w:val="67"/>
        </w:numPr>
        <w:jc w:val="both"/>
      </w:pPr>
      <w:r>
        <w:t>Round-Robin is a preemptive scheduling scheme for time-sharing systems</w:t>
      </w:r>
    </w:p>
    <w:p w:rsidR="008F495E" w:rsidRDefault="008F495E" w:rsidP="000B7706">
      <w:pPr>
        <w:pStyle w:val="ListParagraph"/>
        <w:numPr>
          <w:ilvl w:val="0"/>
          <w:numId w:val="67"/>
        </w:numPr>
        <w:jc w:val="both"/>
      </w:pPr>
      <w:r>
        <w:t>We define a small fixed unit of time called a quantum, typically 10-100 milliseconds</w:t>
      </w:r>
    </w:p>
    <w:p w:rsidR="008F495E" w:rsidRDefault="008F495E" w:rsidP="000B7706">
      <w:pPr>
        <w:pStyle w:val="ListParagraph"/>
        <w:numPr>
          <w:ilvl w:val="0"/>
          <w:numId w:val="67"/>
        </w:numPr>
        <w:jc w:val="both"/>
      </w:pPr>
      <w:r>
        <w:t>The process at the front of the ready queue is allocated the CPU for up to one quantum</w:t>
      </w:r>
    </w:p>
    <w:p w:rsidR="008F495E" w:rsidRDefault="008F495E" w:rsidP="000B7706">
      <w:pPr>
        <w:pStyle w:val="ListParagraph"/>
        <w:numPr>
          <w:ilvl w:val="0"/>
          <w:numId w:val="67"/>
        </w:numPr>
        <w:jc w:val="both"/>
      </w:pPr>
      <w:r>
        <w:t>When the time has elapsed, the process is pre-empted and appended to the ready queue.</w:t>
      </w:r>
    </w:p>
    <w:p w:rsidR="008F495E" w:rsidRPr="008F495E" w:rsidRDefault="008F495E" w:rsidP="000B7706">
      <w:pPr>
        <w:pStyle w:val="ListParagraph"/>
        <w:numPr>
          <w:ilvl w:val="0"/>
          <w:numId w:val="67"/>
        </w:numPr>
        <w:jc w:val="both"/>
      </w:pPr>
      <w:r>
        <w:rPr>
          <w:b/>
        </w:rPr>
        <w:t>Properties</w:t>
      </w:r>
    </w:p>
    <w:p w:rsidR="008F495E" w:rsidRDefault="008F495E" w:rsidP="000B7706">
      <w:pPr>
        <w:pStyle w:val="ListParagraph"/>
        <w:numPr>
          <w:ilvl w:val="1"/>
          <w:numId w:val="67"/>
        </w:numPr>
        <w:jc w:val="both"/>
      </w:pPr>
      <w:r>
        <w:t>1) Fair</w:t>
      </w:r>
    </w:p>
    <w:p w:rsidR="008F495E" w:rsidRDefault="008F495E" w:rsidP="000B7706">
      <w:pPr>
        <w:pStyle w:val="ListParagraph"/>
        <w:numPr>
          <w:ilvl w:val="1"/>
          <w:numId w:val="67"/>
        </w:numPr>
        <w:jc w:val="both"/>
      </w:pPr>
      <w:r>
        <w:t>2) Live – no process waits more than (n-1)q time unites</w:t>
      </w:r>
    </w:p>
    <w:p w:rsidR="008F495E" w:rsidRDefault="008F495E" w:rsidP="000B7706">
      <w:pPr>
        <w:pStyle w:val="ListParagraph"/>
        <w:numPr>
          <w:ilvl w:val="1"/>
          <w:numId w:val="67"/>
        </w:numPr>
        <w:jc w:val="both"/>
      </w:pPr>
      <w:r>
        <w:t>3) Typically get higher average turnaround time than SRTF, but better average response time</w:t>
      </w:r>
    </w:p>
    <w:p w:rsidR="008F495E" w:rsidRDefault="008F495E" w:rsidP="000B7706">
      <w:pPr>
        <w:pStyle w:val="ListParagraph"/>
        <w:numPr>
          <w:ilvl w:val="1"/>
          <w:numId w:val="67"/>
        </w:numPr>
        <w:jc w:val="both"/>
      </w:pPr>
      <w:r>
        <w:t>However, it is tricky to choose the correct size quantum</w:t>
      </w:r>
    </w:p>
    <w:p w:rsidR="008F495E" w:rsidRDefault="008F495E" w:rsidP="000B7706">
      <w:pPr>
        <w:pStyle w:val="ListParagraph"/>
        <w:numPr>
          <w:ilvl w:val="2"/>
          <w:numId w:val="67"/>
        </w:numPr>
        <w:jc w:val="both"/>
      </w:pPr>
      <w:r>
        <w:t>If q gets too large, it becomes FCFS / FIFO</w:t>
      </w:r>
    </w:p>
    <w:p w:rsidR="003167C8" w:rsidRDefault="003167C8" w:rsidP="000B7706">
      <w:pPr>
        <w:pStyle w:val="ListParagraph"/>
        <w:numPr>
          <w:ilvl w:val="2"/>
          <w:numId w:val="67"/>
        </w:numPr>
        <w:jc w:val="both"/>
      </w:pPr>
      <w:r>
        <w:t>If q gets too small, the context switch overhead gets too high</w:t>
      </w:r>
    </w:p>
    <w:p w:rsidR="003167C8" w:rsidRDefault="003167C8" w:rsidP="00D72352">
      <w:pPr>
        <w:jc w:val="both"/>
      </w:pPr>
    </w:p>
    <w:p w:rsidR="003167C8" w:rsidRDefault="003167C8" w:rsidP="00D72352">
      <w:pPr>
        <w:jc w:val="both"/>
        <w:rPr>
          <w:b/>
        </w:rPr>
      </w:pPr>
      <w:r>
        <w:rPr>
          <w:b/>
        </w:rPr>
        <w:t>Static Priority Scheduling</w:t>
      </w:r>
    </w:p>
    <w:p w:rsidR="003167C8" w:rsidRDefault="003167C8" w:rsidP="00D72352">
      <w:pPr>
        <w:jc w:val="both"/>
      </w:pPr>
      <w:r>
        <w:t>We associate an integer priority with each process. The simplest form might be system vs user tasks. Then we allocate the CPU to the highest priority process – the highest priority is typically the smallest integer.</w:t>
      </w:r>
    </w:p>
    <w:p w:rsidR="003167C8" w:rsidRDefault="003167C8" w:rsidP="00D72352">
      <w:pPr>
        <w:jc w:val="both"/>
      </w:pPr>
    </w:p>
    <w:p w:rsidR="003167C8" w:rsidRDefault="003167C8" w:rsidP="00D72352">
      <w:pPr>
        <w:jc w:val="both"/>
      </w:pPr>
      <w:r>
        <w:t>There are preemptive and non-preemptive variants – where a preemptive version means that we reassess when a higher priority item arrives.</w:t>
      </w:r>
    </w:p>
    <w:p w:rsidR="003167C8" w:rsidRDefault="003167C8" w:rsidP="00D72352">
      <w:pPr>
        <w:jc w:val="both"/>
      </w:pPr>
    </w:p>
    <w:p w:rsidR="003167C8" w:rsidRPr="003167C8" w:rsidRDefault="003167C8" w:rsidP="00D72352">
      <w:pPr>
        <w:jc w:val="both"/>
        <w:rPr>
          <w:b/>
          <w:color w:val="FF0000"/>
        </w:rPr>
      </w:pPr>
      <w:r w:rsidRPr="003167C8">
        <w:rPr>
          <w:b/>
          <w:color w:val="FF0000"/>
        </w:rPr>
        <w:t>Tie Breaking</w:t>
      </w:r>
    </w:p>
    <w:p w:rsidR="003167C8" w:rsidRPr="003167C8" w:rsidRDefault="003167C8" w:rsidP="000B7706">
      <w:pPr>
        <w:pStyle w:val="ListParagraph"/>
        <w:numPr>
          <w:ilvl w:val="0"/>
          <w:numId w:val="68"/>
        </w:numPr>
        <w:jc w:val="both"/>
      </w:pPr>
      <w:r>
        <w:rPr>
          <w:b/>
        </w:rPr>
        <w:t>Round-Robin with time-slicing</w:t>
      </w:r>
    </w:p>
    <w:p w:rsidR="003167C8" w:rsidRPr="003167C8" w:rsidRDefault="003167C8" w:rsidP="000B7706">
      <w:pPr>
        <w:pStyle w:val="ListParagraph"/>
        <w:numPr>
          <w:ilvl w:val="0"/>
          <w:numId w:val="68"/>
        </w:numPr>
        <w:jc w:val="both"/>
        <w:rPr>
          <w:color w:val="FF0000"/>
        </w:rPr>
      </w:pPr>
      <w:r w:rsidRPr="003167C8">
        <w:rPr>
          <w:b/>
          <w:color w:val="FF0000"/>
        </w:rPr>
        <w:t>However, this biases towards CPU intensive jobs</w:t>
      </w:r>
    </w:p>
    <w:p w:rsidR="003167C8" w:rsidRDefault="003167C8" w:rsidP="000B7706">
      <w:pPr>
        <w:pStyle w:val="ListParagraph"/>
        <w:numPr>
          <w:ilvl w:val="0"/>
          <w:numId w:val="68"/>
        </w:numPr>
        <w:jc w:val="both"/>
      </w:pPr>
      <w:r>
        <w:t>Solution</w:t>
      </w:r>
    </w:p>
    <w:p w:rsidR="003167C8" w:rsidRDefault="003167C8" w:rsidP="000B7706">
      <w:pPr>
        <w:pStyle w:val="ListParagraph"/>
        <w:numPr>
          <w:ilvl w:val="1"/>
          <w:numId w:val="68"/>
        </w:numPr>
        <w:jc w:val="both"/>
      </w:pPr>
      <w:r>
        <w:t>Per-process quantum based on usage</w:t>
      </w:r>
    </w:p>
    <w:p w:rsidR="003167C8" w:rsidRDefault="003167C8" w:rsidP="000B7706">
      <w:pPr>
        <w:pStyle w:val="ListParagraph"/>
        <w:numPr>
          <w:ilvl w:val="1"/>
          <w:numId w:val="68"/>
        </w:numPr>
        <w:jc w:val="both"/>
      </w:pPr>
      <w:r>
        <w:lastRenderedPageBreak/>
        <w:t>Or we can just ignore the problem</w:t>
      </w:r>
    </w:p>
    <w:p w:rsidR="003167C8" w:rsidRPr="003167C8" w:rsidRDefault="003167C8" w:rsidP="00D72352">
      <w:pPr>
        <w:jc w:val="both"/>
      </w:pPr>
    </w:p>
    <w:p w:rsidR="003167C8" w:rsidRPr="003167C8" w:rsidRDefault="003167C8" w:rsidP="00D72352">
      <w:pPr>
        <w:jc w:val="both"/>
        <w:rPr>
          <w:color w:val="FF0000"/>
        </w:rPr>
      </w:pPr>
      <w:r>
        <w:rPr>
          <w:b/>
          <w:color w:val="FF0000"/>
        </w:rPr>
        <w:t xml:space="preserve">Starvation: </w:t>
      </w:r>
      <w:r>
        <w:rPr>
          <w:color w:val="FF0000"/>
        </w:rPr>
        <w:t>The biggest problem with static priority systems – a low priority process is not guaranteed to run ever</w:t>
      </w:r>
    </w:p>
    <w:p w:rsidR="003167C8" w:rsidRDefault="003167C8" w:rsidP="00D72352">
      <w:pPr>
        <w:jc w:val="both"/>
        <w:rPr>
          <w:b/>
        </w:rPr>
      </w:pPr>
    </w:p>
    <w:p w:rsidR="00812B15" w:rsidRDefault="00812B15" w:rsidP="00D72352">
      <w:pPr>
        <w:jc w:val="both"/>
        <w:rPr>
          <w:b/>
        </w:rPr>
      </w:pPr>
      <w:r>
        <w:rPr>
          <w:b/>
        </w:rPr>
        <w:t>Dynamic Priority</w:t>
      </w:r>
    </w:p>
    <w:p w:rsidR="003167C8" w:rsidRDefault="003167C8" w:rsidP="000B7706">
      <w:pPr>
        <w:pStyle w:val="ListParagraph"/>
        <w:numPr>
          <w:ilvl w:val="0"/>
          <w:numId w:val="69"/>
        </w:numPr>
        <w:jc w:val="both"/>
      </w:pPr>
      <w:r>
        <w:t>This prevents the starvation problem by using the same scheduling algorithm, but it allows the priorities to change over time.</w:t>
      </w:r>
    </w:p>
    <w:p w:rsidR="003167C8" w:rsidRDefault="003167C8" w:rsidP="000B7706">
      <w:pPr>
        <w:pStyle w:val="ListParagraph"/>
        <w:numPr>
          <w:ilvl w:val="0"/>
          <w:numId w:val="69"/>
        </w:numPr>
        <w:jc w:val="both"/>
      </w:pPr>
      <w:r>
        <w:t>The processes have a static base priority and a dynamic effective priority</w:t>
      </w:r>
    </w:p>
    <w:p w:rsidR="003167C8" w:rsidRDefault="003167C8" w:rsidP="000B7706">
      <w:pPr>
        <w:pStyle w:val="ListParagraph"/>
        <w:numPr>
          <w:ilvl w:val="1"/>
          <w:numId w:val="69"/>
        </w:numPr>
        <w:jc w:val="both"/>
      </w:pPr>
      <w:r>
        <w:t>If the process is starved for some amount of time, we increment the effective priority</w:t>
      </w:r>
    </w:p>
    <w:p w:rsidR="003167C8" w:rsidRDefault="003167C8" w:rsidP="000B7706">
      <w:pPr>
        <w:pStyle w:val="ListParagraph"/>
        <w:numPr>
          <w:ilvl w:val="1"/>
          <w:numId w:val="69"/>
        </w:numPr>
        <w:jc w:val="both"/>
      </w:pPr>
      <w:r>
        <w:t>Once the process runs, we reset the effective priority</w:t>
      </w:r>
    </w:p>
    <w:p w:rsidR="003167C8" w:rsidRDefault="003167C8" w:rsidP="00D72352">
      <w:pPr>
        <w:jc w:val="both"/>
      </w:pPr>
    </w:p>
    <w:p w:rsidR="003167C8" w:rsidRDefault="003167C8" w:rsidP="00D72352">
      <w:pPr>
        <w:jc w:val="both"/>
        <w:rPr>
          <w:b/>
        </w:rPr>
      </w:pPr>
      <w:r>
        <w:rPr>
          <w:b/>
        </w:rPr>
        <w:t>Computed Priority</w:t>
      </w:r>
    </w:p>
    <w:p w:rsidR="003167C8" w:rsidRDefault="003167C8" w:rsidP="000B7706">
      <w:pPr>
        <w:pStyle w:val="ListParagraph"/>
        <w:numPr>
          <w:ilvl w:val="0"/>
          <w:numId w:val="70"/>
        </w:numPr>
        <w:jc w:val="both"/>
      </w:pPr>
      <w:r>
        <w:t>We have timeslots: 0 … t, t+1, …</w:t>
      </w:r>
    </w:p>
    <w:p w:rsidR="003167C8" w:rsidRDefault="003167C8" w:rsidP="000B7706">
      <w:pPr>
        <w:pStyle w:val="ListParagraph"/>
        <w:numPr>
          <w:ilvl w:val="0"/>
          <w:numId w:val="70"/>
        </w:numPr>
        <w:jc w:val="both"/>
      </w:pPr>
      <w:r>
        <w:t>In each timeslot t, measure the CPU usage of process j : u</w:t>
      </w:r>
      <w:r>
        <w:rPr>
          <w:vertAlign w:val="superscript"/>
        </w:rPr>
        <w:t>j</w:t>
      </w:r>
    </w:p>
    <w:p w:rsidR="003167C8" w:rsidRDefault="003167C8" w:rsidP="000B7706">
      <w:pPr>
        <w:pStyle w:val="ListParagraph"/>
        <w:numPr>
          <w:ilvl w:val="0"/>
          <w:numId w:val="70"/>
        </w:numPr>
        <w:jc w:val="both"/>
      </w:pPr>
      <w:r>
        <w:t xml:space="preserve">Priority for process j in slot t + 1 = </w:t>
      </w:r>
    </w:p>
    <w:p w:rsidR="003167C8" w:rsidRDefault="003167C8" w:rsidP="000B7706">
      <w:pPr>
        <w:pStyle w:val="ListParagraph"/>
        <w:numPr>
          <w:ilvl w:val="1"/>
          <w:numId w:val="70"/>
        </w:numPr>
        <w:jc w:val="both"/>
      </w:pPr>
      <w:r>
        <w:t>P</w:t>
      </w:r>
      <w:r>
        <w:rPr>
          <w:vertAlign w:val="superscript"/>
        </w:rPr>
        <w:t>j</w:t>
      </w:r>
      <w:r>
        <w:rPr>
          <w:vertAlign w:val="subscript"/>
        </w:rPr>
        <w:t>t+1</w:t>
      </w:r>
      <w:r>
        <w:t xml:space="preserve"> = f(u</w:t>
      </w:r>
      <w:r>
        <w:rPr>
          <w:vertAlign w:val="subscript"/>
        </w:rPr>
        <w:t>t</w:t>
      </w:r>
      <w:r>
        <w:rPr>
          <w:vertAlign w:val="superscript"/>
        </w:rPr>
        <w:t>j</w:t>
      </w:r>
      <w:r>
        <w:t>, p</w:t>
      </w:r>
      <w:r>
        <w:rPr>
          <w:vertAlign w:val="subscript"/>
        </w:rPr>
        <w:t>t</w:t>
      </w:r>
      <w:r>
        <w:rPr>
          <w:vertAlign w:val="superscript"/>
        </w:rPr>
        <w:t>j</w:t>
      </w:r>
      <w:r>
        <w:t>, u</w:t>
      </w:r>
      <w:r>
        <w:rPr>
          <w:vertAlign w:val="superscript"/>
        </w:rPr>
        <w:t>j</w:t>
      </w:r>
      <w:r>
        <w:rPr>
          <w:vertAlign w:val="subscript"/>
        </w:rPr>
        <w:t xml:space="preserve">t-1, </w:t>
      </w:r>
      <w:r>
        <w:t>p</w:t>
      </w:r>
      <w:r>
        <w:rPr>
          <w:vertAlign w:val="superscript"/>
        </w:rPr>
        <w:t>j</w:t>
      </w:r>
      <w:r>
        <w:rPr>
          <w:vertAlign w:val="subscript"/>
        </w:rPr>
        <w:t>t-1</w:t>
      </w:r>
      <w:r>
        <w:t>, …)</w:t>
      </w:r>
    </w:p>
    <w:p w:rsidR="00E340F4" w:rsidRDefault="00E340F4" w:rsidP="000B7706">
      <w:pPr>
        <w:pStyle w:val="ListParagraph"/>
        <w:numPr>
          <w:ilvl w:val="1"/>
          <w:numId w:val="70"/>
        </w:numPr>
        <w:jc w:val="both"/>
      </w:pPr>
      <w:r>
        <w:t>Eg p</w:t>
      </w:r>
      <w:r>
        <w:rPr>
          <w:vertAlign w:val="superscript"/>
        </w:rPr>
        <w:t>j</w:t>
      </w:r>
      <w:r>
        <w:rPr>
          <w:vertAlign w:val="subscript"/>
        </w:rPr>
        <w:t>t+1</w:t>
      </w:r>
      <w:r>
        <w:t xml:space="preserve"> = ½ p</w:t>
      </w:r>
      <w:r>
        <w:rPr>
          <w:vertAlign w:val="superscript"/>
        </w:rPr>
        <w:t>j</w:t>
      </w:r>
      <w:r>
        <w:rPr>
          <w:vertAlign w:val="subscript"/>
        </w:rPr>
        <w:t>t</w:t>
      </w:r>
      <w:r>
        <w:t xml:space="preserve"> + ku</w:t>
      </w:r>
      <w:r>
        <w:rPr>
          <w:vertAlign w:val="superscript"/>
        </w:rPr>
        <w:t>j</w:t>
      </w:r>
      <w:r>
        <w:rPr>
          <w:vertAlign w:val="subscript"/>
        </w:rPr>
        <w:t>t</w:t>
      </w:r>
    </w:p>
    <w:p w:rsidR="00E340F4" w:rsidRDefault="00E340F4" w:rsidP="000B7706">
      <w:pPr>
        <w:pStyle w:val="ListParagraph"/>
        <w:numPr>
          <w:ilvl w:val="0"/>
          <w:numId w:val="70"/>
        </w:numPr>
        <w:jc w:val="both"/>
      </w:pPr>
      <w:r>
        <w:t>Penalises the CPU bound but supports IO bound</w:t>
      </w:r>
    </w:p>
    <w:p w:rsidR="00E340F4" w:rsidRDefault="00E340F4" w:rsidP="000B7706">
      <w:pPr>
        <w:pStyle w:val="ListParagraph"/>
        <w:numPr>
          <w:ilvl w:val="0"/>
          <w:numId w:val="70"/>
        </w:numPr>
        <w:jc w:val="both"/>
      </w:pPr>
      <w:r>
        <w:t>This was once considered impractical but now such computation is considered entirely acceptable.</w:t>
      </w:r>
    </w:p>
    <w:p w:rsidR="00E340F4" w:rsidRPr="003167C8" w:rsidRDefault="00E340F4" w:rsidP="00D72352">
      <w:pPr>
        <w:pStyle w:val="ListParagraph"/>
        <w:jc w:val="both"/>
      </w:pPr>
    </w:p>
    <w:p w:rsidR="00F103B7" w:rsidRDefault="00F103B7" w:rsidP="00D72352">
      <w:pPr>
        <w:pStyle w:val="Heading2"/>
        <w:jc w:val="both"/>
      </w:pPr>
      <w:bookmarkStart w:id="37" w:name="_Toc510891987"/>
      <w:r>
        <w:t>Memory Management</w:t>
      </w:r>
      <w:bookmarkEnd w:id="37"/>
    </w:p>
    <w:p w:rsidR="00F103B7" w:rsidRDefault="00F103B7" w:rsidP="00D72352">
      <w:pPr>
        <w:pStyle w:val="Heading3"/>
        <w:jc w:val="both"/>
      </w:pPr>
      <w:bookmarkStart w:id="38" w:name="_Toc510891988"/>
      <w:r>
        <w:t>Virtual Addressing</w:t>
      </w:r>
      <w:bookmarkEnd w:id="38"/>
    </w:p>
    <w:p w:rsidR="00E340F4" w:rsidRDefault="00E340F4" w:rsidP="00D72352">
      <w:pPr>
        <w:pStyle w:val="Heading4"/>
        <w:jc w:val="both"/>
      </w:pPr>
      <w:bookmarkStart w:id="39" w:name="_Toc510891989"/>
      <w:r>
        <w:t>Memory Management</w:t>
      </w:r>
      <w:bookmarkEnd w:id="39"/>
    </w:p>
    <w:p w:rsidR="00E340F4" w:rsidRDefault="00E340F4" w:rsidP="00D72352">
      <w:pPr>
        <w:jc w:val="both"/>
        <w:rPr>
          <w:b/>
        </w:rPr>
      </w:pPr>
      <w:r>
        <w:rPr>
          <w:b/>
        </w:rPr>
        <w:t>Concepts</w:t>
      </w:r>
    </w:p>
    <w:p w:rsidR="00E340F4" w:rsidRDefault="00E340F4" w:rsidP="000B7706">
      <w:pPr>
        <w:pStyle w:val="ListParagraph"/>
        <w:numPr>
          <w:ilvl w:val="0"/>
          <w:numId w:val="71"/>
        </w:numPr>
        <w:jc w:val="both"/>
      </w:pPr>
      <w:r>
        <w:t>In a multiprogramming system, we have many processes in memory simultaneously</w:t>
      </w:r>
    </w:p>
    <w:p w:rsidR="00E340F4" w:rsidRDefault="00E340F4" w:rsidP="000B7706">
      <w:pPr>
        <w:pStyle w:val="ListParagraph"/>
        <w:numPr>
          <w:ilvl w:val="0"/>
          <w:numId w:val="71"/>
        </w:numPr>
        <w:jc w:val="both"/>
      </w:pPr>
      <w:r>
        <w:t>Every process needs memory for:</w:t>
      </w:r>
    </w:p>
    <w:p w:rsidR="00E340F4" w:rsidRDefault="00E340F4" w:rsidP="000B7706">
      <w:pPr>
        <w:pStyle w:val="ListParagraph"/>
        <w:numPr>
          <w:ilvl w:val="1"/>
          <w:numId w:val="71"/>
        </w:numPr>
        <w:jc w:val="both"/>
      </w:pPr>
      <w:r>
        <w:t>Instructions</w:t>
      </w:r>
    </w:p>
    <w:p w:rsidR="00E340F4" w:rsidRDefault="00E340F4" w:rsidP="000B7706">
      <w:pPr>
        <w:pStyle w:val="ListParagraph"/>
        <w:numPr>
          <w:ilvl w:val="1"/>
          <w:numId w:val="71"/>
        </w:numPr>
        <w:jc w:val="both"/>
      </w:pPr>
      <w:r>
        <w:t>Static data (in program)</w:t>
      </w:r>
    </w:p>
    <w:p w:rsidR="00E340F4" w:rsidRDefault="00E340F4" w:rsidP="000B7706">
      <w:pPr>
        <w:pStyle w:val="ListParagraph"/>
        <w:numPr>
          <w:ilvl w:val="1"/>
          <w:numId w:val="71"/>
        </w:numPr>
        <w:jc w:val="both"/>
      </w:pPr>
      <w:r>
        <w:t>Dynamic data (heap and stack)</w:t>
      </w:r>
    </w:p>
    <w:p w:rsidR="00E340F4" w:rsidRDefault="00E340F4" w:rsidP="000B7706">
      <w:pPr>
        <w:pStyle w:val="ListParagraph"/>
        <w:numPr>
          <w:ilvl w:val="0"/>
          <w:numId w:val="71"/>
        </w:numPr>
        <w:jc w:val="both"/>
      </w:pPr>
      <w:r>
        <w:t>Also, operations system itself needs memory for instructions and data</w:t>
      </w:r>
    </w:p>
    <w:p w:rsidR="00E340F4" w:rsidRDefault="00E340F4" w:rsidP="000B7706">
      <w:pPr>
        <w:pStyle w:val="ListParagraph"/>
        <w:numPr>
          <w:ilvl w:val="1"/>
          <w:numId w:val="71"/>
        </w:numPr>
        <w:jc w:val="both"/>
      </w:pPr>
      <w:r>
        <w:t>Must share memory between OS and processes</w:t>
      </w:r>
    </w:p>
    <w:p w:rsidR="00E340F4" w:rsidRDefault="00E340F4" w:rsidP="00D72352">
      <w:pPr>
        <w:jc w:val="both"/>
      </w:pPr>
    </w:p>
    <w:p w:rsidR="00E340F4" w:rsidRPr="00E340F4" w:rsidRDefault="00E340F4" w:rsidP="000B7706">
      <w:pPr>
        <w:pStyle w:val="ListParagraph"/>
        <w:numPr>
          <w:ilvl w:val="0"/>
          <w:numId w:val="72"/>
        </w:numPr>
        <w:jc w:val="both"/>
      </w:pPr>
      <w:r>
        <w:rPr>
          <w:b/>
        </w:rPr>
        <w:t>Relocation</w:t>
      </w:r>
    </w:p>
    <w:p w:rsidR="00E340F4" w:rsidRDefault="00E340F4" w:rsidP="000B7706">
      <w:pPr>
        <w:pStyle w:val="ListParagraph"/>
        <w:numPr>
          <w:ilvl w:val="1"/>
          <w:numId w:val="72"/>
        </w:numPr>
        <w:jc w:val="both"/>
      </w:pPr>
      <w:r>
        <w:t>Memory typically shared among processes, so programmer cannot know address that process will occupy at runtime</w:t>
      </w:r>
    </w:p>
    <w:p w:rsidR="00E340F4" w:rsidRDefault="00E340F4" w:rsidP="000B7706">
      <w:pPr>
        <w:pStyle w:val="ListParagraph"/>
        <w:numPr>
          <w:ilvl w:val="1"/>
          <w:numId w:val="72"/>
        </w:numPr>
        <w:jc w:val="both"/>
      </w:pPr>
      <w:r>
        <w:t>May want to swap processes into and out of memory to maximise CPU utilisation</w:t>
      </w:r>
    </w:p>
    <w:p w:rsidR="00CF26F3" w:rsidRDefault="00CF26F3" w:rsidP="000B7706">
      <w:pPr>
        <w:pStyle w:val="ListParagraph"/>
        <w:numPr>
          <w:ilvl w:val="1"/>
          <w:numId w:val="72"/>
        </w:numPr>
        <w:jc w:val="both"/>
      </w:pPr>
      <w:r>
        <w:t>Processes incorporate addressing info (branches, pointers, etc)</w:t>
      </w:r>
    </w:p>
    <w:p w:rsidR="00CF26F3" w:rsidRDefault="00CF26F3" w:rsidP="000B7706">
      <w:pPr>
        <w:pStyle w:val="ListParagraph"/>
        <w:numPr>
          <w:ilvl w:val="1"/>
          <w:numId w:val="72"/>
        </w:numPr>
        <w:jc w:val="both"/>
      </w:pPr>
      <w:r>
        <w:t>OS must manage these references to make sure they are correct</w:t>
      </w:r>
    </w:p>
    <w:p w:rsidR="00CF26F3" w:rsidRPr="00E340F4" w:rsidRDefault="00CF26F3" w:rsidP="000B7706">
      <w:pPr>
        <w:pStyle w:val="ListParagraph"/>
        <w:numPr>
          <w:ilvl w:val="1"/>
          <w:numId w:val="72"/>
        </w:numPr>
        <w:jc w:val="both"/>
      </w:pPr>
      <w:r>
        <w:t>Therefore, need to translate logical to physical addresses.</w:t>
      </w:r>
    </w:p>
    <w:p w:rsidR="00E340F4" w:rsidRPr="00CF26F3" w:rsidRDefault="00E340F4" w:rsidP="000B7706">
      <w:pPr>
        <w:pStyle w:val="ListParagraph"/>
        <w:numPr>
          <w:ilvl w:val="0"/>
          <w:numId w:val="72"/>
        </w:numPr>
        <w:jc w:val="both"/>
      </w:pPr>
      <w:r>
        <w:rPr>
          <w:b/>
        </w:rPr>
        <w:t>Allocation</w:t>
      </w:r>
    </w:p>
    <w:p w:rsidR="00CF26F3" w:rsidRDefault="00CF26F3" w:rsidP="000B7706">
      <w:pPr>
        <w:pStyle w:val="ListParagraph"/>
        <w:numPr>
          <w:ilvl w:val="1"/>
          <w:numId w:val="72"/>
        </w:numPr>
        <w:jc w:val="both"/>
      </w:pPr>
      <w:r>
        <w:t>This is similar to sharing, but also related to relocation</w:t>
      </w:r>
    </w:p>
    <w:p w:rsidR="00CF26F3" w:rsidRPr="00E340F4" w:rsidRDefault="00CF26F3" w:rsidP="000B7706">
      <w:pPr>
        <w:pStyle w:val="ListParagraph"/>
        <w:numPr>
          <w:ilvl w:val="2"/>
          <w:numId w:val="72"/>
        </w:numPr>
        <w:jc w:val="both"/>
      </w:pPr>
      <w:r>
        <w:t>OS may need to choose addresses where things are placed to make linking or relocation easier.</w:t>
      </w:r>
    </w:p>
    <w:p w:rsidR="00E340F4" w:rsidRPr="00CF26F3" w:rsidRDefault="00E340F4" w:rsidP="000B7706">
      <w:pPr>
        <w:pStyle w:val="ListParagraph"/>
        <w:numPr>
          <w:ilvl w:val="0"/>
          <w:numId w:val="72"/>
        </w:numPr>
        <w:jc w:val="both"/>
      </w:pPr>
      <w:r>
        <w:rPr>
          <w:b/>
        </w:rPr>
        <w:lastRenderedPageBreak/>
        <w:t>Protection</w:t>
      </w:r>
    </w:p>
    <w:p w:rsidR="00CF26F3" w:rsidRDefault="00CF26F3" w:rsidP="000B7706">
      <w:pPr>
        <w:pStyle w:val="ListParagraph"/>
        <w:numPr>
          <w:ilvl w:val="1"/>
          <w:numId w:val="72"/>
        </w:numPr>
        <w:jc w:val="both"/>
      </w:pPr>
      <w:r>
        <w:t>Protect one process from others</w:t>
      </w:r>
    </w:p>
    <w:p w:rsidR="00CF26F3" w:rsidRDefault="00CF26F3" w:rsidP="000B7706">
      <w:pPr>
        <w:pStyle w:val="ListParagraph"/>
        <w:numPr>
          <w:ilvl w:val="1"/>
          <w:numId w:val="72"/>
        </w:numPr>
        <w:jc w:val="both"/>
      </w:pPr>
      <w:r>
        <w:t>We may also want sophisticated RWX protection on small memory units</w:t>
      </w:r>
    </w:p>
    <w:p w:rsidR="00CF26F3" w:rsidRDefault="00CF26F3" w:rsidP="000B7706">
      <w:pPr>
        <w:pStyle w:val="ListParagraph"/>
        <w:numPr>
          <w:ilvl w:val="1"/>
          <w:numId w:val="72"/>
        </w:numPr>
        <w:jc w:val="both"/>
      </w:pPr>
      <w:r>
        <w:t>A process should not modify its own code</w:t>
      </w:r>
    </w:p>
    <w:p w:rsidR="00CF26F3" w:rsidRPr="00E340F4" w:rsidRDefault="00CF26F3" w:rsidP="000B7706">
      <w:pPr>
        <w:pStyle w:val="ListParagraph"/>
        <w:numPr>
          <w:ilvl w:val="1"/>
          <w:numId w:val="72"/>
        </w:numPr>
        <w:jc w:val="both"/>
      </w:pPr>
      <w:r>
        <w:t>Dynamically computed addresses (array subscripts) should be checked</w:t>
      </w:r>
    </w:p>
    <w:p w:rsidR="00E340F4" w:rsidRPr="00CF26F3" w:rsidRDefault="00E340F4" w:rsidP="000B7706">
      <w:pPr>
        <w:pStyle w:val="ListParagraph"/>
        <w:numPr>
          <w:ilvl w:val="0"/>
          <w:numId w:val="72"/>
        </w:numPr>
        <w:jc w:val="both"/>
      </w:pPr>
      <w:r>
        <w:rPr>
          <w:b/>
        </w:rPr>
        <w:t>Sharing</w:t>
      </w:r>
    </w:p>
    <w:p w:rsidR="00CF26F3" w:rsidRDefault="00CF26F3" w:rsidP="000B7706">
      <w:pPr>
        <w:pStyle w:val="ListParagraph"/>
        <w:numPr>
          <w:ilvl w:val="1"/>
          <w:numId w:val="72"/>
        </w:numPr>
        <w:jc w:val="both"/>
      </w:pPr>
      <w:r>
        <w:t>If multiple processes execute the same binary, we should keep only one copy</w:t>
      </w:r>
    </w:p>
    <w:p w:rsidR="00CF26F3" w:rsidRDefault="00CF26F3" w:rsidP="000B7706">
      <w:pPr>
        <w:pStyle w:val="ListParagraph"/>
        <w:numPr>
          <w:ilvl w:val="1"/>
          <w:numId w:val="72"/>
        </w:numPr>
        <w:jc w:val="both"/>
      </w:pPr>
      <w:r>
        <w:t>Shipping data around between processes by passing shared data references</w:t>
      </w:r>
    </w:p>
    <w:p w:rsidR="00CF26F3" w:rsidRPr="00E340F4" w:rsidRDefault="00CF26F3" w:rsidP="000B7706">
      <w:pPr>
        <w:pStyle w:val="ListParagraph"/>
        <w:numPr>
          <w:ilvl w:val="1"/>
          <w:numId w:val="72"/>
        </w:numPr>
        <w:jc w:val="both"/>
      </w:pPr>
      <w:r>
        <w:t>Operating on the same data means sharing locks with other processes.</w:t>
      </w:r>
    </w:p>
    <w:p w:rsidR="00E340F4" w:rsidRPr="00CF26F3" w:rsidRDefault="00E340F4" w:rsidP="000B7706">
      <w:pPr>
        <w:pStyle w:val="ListParagraph"/>
        <w:numPr>
          <w:ilvl w:val="0"/>
          <w:numId w:val="72"/>
        </w:numPr>
        <w:jc w:val="both"/>
      </w:pPr>
      <w:r>
        <w:rPr>
          <w:b/>
        </w:rPr>
        <w:t>Logical Organisation</w:t>
      </w:r>
    </w:p>
    <w:p w:rsidR="00CF26F3" w:rsidRDefault="00CF26F3" w:rsidP="000B7706">
      <w:pPr>
        <w:pStyle w:val="ListParagraph"/>
        <w:numPr>
          <w:ilvl w:val="1"/>
          <w:numId w:val="72"/>
        </w:numPr>
        <w:jc w:val="both"/>
      </w:pPr>
      <w:r>
        <w:t>Most physical memory system are linear address spaces from 0 to max</w:t>
      </w:r>
    </w:p>
    <w:p w:rsidR="00CF26F3" w:rsidRDefault="00CF26F3" w:rsidP="000B7706">
      <w:pPr>
        <w:pStyle w:val="ListParagraph"/>
        <w:numPr>
          <w:ilvl w:val="1"/>
          <w:numId w:val="72"/>
        </w:numPr>
        <w:jc w:val="both"/>
      </w:pPr>
      <w:r>
        <w:t>This doesn’t correspond with modular structure of programs – we want segments</w:t>
      </w:r>
    </w:p>
    <w:p w:rsidR="00CF26F3" w:rsidRDefault="00CF26F3" w:rsidP="000B7706">
      <w:pPr>
        <w:pStyle w:val="ListParagraph"/>
        <w:numPr>
          <w:ilvl w:val="1"/>
          <w:numId w:val="72"/>
        </w:numPr>
        <w:jc w:val="both"/>
      </w:pPr>
      <w:r>
        <w:t>Modules can contain modifiable data, or just code</w:t>
      </w:r>
    </w:p>
    <w:p w:rsidR="00CF26F3" w:rsidRDefault="00CF26F3" w:rsidP="000B7706">
      <w:pPr>
        <w:pStyle w:val="ListParagraph"/>
        <w:numPr>
          <w:ilvl w:val="1"/>
          <w:numId w:val="72"/>
        </w:numPr>
        <w:jc w:val="both"/>
      </w:pPr>
      <w:r>
        <w:t>Therefore, it is useful if the OS can deal with modules which can be written and compiled independently.</w:t>
      </w:r>
    </w:p>
    <w:p w:rsidR="00CF26F3" w:rsidRPr="00E340F4" w:rsidRDefault="00CF26F3" w:rsidP="000B7706">
      <w:pPr>
        <w:pStyle w:val="ListParagraph"/>
        <w:numPr>
          <w:ilvl w:val="1"/>
          <w:numId w:val="72"/>
        </w:numPr>
        <w:jc w:val="both"/>
      </w:pPr>
      <w:r>
        <w:t>We can give different modules different protection, therefore easy for user to specify the sharing model.</w:t>
      </w:r>
    </w:p>
    <w:p w:rsidR="00E340F4" w:rsidRPr="00CF26F3" w:rsidRDefault="00E340F4" w:rsidP="000B7706">
      <w:pPr>
        <w:pStyle w:val="ListParagraph"/>
        <w:numPr>
          <w:ilvl w:val="0"/>
          <w:numId w:val="72"/>
        </w:numPr>
        <w:jc w:val="both"/>
      </w:pPr>
      <w:r>
        <w:rPr>
          <w:b/>
        </w:rPr>
        <w:t>Physical Organisation</w:t>
      </w:r>
    </w:p>
    <w:p w:rsidR="00CF26F3" w:rsidRDefault="00CF26F3" w:rsidP="000B7706">
      <w:pPr>
        <w:pStyle w:val="ListParagraph"/>
        <w:numPr>
          <w:ilvl w:val="1"/>
          <w:numId w:val="72"/>
        </w:numPr>
        <w:jc w:val="both"/>
      </w:pPr>
      <w:r>
        <w:rPr>
          <w:b/>
        </w:rPr>
        <w:t xml:space="preserve">Main Memory: </w:t>
      </w:r>
      <w:r>
        <w:t>Single linear address space, volatile, more expensive</w:t>
      </w:r>
    </w:p>
    <w:p w:rsidR="00CF26F3" w:rsidRDefault="00CF26F3" w:rsidP="000B7706">
      <w:pPr>
        <w:pStyle w:val="ListParagraph"/>
        <w:numPr>
          <w:ilvl w:val="1"/>
          <w:numId w:val="72"/>
        </w:numPr>
        <w:jc w:val="both"/>
      </w:pPr>
      <w:r>
        <w:rPr>
          <w:b/>
        </w:rPr>
        <w:t>Secondary Storage:</w:t>
      </w:r>
      <w:r>
        <w:t xml:space="preserve"> cheap, non-volatile, can be arbitrarily </w:t>
      </w:r>
      <w:r w:rsidR="009A3FE2">
        <w:t>structured</w:t>
      </w:r>
    </w:p>
    <w:p w:rsidR="009A3FE2" w:rsidRDefault="009A3FE2" w:rsidP="000B7706">
      <w:pPr>
        <w:pStyle w:val="ListParagraph"/>
        <w:numPr>
          <w:ilvl w:val="1"/>
          <w:numId w:val="72"/>
        </w:numPr>
        <w:jc w:val="both"/>
      </w:pPr>
      <w:r>
        <w:rPr>
          <w:b/>
        </w:rPr>
        <w:t xml:space="preserve">One key OS function </w:t>
      </w:r>
      <w:r>
        <w:t>is to organise flow between main memory and the secondary key (cache)</w:t>
      </w:r>
    </w:p>
    <w:p w:rsidR="009A3FE2" w:rsidRDefault="009A3FE2" w:rsidP="000B7706">
      <w:pPr>
        <w:pStyle w:val="ListParagraph"/>
        <w:numPr>
          <w:ilvl w:val="1"/>
          <w:numId w:val="72"/>
        </w:numPr>
        <w:jc w:val="both"/>
      </w:pPr>
      <w:r>
        <w:t>The programmer may not know how much space will be available.</w:t>
      </w:r>
    </w:p>
    <w:p w:rsidR="009A3FE2" w:rsidRPr="00E340F4" w:rsidRDefault="009A3FE2" w:rsidP="00D72352">
      <w:pPr>
        <w:pStyle w:val="ListParagraph"/>
        <w:ind w:left="1080"/>
        <w:jc w:val="both"/>
      </w:pPr>
    </w:p>
    <w:p w:rsidR="00E340F4" w:rsidRDefault="00E340F4" w:rsidP="00D72352">
      <w:pPr>
        <w:pStyle w:val="Heading4"/>
        <w:jc w:val="both"/>
      </w:pPr>
      <w:bookmarkStart w:id="40" w:name="_Toc510891990"/>
      <w:r>
        <w:t>Address Binding Problem</w:t>
      </w:r>
      <w:bookmarkEnd w:id="40"/>
    </w:p>
    <w:p w:rsidR="009A3FE2" w:rsidRDefault="009A3FE2" w:rsidP="00D72352">
      <w:pPr>
        <w:jc w:val="both"/>
      </w:pPr>
      <w:r>
        <w:t>The address binding problem is the problem that we do not know where in memory to store variables for a piece of code, since we have no idea where in memory, the program itself will be loaded from when we run it. Therefore, by placing it in a specific location, it could be in an area we don’t have access to.</w:t>
      </w:r>
    </w:p>
    <w:p w:rsidR="009A3FE2" w:rsidRDefault="009A3FE2" w:rsidP="00D72352">
      <w:pPr>
        <w:jc w:val="both"/>
      </w:pPr>
    </w:p>
    <w:p w:rsidR="009A3FE2" w:rsidRDefault="009A3FE2" w:rsidP="00D72352">
      <w:pPr>
        <w:jc w:val="both"/>
      </w:pPr>
      <w:r>
        <w:t>This can be done at:</w:t>
      </w:r>
    </w:p>
    <w:p w:rsidR="009A3FE2" w:rsidRDefault="009A3FE2" w:rsidP="000B7706">
      <w:pPr>
        <w:pStyle w:val="ListParagraph"/>
        <w:numPr>
          <w:ilvl w:val="0"/>
          <w:numId w:val="73"/>
        </w:numPr>
        <w:jc w:val="both"/>
      </w:pPr>
      <w:r>
        <w:t>Compile Time</w:t>
      </w:r>
    </w:p>
    <w:p w:rsidR="009A3FE2" w:rsidRDefault="009A3FE2" w:rsidP="000B7706">
      <w:pPr>
        <w:pStyle w:val="ListParagraph"/>
        <w:numPr>
          <w:ilvl w:val="1"/>
          <w:numId w:val="73"/>
        </w:numPr>
        <w:jc w:val="both"/>
      </w:pPr>
      <w:r>
        <w:t>This requires knowledge of the absolute addresses</w:t>
      </w:r>
    </w:p>
    <w:p w:rsidR="009A3FE2" w:rsidRDefault="009A3FE2" w:rsidP="000B7706">
      <w:pPr>
        <w:pStyle w:val="ListParagraph"/>
        <w:numPr>
          <w:ilvl w:val="0"/>
          <w:numId w:val="73"/>
        </w:numPr>
        <w:jc w:val="both"/>
      </w:pPr>
      <w:r>
        <w:t>Load time</w:t>
      </w:r>
    </w:p>
    <w:p w:rsidR="009A3FE2" w:rsidRDefault="009A3FE2" w:rsidP="000B7706">
      <w:pPr>
        <w:pStyle w:val="ListParagraph"/>
        <w:numPr>
          <w:ilvl w:val="1"/>
          <w:numId w:val="73"/>
        </w:numPr>
        <w:jc w:val="both"/>
      </w:pPr>
      <w:r>
        <w:t>Find the position in memory after loading, update the code with the correct addresses</w:t>
      </w:r>
    </w:p>
    <w:p w:rsidR="009A3FE2" w:rsidRDefault="009A3FE2" w:rsidP="000B7706">
      <w:pPr>
        <w:pStyle w:val="ListParagraph"/>
        <w:numPr>
          <w:ilvl w:val="1"/>
          <w:numId w:val="73"/>
        </w:numPr>
        <w:jc w:val="both"/>
      </w:pPr>
      <w:r>
        <w:t>This must be done every time the program is loaded</w:t>
      </w:r>
    </w:p>
    <w:p w:rsidR="009A3FE2" w:rsidRDefault="009A3FE2" w:rsidP="000B7706">
      <w:pPr>
        <w:pStyle w:val="ListParagraph"/>
        <w:numPr>
          <w:ilvl w:val="1"/>
          <w:numId w:val="73"/>
        </w:numPr>
        <w:jc w:val="both"/>
      </w:pPr>
      <w:r>
        <w:t>While okay for embedded systems and bootloaders, harder for actual full-size computers</w:t>
      </w:r>
    </w:p>
    <w:p w:rsidR="009A3FE2" w:rsidRDefault="009A3FE2" w:rsidP="000B7706">
      <w:pPr>
        <w:pStyle w:val="ListParagraph"/>
        <w:numPr>
          <w:ilvl w:val="0"/>
          <w:numId w:val="73"/>
        </w:numPr>
        <w:jc w:val="both"/>
      </w:pPr>
      <w:r>
        <w:t>Run time</w:t>
      </w:r>
    </w:p>
    <w:p w:rsidR="009A3FE2" w:rsidRDefault="00E9138B" w:rsidP="000B7706">
      <w:pPr>
        <w:pStyle w:val="ListParagraph"/>
        <w:numPr>
          <w:ilvl w:val="1"/>
          <w:numId w:val="73"/>
        </w:numPr>
        <w:jc w:val="both"/>
      </w:pPr>
      <w:r>
        <w:t>Get the hardware to automatically translate between program and real addresses</w:t>
      </w:r>
    </w:p>
    <w:p w:rsidR="00E9138B" w:rsidRDefault="00E9138B" w:rsidP="000B7706">
      <w:pPr>
        <w:pStyle w:val="ListParagraph"/>
        <w:numPr>
          <w:ilvl w:val="1"/>
          <w:numId w:val="73"/>
        </w:numPr>
        <w:jc w:val="both"/>
      </w:pPr>
      <w:r>
        <w:t>It requires no changes at all to the program itself</w:t>
      </w:r>
    </w:p>
    <w:p w:rsidR="00E9138B" w:rsidRDefault="00E9138B" w:rsidP="000B7706">
      <w:pPr>
        <w:pStyle w:val="ListParagraph"/>
        <w:numPr>
          <w:ilvl w:val="1"/>
          <w:numId w:val="73"/>
        </w:numPr>
        <w:jc w:val="both"/>
      </w:pPr>
      <w:r>
        <w:t>This is the most popular and flexible scheme, assuming the requisite hardware is included (Memory Management Unit)</w:t>
      </w:r>
    </w:p>
    <w:p w:rsidR="00E9138B" w:rsidRDefault="00E9138B" w:rsidP="00D72352">
      <w:pPr>
        <w:jc w:val="both"/>
      </w:pPr>
    </w:p>
    <w:p w:rsidR="00E9138B" w:rsidRDefault="00E9138B" w:rsidP="00D72352">
      <w:pPr>
        <w:jc w:val="both"/>
      </w:pPr>
      <w:r>
        <w:lastRenderedPageBreak/>
        <w:t>The Mapping of logical to physical addresses is done at run-time by the Memory Management Unit (MMU)</w:t>
      </w:r>
    </w:p>
    <w:p w:rsidR="00E9138B" w:rsidRDefault="00E9138B" w:rsidP="00D72352">
      <w:pPr>
        <w:jc w:val="both"/>
      </w:pPr>
      <w:r w:rsidRPr="00E9138B">
        <w:rPr>
          <w:noProof/>
        </w:rPr>
        <w:drawing>
          <wp:inline distT="0" distB="0" distL="0" distR="0" wp14:anchorId="0691CDFE" wp14:editId="43B5F690">
            <wp:extent cx="3060700" cy="11963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5292" cy="1198160"/>
                    </a:xfrm>
                    <a:prstGeom prst="rect">
                      <a:avLst/>
                    </a:prstGeom>
                  </pic:spPr>
                </pic:pic>
              </a:graphicData>
            </a:graphic>
          </wp:inline>
        </w:drawing>
      </w:r>
    </w:p>
    <w:p w:rsidR="00E9138B" w:rsidRDefault="00E9138B" w:rsidP="000B7706">
      <w:pPr>
        <w:pStyle w:val="ListParagraph"/>
        <w:numPr>
          <w:ilvl w:val="0"/>
          <w:numId w:val="74"/>
        </w:numPr>
        <w:jc w:val="both"/>
      </w:pPr>
      <w:r>
        <w:t>Relocation register holds the value of the base address owned by the process</w:t>
      </w:r>
    </w:p>
    <w:p w:rsidR="00E9138B" w:rsidRDefault="00E9138B" w:rsidP="000B7706">
      <w:pPr>
        <w:pStyle w:val="ListParagraph"/>
        <w:numPr>
          <w:ilvl w:val="0"/>
          <w:numId w:val="74"/>
        </w:numPr>
        <w:jc w:val="both"/>
      </w:pPr>
      <w:r>
        <w:t>Relocation register contents are added to each memory address before it is sent to memory</w:t>
      </w:r>
    </w:p>
    <w:p w:rsidR="00E9138B" w:rsidRPr="00E9138B" w:rsidRDefault="00E9138B" w:rsidP="000B7706">
      <w:pPr>
        <w:pStyle w:val="ListParagraph"/>
        <w:numPr>
          <w:ilvl w:val="0"/>
          <w:numId w:val="74"/>
        </w:numPr>
        <w:jc w:val="both"/>
      </w:pPr>
      <w:r>
        <w:rPr>
          <w:b/>
        </w:rPr>
        <w:t>Example (DOS on 80x86)</w:t>
      </w:r>
    </w:p>
    <w:p w:rsidR="00E9138B" w:rsidRDefault="00E9138B" w:rsidP="000B7706">
      <w:pPr>
        <w:pStyle w:val="ListParagraph"/>
        <w:numPr>
          <w:ilvl w:val="1"/>
          <w:numId w:val="74"/>
        </w:numPr>
        <w:jc w:val="both"/>
      </w:pPr>
      <w:r>
        <w:t>There are 4 relocation registers, the logical address is a tuple (s, o)</w:t>
      </w:r>
    </w:p>
    <w:p w:rsidR="00E9138B" w:rsidRDefault="00E9138B" w:rsidP="000B7706">
      <w:pPr>
        <w:pStyle w:val="ListParagraph"/>
        <w:numPr>
          <w:ilvl w:val="1"/>
          <w:numId w:val="74"/>
        </w:numPr>
        <w:jc w:val="both"/>
      </w:pPr>
      <w:r>
        <w:t>The process never sees physical address – simply manipulates logical addresses</w:t>
      </w:r>
    </w:p>
    <w:p w:rsidR="00E9138B" w:rsidRPr="009A3FE2" w:rsidRDefault="00E9138B" w:rsidP="000B7706">
      <w:pPr>
        <w:pStyle w:val="ListParagraph"/>
        <w:numPr>
          <w:ilvl w:val="0"/>
          <w:numId w:val="74"/>
        </w:numPr>
        <w:jc w:val="both"/>
      </w:pPr>
      <w:r>
        <w:t>The OS has privilege to update relocation register</w:t>
      </w:r>
    </w:p>
    <w:p w:rsidR="00E340F4" w:rsidRDefault="00E340F4" w:rsidP="00D72352">
      <w:pPr>
        <w:pStyle w:val="Heading4"/>
        <w:tabs>
          <w:tab w:val="left" w:pos="2580"/>
        </w:tabs>
        <w:jc w:val="both"/>
      </w:pPr>
      <w:bookmarkStart w:id="41" w:name="_Toc510891991"/>
      <w:r>
        <w:t>Allocation</w:t>
      </w:r>
      <w:bookmarkEnd w:id="41"/>
      <w:r w:rsidR="00E9138B">
        <w:tab/>
      </w:r>
    </w:p>
    <w:p w:rsidR="00E9138B" w:rsidRDefault="00E9138B" w:rsidP="00D72352">
      <w:pPr>
        <w:jc w:val="both"/>
        <w:rPr>
          <w:b/>
        </w:rPr>
      </w:pPr>
      <w:r>
        <w:rPr>
          <w:b/>
        </w:rPr>
        <w:t>Contiguous Allocation</w:t>
      </w:r>
    </w:p>
    <w:p w:rsidR="00E9138B" w:rsidRDefault="00E9138B" w:rsidP="000B7706">
      <w:pPr>
        <w:pStyle w:val="ListParagraph"/>
        <w:numPr>
          <w:ilvl w:val="0"/>
          <w:numId w:val="75"/>
        </w:numPr>
        <w:jc w:val="both"/>
      </w:pPr>
      <w:r>
        <w:t>The OS must typically be in low memory due to the location of interrupt vectors</w:t>
      </w:r>
    </w:p>
    <w:p w:rsidR="00E9138B" w:rsidRDefault="00E9138B" w:rsidP="000B7706">
      <w:pPr>
        <w:pStyle w:val="ListParagraph"/>
        <w:numPr>
          <w:ilvl w:val="0"/>
          <w:numId w:val="75"/>
        </w:numPr>
        <w:jc w:val="both"/>
      </w:pPr>
      <w:r>
        <w:t>The easiest way is to statistically divide memory into multiple fixed size partitions</w:t>
      </w:r>
    </w:p>
    <w:p w:rsidR="00E9138B" w:rsidRDefault="00E9138B" w:rsidP="000B7706">
      <w:pPr>
        <w:pStyle w:val="ListParagraph"/>
        <w:numPr>
          <w:ilvl w:val="1"/>
          <w:numId w:val="75"/>
        </w:numPr>
        <w:jc w:val="both"/>
      </w:pPr>
      <w:r>
        <w:t>Bottom partition contains OS, remainder each contain exactly one process</w:t>
      </w:r>
    </w:p>
    <w:p w:rsidR="00E9138B" w:rsidRDefault="00E9138B" w:rsidP="000B7706">
      <w:pPr>
        <w:pStyle w:val="ListParagraph"/>
        <w:numPr>
          <w:ilvl w:val="0"/>
          <w:numId w:val="75"/>
        </w:numPr>
        <w:jc w:val="both"/>
      </w:pPr>
      <w:r>
        <w:t>When a process terminates its partition becomes available to new processes</w:t>
      </w:r>
    </w:p>
    <w:p w:rsidR="00E9138B" w:rsidRDefault="00E9138B" w:rsidP="000B7706">
      <w:pPr>
        <w:pStyle w:val="ListParagraph"/>
        <w:numPr>
          <w:ilvl w:val="0"/>
          <w:numId w:val="75"/>
        </w:numPr>
        <w:jc w:val="both"/>
      </w:pPr>
      <w:r>
        <w:t>Protection</w:t>
      </w:r>
    </w:p>
    <w:p w:rsidR="00E9138B" w:rsidRDefault="00E9138B" w:rsidP="000B7706">
      <w:pPr>
        <w:pStyle w:val="ListParagraph"/>
        <w:numPr>
          <w:ilvl w:val="1"/>
          <w:numId w:val="75"/>
        </w:numPr>
        <w:jc w:val="both"/>
      </w:pPr>
      <w:r>
        <w:t>Base and limit registers in MMU</w:t>
      </w:r>
    </w:p>
    <w:p w:rsidR="00E9138B" w:rsidRDefault="00E9138B" w:rsidP="000B7706">
      <w:pPr>
        <w:pStyle w:val="ListParagraph"/>
        <w:numPr>
          <w:ilvl w:val="1"/>
          <w:numId w:val="75"/>
        </w:numPr>
        <w:jc w:val="both"/>
      </w:pPr>
      <w:r>
        <w:t>Update values when a new process is scheduled</w:t>
      </w:r>
    </w:p>
    <w:p w:rsidR="00E9138B" w:rsidRDefault="00E9138B" w:rsidP="00D72352">
      <w:pPr>
        <w:jc w:val="both"/>
      </w:pPr>
    </w:p>
    <w:p w:rsidR="00E9138B" w:rsidRDefault="00E9138B" w:rsidP="00D72352">
      <w:pPr>
        <w:jc w:val="both"/>
        <w:rPr>
          <w:b/>
        </w:rPr>
      </w:pPr>
      <w:r>
        <w:rPr>
          <w:b/>
        </w:rPr>
        <w:t>Static Multiprogramming</w:t>
      </w:r>
    </w:p>
    <w:p w:rsidR="00E9138B" w:rsidRPr="00E9138B" w:rsidRDefault="00E9138B" w:rsidP="000B7706">
      <w:pPr>
        <w:pStyle w:val="ListParagraph"/>
        <w:numPr>
          <w:ilvl w:val="0"/>
          <w:numId w:val="76"/>
        </w:numPr>
        <w:jc w:val="both"/>
        <w:rPr>
          <w:b/>
        </w:rPr>
      </w:pPr>
      <w:r>
        <w:t>Partition memory when installing the OS and allocate pieces to different job queues</w:t>
      </w:r>
    </w:p>
    <w:p w:rsidR="00E9138B" w:rsidRPr="00E9138B" w:rsidRDefault="00E9138B" w:rsidP="000B7706">
      <w:pPr>
        <w:pStyle w:val="ListParagraph"/>
        <w:numPr>
          <w:ilvl w:val="0"/>
          <w:numId w:val="76"/>
        </w:numPr>
        <w:jc w:val="both"/>
        <w:rPr>
          <w:b/>
        </w:rPr>
      </w:pPr>
      <w:r>
        <w:t>We associate jobs to a job queue according to size</w:t>
      </w:r>
    </w:p>
    <w:p w:rsidR="00E9138B" w:rsidRPr="00E9138B" w:rsidRDefault="00E9138B" w:rsidP="000B7706">
      <w:pPr>
        <w:pStyle w:val="ListParagraph"/>
        <w:numPr>
          <w:ilvl w:val="0"/>
          <w:numId w:val="76"/>
        </w:numPr>
        <w:jc w:val="both"/>
        <w:rPr>
          <w:b/>
        </w:rPr>
      </w:pPr>
      <w:r>
        <w:t>We swap the job back to disk when</w:t>
      </w:r>
    </w:p>
    <w:p w:rsidR="00E9138B" w:rsidRPr="00E9138B" w:rsidRDefault="00E9138B" w:rsidP="000B7706">
      <w:pPr>
        <w:pStyle w:val="ListParagraph"/>
        <w:numPr>
          <w:ilvl w:val="1"/>
          <w:numId w:val="76"/>
        </w:numPr>
        <w:jc w:val="both"/>
        <w:rPr>
          <w:b/>
        </w:rPr>
      </w:pPr>
      <w:r>
        <w:t>It is blocked on IO (assuming IO is slower than the backing store)</w:t>
      </w:r>
    </w:p>
    <w:p w:rsidR="00E9138B" w:rsidRPr="00E90CE3" w:rsidRDefault="00E90CE3" w:rsidP="000B7706">
      <w:pPr>
        <w:pStyle w:val="ListParagraph"/>
        <w:numPr>
          <w:ilvl w:val="1"/>
          <w:numId w:val="76"/>
        </w:numPr>
        <w:jc w:val="both"/>
        <w:rPr>
          <w:b/>
        </w:rPr>
      </w:pPr>
      <w:r>
        <w:t>Time sliced</w:t>
      </w:r>
    </w:p>
    <w:p w:rsidR="00E90CE3" w:rsidRPr="00E90CE3" w:rsidRDefault="00E90CE3" w:rsidP="000B7706">
      <w:pPr>
        <w:pStyle w:val="ListParagraph"/>
        <w:numPr>
          <w:ilvl w:val="0"/>
          <w:numId w:val="76"/>
        </w:numPr>
        <w:jc w:val="both"/>
        <w:rPr>
          <w:b/>
        </w:rPr>
      </w:pPr>
      <w:r>
        <w:t>Run job from another queue while swapping jobs</w:t>
      </w:r>
    </w:p>
    <w:p w:rsidR="00E90CE3" w:rsidRPr="00E90CE3" w:rsidRDefault="00E90CE3" w:rsidP="000B7706">
      <w:pPr>
        <w:pStyle w:val="ListParagraph"/>
        <w:numPr>
          <w:ilvl w:val="0"/>
          <w:numId w:val="76"/>
        </w:numPr>
        <w:jc w:val="both"/>
        <w:rPr>
          <w:b/>
        </w:rPr>
      </w:pPr>
      <w:r>
        <w:t xml:space="preserve">Problems: Fragmentation! </w:t>
      </w:r>
    </w:p>
    <w:p w:rsidR="00E90CE3" w:rsidRDefault="00E90CE3" w:rsidP="00D72352">
      <w:pPr>
        <w:jc w:val="both"/>
        <w:rPr>
          <w:b/>
        </w:rPr>
      </w:pPr>
    </w:p>
    <w:p w:rsidR="00E90CE3" w:rsidRDefault="00E90CE3" w:rsidP="00D72352">
      <w:pPr>
        <w:jc w:val="both"/>
        <w:rPr>
          <w:b/>
        </w:rPr>
      </w:pPr>
      <w:r>
        <w:rPr>
          <w:b/>
        </w:rPr>
        <w:t>Dynamic Partitioning</w:t>
      </w:r>
    </w:p>
    <w:p w:rsidR="00E90CE3" w:rsidRDefault="00E90CE3" w:rsidP="000B7706">
      <w:pPr>
        <w:pStyle w:val="ListParagraph"/>
        <w:numPr>
          <w:ilvl w:val="0"/>
          <w:numId w:val="77"/>
        </w:numPr>
        <w:jc w:val="both"/>
      </w:pPr>
      <w:r>
        <w:t xml:space="preserve">This gives us more flexibility if we allow the partition sizes to be dynamically </w:t>
      </w:r>
      <w:r w:rsidR="000414B3">
        <w:t>chosen</w:t>
      </w:r>
    </w:p>
    <w:p w:rsidR="00E90CE3" w:rsidRDefault="00E90CE3" w:rsidP="000B7706">
      <w:pPr>
        <w:pStyle w:val="ListParagraph"/>
        <w:numPr>
          <w:ilvl w:val="0"/>
          <w:numId w:val="77"/>
        </w:numPr>
        <w:jc w:val="both"/>
      </w:pPr>
      <w:r>
        <w:t>The OS keeps track of which areas of memory are available and which are used</w:t>
      </w:r>
    </w:p>
    <w:p w:rsidR="00E90CE3" w:rsidRDefault="00E90CE3" w:rsidP="000B7706">
      <w:pPr>
        <w:pStyle w:val="ListParagraph"/>
        <w:numPr>
          <w:ilvl w:val="1"/>
          <w:numId w:val="77"/>
        </w:numPr>
        <w:jc w:val="both"/>
      </w:pPr>
      <w:r>
        <w:t>Linked Lists</w:t>
      </w:r>
    </w:p>
    <w:p w:rsidR="00E90CE3" w:rsidRDefault="00E90CE3" w:rsidP="000B7706">
      <w:pPr>
        <w:pStyle w:val="ListParagraph"/>
        <w:numPr>
          <w:ilvl w:val="0"/>
          <w:numId w:val="77"/>
        </w:numPr>
        <w:jc w:val="both"/>
      </w:pPr>
      <w:r>
        <w:t>For a new process, the OS looks for a hole large enough to fit it</w:t>
      </w:r>
    </w:p>
    <w:p w:rsidR="00E90CE3" w:rsidRDefault="00E90CE3" w:rsidP="000B7706">
      <w:pPr>
        <w:pStyle w:val="ListParagraph"/>
        <w:numPr>
          <w:ilvl w:val="1"/>
          <w:numId w:val="77"/>
        </w:numPr>
        <w:jc w:val="both"/>
      </w:pPr>
      <w:r>
        <w:t>1) First Fit</w:t>
      </w:r>
    </w:p>
    <w:p w:rsidR="00E90CE3" w:rsidRDefault="00E90CE3" w:rsidP="000B7706">
      <w:pPr>
        <w:pStyle w:val="ListParagraph"/>
        <w:numPr>
          <w:ilvl w:val="2"/>
          <w:numId w:val="77"/>
        </w:numPr>
        <w:jc w:val="both"/>
      </w:pPr>
      <w:r>
        <w:t>Stop searching list as soon as a big enough hole is found</w:t>
      </w:r>
    </w:p>
    <w:p w:rsidR="00E90CE3" w:rsidRDefault="00E90CE3" w:rsidP="000B7706">
      <w:pPr>
        <w:pStyle w:val="ListParagraph"/>
        <w:numPr>
          <w:ilvl w:val="1"/>
          <w:numId w:val="77"/>
        </w:numPr>
        <w:jc w:val="both"/>
      </w:pPr>
      <w:r>
        <w:t>2) Best Fit</w:t>
      </w:r>
    </w:p>
    <w:p w:rsidR="00E90CE3" w:rsidRDefault="00E90CE3" w:rsidP="000B7706">
      <w:pPr>
        <w:pStyle w:val="ListParagraph"/>
        <w:numPr>
          <w:ilvl w:val="2"/>
          <w:numId w:val="77"/>
        </w:numPr>
        <w:jc w:val="both"/>
      </w:pPr>
      <w:r>
        <w:t>Search entire list to find best fitting hole</w:t>
      </w:r>
    </w:p>
    <w:p w:rsidR="00E90CE3" w:rsidRDefault="00E90CE3" w:rsidP="000B7706">
      <w:pPr>
        <w:pStyle w:val="ListParagraph"/>
        <w:numPr>
          <w:ilvl w:val="1"/>
          <w:numId w:val="77"/>
        </w:numPr>
        <w:jc w:val="both"/>
      </w:pPr>
      <w:r>
        <w:t>3) Worst Fit</w:t>
      </w:r>
    </w:p>
    <w:p w:rsidR="00E90CE3" w:rsidRDefault="00E90CE3" w:rsidP="000B7706">
      <w:pPr>
        <w:pStyle w:val="ListParagraph"/>
        <w:numPr>
          <w:ilvl w:val="2"/>
          <w:numId w:val="77"/>
        </w:numPr>
        <w:jc w:val="both"/>
      </w:pPr>
      <w:r>
        <w:t>Allocate largest hole</w:t>
      </w:r>
    </w:p>
    <w:p w:rsidR="00E90CE3" w:rsidRDefault="00E90CE3" w:rsidP="000B7706">
      <w:pPr>
        <w:pStyle w:val="ListParagraph"/>
        <w:numPr>
          <w:ilvl w:val="1"/>
          <w:numId w:val="77"/>
        </w:numPr>
        <w:jc w:val="both"/>
      </w:pPr>
      <w:r>
        <w:lastRenderedPageBreak/>
        <w:t>First and Best perform best in terms of time and space utilisation (though typically for N allocated blocks, we have another 0.5N in wasted fit using first fit)</w:t>
      </w:r>
      <w:r>
        <w:rPr>
          <w:i/>
        </w:rPr>
        <w:t xml:space="preserve"> </w:t>
      </w:r>
    </w:p>
    <w:p w:rsidR="00E90CE3" w:rsidRDefault="00E90CE3" w:rsidP="000B7706">
      <w:pPr>
        <w:pStyle w:val="ListParagraph"/>
        <w:numPr>
          <w:ilvl w:val="2"/>
          <w:numId w:val="77"/>
        </w:numPr>
        <w:jc w:val="both"/>
      </w:pPr>
      <w:r>
        <w:t>Which is better depends on the pattern of process swapping</w:t>
      </w:r>
    </w:p>
    <w:p w:rsidR="00E90CE3" w:rsidRDefault="00E90CE3" w:rsidP="000B7706">
      <w:pPr>
        <w:pStyle w:val="ListParagraph"/>
        <w:numPr>
          <w:ilvl w:val="2"/>
          <w:numId w:val="77"/>
        </w:numPr>
        <w:jc w:val="both"/>
      </w:pPr>
      <w:r>
        <w:t>We can use the buddy system to make allocation easier</w:t>
      </w:r>
    </w:p>
    <w:p w:rsidR="00E90CE3" w:rsidRDefault="00E90CE3" w:rsidP="000B7706">
      <w:pPr>
        <w:pStyle w:val="ListParagraph"/>
        <w:numPr>
          <w:ilvl w:val="3"/>
          <w:numId w:val="77"/>
        </w:numPr>
        <w:jc w:val="both"/>
      </w:pPr>
      <w:r>
        <w:t>Various forms of the buddy system</w:t>
      </w:r>
    </w:p>
    <w:p w:rsidR="00CA682A" w:rsidRDefault="00CA682A" w:rsidP="000B7706">
      <w:pPr>
        <w:pStyle w:val="ListParagraph"/>
        <w:numPr>
          <w:ilvl w:val="3"/>
          <w:numId w:val="77"/>
        </w:numPr>
        <w:jc w:val="both"/>
      </w:pPr>
      <w:r>
        <w:t>Initially, treat entire free space as a single block</w:t>
      </w:r>
    </w:p>
    <w:p w:rsidR="00CA682A" w:rsidRDefault="00CA682A" w:rsidP="000B7706">
      <w:pPr>
        <w:pStyle w:val="ListParagraph"/>
        <w:numPr>
          <w:ilvl w:val="3"/>
          <w:numId w:val="77"/>
        </w:numPr>
        <w:jc w:val="both"/>
      </w:pPr>
      <w:r>
        <w:t>When request is made, if its size is greater than half the block, then the entire block is allocated. Otherwise, the block is split into two equal companion buddies. If the size of the request is greater than half of one of the buddies then allocate to it, etc.</w:t>
      </w:r>
    </w:p>
    <w:p w:rsidR="00CA682A" w:rsidRDefault="00CA682A" w:rsidP="000B7706">
      <w:pPr>
        <w:pStyle w:val="ListParagraph"/>
        <w:numPr>
          <w:ilvl w:val="3"/>
          <w:numId w:val="77"/>
        </w:numPr>
        <w:jc w:val="both"/>
      </w:pPr>
      <w:r>
        <w:t>When a process terminates, the buddy block that was allocated to it is freed.</w:t>
      </w:r>
    </w:p>
    <w:p w:rsidR="00CA682A" w:rsidRDefault="00CA682A" w:rsidP="000B7706">
      <w:pPr>
        <w:pStyle w:val="ListParagraph"/>
        <w:numPr>
          <w:ilvl w:val="3"/>
          <w:numId w:val="77"/>
        </w:numPr>
        <w:jc w:val="both"/>
      </w:pPr>
      <w:r>
        <w:t>Try to merge it with a companion buddy in order to form a larger free block.</w:t>
      </w:r>
    </w:p>
    <w:p w:rsidR="00E90CE3" w:rsidRDefault="00E90CE3" w:rsidP="000B7706">
      <w:pPr>
        <w:pStyle w:val="ListParagraph"/>
        <w:numPr>
          <w:ilvl w:val="2"/>
          <w:numId w:val="77"/>
        </w:numPr>
        <w:jc w:val="both"/>
      </w:pPr>
      <w:r>
        <w:t>When process terminates its memory returns onto the free list, coalescing holes wherever appropriate.</w:t>
      </w:r>
    </w:p>
    <w:p w:rsidR="00CA682A" w:rsidRDefault="00CA682A" w:rsidP="00D72352">
      <w:pPr>
        <w:jc w:val="both"/>
        <w:rPr>
          <w:b/>
        </w:rPr>
      </w:pPr>
    </w:p>
    <w:p w:rsidR="00CA682A" w:rsidRPr="00CA682A" w:rsidRDefault="00CA682A" w:rsidP="00D72352">
      <w:pPr>
        <w:jc w:val="both"/>
        <w:rPr>
          <w:b/>
        </w:rPr>
      </w:pPr>
      <w:r w:rsidRPr="00CA682A">
        <w:rPr>
          <w:b/>
        </w:rPr>
        <w:t>External Fragmentation</w:t>
      </w:r>
    </w:p>
    <w:p w:rsidR="00CA682A" w:rsidRDefault="00CA682A" w:rsidP="00D72352">
      <w:pPr>
        <w:pStyle w:val="ListParagraph"/>
        <w:ind w:left="0"/>
        <w:jc w:val="both"/>
        <w:rPr>
          <w:b/>
        </w:rPr>
      </w:pPr>
      <w:r w:rsidRPr="00CA682A">
        <w:rPr>
          <w:b/>
          <w:noProof/>
        </w:rPr>
        <w:drawing>
          <wp:inline distT="0" distB="0" distL="0" distR="0" wp14:anchorId="6518C339" wp14:editId="48884918">
            <wp:extent cx="2767988" cy="17145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0899" cy="1716303"/>
                    </a:xfrm>
                    <a:prstGeom prst="rect">
                      <a:avLst/>
                    </a:prstGeom>
                  </pic:spPr>
                </pic:pic>
              </a:graphicData>
            </a:graphic>
          </wp:inline>
        </w:drawing>
      </w:r>
    </w:p>
    <w:p w:rsidR="00CA682A" w:rsidRPr="00CA682A" w:rsidRDefault="00CA682A" w:rsidP="000B7706">
      <w:pPr>
        <w:pStyle w:val="ListParagraph"/>
        <w:numPr>
          <w:ilvl w:val="0"/>
          <w:numId w:val="78"/>
        </w:numPr>
        <w:jc w:val="both"/>
        <w:rPr>
          <w:b/>
        </w:rPr>
      </w:pPr>
      <w:r>
        <w:t>As processes are loaded, they leave little fragments which may not be used.</w:t>
      </w:r>
    </w:p>
    <w:p w:rsidR="00CA682A" w:rsidRPr="00CA682A" w:rsidRDefault="00CA682A" w:rsidP="000B7706">
      <w:pPr>
        <w:pStyle w:val="ListParagraph"/>
        <w:numPr>
          <w:ilvl w:val="0"/>
          <w:numId w:val="78"/>
        </w:numPr>
        <w:jc w:val="both"/>
        <w:rPr>
          <w:b/>
        </w:rPr>
      </w:pPr>
      <w:r>
        <w:t>We can eventually block due to insufficient memory to swap in.</w:t>
      </w:r>
    </w:p>
    <w:p w:rsidR="00CA682A" w:rsidRPr="00CA682A" w:rsidRDefault="00CA682A" w:rsidP="000B7706">
      <w:pPr>
        <w:pStyle w:val="ListParagraph"/>
        <w:numPr>
          <w:ilvl w:val="0"/>
          <w:numId w:val="78"/>
        </w:numPr>
        <w:jc w:val="both"/>
        <w:rPr>
          <w:b/>
        </w:rPr>
      </w:pPr>
      <w:r>
        <w:t>Exists when the total available memory is sufficient for a request – but is unusable as it is split into many holes.</w:t>
      </w:r>
    </w:p>
    <w:p w:rsidR="00CA682A" w:rsidRPr="00CA682A" w:rsidRDefault="00CA682A" w:rsidP="000B7706">
      <w:pPr>
        <w:pStyle w:val="ListParagraph"/>
        <w:numPr>
          <w:ilvl w:val="0"/>
          <w:numId w:val="78"/>
        </w:numPr>
        <w:jc w:val="both"/>
        <w:rPr>
          <w:b/>
        </w:rPr>
      </w:pPr>
      <w:r>
        <w:t>We can also have problems with tiny holes when keeping track of holes costs more memory than the hole.</w:t>
      </w:r>
    </w:p>
    <w:p w:rsidR="00CA682A" w:rsidRDefault="00CA682A" w:rsidP="000B7706">
      <w:pPr>
        <w:pStyle w:val="ListParagraph"/>
        <w:numPr>
          <w:ilvl w:val="0"/>
          <w:numId w:val="78"/>
        </w:numPr>
        <w:jc w:val="both"/>
        <w:rPr>
          <w:b/>
        </w:rPr>
      </w:pPr>
      <w:r>
        <w:rPr>
          <w:b/>
        </w:rPr>
        <w:t>Compaction</w:t>
      </w:r>
    </w:p>
    <w:p w:rsidR="00CA682A" w:rsidRPr="00CA682A" w:rsidRDefault="00CA682A" w:rsidP="000B7706">
      <w:pPr>
        <w:pStyle w:val="ListParagraph"/>
        <w:numPr>
          <w:ilvl w:val="1"/>
          <w:numId w:val="78"/>
        </w:numPr>
        <w:jc w:val="both"/>
        <w:rPr>
          <w:b/>
        </w:rPr>
      </w:pPr>
      <w:r>
        <w:t>Remove the holes</w:t>
      </w:r>
    </w:p>
    <w:p w:rsidR="00CA682A" w:rsidRPr="00CA682A" w:rsidRDefault="00CA682A" w:rsidP="000B7706">
      <w:pPr>
        <w:pStyle w:val="ListParagraph"/>
        <w:numPr>
          <w:ilvl w:val="1"/>
          <w:numId w:val="78"/>
        </w:numPr>
        <w:jc w:val="both"/>
        <w:rPr>
          <w:b/>
        </w:rPr>
      </w:pPr>
      <w:r>
        <w:t>Choosing the optimal strategy is hard, we note that:</w:t>
      </w:r>
    </w:p>
    <w:p w:rsidR="00CA682A" w:rsidRPr="00CA682A" w:rsidRDefault="00CA682A" w:rsidP="000B7706">
      <w:pPr>
        <w:pStyle w:val="ListParagraph"/>
        <w:numPr>
          <w:ilvl w:val="2"/>
          <w:numId w:val="78"/>
        </w:numPr>
        <w:jc w:val="both"/>
        <w:rPr>
          <w:b/>
        </w:rPr>
      </w:pPr>
      <w:r>
        <w:t>1) Requires run-time reallocation</w:t>
      </w:r>
    </w:p>
    <w:p w:rsidR="00CA682A" w:rsidRPr="00CA682A" w:rsidRDefault="00CA682A" w:rsidP="000B7706">
      <w:pPr>
        <w:pStyle w:val="ListParagraph"/>
        <w:numPr>
          <w:ilvl w:val="2"/>
          <w:numId w:val="78"/>
        </w:numPr>
        <w:jc w:val="both"/>
        <w:rPr>
          <w:b/>
        </w:rPr>
      </w:pPr>
      <w:r>
        <w:t>2) Can be done more efficiently when the process is moved into memory from a swap, so specific compaction is generally avoided.</w:t>
      </w:r>
    </w:p>
    <w:p w:rsidR="00CA682A" w:rsidRPr="00CA682A" w:rsidRDefault="00CA682A" w:rsidP="000B7706">
      <w:pPr>
        <w:pStyle w:val="ListParagraph"/>
        <w:numPr>
          <w:ilvl w:val="2"/>
          <w:numId w:val="78"/>
        </w:numPr>
        <w:jc w:val="both"/>
        <w:rPr>
          <w:b/>
        </w:rPr>
      </w:pPr>
      <w:r>
        <w:t>3) Some machines used to have hardware support.</w:t>
      </w:r>
    </w:p>
    <w:p w:rsidR="00CA682A" w:rsidRPr="005E01D2" w:rsidRDefault="00CA682A" w:rsidP="000B7706">
      <w:pPr>
        <w:pStyle w:val="ListParagraph"/>
        <w:numPr>
          <w:ilvl w:val="1"/>
          <w:numId w:val="78"/>
        </w:numPr>
        <w:jc w:val="both"/>
        <w:rPr>
          <w:b/>
        </w:rPr>
      </w:pPr>
      <w:r>
        <w:t xml:space="preserve">We can also get fragmentation in the backing store, but </w:t>
      </w:r>
      <w:r w:rsidR="005E01D2">
        <w:t>in this case, compaction is not really viable.</w:t>
      </w:r>
    </w:p>
    <w:p w:rsidR="005E01D2" w:rsidRPr="00CA682A" w:rsidRDefault="005E01D2" w:rsidP="00D72352">
      <w:pPr>
        <w:pStyle w:val="ListParagraph"/>
        <w:ind w:left="1080"/>
        <w:jc w:val="both"/>
        <w:rPr>
          <w:b/>
        </w:rPr>
      </w:pPr>
    </w:p>
    <w:p w:rsidR="00F103B7" w:rsidRDefault="00F103B7" w:rsidP="00D72352">
      <w:pPr>
        <w:pStyle w:val="Heading3"/>
        <w:jc w:val="both"/>
      </w:pPr>
      <w:bookmarkStart w:id="42" w:name="_Toc510891992"/>
      <w:r>
        <w:lastRenderedPageBreak/>
        <w:t>Paging</w:t>
      </w:r>
      <w:bookmarkEnd w:id="42"/>
    </w:p>
    <w:p w:rsidR="005E01D2" w:rsidRDefault="005E01D2" w:rsidP="00D72352">
      <w:pPr>
        <w:pStyle w:val="Heading4"/>
        <w:jc w:val="both"/>
      </w:pPr>
      <w:bookmarkStart w:id="43" w:name="_Toc510891993"/>
      <w:r>
        <w:t>Paged Virtual Memory</w:t>
      </w:r>
      <w:bookmarkEnd w:id="43"/>
    </w:p>
    <w:p w:rsidR="005E01D2" w:rsidRDefault="005E01D2" w:rsidP="00D72352">
      <w:pPr>
        <w:jc w:val="both"/>
      </w:pPr>
      <w:r w:rsidRPr="005E01D2">
        <w:rPr>
          <w:noProof/>
        </w:rPr>
        <w:drawing>
          <wp:inline distT="0" distB="0" distL="0" distR="0" wp14:anchorId="519B3F60" wp14:editId="303442F7">
            <wp:extent cx="3697432" cy="160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0109" cy="1601359"/>
                    </a:xfrm>
                    <a:prstGeom prst="rect">
                      <a:avLst/>
                    </a:prstGeom>
                  </pic:spPr>
                </pic:pic>
              </a:graphicData>
            </a:graphic>
          </wp:inline>
        </w:drawing>
      </w:r>
    </w:p>
    <w:p w:rsidR="005E01D2" w:rsidRDefault="005E01D2" w:rsidP="00D72352">
      <w:pPr>
        <w:jc w:val="both"/>
      </w:pPr>
      <w:r>
        <w:t>Another solution is to allow a process to exist in non-contiguous memory. In order to do this, we:</w:t>
      </w:r>
    </w:p>
    <w:p w:rsidR="005E01D2" w:rsidRDefault="005E01D2" w:rsidP="000B7706">
      <w:pPr>
        <w:pStyle w:val="ListParagraph"/>
        <w:numPr>
          <w:ilvl w:val="0"/>
          <w:numId w:val="79"/>
        </w:numPr>
        <w:jc w:val="both"/>
      </w:pPr>
      <w:r>
        <w:t>Divide physical memory into frames (small fixed-size blocks)</w:t>
      </w:r>
    </w:p>
    <w:p w:rsidR="005E01D2" w:rsidRDefault="005E01D2" w:rsidP="000B7706">
      <w:pPr>
        <w:pStyle w:val="ListParagraph"/>
        <w:numPr>
          <w:ilvl w:val="0"/>
          <w:numId w:val="79"/>
        </w:numPr>
        <w:jc w:val="both"/>
      </w:pPr>
      <w:r>
        <w:t>Divide logical memory into pages (blocks of the same size – generally 4kB)</w:t>
      </w:r>
    </w:p>
    <w:p w:rsidR="005E01D2" w:rsidRDefault="005E01D2" w:rsidP="000B7706">
      <w:pPr>
        <w:pStyle w:val="ListParagraph"/>
        <w:numPr>
          <w:ilvl w:val="0"/>
          <w:numId w:val="79"/>
        </w:numPr>
        <w:jc w:val="both"/>
      </w:pPr>
      <w:r>
        <w:t>Each CPU-generated address is a page number with an offset</w:t>
      </w:r>
    </w:p>
    <w:p w:rsidR="005E01D2" w:rsidRDefault="005E01D2" w:rsidP="000B7706">
      <w:pPr>
        <w:pStyle w:val="ListParagraph"/>
        <w:numPr>
          <w:ilvl w:val="0"/>
          <w:numId w:val="79"/>
        </w:numPr>
        <w:jc w:val="both"/>
      </w:pPr>
      <w:r>
        <w:t>A Page Table contains an associated frame number f</w:t>
      </w:r>
    </w:p>
    <w:p w:rsidR="005B35CD" w:rsidRDefault="005B35CD" w:rsidP="000B7706">
      <w:pPr>
        <w:pStyle w:val="ListParagraph"/>
        <w:numPr>
          <w:ilvl w:val="1"/>
          <w:numId w:val="79"/>
        </w:numPr>
        <w:jc w:val="both"/>
      </w:pPr>
      <w:r>
        <w:t>Usually have |p| &gt;&gt; |f| so also record whether the mapping valid</w:t>
      </w:r>
    </w:p>
    <w:p w:rsidR="005B35CD" w:rsidRDefault="005B35CD" w:rsidP="00D72352">
      <w:pPr>
        <w:jc w:val="both"/>
      </w:pPr>
    </w:p>
    <w:p w:rsidR="005B35CD" w:rsidRDefault="005B35CD" w:rsidP="00D72352">
      <w:pPr>
        <w:jc w:val="both"/>
        <w:rPr>
          <w:b/>
        </w:rPr>
      </w:pPr>
      <w:r>
        <w:rPr>
          <w:b/>
        </w:rPr>
        <w:t>Paging Pros and Cons</w:t>
      </w:r>
    </w:p>
    <w:p w:rsidR="005B35CD" w:rsidRDefault="005B35CD" w:rsidP="00D72352">
      <w:pPr>
        <w:jc w:val="both"/>
        <w:rPr>
          <w:b/>
        </w:rPr>
      </w:pPr>
      <w:r w:rsidRPr="005B35CD">
        <w:rPr>
          <w:b/>
          <w:noProof/>
        </w:rPr>
        <w:drawing>
          <wp:inline distT="0" distB="0" distL="0" distR="0" wp14:anchorId="1B9E818F" wp14:editId="7FB3F83E">
            <wp:extent cx="2790092" cy="8636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3641" cy="864698"/>
                    </a:xfrm>
                    <a:prstGeom prst="rect">
                      <a:avLst/>
                    </a:prstGeom>
                  </pic:spPr>
                </pic:pic>
              </a:graphicData>
            </a:graphic>
          </wp:inline>
        </w:drawing>
      </w:r>
    </w:p>
    <w:p w:rsidR="005B35CD" w:rsidRPr="005B35CD" w:rsidRDefault="005B35CD" w:rsidP="000B7706">
      <w:pPr>
        <w:pStyle w:val="ListParagraph"/>
        <w:numPr>
          <w:ilvl w:val="0"/>
          <w:numId w:val="80"/>
        </w:numPr>
        <w:jc w:val="both"/>
        <w:rPr>
          <w:b/>
        </w:rPr>
      </w:pPr>
      <w:r>
        <w:rPr>
          <w:color w:val="FF0000"/>
        </w:rPr>
        <w:t>Hardware support is required – generally defines the page size, typically a power of 2 ranging from 512B to 8192B</w:t>
      </w:r>
    </w:p>
    <w:p w:rsidR="005B35CD" w:rsidRPr="005B35CD" w:rsidRDefault="005B35CD" w:rsidP="000B7706">
      <w:pPr>
        <w:pStyle w:val="ListParagraph"/>
        <w:numPr>
          <w:ilvl w:val="0"/>
          <w:numId w:val="80"/>
        </w:numPr>
        <w:jc w:val="both"/>
        <w:rPr>
          <w:b/>
        </w:rPr>
      </w:pPr>
      <w:r>
        <w:rPr>
          <w:color w:val="000000" w:themeColor="text1"/>
        </w:rPr>
        <w:t>Logical address space of 2</w:t>
      </w:r>
      <w:r>
        <w:rPr>
          <w:color w:val="000000" w:themeColor="text1"/>
          <w:vertAlign w:val="superscript"/>
        </w:rPr>
        <w:t>m</w:t>
      </w:r>
      <w:r>
        <w:rPr>
          <w:color w:val="000000" w:themeColor="text1"/>
        </w:rPr>
        <w:t xml:space="preserve"> and page size 2</w:t>
      </w:r>
      <w:r>
        <w:rPr>
          <w:color w:val="000000" w:themeColor="text1"/>
          <w:vertAlign w:val="superscript"/>
        </w:rPr>
        <w:t>n</w:t>
      </w:r>
      <w:r>
        <w:rPr>
          <w:color w:val="000000" w:themeColor="text1"/>
        </w:rPr>
        <w:t xml:space="preserve"> means p = m – n bits and offset = n bits</w:t>
      </w:r>
    </w:p>
    <w:p w:rsidR="005B35CD" w:rsidRPr="005B35CD" w:rsidRDefault="005B35CD" w:rsidP="000B7706">
      <w:pPr>
        <w:pStyle w:val="ListParagraph"/>
        <w:numPr>
          <w:ilvl w:val="0"/>
          <w:numId w:val="80"/>
        </w:numPr>
        <w:jc w:val="both"/>
        <w:rPr>
          <w:b/>
        </w:rPr>
      </w:pPr>
      <w:r>
        <w:rPr>
          <w:color w:val="000000" w:themeColor="text1"/>
        </w:rPr>
        <w:t>Paging is a form of dynamic relocation – simply change page table to reflect movement of page in memory.</w:t>
      </w:r>
    </w:p>
    <w:p w:rsidR="005B35CD" w:rsidRPr="005B35CD" w:rsidRDefault="005B35CD" w:rsidP="000B7706">
      <w:pPr>
        <w:pStyle w:val="ListParagraph"/>
        <w:numPr>
          <w:ilvl w:val="0"/>
          <w:numId w:val="80"/>
        </w:numPr>
        <w:jc w:val="both"/>
        <w:rPr>
          <w:b/>
        </w:rPr>
      </w:pPr>
      <w:r>
        <w:rPr>
          <w:color w:val="00B050"/>
        </w:rPr>
        <w:t>Memory allocation becomes easier, but OS must maintain a page table per process</w:t>
      </w:r>
    </w:p>
    <w:p w:rsidR="005B35CD" w:rsidRPr="000C36A1" w:rsidRDefault="005B35CD" w:rsidP="000B7706">
      <w:pPr>
        <w:pStyle w:val="ListParagraph"/>
        <w:numPr>
          <w:ilvl w:val="0"/>
          <w:numId w:val="80"/>
        </w:numPr>
        <w:jc w:val="both"/>
        <w:rPr>
          <w:b/>
          <w:color w:val="FF0000"/>
        </w:rPr>
      </w:pPr>
      <w:r>
        <w:rPr>
          <w:color w:val="00B050"/>
        </w:rPr>
        <w:t xml:space="preserve">No external fragmentation, </w:t>
      </w:r>
      <w:r w:rsidRPr="000C36A1">
        <w:rPr>
          <w:color w:val="FF0000"/>
        </w:rPr>
        <w:t>but get internal fragmentation – a process may not use all of the final page.</w:t>
      </w:r>
    </w:p>
    <w:p w:rsidR="005B35CD" w:rsidRPr="005B35CD" w:rsidRDefault="005B35CD" w:rsidP="000B7706">
      <w:pPr>
        <w:pStyle w:val="ListParagraph"/>
        <w:numPr>
          <w:ilvl w:val="0"/>
          <w:numId w:val="80"/>
        </w:numPr>
        <w:jc w:val="both"/>
        <w:rPr>
          <w:b/>
        </w:rPr>
      </w:pPr>
      <w:r>
        <w:rPr>
          <w:color w:val="FF0000"/>
        </w:rPr>
        <w:t>Small page sizes could fix this, but PTE (Page Table Entries) take up a lot of space</w:t>
      </w:r>
    </w:p>
    <w:p w:rsidR="005B35CD" w:rsidRPr="005B35CD" w:rsidRDefault="005B35CD" w:rsidP="000B7706">
      <w:pPr>
        <w:pStyle w:val="ListParagraph"/>
        <w:numPr>
          <w:ilvl w:val="0"/>
          <w:numId w:val="80"/>
        </w:numPr>
        <w:jc w:val="both"/>
        <w:rPr>
          <w:b/>
        </w:rPr>
      </w:pPr>
      <w:r>
        <w:rPr>
          <w:color w:val="00B050"/>
        </w:rPr>
        <w:t>Clear separation between user and system view of memory usage</w:t>
      </w:r>
    </w:p>
    <w:p w:rsidR="005B35CD" w:rsidRPr="005B35CD" w:rsidRDefault="005B35CD" w:rsidP="000B7706">
      <w:pPr>
        <w:pStyle w:val="ListParagraph"/>
        <w:numPr>
          <w:ilvl w:val="1"/>
          <w:numId w:val="80"/>
        </w:numPr>
        <w:jc w:val="both"/>
        <w:rPr>
          <w:b/>
        </w:rPr>
      </w:pPr>
      <w:r>
        <w:rPr>
          <w:color w:val="00B050"/>
        </w:rPr>
        <w:t>Process sees a single logical address space; OS does all the hard work.</w:t>
      </w:r>
    </w:p>
    <w:p w:rsidR="005B35CD" w:rsidRPr="005B35CD" w:rsidRDefault="005B35CD" w:rsidP="000B7706">
      <w:pPr>
        <w:pStyle w:val="ListParagraph"/>
        <w:numPr>
          <w:ilvl w:val="1"/>
          <w:numId w:val="80"/>
        </w:numPr>
        <w:jc w:val="both"/>
        <w:rPr>
          <w:b/>
        </w:rPr>
      </w:pPr>
      <w:r>
        <w:rPr>
          <w:color w:val="00B050"/>
        </w:rPr>
        <w:t>Process cannot address memory they don’t own – cannot reference a page it doesn’t have access to.</w:t>
      </w:r>
    </w:p>
    <w:p w:rsidR="005B35CD" w:rsidRPr="001A072A" w:rsidRDefault="001A072A" w:rsidP="000B7706">
      <w:pPr>
        <w:pStyle w:val="ListParagraph"/>
        <w:numPr>
          <w:ilvl w:val="1"/>
          <w:numId w:val="80"/>
        </w:numPr>
        <w:jc w:val="both"/>
        <w:rPr>
          <w:b/>
        </w:rPr>
      </w:pPr>
      <w:r>
        <w:rPr>
          <w:color w:val="00B050"/>
        </w:rPr>
        <w:t>OS can map system resources into user address space – IO buffer</w:t>
      </w:r>
    </w:p>
    <w:p w:rsidR="001A072A" w:rsidRPr="001A072A" w:rsidRDefault="001A072A" w:rsidP="000B7706">
      <w:pPr>
        <w:pStyle w:val="ListParagraph"/>
        <w:numPr>
          <w:ilvl w:val="1"/>
          <w:numId w:val="80"/>
        </w:numPr>
        <w:jc w:val="both"/>
        <w:rPr>
          <w:b/>
        </w:rPr>
      </w:pPr>
      <w:r>
        <w:rPr>
          <w:color w:val="00B050"/>
        </w:rPr>
        <w:t xml:space="preserve">OS must keep track of free memory – </w:t>
      </w:r>
      <w:r>
        <w:rPr>
          <w:b/>
          <w:color w:val="00B050"/>
        </w:rPr>
        <w:t>frame table</w:t>
      </w:r>
    </w:p>
    <w:p w:rsidR="001A072A" w:rsidRPr="001A072A" w:rsidRDefault="001A072A" w:rsidP="000B7706">
      <w:pPr>
        <w:pStyle w:val="ListParagraph"/>
        <w:numPr>
          <w:ilvl w:val="0"/>
          <w:numId w:val="80"/>
        </w:numPr>
        <w:jc w:val="both"/>
        <w:rPr>
          <w:b/>
        </w:rPr>
      </w:pPr>
      <w:r>
        <w:rPr>
          <w:b/>
          <w:color w:val="FF0000"/>
        </w:rPr>
        <w:t>Adds overhead to context switching</w:t>
      </w:r>
    </w:p>
    <w:p w:rsidR="001A072A" w:rsidRPr="001A072A" w:rsidRDefault="001A072A" w:rsidP="000B7706">
      <w:pPr>
        <w:pStyle w:val="ListParagraph"/>
        <w:numPr>
          <w:ilvl w:val="1"/>
          <w:numId w:val="80"/>
        </w:numPr>
        <w:jc w:val="both"/>
        <w:rPr>
          <w:b/>
        </w:rPr>
      </w:pPr>
      <w:r>
        <w:rPr>
          <w:color w:val="FF0000"/>
        </w:rPr>
        <w:t>Per process page table must be moved on context switch</w:t>
      </w:r>
    </w:p>
    <w:p w:rsidR="001A072A" w:rsidRPr="000C36A1" w:rsidRDefault="001A072A" w:rsidP="000B7706">
      <w:pPr>
        <w:pStyle w:val="ListParagraph"/>
        <w:numPr>
          <w:ilvl w:val="1"/>
          <w:numId w:val="80"/>
        </w:numPr>
        <w:jc w:val="both"/>
        <w:rPr>
          <w:b/>
        </w:rPr>
      </w:pPr>
      <w:r>
        <w:rPr>
          <w:color w:val="FF0000"/>
        </w:rPr>
        <w:t>Page Table may be large and extend into physical memory</w:t>
      </w:r>
    </w:p>
    <w:p w:rsidR="000C36A1" w:rsidRPr="001A072A" w:rsidRDefault="000C36A1" w:rsidP="000B7706">
      <w:pPr>
        <w:pStyle w:val="ListParagraph"/>
        <w:numPr>
          <w:ilvl w:val="0"/>
          <w:numId w:val="80"/>
        </w:numPr>
        <w:jc w:val="both"/>
        <w:rPr>
          <w:b/>
        </w:rPr>
      </w:pPr>
      <w:r>
        <w:rPr>
          <w:color w:val="FF0000"/>
        </w:rPr>
        <w:t>OS must keep Page Table per process</w:t>
      </w:r>
    </w:p>
    <w:p w:rsidR="001A072A" w:rsidRDefault="001A072A" w:rsidP="00D72352">
      <w:pPr>
        <w:jc w:val="both"/>
        <w:rPr>
          <w:b/>
        </w:rPr>
      </w:pPr>
    </w:p>
    <w:p w:rsidR="001A072A" w:rsidRDefault="001A072A" w:rsidP="00D72352">
      <w:pPr>
        <w:jc w:val="both"/>
        <w:rPr>
          <w:b/>
        </w:rPr>
      </w:pPr>
      <w:r>
        <w:rPr>
          <w:b/>
        </w:rPr>
        <w:t>Page Tables</w:t>
      </w:r>
    </w:p>
    <w:p w:rsidR="00856D39" w:rsidRPr="00856D39" w:rsidRDefault="00856D39" w:rsidP="000B7706">
      <w:pPr>
        <w:pStyle w:val="ListParagraph"/>
        <w:numPr>
          <w:ilvl w:val="0"/>
          <w:numId w:val="81"/>
        </w:numPr>
        <w:jc w:val="both"/>
        <w:rPr>
          <w:b/>
        </w:rPr>
      </w:pPr>
      <w:r>
        <w:t>Page Tables rely on hardware support</w:t>
      </w:r>
    </w:p>
    <w:p w:rsidR="00856D39" w:rsidRPr="00856D39" w:rsidRDefault="00856D39" w:rsidP="000B7706">
      <w:pPr>
        <w:pStyle w:val="ListParagraph"/>
        <w:numPr>
          <w:ilvl w:val="1"/>
          <w:numId w:val="81"/>
        </w:numPr>
        <w:jc w:val="both"/>
        <w:rPr>
          <w:b/>
        </w:rPr>
      </w:pPr>
      <w:r>
        <w:lastRenderedPageBreak/>
        <w:t>1) Set of dedicated relocation register</w:t>
      </w:r>
    </w:p>
    <w:p w:rsidR="00856D39" w:rsidRPr="00856D39" w:rsidRDefault="00856D39" w:rsidP="000B7706">
      <w:pPr>
        <w:pStyle w:val="ListParagraph"/>
        <w:numPr>
          <w:ilvl w:val="2"/>
          <w:numId w:val="81"/>
        </w:numPr>
        <w:jc w:val="both"/>
        <w:rPr>
          <w:b/>
        </w:rPr>
      </w:pPr>
      <w:r>
        <w:t>This requires one register per page and the OS loads the regsiters on a context switch.</w:t>
      </w:r>
    </w:p>
    <w:p w:rsidR="00856D39" w:rsidRPr="00856D39" w:rsidRDefault="00856D39" w:rsidP="000B7706">
      <w:pPr>
        <w:pStyle w:val="ListParagraph"/>
        <w:numPr>
          <w:ilvl w:val="2"/>
          <w:numId w:val="81"/>
        </w:numPr>
        <w:jc w:val="both"/>
        <w:rPr>
          <w:b/>
        </w:rPr>
      </w:pPr>
      <w:r>
        <w:t>Each memory reference goes through these so they must be fast.</w:t>
      </w:r>
    </w:p>
    <w:p w:rsidR="00856D39" w:rsidRPr="00856D39" w:rsidRDefault="00856D39" w:rsidP="000B7706">
      <w:pPr>
        <w:pStyle w:val="ListParagraph"/>
        <w:numPr>
          <w:ilvl w:val="2"/>
          <w:numId w:val="81"/>
        </w:numPr>
        <w:jc w:val="both"/>
        <w:rPr>
          <w:b/>
        </w:rPr>
      </w:pPr>
      <w:r>
        <w:t>This is okay for small PTs, but when we have many pages it is generally unfeasible.</w:t>
      </w:r>
    </w:p>
    <w:p w:rsidR="00856D39" w:rsidRPr="00856D39" w:rsidRDefault="00856D39" w:rsidP="000B7706">
      <w:pPr>
        <w:pStyle w:val="ListParagraph"/>
        <w:numPr>
          <w:ilvl w:val="3"/>
          <w:numId w:val="81"/>
        </w:numPr>
        <w:jc w:val="both"/>
        <w:rPr>
          <w:b/>
        </w:rPr>
      </w:pPr>
      <w:r>
        <w:t xml:space="preserve">Solution – keep PT in memory, then just need one MMU register – the (2) </w:t>
      </w:r>
      <w:r>
        <w:rPr>
          <w:b/>
        </w:rPr>
        <w:t xml:space="preserve">Page Table Base Register </w:t>
      </w:r>
      <w:r>
        <w:t>(PTBR)</w:t>
      </w:r>
    </w:p>
    <w:p w:rsidR="00856D39" w:rsidRPr="00856D39" w:rsidRDefault="00856D39" w:rsidP="000B7706">
      <w:pPr>
        <w:pStyle w:val="ListParagraph"/>
        <w:numPr>
          <w:ilvl w:val="3"/>
          <w:numId w:val="81"/>
        </w:numPr>
        <w:jc w:val="both"/>
        <w:rPr>
          <w:b/>
        </w:rPr>
      </w:pPr>
      <w:r>
        <w:t>OS must switch this when switching processes</w:t>
      </w:r>
    </w:p>
    <w:p w:rsidR="00856D39" w:rsidRDefault="00856D39" w:rsidP="000B7706">
      <w:pPr>
        <w:pStyle w:val="ListParagraph"/>
        <w:numPr>
          <w:ilvl w:val="3"/>
          <w:numId w:val="81"/>
        </w:numPr>
        <w:jc w:val="both"/>
        <w:rPr>
          <w:b/>
        </w:rPr>
      </w:pPr>
      <w:r>
        <w:t xml:space="preserve">However, the PT might still be too large – therefore have a </w:t>
      </w:r>
      <w:r>
        <w:rPr>
          <w:b/>
        </w:rPr>
        <w:t>PT Length Register (PTLR) to indicate the size of the Page Table</w:t>
      </w:r>
    </w:p>
    <w:p w:rsidR="00856D39" w:rsidRPr="00856D39" w:rsidRDefault="00856D39" w:rsidP="000B7706">
      <w:pPr>
        <w:pStyle w:val="ListParagraph"/>
        <w:numPr>
          <w:ilvl w:val="1"/>
          <w:numId w:val="81"/>
        </w:numPr>
        <w:jc w:val="both"/>
        <w:rPr>
          <w:b/>
        </w:rPr>
      </w:pPr>
      <w:r>
        <w:t>3) Translation Lookaside Buffer</w:t>
      </w:r>
    </w:p>
    <w:p w:rsidR="00856D39" w:rsidRPr="00856D39" w:rsidRDefault="00856D39" w:rsidP="00D72352">
      <w:pPr>
        <w:pStyle w:val="ListParagraph"/>
        <w:ind w:left="1800"/>
        <w:jc w:val="both"/>
        <w:rPr>
          <w:b/>
        </w:rPr>
      </w:pPr>
      <w:r w:rsidRPr="00856D39">
        <w:rPr>
          <w:b/>
          <w:noProof/>
        </w:rPr>
        <w:drawing>
          <wp:inline distT="0" distB="0" distL="0" distR="0" wp14:anchorId="01B26AB6" wp14:editId="6A113D7C">
            <wp:extent cx="2709992" cy="2141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2160" cy="2151472"/>
                    </a:xfrm>
                    <a:prstGeom prst="rect">
                      <a:avLst/>
                    </a:prstGeom>
                  </pic:spPr>
                </pic:pic>
              </a:graphicData>
            </a:graphic>
          </wp:inline>
        </w:drawing>
      </w:r>
    </w:p>
    <w:p w:rsidR="00856D39" w:rsidRPr="00856D39" w:rsidRDefault="00856D39" w:rsidP="000B7706">
      <w:pPr>
        <w:pStyle w:val="ListParagraph"/>
        <w:numPr>
          <w:ilvl w:val="2"/>
          <w:numId w:val="81"/>
        </w:numPr>
        <w:jc w:val="both"/>
        <w:rPr>
          <w:b/>
        </w:rPr>
      </w:pPr>
      <w:r>
        <w:t>Stops needing to refer to memory twice for every actual memory reference</w:t>
      </w:r>
    </w:p>
    <w:p w:rsidR="00856D39" w:rsidRPr="00856D39" w:rsidRDefault="00856D39" w:rsidP="000B7706">
      <w:pPr>
        <w:pStyle w:val="ListParagraph"/>
        <w:numPr>
          <w:ilvl w:val="2"/>
          <w:numId w:val="81"/>
        </w:numPr>
        <w:jc w:val="both"/>
        <w:rPr>
          <w:b/>
        </w:rPr>
      </w:pPr>
      <w:r>
        <w:t>This buffer contains some page references</w:t>
      </w:r>
    </w:p>
    <w:p w:rsidR="00856D39" w:rsidRPr="00856D39" w:rsidRDefault="00856D39" w:rsidP="000B7706">
      <w:pPr>
        <w:pStyle w:val="ListParagraph"/>
        <w:numPr>
          <w:ilvl w:val="2"/>
          <w:numId w:val="81"/>
        </w:numPr>
        <w:jc w:val="both"/>
        <w:rPr>
          <w:b/>
        </w:rPr>
      </w:pPr>
      <w:r>
        <w:t>If the PTE (Page Table Entry) is present, then we return the result immediately</w:t>
      </w:r>
    </w:p>
    <w:p w:rsidR="00856D39" w:rsidRPr="00856D39" w:rsidRDefault="00856D39" w:rsidP="000B7706">
      <w:pPr>
        <w:pStyle w:val="ListParagraph"/>
        <w:numPr>
          <w:ilvl w:val="2"/>
          <w:numId w:val="81"/>
        </w:numPr>
        <w:jc w:val="both"/>
        <w:rPr>
          <w:b/>
        </w:rPr>
      </w:pPr>
      <w:r>
        <w:t>Otherwise, find it in the PT and update the TLB</w:t>
      </w:r>
    </w:p>
    <w:p w:rsidR="00856D39" w:rsidRPr="00856D39" w:rsidRDefault="00856D39" w:rsidP="000B7706">
      <w:pPr>
        <w:pStyle w:val="ListParagraph"/>
        <w:numPr>
          <w:ilvl w:val="3"/>
          <w:numId w:val="81"/>
        </w:numPr>
        <w:jc w:val="both"/>
        <w:rPr>
          <w:b/>
        </w:rPr>
      </w:pPr>
      <w:r>
        <w:t>This is 10% slower than direct memory reference</w:t>
      </w:r>
    </w:p>
    <w:p w:rsidR="00856D39" w:rsidRDefault="00856D39" w:rsidP="000B7706">
      <w:pPr>
        <w:pStyle w:val="ListParagraph"/>
        <w:numPr>
          <w:ilvl w:val="2"/>
          <w:numId w:val="81"/>
        </w:numPr>
        <w:jc w:val="both"/>
        <w:rPr>
          <w:b/>
        </w:rPr>
      </w:pPr>
      <w:r>
        <w:rPr>
          <w:b/>
        </w:rPr>
        <w:t>Issues</w:t>
      </w:r>
    </w:p>
    <w:p w:rsidR="00856D39" w:rsidRPr="00856D39" w:rsidRDefault="00856D39" w:rsidP="000B7706">
      <w:pPr>
        <w:pStyle w:val="ListParagraph"/>
        <w:numPr>
          <w:ilvl w:val="3"/>
          <w:numId w:val="81"/>
        </w:numPr>
        <w:jc w:val="both"/>
        <w:rPr>
          <w:b/>
        </w:rPr>
      </w:pPr>
      <w:r>
        <w:rPr>
          <w:color w:val="FF0000"/>
        </w:rPr>
        <w:t>What to do when full?</w:t>
      </w:r>
    </w:p>
    <w:p w:rsidR="00856D39" w:rsidRPr="00856D39" w:rsidRDefault="00856D39" w:rsidP="000B7706">
      <w:pPr>
        <w:pStyle w:val="ListParagraph"/>
        <w:numPr>
          <w:ilvl w:val="4"/>
          <w:numId w:val="81"/>
        </w:numPr>
        <w:jc w:val="both"/>
        <w:rPr>
          <w:b/>
        </w:rPr>
      </w:pPr>
      <w:r>
        <w:rPr>
          <w:color w:val="FF0000"/>
        </w:rPr>
        <w:t>Discard least recently used entries</w:t>
      </w:r>
    </w:p>
    <w:p w:rsidR="00856D39" w:rsidRPr="000C36A1" w:rsidRDefault="000C36A1" w:rsidP="000B7706">
      <w:pPr>
        <w:pStyle w:val="ListParagraph"/>
        <w:numPr>
          <w:ilvl w:val="3"/>
          <w:numId w:val="81"/>
        </w:numPr>
        <w:jc w:val="both"/>
        <w:rPr>
          <w:b/>
        </w:rPr>
      </w:pPr>
      <w:r>
        <w:rPr>
          <w:color w:val="FF0000"/>
        </w:rPr>
        <w:t>Context switch requires flushing of TLB</w:t>
      </w:r>
    </w:p>
    <w:p w:rsidR="000C36A1" w:rsidRPr="000C36A1" w:rsidRDefault="000C36A1" w:rsidP="000B7706">
      <w:pPr>
        <w:pStyle w:val="ListParagraph"/>
        <w:numPr>
          <w:ilvl w:val="4"/>
          <w:numId w:val="81"/>
        </w:numPr>
        <w:jc w:val="both"/>
        <w:rPr>
          <w:b/>
        </w:rPr>
      </w:pPr>
      <w:r>
        <w:rPr>
          <w:color w:val="FF0000"/>
        </w:rPr>
        <w:t xml:space="preserve">TLBs may support </w:t>
      </w:r>
      <w:r>
        <w:rPr>
          <w:b/>
          <w:color w:val="FF0000"/>
        </w:rPr>
        <w:t xml:space="preserve">process tags </w:t>
      </w:r>
      <w:r>
        <w:rPr>
          <w:color w:val="FF0000"/>
        </w:rPr>
        <w:t>(address space numbers) to improve the performance of this</w:t>
      </w:r>
    </w:p>
    <w:p w:rsidR="000C36A1" w:rsidRPr="000C36A1" w:rsidRDefault="000C36A1" w:rsidP="000B7706">
      <w:pPr>
        <w:pStyle w:val="ListParagraph"/>
        <w:numPr>
          <w:ilvl w:val="2"/>
          <w:numId w:val="81"/>
        </w:numPr>
        <w:jc w:val="both"/>
        <w:rPr>
          <w:b/>
        </w:rPr>
      </w:pPr>
      <w:r>
        <w:rPr>
          <w:b/>
          <w:color w:val="000000" w:themeColor="text1"/>
        </w:rPr>
        <w:t xml:space="preserve">Hit Ratio: </w:t>
      </w:r>
      <w:r>
        <w:rPr>
          <w:color w:val="000000" w:themeColor="text1"/>
        </w:rPr>
        <w:t>Proportion of time a PTE is found using in a TLB</w:t>
      </w:r>
    </w:p>
    <w:tbl>
      <w:tblPr>
        <w:tblStyle w:val="TableGrid"/>
        <w:tblW w:w="0" w:type="auto"/>
        <w:tblInd w:w="1440" w:type="dxa"/>
        <w:tblLook w:val="04A0" w:firstRow="1" w:lastRow="0" w:firstColumn="1" w:lastColumn="0" w:noHBand="0" w:noVBand="1"/>
      </w:tblPr>
      <w:tblGrid>
        <w:gridCol w:w="7570"/>
      </w:tblGrid>
      <w:tr w:rsidR="000C36A1" w:rsidTr="000C36A1">
        <w:tc>
          <w:tcPr>
            <w:tcW w:w="9010" w:type="dxa"/>
            <w:shd w:val="clear" w:color="auto" w:fill="BFBFBF" w:themeFill="background1" w:themeFillShade="BF"/>
          </w:tcPr>
          <w:p w:rsidR="000C36A1" w:rsidRDefault="000C36A1" w:rsidP="00D72352">
            <w:pPr>
              <w:jc w:val="both"/>
            </w:pPr>
            <w:r>
              <w:rPr>
                <w:b/>
              </w:rPr>
              <w:t xml:space="preserve">Example: </w:t>
            </w:r>
          </w:p>
          <w:p w:rsidR="000C36A1" w:rsidRDefault="000C36A1" w:rsidP="00D72352">
            <w:pPr>
              <w:jc w:val="both"/>
            </w:pPr>
            <w:r>
              <w:t>Assume TLB search time of 20ns, memory access time of 100ns, hit ratio of 80%</w:t>
            </w:r>
          </w:p>
          <w:p w:rsidR="000C36A1" w:rsidRDefault="000C36A1" w:rsidP="00D72352">
            <w:pPr>
              <w:jc w:val="both"/>
            </w:pPr>
          </w:p>
          <w:p w:rsidR="000C36A1" w:rsidRDefault="000C36A1" w:rsidP="00D72352">
            <w:pPr>
              <w:jc w:val="both"/>
              <w:rPr>
                <w:b/>
              </w:rPr>
            </w:pPr>
            <w:r>
              <w:t xml:space="preserve">Assuming we are looking up one memory reference, the </w:t>
            </w:r>
            <w:r>
              <w:rPr>
                <w:b/>
              </w:rPr>
              <w:t>effective memory access time is:</w:t>
            </w:r>
          </w:p>
          <w:p w:rsidR="000C36A1" w:rsidRDefault="000C36A1" w:rsidP="00D72352">
            <w:pPr>
              <w:jc w:val="both"/>
            </w:pPr>
          </w:p>
          <w:p w:rsidR="000C36A1" w:rsidRDefault="000C36A1" w:rsidP="00D72352">
            <w:pPr>
              <w:jc w:val="both"/>
            </w:pPr>
            <w:r>
              <w:t>0.8 x 120 + 0.2 x 220 = 140ns</w:t>
            </w:r>
          </w:p>
          <w:p w:rsidR="000C36A1" w:rsidRDefault="000C36A1" w:rsidP="00D72352">
            <w:pPr>
              <w:jc w:val="both"/>
            </w:pPr>
          </w:p>
          <w:p w:rsidR="000C36A1" w:rsidRPr="000C36A1" w:rsidRDefault="000C36A1" w:rsidP="00D72352">
            <w:pPr>
              <w:jc w:val="both"/>
            </w:pPr>
            <w:r>
              <w:lastRenderedPageBreak/>
              <w:t>If we instead increase the hit ratio to 98%, the effective memory address time is = 122ns (13% improvement), therefore not that significant.</w:t>
            </w:r>
          </w:p>
        </w:tc>
      </w:tr>
    </w:tbl>
    <w:p w:rsidR="000C36A1" w:rsidRDefault="000C36A1" w:rsidP="00D72352">
      <w:pPr>
        <w:jc w:val="both"/>
        <w:rPr>
          <w:b/>
        </w:rPr>
      </w:pPr>
    </w:p>
    <w:p w:rsidR="000C36A1" w:rsidRDefault="000C36A1" w:rsidP="00D72352">
      <w:pPr>
        <w:jc w:val="both"/>
        <w:rPr>
          <w:b/>
        </w:rPr>
      </w:pPr>
      <w:r>
        <w:rPr>
          <w:b/>
        </w:rPr>
        <w:t>Multilevel Page Tables</w:t>
      </w:r>
    </w:p>
    <w:p w:rsidR="000C36A1" w:rsidRDefault="000C36A1" w:rsidP="00D72352">
      <w:pPr>
        <w:jc w:val="both"/>
      </w:pPr>
      <w:r>
        <w:t xml:space="preserve">Most modern systems can support large address spaces, therefore requires large PTs, which we don’t want to keep all of in main memory. Therefore, we can split the Page Table into several </w:t>
      </w:r>
      <w:r w:rsidR="0080726B">
        <w:t>sub-parts, and then page the page table.</w:t>
      </w:r>
    </w:p>
    <w:p w:rsidR="0080726B" w:rsidRDefault="0080726B" w:rsidP="00D72352">
      <w:pPr>
        <w:jc w:val="both"/>
      </w:pPr>
    </w:p>
    <w:p w:rsidR="0080726B" w:rsidRDefault="0080726B" w:rsidP="00D72352">
      <w:pPr>
        <w:jc w:val="both"/>
      </w:pPr>
      <w:r>
        <w:t>We divide the page number into two parts – ‘Page Number’ and ‘Page offset’. Then within the page number, we split into a few layers, each of which refers to the offset within the page table which will give the address of the next page layer’s page table (or the page itself in the case of the last layer).</w:t>
      </w:r>
    </w:p>
    <w:p w:rsidR="0080726B" w:rsidRDefault="0080726B" w:rsidP="00D72352">
      <w:pPr>
        <w:jc w:val="both"/>
      </w:pPr>
    </w:p>
    <w:p w:rsidR="0080726B" w:rsidRDefault="0080726B" w:rsidP="00D72352">
      <w:pPr>
        <w:jc w:val="both"/>
      </w:pPr>
      <w:r w:rsidRPr="0080726B">
        <w:rPr>
          <w:noProof/>
        </w:rPr>
        <w:drawing>
          <wp:inline distT="0" distB="0" distL="0" distR="0" wp14:anchorId="4DC85B04" wp14:editId="1DDB78B9">
            <wp:extent cx="3200400" cy="187553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3901" cy="1877585"/>
                    </a:xfrm>
                    <a:prstGeom prst="rect">
                      <a:avLst/>
                    </a:prstGeom>
                  </pic:spPr>
                </pic:pic>
              </a:graphicData>
            </a:graphic>
          </wp:inline>
        </w:drawing>
      </w:r>
    </w:p>
    <w:p w:rsidR="0080726B" w:rsidRDefault="0080726B" w:rsidP="00D72352">
      <w:pPr>
        <w:jc w:val="both"/>
      </w:pPr>
    </w:p>
    <w:tbl>
      <w:tblPr>
        <w:tblStyle w:val="TableGrid"/>
        <w:tblW w:w="0" w:type="auto"/>
        <w:tblLook w:val="04A0" w:firstRow="1" w:lastRow="0" w:firstColumn="1" w:lastColumn="0" w:noHBand="0" w:noVBand="1"/>
      </w:tblPr>
      <w:tblGrid>
        <w:gridCol w:w="9010"/>
      </w:tblGrid>
      <w:tr w:rsidR="0080726B" w:rsidTr="0080726B">
        <w:tc>
          <w:tcPr>
            <w:tcW w:w="9010" w:type="dxa"/>
            <w:shd w:val="clear" w:color="auto" w:fill="BFBFBF" w:themeFill="background1" w:themeFillShade="BF"/>
          </w:tcPr>
          <w:p w:rsidR="0080726B" w:rsidRDefault="0080726B" w:rsidP="00D72352">
            <w:pPr>
              <w:jc w:val="both"/>
              <w:rPr>
                <w:b/>
              </w:rPr>
            </w:pPr>
            <w:r>
              <w:rPr>
                <w:b/>
              </w:rPr>
              <w:t>Example: VAX</w:t>
            </w:r>
          </w:p>
          <w:p w:rsidR="0080726B" w:rsidRDefault="0080726B" w:rsidP="000B7706">
            <w:pPr>
              <w:pStyle w:val="ListParagraph"/>
              <w:numPr>
                <w:ilvl w:val="0"/>
                <w:numId w:val="82"/>
              </w:numPr>
              <w:jc w:val="both"/>
            </w:pPr>
            <w:r>
              <w:t>Logical address space divided into 4 sections of 2</w:t>
            </w:r>
            <w:r>
              <w:rPr>
                <w:vertAlign w:val="superscript"/>
              </w:rPr>
              <w:t>30</w:t>
            </w:r>
            <w:r>
              <w:t xml:space="preserve"> bytes</w:t>
            </w:r>
          </w:p>
          <w:p w:rsidR="0080726B" w:rsidRDefault="0080726B" w:rsidP="000B7706">
            <w:pPr>
              <w:pStyle w:val="ListParagraph"/>
              <w:numPr>
                <w:ilvl w:val="0"/>
                <w:numId w:val="82"/>
              </w:numPr>
              <w:jc w:val="both"/>
            </w:pPr>
            <w:r>
              <w:t>The top 2 address bits designate the section</w:t>
            </w:r>
          </w:p>
          <w:p w:rsidR="0080726B" w:rsidRDefault="0080726B" w:rsidP="000B7706">
            <w:pPr>
              <w:pStyle w:val="ListParagraph"/>
              <w:numPr>
                <w:ilvl w:val="0"/>
                <w:numId w:val="82"/>
              </w:numPr>
              <w:jc w:val="both"/>
            </w:pPr>
            <w:r>
              <w:t>Next 21 bits designate the page within the section</w:t>
            </w:r>
          </w:p>
          <w:p w:rsidR="0080726B" w:rsidRDefault="0080726B" w:rsidP="000B7706">
            <w:pPr>
              <w:pStyle w:val="ListParagraph"/>
              <w:numPr>
                <w:ilvl w:val="0"/>
                <w:numId w:val="82"/>
              </w:numPr>
              <w:jc w:val="both"/>
            </w:pPr>
            <w:r>
              <w:t>The final 9 bits designate the offset</w:t>
            </w:r>
          </w:p>
          <w:p w:rsidR="0080726B" w:rsidRDefault="0080726B" w:rsidP="00D72352">
            <w:pPr>
              <w:jc w:val="both"/>
            </w:pPr>
          </w:p>
          <w:p w:rsidR="0080726B" w:rsidRDefault="0080726B" w:rsidP="00D72352">
            <w:pPr>
              <w:jc w:val="both"/>
            </w:pPr>
            <w:r>
              <w:t>It must be noted that for some architectures (64-bit), two level paging is not enough therefore we need 4-5 level paging.</w:t>
            </w:r>
          </w:p>
          <w:p w:rsidR="0080726B" w:rsidRDefault="0080726B" w:rsidP="00D72352">
            <w:pPr>
              <w:jc w:val="both"/>
            </w:pPr>
          </w:p>
          <w:p w:rsidR="0080726B" w:rsidRDefault="0080726B" w:rsidP="00D72352">
            <w:pPr>
              <w:jc w:val="both"/>
              <w:rPr>
                <w:b/>
              </w:rPr>
            </w:pPr>
            <w:r>
              <w:rPr>
                <w:b/>
              </w:rPr>
              <w:t>Example: x86</w:t>
            </w:r>
          </w:p>
          <w:p w:rsidR="0080726B" w:rsidRDefault="0080726B" w:rsidP="000B7706">
            <w:pPr>
              <w:pStyle w:val="ListParagraph"/>
              <w:numPr>
                <w:ilvl w:val="0"/>
                <w:numId w:val="83"/>
              </w:numPr>
              <w:jc w:val="both"/>
            </w:pPr>
            <w:r>
              <w:t>Page size is 4kB or 4MB</w:t>
            </w:r>
          </w:p>
          <w:p w:rsidR="0080726B" w:rsidRDefault="0080726B" w:rsidP="000B7706">
            <w:pPr>
              <w:pStyle w:val="ListParagraph"/>
              <w:numPr>
                <w:ilvl w:val="0"/>
                <w:numId w:val="83"/>
              </w:numPr>
              <w:jc w:val="both"/>
            </w:pPr>
            <w:r>
              <w:t>First lookup is to the page directory – index using 10 bits</w:t>
            </w:r>
          </w:p>
          <w:p w:rsidR="0080726B" w:rsidRDefault="0080726B" w:rsidP="000B7706">
            <w:pPr>
              <w:pStyle w:val="ListParagraph"/>
              <w:numPr>
                <w:ilvl w:val="1"/>
                <w:numId w:val="83"/>
              </w:numPr>
              <w:jc w:val="both"/>
            </w:pPr>
            <w:r>
              <w:t>Results stored within an internal processor register (cr3)</w:t>
            </w:r>
          </w:p>
          <w:p w:rsidR="0080726B" w:rsidRDefault="0080726B" w:rsidP="000B7706">
            <w:pPr>
              <w:pStyle w:val="ListParagraph"/>
              <w:numPr>
                <w:ilvl w:val="0"/>
                <w:numId w:val="83"/>
              </w:numPr>
              <w:jc w:val="both"/>
            </w:pPr>
            <w:r>
              <w:t xml:space="preserve">The lookup results in the address of a page table </w:t>
            </w:r>
          </w:p>
          <w:p w:rsidR="0080726B" w:rsidRDefault="0080726B" w:rsidP="000B7706">
            <w:pPr>
              <w:pStyle w:val="ListParagraph"/>
              <w:numPr>
                <w:ilvl w:val="1"/>
                <w:numId w:val="83"/>
              </w:numPr>
              <w:jc w:val="both"/>
            </w:pPr>
            <w:r>
              <w:t>Should be noted that the page directory and page tables are all each one page</w:t>
            </w:r>
          </w:p>
          <w:p w:rsidR="0080726B" w:rsidRDefault="0080726B" w:rsidP="000B7706">
            <w:pPr>
              <w:pStyle w:val="ListParagraph"/>
              <w:numPr>
                <w:ilvl w:val="0"/>
                <w:numId w:val="83"/>
              </w:numPr>
              <w:jc w:val="both"/>
            </w:pPr>
            <w:r>
              <w:t>Next 10 bits index the page table, retrieving the page frame address</w:t>
            </w:r>
          </w:p>
          <w:p w:rsidR="0080726B" w:rsidRDefault="0080726B" w:rsidP="000B7706">
            <w:pPr>
              <w:pStyle w:val="ListParagraph"/>
              <w:numPr>
                <w:ilvl w:val="0"/>
                <w:numId w:val="83"/>
              </w:numPr>
              <w:jc w:val="both"/>
            </w:pPr>
            <w:r>
              <w:t>Final 12 bits get the page offset</w:t>
            </w:r>
          </w:p>
          <w:p w:rsidR="0080726B" w:rsidRPr="0080726B" w:rsidRDefault="0080726B" w:rsidP="00D72352">
            <w:pPr>
              <w:pStyle w:val="ListParagraph"/>
              <w:jc w:val="both"/>
            </w:pPr>
          </w:p>
        </w:tc>
      </w:tr>
    </w:tbl>
    <w:p w:rsidR="0080726B" w:rsidRDefault="0080726B" w:rsidP="00D72352">
      <w:pPr>
        <w:jc w:val="both"/>
      </w:pPr>
    </w:p>
    <w:p w:rsidR="0080726B" w:rsidRDefault="0080726B" w:rsidP="00D72352">
      <w:pPr>
        <w:jc w:val="both"/>
        <w:rPr>
          <w:b/>
        </w:rPr>
      </w:pPr>
      <w:r>
        <w:rPr>
          <w:b/>
        </w:rPr>
        <w:t>Protection Issues</w:t>
      </w:r>
    </w:p>
    <w:p w:rsidR="0080726B" w:rsidRDefault="0080726B" w:rsidP="00D72352">
      <w:pPr>
        <w:jc w:val="both"/>
      </w:pPr>
      <w:r>
        <w:lastRenderedPageBreak/>
        <w:t>We associate protection bits with each page</w:t>
      </w:r>
      <w:r w:rsidR="00E74160">
        <w:t>, kept in the page tables (and TLB). Could be one bit for read, one for write and one for execute. We might also distinguish whether it may only be accessed when in kernel mode.</w:t>
      </w:r>
    </w:p>
    <w:p w:rsidR="00E74160" w:rsidRDefault="00E74160" w:rsidP="00D72352">
      <w:pPr>
        <w:jc w:val="both"/>
      </w:pPr>
    </w:p>
    <w:p w:rsidR="00E74160" w:rsidRPr="00E74160" w:rsidRDefault="00E74160" w:rsidP="00D72352">
      <w:pPr>
        <w:jc w:val="both"/>
        <w:rPr>
          <w:color w:val="FF0000"/>
        </w:rPr>
      </w:pPr>
      <w:r>
        <w:t xml:space="preserve">As the address goes through the page hardware, we can check the protection bits – any attempt to violate protection leads to a hardware trap. </w:t>
      </w:r>
      <w:r>
        <w:rPr>
          <w:color w:val="FF0000"/>
        </w:rPr>
        <w:t>This only gives page granularity protection, not byte granularity.</w:t>
      </w:r>
    </w:p>
    <w:p w:rsidR="0080726B" w:rsidRDefault="0080726B" w:rsidP="00D72352">
      <w:pPr>
        <w:jc w:val="both"/>
      </w:pPr>
    </w:p>
    <w:p w:rsidR="00E74160" w:rsidRDefault="00E74160" w:rsidP="00D72352">
      <w:pPr>
        <w:jc w:val="both"/>
        <w:rPr>
          <w:b/>
        </w:rPr>
      </w:pPr>
      <w:r>
        <w:rPr>
          <w:b/>
        </w:rPr>
        <w:t>Shared Pages</w:t>
      </w:r>
    </w:p>
    <w:p w:rsidR="00E74160" w:rsidRDefault="00E74160" w:rsidP="000B7706">
      <w:pPr>
        <w:pStyle w:val="ListParagraph"/>
        <w:numPr>
          <w:ilvl w:val="0"/>
          <w:numId w:val="84"/>
        </w:numPr>
        <w:jc w:val="both"/>
      </w:pPr>
      <w:r>
        <w:t>By having two logical addresses which map to one physical address, we can share pages.</w:t>
      </w:r>
    </w:p>
    <w:p w:rsidR="00E74160" w:rsidRDefault="00E74160" w:rsidP="000B7706">
      <w:pPr>
        <w:pStyle w:val="ListParagraph"/>
        <w:numPr>
          <w:ilvl w:val="1"/>
          <w:numId w:val="84"/>
        </w:numPr>
        <w:jc w:val="both"/>
      </w:pPr>
      <w:r>
        <w:t>Generally, should only do this if the code is re-entrant (stateless, non-self-modifying)</w:t>
      </w:r>
    </w:p>
    <w:p w:rsidR="00E74160" w:rsidRDefault="00E74160" w:rsidP="000B7706">
      <w:pPr>
        <w:pStyle w:val="ListParagraph"/>
        <w:numPr>
          <w:ilvl w:val="1"/>
          <w:numId w:val="84"/>
        </w:numPr>
        <w:jc w:val="both"/>
      </w:pPr>
      <w:r>
        <w:t>Otherwise, can use copy-on-write technique</w:t>
      </w:r>
    </w:p>
    <w:p w:rsidR="00E74160" w:rsidRDefault="00E74160" w:rsidP="000B7706">
      <w:pPr>
        <w:pStyle w:val="ListParagraph"/>
        <w:numPr>
          <w:ilvl w:val="2"/>
          <w:numId w:val="84"/>
        </w:numPr>
        <w:jc w:val="both"/>
      </w:pPr>
      <w:r>
        <w:t>Mark page as read-only in all processes</w:t>
      </w:r>
    </w:p>
    <w:p w:rsidR="00E74160" w:rsidRDefault="00E74160" w:rsidP="000B7706">
      <w:pPr>
        <w:pStyle w:val="ListParagraph"/>
        <w:numPr>
          <w:ilvl w:val="2"/>
          <w:numId w:val="84"/>
        </w:numPr>
        <w:jc w:val="both"/>
      </w:pPr>
      <w:r>
        <w:t>If a process tries to write to page, will trap to OS fault handler</w:t>
      </w:r>
    </w:p>
    <w:p w:rsidR="00E74160" w:rsidRDefault="00E74160" w:rsidP="000B7706">
      <w:pPr>
        <w:pStyle w:val="ListParagraph"/>
        <w:numPr>
          <w:ilvl w:val="2"/>
          <w:numId w:val="84"/>
        </w:numPr>
        <w:jc w:val="both"/>
      </w:pPr>
      <w:r>
        <w:t>Can then allocate new frame, copy data, and create new page mapping</w:t>
      </w:r>
    </w:p>
    <w:p w:rsidR="00E74160" w:rsidRDefault="00E74160" w:rsidP="000B7706">
      <w:pPr>
        <w:pStyle w:val="ListParagraph"/>
        <w:numPr>
          <w:ilvl w:val="0"/>
          <w:numId w:val="84"/>
        </w:numPr>
        <w:jc w:val="both"/>
      </w:pPr>
      <w:r>
        <w:t>This generally requires additional book-keeping in OS, but worth it – large amounts of shared data.</w:t>
      </w:r>
    </w:p>
    <w:p w:rsidR="0080726B" w:rsidRPr="0080726B" w:rsidRDefault="0080726B" w:rsidP="00D72352">
      <w:pPr>
        <w:jc w:val="both"/>
      </w:pPr>
    </w:p>
    <w:p w:rsidR="005E01D2" w:rsidRDefault="005E01D2" w:rsidP="00D72352">
      <w:pPr>
        <w:pStyle w:val="Heading4"/>
        <w:jc w:val="both"/>
      </w:pPr>
      <w:bookmarkStart w:id="44" w:name="_Toc510891994"/>
      <w:r>
        <w:t>Virtual Memory</w:t>
      </w:r>
      <w:bookmarkEnd w:id="44"/>
    </w:p>
    <w:p w:rsidR="00331A0C" w:rsidRDefault="00331A0C" w:rsidP="000B7706">
      <w:pPr>
        <w:pStyle w:val="ListParagraph"/>
        <w:numPr>
          <w:ilvl w:val="0"/>
          <w:numId w:val="85"/>
        </w:numPr>
        <w:jc w:val="both"/>
      </w:pPr>
      <w:r>
        <w:t>Virtual addressing allows us to introduce the idea of virtual memory</w:t>
      </w:r>
    </w:p>
    <w:p w:rsidR="00331A0C" w:rsidRDefault="00331A0C" w:rsidP="000B7706">
      <w:pPr>
        <w:pStyle w:val="ListParagraph"/>
        <w:numPr>
          <w:ilvl w:val="1"/>
          <w:numId w:val="85"/>
        </w:numPr>
        <w:jc w:val="both"/>
      </w:pPr>
      <w:r>
        <w:t xml:space="preserve">Already have valid or invalid pages – we introduce a </w:t>
      </w:r>
      <w:r>
        <w:rPr>
          <w:b/>
        </w:rPr>
        <w:t xml:space="preserve">non-resident </w:t>
      </w:r>
      <w:r>
        <w:t>designation</w:t>
      </w:r>
    </w:p>
    <w:p w:rsidR="00331A0C" w:rsidRDefault="00331A0C" w:rsidP="000B7706">
      <w:pPr>
        <w:pStyle w:val="ListParagraph"/>
        <w:numPr>
          <w:ilvl w:val="1"/>
          <w:numId w:val="85"/>
        </w:numPr>
        <w:jc w:val="both"/>
      </w:pPr>
      <w:r>
        <w:t xml:space="preserve">They live on a non-volatile backing store, </w:t>
      </w:r>
      <w:r w:rsidR="000143D0">
        <w:t>such as a hard disk</w:t>
      </w:r>
    </w:p>
    <w:p w:rsidR="000143D0" w:rsidRDefault="000143D0" w:rsidP="000B7706">
      <w:pPr>
        <w:pStyle w:val="ListParagraph"/>
        <w:numPr>
          <w:ilvl w:val="1"/>
          <w:numId w:val="85"/>
        </w:numPr>
        <w:jc w:val="both"/>
      </w:pPr>
      <w:r>
        <w:t>The processes access non-resident memory as if it was memory</w:t>
      </w:r>
    </w:p>
    <w:p w:rsidR="000143D0" w:rsidRPr="000143D0" w:rsidRDefault="000143D0" w:rsidP="000B7706">
      <w:pPr>
        <w:pStyle w:val="ListParagraph"/>
        <w:numPr>
          <w:ilvl w:val="0"/>
          <w:numId w:val="85"/>
        </w:numPr>
        <w:jc w:val="both"/>
      </w:pPr>
      <w:r>
        <w:rPr>
          <w:color w:val="00B050"/>
        </w:rPr>
        <w:t>Benefits</w:t>
      </w:r>
    </w:p>
    <w:p w:rsidR="000143D0" w:rsidRPr="000143D0" w:rsidRDefault="000143D0" w:rsidP="000B7706">
      <w:pPr>
        <w:pStyle w:val="ListParagraph"/>
        <w:numPr>
          <w:ilvl w:val="1"/>
          <w:numId w:val="85"/>
        </w:numPr>
        <w:jc w:val="both"/>
      </w:pPr>
      <w:r>
        <w:rPr>
          <w:color w:val="00B050"/>
        </w:rPr>
        <w:t>Portability – programs will work despite how much actual memory present</w:t>
      </w:r>
    </w:p>
    <w:p w:rsidR="000143D0" w:rsidRPr="000143D0" w:rsidRDefault="000143D0" w:rsidP="000B7706">
      <w:pPr>
        <w:pStyle w:val="ListParagraph"/>
        <w:numPr>
          <w:ilvl w:val="1"/>
          <w:numId w:val="85"/>
        </w:numPr>
        <w:jc w:val="both"/>
      </w:pPr>
      <w:r>
        <w:rPr>
          <w:color w:val="00B050"/>
        </w:rPr>
        <w:t>Convenience</w:t>
      </w:r>
    </w:p>
    <w:p w:rsidR="000143D0" w:rsidRPr="000143D0" w:rsidRDefault="000143D0" w:rsidP="000B7706">
      <w:pPr>
        <w:pStyle w:val="ListParagraph"/>
        <w:numPr>
          <w:ilvl w:val="1"/>
          <w:numId w:val="85"/>
        </w:numPr>
        <w:jc w:val="both"/>
      </w:pPr>
      <w:r>
        <w:rPr>
          <w:color w:val="00B050"/>
        </w:rPr>
        <w:t>Efficiency</w:t>
      </w:r>
    </w:p>
    <w:p w:rsidR="000143D0" w:rsidRPr="000143D0" w:rsidRDefault="000143D0" w:rsidP="000B7706">
      <w:pPr>
        <w:pStyle w:val="ListParagraph"/>
        <w:numPr>
          <w:ilvl w:val="0"/>
          <w:numId w:val="85"/>
        </w:numPr>
        <w:jc w:val="both"/>
      </w:pPr>
      <w:r>
        <w:rPr>
          <w:b/>
          <w:color w:val="000000" w:themeColor="text1"/>
        </w:rPr>
        <w:t>Demand Paging</w:t>
      </w:r>
    </w:p>
    <w:p w:rsidR="000143D0" w:rsidRPr="000143D0" w:rsidRDefault="000143D0" w:rsidP="000B7706">
      <w:pPr>
        <w:pStyle w:val="ListParagraph"/>
        <w:numPr>
          <w:ilvl w:val="1"/>
          <w:numId w:val="85"/>
        </w:numPr>
        <w:jc w:val="both"/>
      </w:pPr>
      <w:r>
        <w:rPr>
          <w:color w:val="000000" w:themeColor="text1"/>
        </w:rPr>
        <w:t>Programs are on the disk</w:t>
      </w:r>
    </w:p>
    <w:p w:rsidR="000143D0" w:rsidRPr="000143D0" w:rsidRDefault="000143D0" w:rsidP="000B7706">
      <w:pPr>
        <w:pStyle w:val="ListParagraph"/>
        <w:numPr>
          <w:ilvl w:val="1"/>
          <w:numId w:val="85"/>
        </w:numPr>
        <w:jc w:val="both"/>
      </w:pPr>
      <w:r>
        <w:rPr>
          <w:color w:val="000000" w:themeColor="text1"/>
        </w:rPr>
        <w:t>To execute a process, we load pages in on demand – as and when they are referenced</w:t>
      </w:r>
    </w:p>
    <w:p w:rsidR="000143D0" w:rsidRPr="000143D0" w:rsidRDefault="000143D0" w:rsidP="000B7706">
      <w:pPr>
        <w:pStyle w:val="ListParagraph"/>
        <w:numPr>
          <w:ilvl w:val="1"/>
          <w:numId w:val="85"/>
        </w:numPr>
        <w:jc w:val="both"/>
      </w:pPr>
      <w:r>
        <w:rPr>
          <w:color w:val="000000" w:themeColor="text1"/>
        </w:rPr>
        <w:t>We also get demand segmentation, but this is rarer – segment replacement is much harder.</w:t>
      </w:r>
    </w:p>
    <w:p w:rsidR="000143D0" w:rsidRPr="000143D0" w:rsidRDefault="000143D0" w:rsidP="000B7706">
      <w:pPr>
        <w:pStyle w:val="ListParagraph"/>
        <w:numPr>
          <w:ilvl w:val="1"/>
          <w:numId w:val="85"/>
        </w:numPr>
        <w:jc w:val="both"/>
      </w:pPr>
      <w:r>
        <w:rPr>
          <w:b/>
          <w:color w:val="000000" w:themeColor="text1"/>
        </w:rPr>
        <w:t>Process</w:t>
      </w:r>
    </w:p>
    <w:p w:rsidR="000143D0" w:rsidRPr="000143D0" w:rsidRDefault="000143D0" w:rsidP="000B7706">
      <w:pPr>
        <w:pStyle w:val="ListParagraph"/>
        <w:numPr>
          <w:ilvl w:val="2"/>
          <w:numId w:val="85"/>
        </w:numPr>
        <w:jc w:val="both"/>
      </w:pPr>
      <w:r>
        <w:rPr>
          <w:color w:val="000000" w:themeColor="text1"/>
        </w:rPr>
        <w:t>When loading a new process for execution</w:t>
      </w:r>
    </w:p>
    <w:p w:rsidR="000143D0" w:rsidRPr="000143D0" w:rsidRDefault="000143D0" w:rsidP="000B7706">
      <w:pPr>
        <w:pStyle w:val="ListParagraph"/>
        <w:numPr>
          <w:ilvl w:val="3"/>
          <w:numId w:val="85"/>
        </w:numPr>
        <w:jc w:val="both"/>
      </w:pPr>
      <w:r>
        <w:rPr>
          <w:color w:val="000000" w:themeColor="text1"/>
        </w:rPr>
        <w:t>1) We create its address space (PTs, etc) but mark the PTEs as either invalid or non-resident</w:t>
      </w:r>
    </w:p>
    <w:p w:rsidR="000143D0" w:rsidRPr="000143D0" w:rsidRDefault="000143D0" w:rsidP="000B7706">
      <w:pPr>
        <w:pStyle w:val="ListParagraph"/>
        <w:numPr>
          <w:ilvl w:val="3"/>
          <w:numId w:val="85"/>
        </w:numPr>
        <w:jc w:val="both"/>
      </w:pPr>
      <w:r>
        <w:rPr>
          <w:color w:val="000000" w:themeColor="text1"/>
        </w:rPr>
        <w:t>2) Add the PCB (Process Control Block) to the scheduler</w:t>
      </w:r>
    </w:p>
    <w:p w:rsidR="000143D0" w:rsidRDefault="000143D0" w:rsidP="000B7706">
      <w:pPr>
        <w:pStyle w:val="ListParagraph"/>
        <w:numPr>
          <w:ilvl w:val="2"/>
          <w:numId w:val="85"/>
        </w:numPr>
        <w:jc w:val="both"/>
      </w:pPr>
      <w:r>
        <w:t>Whenever we receive a page fault</w:t>
      </w:r>
    </w:p>
    <w:p w:rsidR="000143D0" w:rsidRDefault="000143D0" w:rsidP="000B7706">
      <w:pPr>
        <w:pStyle w:val="ListParagraph"/>
        <w:numPr>
          <w:ilvl w:val="3"/>
          <w:numId w:val="85"/>
        </w:numPr>
        <w:jc w:val="both"/>
      </w:pPr>
      <w:r>
        <w:t>1) Check PTE to determine if invalid or not, if invalid kill process</w:t>
      </w:r>
    </w:p>
    <w:p w:rsidR="000143D0" w:rsidRDefault="000143D0" w:rsidP="000B7706">
      <w:pPr>
        <w:pStyle w:val="ListParagraph"/>
        <w:numPr>
          <w:ilvl w:val="3"/>
          <w:numId w:val="85"/>
        </w:numPr>
        <w:jc w:val="both"/>
      </w:pPr>
      <w:r>
        <w:t>2) Otherwise page in the desired page</w:t>
      </w:r>
    </w:p>
    <w:p w:rsidR="000143D0" w:rsidRDefault="000143D0" w:rsidP="000B7706">
      <w:pPr>
        <w:pStyle w:val="ListParagraph"/>
        <w:numPr>
          <w:ilvl w:val="4"/>
          <w:numId w:val="85"/>
        </w:numPr>
        <w:jc w:val="both"/>
      </w:pPr>
      <w:r>
        <w:t>Find a free frame in memory</w:t>
      </w:r>
    </w:p>
    <w:p w:rsidR="000143D0" w:rsidRDefault="000143D0" w:rsidP="000B7706">
      <w:pPr>
        <w:pStyle w:val="ListParagraph"/>
        <w:numPr>
          <w:ilvl w:val="4"/>
          <w:numId w:val="85"/>
        </w:numPr>
        <w:jc w:val="both"/>
      </w:pPr>
      <w:r>
        <w:t>Initiate disk I/O to read in the desired page into the new frame</w:t>
      </w:r>
    </w:p>
    <w:p w:rsidR="000143D0" w:rsidRDefault="000143D0" w:rsidP="000B7706">
      <w:pPr>
        <w:pStyle w:val="ListParagraph"/>
        <w:numPr>
          <w:ilvl w:val="4"/>
          <w:numId w:val="85"/>
        </w:numPr>
        <w:jc w:val="both"/>
      </w:pPr>
      <w:r>
        <w:t>When I/O is finished, modify PTE, make page valid</w:t>
      </w:r>
    </w:p>
    <w:p w:rsidR="000143D0" w:rsidRDefault="000143D0" w:rsidP="000B7706">
      <w:pPr>
        <w:pStyle w:val="ListParagraph"/>
        <w:numPr>
          <w:ilvl w:val="4"/>
          <w:numId w:val="85"/>
        </w:numPr>
        <w:jc w:val="both"/>
      </w:pPr>
      <w:r>
        <w:t>Restart process at faulting instruction</w:t>
      </w:r>
    </w:p>
    <w:p w:rsidR="000143D0" w:rsidRPr="000143D0" w:rsidRDefault="000143D0" w:rsidP="000B7706">
      <w:pPr>
        <w:pStyle w:val="ListParagraph"/>
        <w:numPr>
          <w:ilvl w:val="1"/>
          <w:numId w:val="85"/>
        </w:numPr>
        <w:jc w:val="both"/>
      </w:pPr>
      <w:r>
        <w:lastRenderedPageBreak/>
        <w:t xml:space="preserve">This is </w:t>
      </w:r>
      <w:r>
        <w:rPr>
          <w:b/>
        </w:rPr>
        <w:t>pure demand paging</w:t>
      </w:r>
    </w:p>
    <w:p w:rsidR="000143D0" w:rsidRDefault="000143D0" w:rsidP="000B7706">
      <w:pPr>
        <w:pStyle w:val="ListParagraph"/>
        <w:numPr>
          <w:ilvl w:val="2"/>
          <w:numId w:val="85"/>
        </w:numPr>
        <w:jc w:val="both"/>
      </w:pPr>
      <w:r>
        <w:t xml:space="preserve">Never brings in a page until required </w:t>
      </w:r>
    </w:p>
    <w:p w:rsidR="000143D0" w:rsidRDefault="000143D0" w:rsidP="000B7706">
      <w:pPr>
        <w:pStyle w:val="ListParagraph"/>
        <w:numPr>
          <w:ilvl w:val="2"/>
          <w:numId w:val="85"/>
        </w:numPr>
        <w:jc w:val="both"/>
      </w:pPr>
      <w:r>
        <w:t>Hence, many real systems explicitly load some core parts of the process first.</w:t>
      </w:r>
    </w:p>
    <w:p w:rsidR="000143D0" w:rsidRPr="000143D0" w:rsidRDefault="000143D0" w:rsidP="000B7706">
      <w:pPr>
        <w:pStyle w:val="ListParagraph"/>
        <w:numPr>
          <w:ilvl w:val="1"/>
          <w:numId w:val="85"/>
        </w:numPr>
        <w:jc w:val="both"/>
      </w:pPr>
      <w:r>
        <w:rPr>
          <w:color w:val="FF0000"/>
        </w:rPr>
        <w:t>Issues</w:t>
      </w:r>
    </w:p>
    <w:p w:rsidR="000143D0" w:rsidRPr="00D4328B" w:rsidRDefault="000143D0" w:rsidP="000B7706">
      <w:pPr>
        <w:pStyle w:val="ListParagraph"/>
        <w:numPr>
          <w:ilvl w:val="2"/>
          <w:numId w:val="85"/>
        </w:numPr>
        <w:jc w:val="both"/>
      </w:pPr>
      <w:r>
        <w:rPr>
          <w:color w:val="FF0000"/>
        </w:rPr>
        <w:t>1) When paging in from disk we need a free frame of physical memory to hold the data we’re reading from</w:t>
      </w:r>
    </w:p>
    <w:p w:rsidR="00D4328B" w:rsidRPr="00D4328B" w:rsidRDefault="00D4328B" w:rsidP="000B7706">
      <w:pPr>
        <w:pStyle w:val="ListParagraph"/>
        <w:numPr>
          <w:ilvl w:val="3"/>
          <w:numId w:val="85"/>
        </w:numPr>
        <w:jc w:val="both"/>
      </w:pPr>
      <w:r>
        <w:rPr>
          <w:color w:val="FF0000"/>
        </w:rPr>
        <w:t>In reality the size of physical memory is limited so we either</w:t>
      </w:r>
    </w:p>
    <w:p w:rsidR="00D4328B" w:rsidRPr="00D4328B" w:rsidRDefault="00D4328B" w:rsidP="000B7706">
      <w:pPr>
        <w:pStyle w:val="ListParagraph"/>
        <w:numPr>
          <w:ilvl w:val="4"/>
          <w:numId w:val="85"/>
        </w:numPr>
        <w:jc w:val="both"/>
      </w:pPr>
      <w:r>
        <w:rPr>
          <w:color w:val="FF0000"/>
        </w:rPr>
        <w:t>Discard unused pages if total demand for pages exceeds physical memory size</w:t>
      </w:r>
    </w:p>
    <w:p w:rsidR="00D4328B" w:rsidRPr="000143D0" w:rsidRDefault="00D4328B" w:rsidP="000B7706">
      <w:pPr>
        <w:pStyle w:val="ListParagraph"/>
        <w:numPr>
          <w:ilvl w:val="4"/>
          <w:numId w:val="85"/>
        </w:numPr>
        <w:jc w:val="both"/>
      </w:pPr>
      <w:r>
        <w:rPr>
          <w:color w:val="FF0000"/>
        </w:rPr>
        <w:t>Swap out an entire process to free some frames</w:t>
      </w:r>
    </w:p>
    <w:p w:rsidR="000143D0" w:rsidRPr="000143D0" w:rsidRDefault="000143D0" w:rsidP="000B7706">
      <w:pPr>
        <w:pStyle w:val="ListParagraph"/>
        <w:numPr>
          <w:ilvl w:val="2"/>
          <w:numId w:val="85"/>
        </w:numPr>
        <w:jc w:val="both"/>
      </w:pPr>
      <w:r>
        <w:rPr>
          <w:color w:val="FF0000"/>
        </w:rPr>
        <w:t>2) Requires care to save process state correctly on fault</w:t>
      </w:r>
    </w:p>
    <w:p w:rsidR="000143D0" w:rsidRPr="000143D0" w:rsidRDefault="000143D0" w:rsidP="000B7706">
      <w:pPr>
        <w:pStyle w:val="ListParagraph"/>
        <w:numPr>
          <w:ilvl w:val="2"/>
          <w:numId w:val="85"/>
        </w:numPr>
        <w:jc w:val="both"/>
      </w:pPr>
      <w:r>
        <w:rPr>
          <w:color w:val="FF0000"/>
        </w:rPr>
        <w:t>3) Can we particularly awkward on a CPU with pipelined decode as we need to wind back</w:t>
      </w:r>
    </w:p>
    <w:p w:rsidR="000143D0" w:rsidRPr="00D4328B" w:rsidRDefault="000143D0" w:rsidP="000B7706">
      <w:pPr>
        <w:pStyle w:val="ListParagraph"/>
        <w:numPr>
          <w:ilvl w:val="2"/>
          <w:numId w:val="85"/>
        </w:numPr>
        <w:jc w:val="both"/>
      </w:pPr>
      <w:r>
        <w:rPr>
          <w:color w:val="FF0000"/>
        </w:rPr>
        <w:t>4) Even worse on CISC CPU where a single instruction can move lots of data</w:t>
      </w:r>
      <w:r w:rsidR="00D4328B">
        <w:rPr>
          <w:color w:val="FF0000"/>
        </w:rPr>
        <w:t xml:space="preserve"> – can’t restart the instruction, </w:t>
      </w:r>
      <w:r w:rsidR="00D4328B">
        <w:rPr>
          <w:b/>
          <w:color w:val="FF0000"/>
        </w:rPr>
        <w:t>therefore rely upon help from microcode</w:t>
      </w:r>
    </w:p>
    <w:p w:rsidR="00D4328B" w:rsidRPr="00D4328B" w:rsidRDefault="00D4328B" w:rsidP="000B7706">
      <w:pPr>
        <w:pStyle w:val="ListParagraph"/>
        <w:numPr>
          <w:ilvl w:val="3"/>
          <w:numId w:val="85"/>
        </w:numPr>
        <w:jc w:val="both"/>
      </w:pPr>
      <w:r>
        <w:rPr>
          <w:color w:val="FF0000"/>
        </w:rPr>
        <w:t>Can possibly use temporary registers to store moved data</w:t>
      </w:r>
    </w:p>
    <w:p w:rsidR="00D4328B" w:rsidRPr="00D4328B" w:rsidRDefault="00D4328B" w:rsidP="000B7706">
      <w:pPr>
        <w:pStyle w:val="ListParagraph"/>
        <w:numPr>
          <w:ilvl w:val="2"/>
          <w:numId w:val="85"/>
        </w:numPr>
        <w:jc w:val="both"/>
      </w:pPr>
      <w:r>
        <w:rPr>
          <w:color w:val="FF0000"/>
        </w:rPr>
        <w:t>5) Similar difficulties with auto-increment / auto-decrement instructions</w:t>
      </w:r>
    </w:p>
    <w:p w:rsidR="00D4328B" w:rsidRPr="00D4328B" w:rsidRDefault="00D4328B" w:rsidP="000B7706">
      <w:pPr>
        <w:pStyle w:val="ListParagraph"/>
        <w:numPr>
          <w:ilvl w:val="2"/>
          <w:numId w:val="85"/>
        </w:numPr>
        <w:jc w:val="both"/>
      </w:pPr>
      <w:r>
        <w:rPr>
          <w:color w:val="FF0000"/>
        </w:rPr>
        <w:t>6)  Can even have instructions and data spanning pages, so multiple faults per instruction</w:t>
      </w:r>
    </w:p>
    <w:p w:rsidR="00D4328B" w:rsidRPr="00D4328B" w:rsidRDefault="00D4328B" w:rsidP="000B7706">
      <w:pPr>
        <w:pStyle w:val="ListParagraph"/>
        <w:numPr>
          <w:ilvl w:val="3"/>
          <w:numId w:val="85"/>
        </w:numPr>
        <w:jc w:val="both"/>
      </w:pPr>
      <w:r>
        <w:rPr>
          <w:b/>
          <w:color w:val="FF0000"/>
        </w:rPr>
        <w:t>Locality of reference makes this unlikely</w:t>
      </w:r>
    </w:p>
    <w:p w:rsidR="00D4328B" w:rsidRPr="00D4328B" w:rsidRDefault="00D4328B" w:rsidP="000B7706">
      <w:pPr>
        <w:pStyle w:val="ListParagraph"/>
        <w:numPr>
          <w:ilvl w:val="1"/>
          <w:numId w:val="85"/>
        </w:numPr>
        <w:jc w:val="both"/>
      </w:pPr>
      <w:r>
        <w:rPr>
          <w:color w:val="92278F" w:themeColor="accent1"/>
        </w:rPr>
        <w:t>Modified Algorithm for page fault</w:t>
      </w:r>
    </w:p>
    <w:p w:rsidR="00D4328B" w:rsidRPr="00D4328B" w:rsidRDefault="00D4328B" w:rsidP="000B7706">
      <w:pPr>
        <w:pStyle w:val="ListParagraph"/>
        <w:numPr>
          <w:ilvl w:val="2"/>
          <w:numId w:val="85"/>
        </w:numPr>
        <w:jc w:val="both"/>
      </w:pPr>
      <w:r>
        <w:rPr>
          <w:color w:val="92278F" w:themeColor="accent1"/>
        </w:rPr>
        <w:t>1) Locate the desired replacement page on disk</w:t>
      </w:r>
    </w:p>
    <w:p w:rsidR="00D4328B" w:rsidRPr="00D4328B" w:rsidRDefault="00D4328B" w:rsidP="000B7706">
      <w:pPr>
        <w:pStyle w:val="ListParagraph"/>
        <w:numPr>
          <w:ilvl w:val="2"/>
          <w:numId w:val="85"/>
        </w:numPr>
        <w:jc w:val="both"/>
      </w:pPr>
      <w:r>
        <w:rPr>
          <w:color w:val="92278F" w:themeColor="accent1"/>
        </w:rPr>
        <w:t>2) To select a free frame for the incoming page</w:t>
      </w:r>
    </w:p>
    <w:p w:rsidR="00D4328B" w:rsidRPr="00D4328B" w:rsidRDefault="00D4328B" w:rsidP="000B7706">
      <w:pPr>
        <w:pStyle w:val="ListParagraph"/>
        <w:numPr>
          <w:ilvl w:val="3"/>
          <w:numId w:val="85"/>
        </w:numPr>
        <w:jc w:val="both"/>
      </w:pPr>
      <w:r>
        <w:rPr>
          <w:color w:val="92278F" w:themeColor="accent1"/>
        </w:rPr>
        <w:t>(a) if there is a free frame, use it</w:t>
      </w:r>
    </w:p>
    <w:p w:rsidR="00D4328B" w:rsidRPr="00D4328B" w:rsidRDefault="00D4328B" w:rsidP="000B7706">
      <w:pPr>
        <w:pStyle w:val="ListParagraph"/>
        <w:numPr>
          <w:ilvl w:val="3"/>
          <w:numId w:val="85"/>
        </w:numPr>
        <w:jc w:val="both"/>
      </w:pPr>
      <w:r>
        <w:rPr>
          <w:color w:val="92278F" w:themeColor="accent1"/>
        </w:rPr>
        <w:t>(b) Otherwise select a victim page to free</w:t>
      </w:r>
    </w:p>
    <w:p w:rsidR="00D4328B" w:rsidRPr="00D4328B" w:rsidRDefault="00D4328B" w:rsidP="000B7706">
      <w:pPr>
        <w:pStyle w:val="ListParagraph"/>
        <w:numPr>
          <w:ilvl w:val="3"/>
          <w:numId w:val="85"/>
        </w:numPr>
        <w:jc w:val="both"/>
      </w:pPr>
      <w:r>
        <w:rPr>
          <w:color w:val="92278F" w:themeColor="accent1"/>
        </w:rPr>
        <w:t>(c) Write this page to disk and mark it as invalid in Process Page Tables</w:t>
      </w:r>
    </w:p>
    <w:p w:rsidR="00D4328B" w:rsidRPr="00D4328B" w:rsidRDefault="00D4328B" w:rsidP="000B7706">
      <w:pPr>
        <w:pStyle w:val="ListParagraph"/>
        <w:numPr>
          <w:ilvl w:val="2"/>
          <w:numId w:val="85"/>
        </w:numPr>
        <w:jc w:val="both"/>
      </w:pPr>
      <w:r>
        <w:rPr>
          <w:color w:val="92278F" w:themeColor="accent1"/>
        </w:rPr>
        <w:t>3) Read desired page into now free frame</w:t>
      </w:r>
    </w:p>
    <w:p w:rsidR="00D4328B" w:rsidRPr="00D4328B" w:rsidRDefault="00D4328B" w:rsidP="000B7706">
      <w:pPr>
        <w:pStyle w:val="ListParagraph"/>
        <w:numPr>
          <w:ilvl w:val="2"/>
          <w:numId w:val="85"/>
        </w:numPr>
        <w:jc w:val="both"/>
      </w:pPr>
      <w:r>
        <w:rPr>
          <w:color w:val="92278F" w:themeColor="accent1"/>
        </w:rPr>
        <w:t>4) Restart faulting process</w:t>
      </w:r>
    </w:p>
    <w:p w:rsidR="00D4328B" w:rsidRDefault="00D4328B" w:rsidP="00D72352">
      <w:pPr>
        <w:jc w:val="both"/>
      </w:pPr>
    </w:p>
    <w:p w:rsidR="00D4328B" w:rsidRDefault="00D4328B" w:rsidP="00D72352">
      <w:pPr>
        <w:jc w:val="both"/>
        <w:rPr>
          <w:b/>
        </w:rPr>
      </w:pPr>
      <w:r>
        <w:rPr>
          <w:b/>
        </w:rPr>
        <w:t>Page Replacement</w:t>
      </w:r>
    </w:p>
    <w:p w:rsidR="00D4328B" w:rsidRDefault="00D4328B" w:rsidP="00D72352">
      <w:pPr>
        <w:jc w:val="both"/>
      </w:pPr>
      <w:r>
        <w:t>We can reduce the overhead by adding dirty bit to the PTEs</w:t>
      </w:r>
    </w:p>
    <w:p w:rsidR="00D4328B" w:rsidRDefault="00D4328B" w:rsidP="000B7706">
      <w:pPr>
        <w:pStyle w:val="ListParagraph"/>
        <w:numPr>
          <w:ilvl w:val="0"/>
          <w:numId w:val="86"/>
        </w:numPr>
        <w:jc w:val="both"/>
      </w:pPr>
      <w:r>
        <w:t>Only write out page to disk if it was modified or marked read-only</w:t>
      </w:r>
    </w:p>
    <w:p w:rsidR="00D4328B" w:rsidRDefault="00D4328B" w:rsidP="00D72352">
      <w:pPr>
        <w:jc w:val="both"/>
      </w:pPr>
    </w:p>
    <w:p w:rsidR="00D4328B" w:rsidRDefault="00D4328B" w:rsidP="00D72352">
      <w:pPr>
        <w:jc w:val="both"/>
      </w:pPr>
      <w:r>
        <w:t>Picking Victim Page:</w:t>
      </w:r>
    </w:p>
    <w:p w:rsidR="00D4328B" w:rsidRDefault="00D4328B" w:rsidP="000B7706">
      <w:pPr>
        <w:pStyle w:val="ListParagraph"/>
        <w:numPr>
          <w:ilvl w:val="0"/>
          <w:numId w:val="86"/>
        </w:numPr>
        <w:jc w:val="both"/>
      </w:pPr>
      <w:r>
        <w:t>Want to avoid getting rid of a page when we’d need it in a few instructions time</w:t>
      </w:r>
    </w:p>
    <w:p w:rsidR="00D4328B" w:rsidRDefault="00D4328B" w:rsidP="000B7706">
      <w:pPr>
        <w:pStyle w:val="ListParagraph"/>
        <w:numPr>
          <w:ilvl w:val="0"/>
          <w:numId w:val="86"/>
        </w:numPr>
        <w:jc w:val="both"/>
      </w:pPr>
      <w:r>
        <w:t>Ensure that we minimise the number of page faults</w:t>
      </w:r>
    </w:p>
    <w:p w:rsidR="00D4328B" w:rsidRDefault="00D4328B" w:rsidP="00D72352">
      <w:pPr>
        <w:jc w:val="both"/>
      </w:pPr>
    </w:p>
    <w:p w:rsidR="00D4328B" w:rsidRDefault="00D4328B" w:rsidP="00D72352">
      <w:pPr>
        <w:jc w:val="both"/>
        <w:rPr>
          <w:b/>
        </w:rPr>
      </w:pPr>
      <w:r>
        <w:rPr>
          <w:b/>
        </w:rPr>
        <w:t>Page Replacement Algorithms</w:t>
      </w:r>
    </w:p>
    <w:p w:rsidR="00D4328B" w:rsidRDefault="00D4328B" w:rsidP="000B7706">
      <w:pPr>
        <w:pStyle w:val="ListParagraph"/>
        <w:numPr>
          <w:ilvl w:val="0"/>
          <w:numId w:val="87"/>
        </w:numPr>
        <w:jc w:val="both"/>
      </w:pPr>
      <w:r>
        <w:t>First-in First-out (FIFO)</w:t>
      </w:r>
    </w:p>
    <w:p w:rsidR="00D4328B" w:rsidRDefault="00D4328B" w:rsidP="000B7706">
      <w:pPr>
        <w:pStyle w:val="ListParagraph"/>
        <w:numPr>
          <w:ilvl w:val="1"/>
          <w:numId w:val="87"/>
        </w:numPr>
        <w:jc w:val="both"/>
      </w:pPr>
      <w:r>
        <w:t>Keep queue of pages and discard from the head.</w:t>
      </w:r>
    </w:p>
    <w:p w:rsidR="00D4328B" w:rsidRDefault="00D4328B" w:rsidP="000B7706">
      <w:pPr>
        <w:pStyle w:val="ListParagraph"/>
        <w:numPr>
          <w:ilvl w:val="1"/>
          <w:numId w:val="87"/>
        </w:numPr>
        <w:jc w:val="both"/>
      </w:pPr>
      <w:r>
        <w:t>The performance is hard to predict as we’ve no idea whether the replaced page will be used again or not</w:t>
      </w:r>
    </w:p>
    <w:p w:rsidR="00D4328B" w:rsidRDefault="00D4328B" w:rsidP="000B7706">
      <w:pPr>
        <w:pStyle w:val="ListParagraph"/>
        <w:numPr>
          <w:ilvl w:val="1"/>
          <w:numId w:val="87"/>
        </w:numPr>
        <w:jc w:val="both"/>
      </w:pPr>
      <w:r>
        <w:t>In practise, very simple, but very bad:</w:t>
      </w:r>
    </w:p>
    <w:p w:rsidR="00D4328B" w:rsidRDefault="00D4328B" w:rsidP="000B7706">
      <w:pPr>
        <w:pStyle w:val="ListParagraph"/>
        <w:numPr>
          <w:ilvl w:val="2"/>
          <w:numId w:val="87"/>
        </w:numPr>
        <w:jc w:val="both"/>
      </w:pPr>
      <w:r>
        <w:t>Can actually end up discarding a page currently being used.</w:t>
      </w:r>
    </w:p>
    <w:p w:rsidR="00D4328B" w:rsidRDefault="00C2762D" w:rsidP="000B7706">
      <w:pPr>
        <w:pStyle w:val="ListParagraph"/>
        <w:numPr>
          <w:ilvl w:val="2"/>
          <w:numId w:val="87"/>
        </w:numPr>
        <w:jc w:val="both"/>
      </w:pPr>
      <w:r>
        <w:lastRenderedPageBreak/>
        <w:t xml:space="preserve">Possible to have more faults with increasing number of frames – </w:t>
      </w:r>
      <w:r>
        <w:rPr>
          <w:b/>
        </w:rPr>
        <w:t>Belady’s Anomaly</w:t>
      </w:r>
    </w:p>
    <w:p w:rsidR="00D4328B" w:rsidRDefault="00D4328B" w:rsidP="000B7706">
      <w:pPr>
        <w:pStyle w:val="ListParagraph"/>
        <w:numPr>
          <w:ilvl w:val="0"/>
          <w:numId w:val="87"/>
        </w:numPr>
        <w:jc w:val="both"/>
      </w:pPr>
      <w:r>
        <w:t>Optimal Algorithm (OPT)</w:t>
      </w:r>
    </w:p>
    <w:p w:rsidR="00C2762D" w:rsidRDefault="00C2762D" w:rsidP="000B7706">
      <w:pPr>
        <w:pStyle w:val="ListParagraph"/>
        <w:numPr>
          <w:ilvl w:val="1"/>
          <w:numId w:val="87"/>
        </w:numPr>
        <w:jc w:val="both"/>
      </w:pPr>
      <w:r>
        <w:t>Replace the page which will not be used for the longest period of time</w:t>
      </w:r>
    </w:p>
    <w:p w:rsidR="00C2762D" w:rsidRDefault="00C2762D" w:rsidP="000B7706">
      <w:pPr>
        <w:pStyle w:val="ListParagraph"/>
        <w:numPr>
          <w:ilvl w:val="1"/>
          <w:numId w:val="87"/>
        </w:numPr>
        <w:jc w:val="both"/>
      </w:pPr>
      <w:r>
        <w:t>Optimal – serves as baseline, but very hard / impossible to implement</w:t>
      </w:r>
    </w:p>
    <w:p w:rsidR="00D4328B" w:rsidRDefault="00D4328B" w:rsidP="000B7706">
      <w:pPr>
        <w:pStyle w:val="ListParagraph"/>
        <w:numPr>
          <w:ilvl w:val="0"/>
          <w:numId w:val="87"/>
        </w:numPr>
        <w:jc w:val="both"/>
      </w:pPr>
      <w:r>
        <w:t>Least Recently Used (LRU)</w:t>
      </w:r>
    </w:p>
    <w:p w:rsidR="00C2762D" w:rsidRDefault="00C2762D" w:rsidP="000B7706">
      <w:pPr>
        <w:pStyle w:val="ListParagraph"/>
        <w:numPr>
          <w:ilvl w:val="1"/>
          <w:numId w:val="87"/>
        </w:numPr>
        <w:jc w:val="both"/>
      </w:pPr>
      <w:r>
        <w:t>Replace the page which has not been used for the longest amount of time</w:t>
      </w:r>
    </w:p>
    <w:p w:rsidR="00C2762D" w:rsidRDefault="00C2762D" w:rsidP="000B7706">
      <w:pPr>
        <w:pStyle w:val="ListParagraph"/>
        <w:numPr>
          <w:ilvl w:val="1"/>
          <w:numId w:val="87"/>
        </w:numPr>
        <w:jc w:val="both"/>
      </w:pPr>
      <w:r>
        <w:t>Equivalent to OPT with the time running backwards</w:t>
      </w:r>
    </w:p>
    <w:p w:rsidR="00C2762D" w:rsidRDefault="00C2762D" w:rsidP="000B7706">
      <w:pPr>
        <w:pStyle w:val="ListParagraph"/>
        <w:numPr>
          <w:ilvl w:val="2"/>
          <w:numId w:val="87"/>
        </w:numPr>
        <w:jc w:val="both"/>
      </w:pPr>
      <w:r>
        <w:t>Assuming that the past is a good predictor of the future.</w:t>
      </w:r>
    </w:p>
    <w:p w:rsidR="00C2762D" w:rsidRDefault="00C2762D" w:rsidP="000B7706">
      <w:pPr>
        <w:pStyle w:val="ListParagraph"/>
        <w:numPr>
          <w:ilvl w:val="1"/>
          <w:numId w:val="87"/>
        </w:numPr>
        <w:jc w:val="both"/>
      </w:pPr>
      <w:r>
        <w:t>However, can still end up replacing pages that are about to be used.</w:t>
      </w:r>
    </w:p>
    <w:p w:rsidR="00C2762D" w:rsidRDefault="00C2762D" w:rsidP="000B7706">
      <w:pPr>
        <w:pStyle w:val="ListParagraph"/>
        <w:numPr>
          <w:ilvl w:val="1"/>
          <w:numId w:val="87"/>
        </w:numPr>
        <w:jc w:val="both"/>
      </w:pPr>
      <w:r>
        <w:t>Generally considered quite good as an algorithm, but hard to implement</w:t>
      </w:r>
    </w:p>
    <w:p w:rsidR="00C2762D" w:rsidRDefault="00C2762D" w:rsidP="000B7706">
      <w:pPr>
        <w:pStyle w:val="ListParagraph"/>
        <w:numPr>
          <w:ilvl w:val="0"/>
          <w:numId w:val="87"/>
        </w:numPr>
        <w:jc w:val="both"/>
      </w:pPr>
      <w:r>
        <w:t xml:space="preserve">Least Frequently Used </w:t>
      </w:r>
    </w:p>
    <w:p w:rsidR="00C2762D" w:rsidRDefault="00C2762D" w:rsidP="000B7706">
      <w:pPr>
        <w:pStyle w:val="ListParagraph"/>
        <w:numPr>
          <w:ilvl w:val="1"/>
          <w:numId w:val="87"/>
        </w:numPr>
        <w:jc w:val="both"/>
      </w:pPr>
      <w:r>
        <w:t>Replace page with smallest count</w:t>
      </w:r>
    </w:p>
    <w:p w:rsidR="00C2762D" w:rsidRDefault="00C2762D" w:rsidP="000B7706">
      <w:pPr>
        <w:pStyle w:val="ListParagraph"/>
        <w:numPr>
          <w:ilvl w:val="1"/>
          <w:numId w:val="87"/>
        </w:numPr>
        <w:jc w:val="both"/>
      </w:pPr>
      <w:r>
        <w:t>Takes no time information into account</w:t>
      </w:r>
    </w:p>
    <w:p w:rsidR="00C2762D" w:rsidRDefault="00C2762D" w:rsidP="000B7706">
      <w:pPr>
        <w:pStyle w:val="ListParagraph"/>
        <w:numPr>
          <w:ilvl w:val="1"/>
          <w:numId w:val="87"/>
        </w:numPr>
        <w:jc w:val="both"/>
      </w:pPr>
      <w:r>
        <w:t>Page can stick in memory from initialisation</w:t>
      </w:r>
    </w:p>
    <w:p w:rsidR="00C2762D" w:rsidRDefault="00C2762D" w:rsidP="000B7706">
      <w:pPr>
        <w:pStyle w:val="ListParagraph"/>
        <w:numPr>
          <w:ilvl w:val="1"/>
          <w:numId w:val="87"/>
        </w:numPr>
        <w:jc w:val="both"/>
      </w:pPr>
      <w:r>
        <w:t>Need to periodically decrement counts</w:t>
      </w:r>
    </w:p>
    <w:p w:rsidR="00C2762D" w:rsidRDefault="00C2762D" w:rsidP="000B7706">
      <w:pPr>
        <w:pStyle w:val="ListParagraph"/>
        <w:numPr>
          <w:ilvl w:val="0"/>
          <w:numId w:val="87"/>
        </w:numPr>
        <w:jc w:val="both"/>
      </w:pPr>
      <w:r>
        <w:t>Most Frequently Used</w:t>
      </w:r>
    </w:p>
    <w:p w:rsidR="00C2762D" w:rsidRDefault="00C2762D" w:rsidP="000B7706">
      <w:pPr>
        <w:pStyle w:val="ListParagraph"/>
        <w:numPr>
          <w:ilvl w:val="1"/>
          <w:numId w:val="87"/>
        </w:numPr>
        <w:jc w:val="both"/>
      </w:pPr>
      <w:r>
        <w:t>Replace highest count page</w:t>
      </w:r>
    </w:p>
    <w:p w:rsidR="00C2762D" w:rsidRDefault="00C2762D" w:rsidP="000B7706">
      <w:pPr>
        <w:pStyle w:val="ListParagraph"/>
        <w:numPr>
          <w:ilvl w:val="1"/>
          <w:numId w:val="87"/>
        </w:numPr>
        <w:jc w:val="both"/>
      </w:pPr>
      <w:r>
        <w:t>Low counts indicate recently brought in</w:t>
      </w:r>
    </w:p>
    <w:p w:rsidR="00C2762D" w:rsidRDefault="00C2762D" w:rsidP="00D72352">
      <w:pPr>
        <w:jc w:val="both"/>
      </w:pPr>
    </w:p>
    <w:p w:rsidR="00C2762D" w:rsidRDefault="00C2762D" w:rsidP="00D72352">
      <w:pPr>
        <w:jc w:val="both"/>
        <w:rPr>
          <w:b/>
        </w:rPr>
      </w:pPr>
      <w:r>
        <w:rPr>
          <w:b/>
        </w:rPr>
        <w:t>Implementing LRU</w:t>
      </w:r>
    </w:p>
    <w:p w:rsidR="00C2762D" w:rsidRDefault="00C2762D" w:rsidP="000B7706">
      <w:pPr>
        <w:pStyle w:val="ListParagraph"/>
        <w:numPr>
          <w:ilvl w:val="0"/>
          <w:numId w:val="88"/>
        </w:numPr>
        <w:jc w:val="both"/>
      </w:pPr>
      <w:r>
        <w:t>Counters</w:t>
      </w:r>
    </w:p>
    <w:p w:rsidR="00C2762D" w:rsidRDefault="00C2762D" w:rsidP="000B7706">
      <w:pPr>
        <w:pStyle w:val="ListParagraph"/>
        <w:numPr>
          <w:ilvl w:val="1"/>
          <w:numId w:val="88"/>
        </w:numPr>
        <w:jc w:val="both"/>
      </w:pPr>
      <w:r>
        <w:t>Give each PTE a time-of-use field and give the CPU a logical clock</w:t>
      </w:r>
    </w:p>
    <w:p w:rsidR="00C2762D" w:rsidRDefault="00C2762D" w:rsidP="000B7706">
      <w:pPr>
        <w:pStyle w:val="ListParagraph"/>
        <w:numPr>
          <w:ilvl w:val="1"/>
          <w:numId w:val="88"/>
        </w:numPr>
        <w:jc w:val="both"/>
      </w:pPr>
      <w:r>
        <w:t>Whenever a page is referenced, its PTE is updated to clock value</w:t>
      </w:r>
    </w:p>
    <w:p w:rsidR="00C2762D" w:rsidRDefault="00C2762D" w:rsidP="000B7706">
      <w:pPr>
        <w:pStyle w:val="ListParagraph"/>
        <w:numPr>
          <w:ilvl w:val="1"/>
          <w:numId w:val="88"/>
        </w:numPr>
        <w:jc w:val="both"/>
      </w:pPr>
      <w:r>
        <w:t>Replace page with smallest time value</w:t>
      </w:r>
    </w:p>
    <w:p w:rsidR="00C2762D" w:rsidRPr="00C2762D" w:rsidRDefault="00C2762D" w:rsidP="000B7706">
      <w:pPr>
        <w:pStyle w:val="ListParagraph"/>
        <w:numPr>
          <w:ilvl w:val="1"/>
          <w:numId w:val="88"/>
        </w:numPr>
        <w:jc w:val="both"/>
      </w:pPr>
      <w:r>
        <w:rPr>
          <w:color w:val="FF0000"/>
        </w:rPr>
        <w:t>Problems</w:t>
      </w:r>
    </w:p>
    <w:p w:rsidR="00C2762D" w:rsidRPr="00C2762D" w:rsidRDefault="00C2762D" w:rsidP="000B7706">
      <w:pPr>
        <w:pStyle w:val="ListParagraph"/>
        <w:numPr>
          <w:ilvl w:val="2"/>
          <w:numId w:val="88"/>
        </w:numPr>
        <w:jc w:val="both"/>
      </w:pPr>
      <w:r>
        <w:rPr>
          <w:color w:val="FF0000"/>
        </w:rPr>
        <w:t>Requires a search to find minimum counter value</w:t>
      </w:r>
    </w:p>
    <w:p w:rsidR="00C2762D" w:rsidRPr="00C2762D" w:rsidRDefault="00C2762D" w:rsidP="000B7706">
      <w:pPr>
        <w:pStyle w:val="ListParagraph"/>
        <w:numPr>
          <w:ilvl w:val="2"/>
          <w:numId w:val="88"/>
        </w:numPr>
        <w:jc w:val="both"/>
      </w:pPr>
      <w:r>
        <w:rPr>
          <w:color w:val="FF0000"/>
        </w:rPr>
        <w:t>Adds a write to memory (PTE) on every memory reference</w:t>
      </w:r>
    </w:p>
    <w:p w:rsidR="00C2762D" w:rsidRPr="00C2762D" w:rsidRDefault="00C2762D" w:rsidP="000B7706">
      <w:pPr>
        <w:pStyle w:val="ListParagraph"/>
        <w:numPr>
          <w:ilvl w:val="2"/>
          <w:numId w:val="88"/>
        </w:numPr>
        <w:jc w:val="both"/>
      </w:pPr>
      <w:r>
        <w:rPr>
          <w:color w:val="FF0000"/>
        </w:rPr>
        <w:t>Must handle a clock overflow</w:t>
      </w:r>
    </w:p>
    <w:p w:rsidR="00C2762D" w:rsidRDefault="00C2762D" w:rsidP="000B7706">
      <w:pPr>
        <w:pStyle w:val="ListParagraph"/>
        <w:numPr>
          <w:ilvl w:val="1"/>
          <w:numId w:val="88"/>
        </w:numPr>
        <w:jc w:val="both"/>
      </w:pPr>
      <w:r>
        <w:rPr>
          <w:color w:val="000000" w:themeColor="text1"/>
        </w:rPr>
        <w:t>It’s generally impractical on a standard processor</w:t>
      </w:r>
    </w:p>
    <w:p w:rsidR="00C2762D" w:rsidRDefault="00C2762D" w:rsidP="000B7706">
      <w:pPr>
        <w:pStyle w:val="ListParagraph"/>
        <w:numPr>
          <w:ilvl w:val="0"/>
          <w:numId w:val="88"/>
        </w:numPr>
        <w:jc w:val="both"/>
      </w:pPr>
      <w:r>
        <w:t>Page Stack</w:t>
      </w:r>
    </w:p>
    <w:p w:rsidR="00C2762D" w:rsidRDefault="006F1C15" w:rsidP="000B7706">
      <w:pPr>
        <w:pStyle w:val="ListParagraph"/>
        <w:numPr>
          <w:ilvl w:val="1"/>
          <w:numId w:val="88"/>
        </w:numPr>
        <w:jc w:val="both"/>
      </w:pPr>
      <w:r>
        <w:t>Maintain a stack of pages (doubly linked list) with most-recently (MRU) page on top</w:t>
      </w:r>
    </w:p>
    <w:p w:rsidR="006F1C15" w:rsidRDefault="006F1C15" w:rsidP="000B7706">
      <w:pPr>
        <w:pStyle w:val="ListParagraph"/>
        <w:numPr>
          <w:ilvl w:val="1"/>
          <w:numId w:val="88"/>
        </w:numPr>
        <w:jc w:val="both"/>
      </w:pPr>
      <w:r>
        <w:t>Discard from the bottom of the stack</w:t>
      </w:r>
    </w:p>
    <w:p w:rsidR="006F1C15" w:rsidRPr="006F1C15" w:rsidRDefault="006F1C15" w:rsidP="000B7706">
      <w:pPr>
        <w:pStyle w:val="ListParagraph"/>
        <w:numPr>
          <w:ilvl w:val="1"/>
          <w:numId w:val="88"/>
        </w:numPr>
        <w:jc w:val="both"/>
      </w:pPr>
      <w:r>
        <w:rPr>
          <w:color w:val="FF0000"/>
        </w:rPr>
        <w:t>Problems</w:t>
      </w:r>
      <w:r>
        <w:rPr>
          <w:color w:val="FF0000"/>
        </w:rPr>
        <w:tab/>
      </w:r>
    </w:p>
    <w:p w:rsidR="006F1C15" w:rsidRPr="006F1C15" w:rsidRDefault="006F1C15" w:rsidP="000B7706">
      <w:pPr>
        <w:pStyle w:val="ListParagraph"/>
        <w:numPr>
          <w:ilvl w:val="2"/>
          <w:numId w:val="88"/>
        </w:numPr>
        <w:jc w:val="both"/>
      </w:pPr>
      <w:r>
        <w:rPr>
          <w:color w:val="FF0000"/>
        </w:rPr>
        <w:t>Requires changing up to 6 pointers per new reference</w:t>
      </w:r>
    </w:p>
    <w:p w:rsidR="006F1C15" w:rsidRPr="006F1C15" w:rsidRDefault="006F1C15" w:rsidP="000B7706">
      <w:pPr>
        <w:pStyle w:val="ListParagraph"/>
        <w:numPr>
          <w:ilvl w:val="2"/>
          <w:numId w:val="88"/>
        </w:numPr>
        <w:jc w:val="both"/>
      </w:pPr>
      <w:r>
        <w:rPr>
          <w:color w:val="FF0000"/>
        </w:rPr>
        <w:t>Very slow without extensive hardware support</w:t>
      </w:r>
    </w:p>
    <w:p w:rsidR="006F1C15" w:rsidRDefault="006F1C15" w:rsidP="000B7706">
      <w:pPr>
        <w:pStyle w:val="ListParagraph"/>
        <w:numPr>
          <w:ilvl w:val="1"/>
          <w:numId w:val="88"/>
        </w:numPr>
        <w:jc w:val="both"/>
      </w:pPr>
      <w:r>
        <w:rPr>
          <w:color w:val="FF0000"/>
        </w:rPr>
        <w:t>Also impractical on a standard processor</w:t>
      </w:r>
    </w:p>
    <w:p w:rsidR="00C2762D" w:rsidRDefault="00C2762D" w:rsidP="000B7706">
      <w:pPr>
        <w:pStyle w:val="ListParagraph"/>
        <w:numPr>
          <w:ilvl w:val="0"/>
          <w:numId w:val="88"/>
        </w:numPr>
        <w:jc w:val="both"/>
      </w:pPr>
      <w:r>
        <w:t>Approximating LRU</w:t>
      </w:r>
    </w:p>
    <w:p w:rsidR="006F1C15" w:rsidRDefault="008E5C27" w:rsidP="000B7706">
      <w:pPr>
        <w:pStyle w:val="ListParagraph"/>
        <w:numPr>
          <w:ilvl w:val="1"/>
          <w:numId w:val="88"/>
        </w:numPr>
        <w:jc w:val="both"/>
      </w:pPr>
      <w:r>
        <w:t>Reference bit in the PTE, zeroed by the OS then set by hardware whenever the page is touched.</w:t>
      </w:r>
    </w:p>
    <w:p w:rsidR="008E5C27" w:rsidRDefault="008E5C27" w:rsidP="000B7706">
      <w:pPr>
        <w:pStyle w:val="ListParagraph"/>
        <w:numPr>
          <w:ilvl w:val="1"/>
          <w:numId w:val="88"/>
        </w:numPr>
        <w:jc w:val="both"/>
      </w:pPr>
      <w:r>
        <w:t>After time has passed, consider those with the bit set to be active and implement Not Recently Used replacement.</w:t>
      </w:r>
    </w:p>
    <w:p w:rsidR="008E5C27" w:rsidRDefault="008E5C27" w:rsidP="000B7706">
      <w:pPr>
        <w:pStyle w:val="ListParagraph"/>
        <w:numPr>
          <w:ilvl w:val="1"/>
          <w:numId w:val="88"/>
        </w:numPr>
        <w:jc w:val="both"/>
      </w:pPr>
      <w:r>
        <w:t>Periodically, clear all reference bits</w:t>
      </w:r>
    </w:p>
    <w:p w:rsidR="008E5C27" w:rsidRDefault="008E5C27" w:rsidP="000B7706">
      <w:pPr>
        <w:pStyle w:val="ListParagraph"/>
        <w:numPr>
          <w:ilvl w:val="1"/>
          <w:numId w:val="88"/>
        </w:numPr>
        <w:jc w:val="both"/>
      </w:pPr>
      <w:r>
        <w:t>When choosing a victim, prefer to remove pages with clear reference bits</w:t>
      </w:r>
    </w:p>
    <w:p w:rsidR="008E5C27" w:rsidRDefault="008E5C27" w:rsidP="000B7706">
      <w:pPr>
        <w:pStyle w:val="ListParagraph"/>
        <w:numPr>
          <w:ilvl w:val="1"/>
          <w:numId w:val="88"/>
        </w:numPr>
        <w:jc w:val="both"/>
      </w:pPr>
      <w:r>
        <w:t>If you have a dirty bit, then you can use that as well:</w:t>
      </w:r>
    </w:p>
    <w:p w:rsidR="008E5C27" w:rsidRDefault="008E5C27" w:rsidP="00D72352">
      <w:pPr>
        <w:pStyle w:val="ListParagraph"/>
        <w:ind w:left="1440"/>
        <w:jc w:val="both"/>
      </w:pPr>
      <w:r w:rsidRPr="008E5C27">
        <w:rPr>
          <w:noProof/>
        </w:rPr>
        <w:lastRenderedPageBreak/>
        <w:drawing>
          <wp:inline distT="0" distB="0" distL="0" distR="0" wp14:anchorId="24B7F2F6" wp14:editId="3FF08735">
            <wp:extent cx="2999740" cy="106420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8774" cy="1070962"/>
                    </a:xfrm>
                    <a:prstGeom prst="rect">
                      <a:avLst/>
                    </a:prstGeom>
                  </pic:spPr>
                </pic:pic>
              </a:graphicData>
            </a:graphic>
          </wp:inline>
        </w:drawing>
      </w:r>
    </w:p>
    <w:p w:rsidR="008E5C27" w:rsidRPr="008E5C27" w:rsidRDefault="008E5C27" w:rsidP="000B7706">
      <w:pPr>
        <w:pStyle w:val="ListParagraph"/>
        <w:numPr>
          <w:ilvl w:val="1"/>
          <w:numId w:val="88"/>
        </w:numPr>
        <w:jc w:val="both"/>
      </w:pPr>
      <w:r>
        <w:rPr>
          <w:b/>
        </w:rPr>
        <w:t>Improvement 1</w:t>
      </w:r>
    </w:p>
    <w:p w:rsidR="008E5C27" w:rsidRDefault="008E5C27" w:rsidP="000B7706">
      <w:pPr>
        <w:pStyle w:val="ListParagraph"/>
        <w:numPr>
          <w:ilvl w:val="2"/>
          <w:numId w:val="88"/>
        </w:numPr>
        <w:jc w:val="both"/>
      </w:pPr>
      <w:r>
        <w:t>Instead of a single bit, OS maintains an 8-bit value per page</w:t>
      </w:r>
    </w:p>
    <w:p w:rsidR="008E5C27" w:rsidRDefault="008E5C27" w:rsidP="000B7706">
      <w:pPr>
        <w:pStyle w:val="ListParagraph"/>
        <w:numPr>
          <w:ilvl w:val="2"/>
          <w:numId w:val="88"/>
        </w:numPr>
        <w:jc w:val="both"/>
      </w:pPr>
      <w:r>
        <w:t>Periodically shift instead of erasing, keeping newest value as the most significant bit</w:t>
      </w:r>
    </w:p>
    <w:p w:rsidR="008E5C27" w:rsidRDefault="008E5C27" w:rsidP="000B7706">
      <w:pPr>
        <w:pStyle w:val="ListParagraph"/>
        <w:numPr>
          <w:ilvl w:val="2"/>
          <w:numId w:val="88"/>
        </w:numPr>
        <w:jc w:val="both"/>
      </w:pPr>
      <w:r>
        <w:t>Then select lowest value page to replace</w:t>
      </w:r>
    </w:p>
    <w:p w:rsidR="008E5C27" w:rsidRPr="008E5C27" w:rsidRDefault="008E5C27" w:rsidP="000B7706">
      <w:pPr>
        <w:pStyle w:val="ListParagraph"/>
        <w:numPr>
          <w:ilvl w:val="1"/>
          <w:numId w:val="88"/>
        </w:numPr>
        <w:jc w:val="both"/>
      </w:pPr>
      <w:r>
        <w:rPr>
          <w:b/>
        </w:rPr>
        <w:t>Improvement 2 (Second-Chance FIFO)</w:t>
      </w:r>
    </w:p>
    <w:p w:rsidR="008E5C27" w:rsidRDefault="000F61BF" w:rsidP="000B7706">
      <w:pPr>
        <w:pStyle w:val="ListParagraph"/>
        <w:numPr>
          <w:ilvl w:val="2"/>
          <w:numId w:val="88"/>
        </w:numPr>
        <w:jc w:val="both"/>
      </w:pPr>
      <w:r>
        <w:t>Store pages in queue as per FIF</w:t>
      </w:r>
    </w:p>
    <w:p w:rsidR="000F61BF" w:rsidRDefault="000F61BF" w:rsidP="000B7706">
      <w:pPr>
        <w:pStyle w:val="ListParagraph"/>
        <w:numPr>
          <w:ilvl w:val="2"/>
          <w:numId w:val="88"/>
        </w:numPr>
        <w:jc w:val="both"/>
      </w:pPr>
      <w:r>
        <w:t>Before discarding head, check reference bit</w:t>
      </w:r>
    </w:p>
    <w:p w:rsidR="000F61BF" w:rsidRDefault="000F61BF" w:rsidP="000B7706">
      <w:pPr>
        <w:pStyle w:val="ListParagraph"/>
        <w:numPr>
          <w:ilvl w:val="2"/>
          <w:numId w:val="88"/>
        </w:numPr>
        <w:jc w:val="both"/>
      </w:pPr>
      <w:r>
        <w:t>If the reference bit is 0, then discard, otherwise, reset the reference bit and give the page a ‘second chance’ and add it to the tail of queue.</w:t>
      </w:r>
    </w:p>
    <w:p w:rsidR="000F61BF" w:rsidRDefault="000F61BF" w:rsidP="000B7706">
      <w:pPr>
        <w:pStyle w:val="ListParagraph"/>
        <w:numPr>
          <w:ilvl w:val="2"/>
          <w:numId w:val="88"/>
        </w:numPr>
        <w:jc w:val="both"/>
      </w:pPr>
      <w:r>
        <w:t xml:space="preserve">Guaranteed to terminate after at most one </w:t>
      </w:r>
      <w:r w:rsidR="00AC1CE6">
        <w:t>cycle</w:t>
      </w:r>
    </w:p>
    <w:p w:rsidR="000F61BF" w:rsidRDefault="000F61BF" w:rsidP="000B7706">
      <w:pPr>
        <w:pStyle w:val="ListParagraph"/>
        <w:numPr>
          <w:ilvl w:val="3"/>
          <w:numId w:val="88"/>
        </w:numPr>
        <w:jc w:val="both"/>
      </w:pPr>
      <w:r>
        <w:t>Worst c</w:t>
      </w:r>
      <w:r w:rsidR="00AC1CE6">
        <w:t>ase is going into a FIFO system.</w:t>
      </w:r>
    </w:p>
    <w:p w:rsidR="00AC1CE6" w:rsidRPr="00AC1CE6" w:rsidRDefault="00AC1CE6" w:rsidP="000B7706">
      <w:pPr>
        <w:pStyle w:val="ListParagraph"/>
        <w:numPr>
          <w:ilvl w:val="2"/>
          <w:numId w:val="88"/>
        </w:numPr>
        <w:jc w:val="both"/>
      </w:pPr>
      <w:r>
        <w:rPr>
          <w:b/>
        </w:rPr>
        <w:t>Implementing Second-Chance FIFO</w:t>
      </w:r>
    </w:p>
    <w:p w:rsidR="00AC1CE6" w:rsidRDefault="00AC1CE6" w:rsidP="000B7706">
      <w:pPr>
        <w:pStyle w:val="ListParagraph"/>
        <w:numPr>
          <w:ilvl w:val="3"/>
          <w:numId w:val="88"/>
        </w:numPr>
        <w:jc w:val="both"/>
      </w:pPr>
      <w:r>
        <w:t>Implemented with a circular queue and a current pointer – in this case it is usually called a clock</w:t>
      </w:r>
    </w:p>
    <w:p w:rsidR="00AC1CE6" w:rsidRDefault="00AC1CE6" w:rsidP="000B7706">
      <w:pPr>
        <w:pStyle w:val="ListParagraph"/>
        <w:numPr>
          <w:ilvl w:val="3"/>
          <w:numId w:val="88"/>
        </w:numPr>
        <w:jc w:val="both"/>
      </w:pPr>
      <w:r>
        <w:t>If no hardware, then reference bit can emulate</w:t>
      </w:r>
    </w:p>
    <w:p w:rsidR="00AC1CE6" w:rsidRDefault="00AC1CE6" w:rsidP="000B7706">
      <w:pPr>
        <w:pStyle w:val="ListParagraph"/>
        <w:numPr>
          <w:ilvl w:val="4"/>
          <w:numId w:val="88"/>
        </w:numPr>
        <w:jc w:val="both"/>
      </w:pPr>
      <w:r>
        <w:t>To clear reference bit, mark page as no access</w:t>
      </w:r>
    </w:p>
    <w:p w:rsidR="00AC1CE6" w:rsidRDefault="00AC1CE6" w:rsidP="000B7706">
      <w:pPr>
        <w:pStyle w:val="ListParagraph"/>
        <w:numPr>
          <w:ilvl w:val="4"/>
          <w:numId w:val="88"/>
        </w:numPr>
        <w:jc w:val="both"/>
      </w:pPr>
      <w:r>
        <w:t>If reference, then trap update PTE and resume</w:t>
      </w:r>
    </w:p>
    <w:p w:rsidR="00AC1CE6" w:rsidRDefault="00AC1CE6" w:rsidP="000B7706">
      <w:pPr>
        <w:pStyle w:val="ListParagraph"/>
        <w:numPr>
          <w:ilvl w:val="4"/>
          <w:numId w:val="88"/>
        </w:numPr>
        <w:jc w:val="both"/>
      </w:pPr>
      <w:r>
        <w:t>To check if referenced, check the permissions</w:t>
      </w:r>
    </w:p>
    <w:p w:rsidR="00AC1CE6" w:rsidRDefault="00AC1CE6" w:rsidP="000B7706">
      <w:pPr>
        <w:pStyle w:val="ListParagraph"/>
        <w:numPr>
          <w:ilvl w:val="4"/>
          <w:numId w:val="88"/>
        </w:numPr>
        <w:jc w:val="both"/>
      </w:pPr>
      <w:r>
        <w:t>Can use a similar scheme to emulate a modified bit.</w:t>
      </w:r>
    </w:p>
    <w:p w:rsidR="00AC1CE6" w:rsidRDefault="00AC1CE6" w:rsidP="00D72352">
      <w:pPr>
        <w:jc w:val="both"/>
      </w:pPr>
    </w:p>
    <w:p w:rsidR="00AC1CE6" w:rsidRDefault="00AC1CE6" w:rsidP="00D72352">
      <w:pPr>
        <w:jc w:val="both"/>
        <w:rPr>
          <w:b/>
        </w:rPr>
      </w:pPr>
      <w:r>
        <w:rPr>
          <w:b/>
        </w:rPr>
        <w:t>Page Buffering Algorithms</w:t>
      </w:r>
    </w:p>
    <w:p w:rsidR="00AC1CE6" w:rsidRDefault="00AC1CE6" w:rsidP="000B7706">
      <w:pPr>
        <w:pStyle w:val="ListParagraph"/>
        <w:numPr>
          <w:ilvl w:val="0"/>
          <w:numId w:val="89"/>
        </w:numPr>
        <w:jc w:val="both"/>
      </w:pPr>
      <w:r>
        <w:t>Allows us to keep a minimum number of victims in a free pool</w:t>
      </w:r>
    </w:p>
    <w:p w:rsidR="00AC1CE6" w:rsidRDefault="00AC1CE6" w:rsidP="000B7706">
      <w:pPr>
        <w:pStyle w:val="ListParagraph"/>
        <w:numPr>
          <w:ilvl w:val="0"/>
          <w:numId w:val="89"/>
        </w:numPr>
        <w:jc w:val="both"/>
      </w:pPr>
      <w:r>
        <w:t>A new page is read in before writing out the victim, allowing a quicker restarting of the process</w:t>
      </w:r>
    </w:p>
    <w:p w:rsidR="00AC1CE6" w:rsidRDefault="00AC1CE6" w:rsidP="000B7706">
      <w:pPr>
        <w:pStyle w:val="ListParagraph"/>
        <w:numPr>
          <w:ilvl w:val="0"/>
          <w:numId w:val="89"/>
        </w:numPr>
        <w:jc w:val="both"/>
      </w:pPr>
      <w:r>
        <w:t>Alternative</w:t>
      </w:r>
    </w:p>
    <w:p w:rsidR="00AC1CE6" w:rsidRDefault="00AC1CE6" w:rsidP="000B7706">
      <w:pPr>
        <w:pStyle w:val="ListParagraph"/>
        <w:numPr>
          <w:ilvl w:val="1"/>
          <w:numId w:val="89"/>
        </w:numPr>
        <w:jc w:val="both"/>
      </w:pPr>
      <w:r>
        <w:t>If the disk is idle, write modified pages out and reset dirty bit</w:t>
      </w:r>
    </w:p>
    <w:p w:rsidR="00AC1CE6" w:rsidRDefault="00AC1CE6" w:rsidP="000B7706">
      <w:pPr>
        <w:pStyle w:val="ListParagraph"/>
        <w:numPr>
          <w:ilvl w:val="1"/>
          <w:numId w:val="89"/>
        </w:numPr>
        <w:jc w:val="both"/>
      </w:pPr>
      <w:r>
        <w:t xml:space="preserve">Improves the chance of replacing without having to write a dirty bit. </w:t>
      </w:r>
    </w:p>
    <w:p w:rsidR="00AC1CE6" w:rsidRDefault="00AC1CE6" w:rsidP="000B7706">
      <w:pPr>
        <w:pStyle w:val="ListParagraph"/>
        <w:numPr>
          <w:ilvl w:val="0"/>
          <w:numId w:val="89"/>
        </w:numPr>
        <w:jc w:val="both"/>
      </w:pPr>
      <w:r>
        <w:t>This is pseudo MRU (Most recently used)</w:t>
      </w:r>
    </w:p>
    <w:p w:rsidR="00AC1CE6" w:rsidRDefault="00AC1CE6" w:rsidP="000B7706">
      <w:pPr>
        <w:pStyle w:val="ListParagraph"/>
        <w:numPr>
          <w:ilvl w:val="1"/>
          <w:numId w:val="89"/>
        </w:numPr>
        <w:jc w:val="both"/>
      </w:pPr>
      <w:r>
        <w:t>The page to replace is one application has just finished with</w:t>
      </w:r>
    </w:p>
    <w:p w:rsidR="00AC1CE6" w:rsidRDefault="00AC1CE6" w:rsidP="000B7706">
      <w:pPr>
        <w:pStyle w:val="ListParagraph"/>
        <w:numPr>
          <w:ilvl w:val="1"/>
          <w:numId w:val="89"/>
        </w:numPr>
        <w:jc w:val="both"/>
      </w:pPr>
      <w:r>
        <w:t>Track page faults and look for sequences</w:t>
      </w:r>
    </w:p>
    <w:p w:rsidR="00AC1CE6" w:rsidRDefault="00AC1CE6" w:rsidP="000B7706">
      <w:pPr>
        <w:pStyle w:val="ListParagraph"/>
        <w:numPr>
          <w:ilvl w:val="1"/>
          <w:numId w:val="89"/>
        </w:numPr>
        <w:jc w:val="both"/>
      </w:pPr>
      <w:r>
        <w:t>Discard the kth in victim sequence</w:t>
      </w:r>
    </w:p>
    <w:p w:rsidR="00AC1CE6" w:rsidRPr="00AC1CE6" w:rsidRDefault="00AC1CE6" w:rsidP="000B7706">
      <w:pPr>
        <w:pStyle w:val="ListParagraph"/>
        <w:numPr>
          <w:ilvl w:val="0"/>
          <w:numId w:val="89"/>
        </w:numPr>
        <w:jc w:val="both"/>
      </w:pPr>
      <w:r>
        <w:rPr>
          <w:b/>
        </w:rPr>
        <w:t>Application Specific:</w:t>
      </w:r>
    </w:p>
    <w:p w:rsidR="00AC1CE6" w:rsidRPr="00AC1CE6" w:rsidRDefault="00AC1CE6" w:rsidP="000B7706">
      <w:pPr>
        <w:pStyle w:val="ListParagraph"/>
        <w:numPr>
          <w:ilvl w:val="1"/>
          <w:numId w:val="89"/>
        </w:numPr>
        <w:jc w:val="both"/>
      </w:pPr>
      <w:r>
        <w:t>Provide hook for application for application to suggest which page to replace.</w:t>
      </w:r>
    </w:p>
    <w:p w:rsidR="008E5C27" w:rsidRPr="00C2762D" w:rsidRDefault="008E5C27" w:rsidP="00D72352">
      <w:pPr>
        <w:ind w:left="1080"/>
        <w:jc w:val="both"/>
      </w:pPr>
    </w:p>
    <w:p w:rsidR="005E01D2" w:rsidRDefault="005E01D2" w:rsidP="00D72352">
      <w:pPr>
        <w:pStyle w:val="Heading4"/>
        <w:jc w:val="both"/>
      </w:pPr>
      <w:bookmarkStart w:id="45" w:name="_Toc510891995"/>
      <w:r>
        <w:lastRenderedPageBreak/>
        <w:t>Performance</w:t>
      </w:r>
      <w:bookmarkEnd w:id="45"/>
    </w:p>
    <w:p w:rsidR="00F61FFB" w:rsidRDefault="00F61FFB" w:rsidP="00D72352">
      <w:pPr>
        <w:jc w:val="both"/>
      </w:pPr>
      <w:r w:rsidRPr="00F61FFB">
        <w:rPr>
          <w:noProof/>
        </w:rPr>
        <w:drawing>
          <wp:inline distT="0" distB="0" distL="0" distR="0" wp14:anchorId="45125648" wp14:editId="619A1F6E">
            <wp:extent cx="3020291" cy="239293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1893" cy="2402123"/>
                    </a:xfrm>
                    <a:prstGeom prst="rect">
                      <a:avLst/>
                    </a:prstGeom>
                  </pic:spPr>
                </pic:pic>
              </a:graphicData>
            </a:graphic>
          </wp:inline>
        </w:drawing>
      </w:r>
    </w:p>
    <w:p w:rsidR="00F61FFB" w:rsidRDefault="00F61FFB" w:rsidP="00D72352">
      <w:pPr>
        <w:jc w:val="both"/>
      </w:pPr>
      <w:r>
        <w:t xml:space="preserve">The plot shows page-fault rate against the number of physical frames for a pseudo-local reference string. We want to minimise the area under the curve. FIFO could exhibit </w:t>
      </w:r>
      <w:r w:rsidR="003336FE">
        <w:t>Belody’s Anomaly (doesn’t here). We can see that getting frame allocation right has major impact right has a major impact – much more than which algorithm you use.</w:t>
      </w:r>
    </w:p>
    <w:p w:rsidR="003336FE" w:rsidRDefault="003336FE" w:rsidP="00D72352">
      <w:pPr>
        <w:jc w:val="both"/>
      </w:pPr>
    </w:p>
    <w:p w:rsidR="003336FE" w:rsidRDefault="003336FE" w:rsidP="00D72352">
      <w:pPr>
        <w:pStyle w:val="Heading4"/>
        <w:jc w:val="both"/>
      </w:pPr>
      <w:bookmarkStart w:id="46" w:name="_Toc510891996"/>
      <w:r>
        <w:t>Frame Allocation</w:t>
      </w:r>
      <w:bookmarkEnd w:id="46"/>
    </w:p>
    <w:p w:rsidR="003336FE" w:rsidRDefault="003336FE" w:rsidP="00D72352">
      <w:pPr>
        <w:jc w:val="both"/>
      </w:pPr>
      <w:r>
        <w:t>A certain fraction of physical memory is reserved per-process and for core OS code and data. We need an allocation policy to determine how to distribute the remaining frames.</w:t>
      </w:r>
    </w:p>
    <w:p w:rsidR="003336FE" w:rsidRDefault="003336FE" w:rsidP="00D72352">
      <w:pPr>
        <w:jc w:val="both"/>
      </w:pPr>
    </w:p>
    <w:p w:rsidR="003336FE" w:rsidRPr="003336FE" w:rsidRDefault="003336FE" w:rsidP="00D72352">
      <w:pPr>
        <w:jc w:val="both"/>
        <w:rPr>
          <w:b/>
        </w:rPr>
      </w:pPr>
      <w:r w:rsidRPr="003336FE">
        <w:rPr>
          <w:b/>
        </w:rPr>
        <w:t>Allocation objectives:</w:t>
      </w:r>
    </w:p>
    <w:p w:rsidR="003336FE" w:rsidRDefault="003336FE" w:rsidP="000B7706">
      <w:pPr>
        <w:pStyle w:val="ListParagraph"/>
        <w:numPr>
          <w:ilvl w:val="0"/>
          <w:numId w:val="90"/>
        </w:numPr>
        <w:jc w:val="both"/>
      </w:pPr>
      <w:r>
        <w:t>Fairness</w:t>
      </w:r>
    </w:p>
    <w:p w:rsidR="003336FE" w:rsidRDefault="003336FE" w:rsidP="000B7706">
      <w:pPr>
        <w:pStyle w:val="ListParagraph"/>
        <w:numPr>
          <w:ilvl w:val="0"/>
          <w:numId w:val="90"/>
        </w:numPr>
        <w:jc w:val="both"/>
      </w:pPr>
      <w:r>
        <w:t>Minimise system-wide page-fault rate</w:t>
      </w:r>
    </w:p>
    <w:p w:rsidR="003336FE" w:rsidRDefault="003336FE" w:rsidP="000B7706">
      <w:pPr>
        <w:pStyle w:val="ListParagraph"/>
        <w:numPr>
          <w:ilvl w:val="0"/>
          <w:numId w:val="90"/>
        </w:numPr>
        <w:jc w:val="both"/>
      </w:pPr>
      <w:r>
        <w:t>Maximise level of multiprogramming</w:t>
      </w:r>
    </w:p>
    <w:p w:rsidR="003336FE" w:rsidRDefault="003336FE" w:rsidP="00D72352">
      <w:pPr>
        <w:jc w:val="both"/>
      </w:pPr>
    </w:p>
    <w:p w:rsidR="003336FE" w:rsidRDefault="003336FE" w:rsidP="00D72352">
      <w:pPr>
        <w:jc w:val="both"/>
      </w:pPr>
      <w:r>
        <w:t xml:space="preserve">Could also allocate taking process priorities into account, since high priority processes are supposed to run more readily. Could care which frames we give to which processes – </w:t>
      </w:r>
      <w:r>
        <w:rPr>
          <w:b/>
        </w:rPr>
        <w:t>page colouring</w:t>
      </w:r>
      <w:r>
        <w:t>.</w:t>
      </w:r>
    </w:p>
    <w:p w:rsidR="003336FE" w:rsidRDefault="003336FE" w:rsidP="00D72352">
      <w:pPr>
        <w:jc w:val="both"/>
      </w:pPr>
    </w:p>
    <w:p w:rsidR="003336FE" w:rsidRDefault="003336FE" w:rsidP="00D72352">
      <w:pPr>
        <w:jc w:val="both"/>
        <w:rPr>
          <w:b/>
        </w:rPr>
      </w:pPr>
      <w:r>
        <w:rPr>
          <w:b/>
        </w:rPr>
        <w:t>Global Schemes</w:t>
      </w:r>
    </w:p>
    <w:p w:rsidR="003336FE" w:rsidRDefault="003336FE" w:rsidP="000B7706">
      <w:pPr>
        <w:pStyle w:val="ListParagraph"/>
        <w:numPr>
          <w:ilvl w:val="0"/>
          <w:numId w:val="91"/>
        </w:numPr>
        <w:jc w:val="both"/>
      </w:pPr>
      <w:r>
        <w:t>Most page replacement schemes are global – all pages are considered for replacement</w:t>
      </w:r>
    </w:p>
    <w:p w:rsidR="003336FE" w:rsidRDefault="003336FE" w:rsidP="000B7706">
      <w:pPr>
        <w:pStyle w:val="ListParagraph"/>
        <w:numPr>
          <w:ilvl w:val="1"/>
          <w:numId w:val="91"/>
        </w:numPr>
        <w:jc w:val="both"/>
      </w:pPr>
      <w:r>
        <w:t>Allocation policy implicitly enforced during page-in</w:t>
      </w:r>
    </w:p>
    <w:p w:rsidR="003336FE" w:rsidRDefault="003336FE" w:rsidP="000B7706">
      <w:pPr>
        <w:pStyle w:val="ListParagraph"/>
        <w:numPr>
          <w:ilvl w:val="1"/>
          <w:numId w:val="91"/>
        </w:numPr>
        <w:jc w:val="both"/>
      </w:pPr>
      <w:r>
        <w:t>Allocation succeeds if and only if the policy agrees</w:t>
      </w:r>
    </w:p>
    <w:p w:rsidR="009A6CF2" w:rsidRDefault="009A6CF2" w:rsidP="000B7706">
      <w:pPr>
        <w:pStyle w:val="ListParagraph"/>
        <w:numPr>
          <w:ilvl w:val="0"/>
          <w:numId w:val="91"/>
        </w:numPr>
        <w:jc w:val="both"/>
      </w:pPr>
      <w:r>
        <w:t>For example, on a system with 64 frames and 5 processes</w:t>
      </w:r>
    </w:p>
    <w:p w:rsidR="009A6CF2" w:rsidRDefault="009A6CF2" w:rsidP="000B7706">
      <w:pPr>
        <w:pStyle w:val="ListParagraph"/>
        <w:numPr>
          <w:ilvl w:val="1"/>
          <w:numId w:val="91"/>
        </w:numPr>
        <w:jc w:val="both"/>
      </w:pPr>
      <w:r>
        <w:t>If using a fair share, each process will have 12 frames, with 4 left over</w:t>
      </w:r>
    </w:p>
    <w:p w:rsidR="009A6CF2" w:rsidRDefault="009A6CF2" w:rsidP="000B7706">
      <w:pPr>
        <w:pStyle w:val="ListParagraph"/>
        <w:numPr>
          <w:ilvl w:val="1"/>
          <w:numId w:val="91"/>
        </w:numPr>
        <w:jc w:val="both"/>
      </w:pPr>
      <w:r>
        <w:t>When a process dies, when the next faults it will succeed in allocating a frame</w:t>
      </w:r>
    </w:p>
    <w:p w:rsidR="009A6CF2" w:rsidRDefault="009A6CF2" w:rsidP="000B7706">
      <w:pPr>
        <w:pStyle w:val="ListParagraph"/>
        <w:numPr>
          <w:ilvl w:val="1"/>
          <w:numId w:val="91"/>
        </w:numPr>
        <w:jc w:val="both"/>
      </w:pPr>
      <w:r>
        <w:t>Eventually all will be allocated</w:t>
      </w:r>
    </w:p>
    <w:p w:rsidR="009A6CF2" w:rsidRDefault="009A6CF2" w:rsidP="000B7706">
      <w:pPr>
        <w:pStyle w:val="ListParagraph"/>
        <w:numPr>
          <w:ilvl w:val="1"/>
          <w:numId w:val="91"/>
        </w:numPr>
        <w:jc w:val="both"/>
      </w:pPr>
      <w:r>
        <w:t>If a new process arrives, we need to steal some pages back from existing allocations</w:t>
      </w:r>
    </w:p>
    <w:p w:rsidR="009A6CF2" w:rsidRDefault="009A6CF2" w:rsidP="00D72352">
      <w:pPr>
        <w:jc w:val="both"/>
      </w:pPr>
    </w:p>
    <w:p w:rsidR="009A6CF2" w:rsidRDefault="009A6CF2" w:rsidP="00D72352">
      <w:pPr>
        <w:jc w:val="both"/>
        <w:rPr>
          <w:b/>
        </w:rPr>
      </w:pPr>
      <w:r>
        <w:rPr>
          <w:b/>
        </w:rPr>
        <w:t>Comparison to Local</w:t>
      </w:r>
    </w:p>
    <w:p w:rsidR="009A6CF2" w:rsidRDefault="009A6CF2" w:rsidP="000B7706">
      <w:pPr>
        <w:pStyle w:val="ListParagraph"/>
        <w:numPr>
          <w:ilvl w:val="0"/>
          <w:numId w:val="92"/>
        </w:numPr>
        <w:jc w:val="both"/>
      </w:pPr>
      <w:r>
        <w:t xml:space="preserve">Also get </w:t>
      </w:r>
      <w:r>
        <w:rPr>
          <w:b/>
        </w:rPr>
        <w:t xml:space="preserve">local page replacement schemes: </w:t>
      </w:r>
      <w:r>
        <w:t>The victim is also chosen from within the process</w:t>
      </w:r>
    </w:p>
    <w:p w:rsidR="009A6CF2" w:rsidRDefault="009A6CF2" w:rsidP="000B7706">
      <w:pPr>
        <w:pStyle w:val="ListParagraph"/>
        <w:numPr>
          <w:ilvl w:val="0"/>
          <w:numId w:val="92"/>
        </w:numPr>
        <w:jc w:val="both"/>
      </w:pPr>
      <w:r>
        <w:lastRenderedPageBreak/>
        <w:t>In global schemes, the process cannot control its own page fault rate, so performance may depend entirely on what other processes page in / out.</w:t>
      </w:r>
    </w:p>
    <w:p w:rsidR="009A6CF2" w:rsidRDefault="009A6CF2" w:rsidP="000B7706">
      <w:pPr>
        <w:pStyle w:val="ListParagraph"/>
        <w:numPr>
          <w:ilvl w:val="0"/>
          <w:numId w:val="92"/>
        </w:numPr>
        <w:jc w:val="both"/>
      </w:pPr>
      <w:r>
        <w:t>In local schemes, the performance depends only on process behaviour, but this can hinder progress by not making available less / unused pages of memory</w:t>
      </w:r>
    </w:p>
    <w:p w:rsidR="009A6CF2" w:rsidRDefault="009A6CF2" w:rsidP="000B7706">
      <w:pPr>
        <w:pStyle w:val="ListParagraph"/>
        <w:numPr>
          <w:ilvl w:val="0"/>
          <w:numId w:val="92"/>
        </w:numPr>
        <w:jc w:val="both"/>
      </w:pPr>
      <w:r>
        <w:t>Global schemes are more optimal for throughput and are the most common.</w:t>
      </w:r>
    </w:p>
    <w:p w:rsidR="009A6CF2" w:rsidRDefault="009A6CF2" w:rsidP="00D72352">
      <w:pPr>
        <w:jc w:val="both"/>
      </w:pPr>
    </w:p>
    <w:p w:rsidR="009E3BAC" w:rsidRDefault="009E3BAC" w:rsidP="00D72352">
      <w:pPr>
        <w:jc w:val="both"/>
        <w:rPr>
          <w:b/>
        </w:rPr>
      </w:pPr>
      <w:r>
        <w:rPr>
          <w:b/>
        </w:rPr>
        <w:t>Locality of Reference</w:t>
      </w:r>
    </w:p>
    <w:p w:rsidR="009E3BAC" w:rsidRDefault="009E3BAC" w:rsidP="00D72352">
      <w:pPr>
        <w:jc w:val="both"/>
      </w:pPr>
      <w:r>
        <w:t>In a short time interval, the locations referenced by a process tend to be grouped into a few regions in its address space</w:t>
      </w:r>
    </w:p>
    <w:p w:rsidR="009E3BAC" w:rsidRDefault="009E3BAC" w:rsidP="000B7706">
      <w:pPr>
        <w:pStyle w:val="ListParagraph"/>
        <w:numPr>
          <w:ilvl w:val="0"/>
          <w:numId w:val="93"/>
        </w:numPr>
        <w:jc w:val="both"/>
      </w:pPr>
      <w:r>
        <w:t>Procedures being executed</w:t>
      </w:r>
    </w:p>
    <w:p w:rsidR="009E3BAC" w:rsidRDefault="009E3BAC" w:rsidP="000B7706">
      <w:pPr>
        <w:pStyle w:val="ListParagraph"/>
        <w:numPr>
          <w:ilvl w:val="0"/>
          <w:numId w:val="93"/>
        </w:numPr>
        <w:jc w:val="both"/>
      </w:pPr>
      <w:r>
        <w:t>Sub-procedures</w:t>
      </w:r>
    </w:p>
    <w:p w:rsidR="009E3BAC" w:rsidRDefault="009E3BAC" w:rsidP="000B7706">
      <w:pPr>
        <w:pStyle w:val="ListParagraph"/>
        <w:numPr>
          <w:ilvl w:val="0"/>
          <w:numId w:val="93"/>
        </w:numPr>
        <w:jc w:val="both"/>
      </w:pPr>
      <w:r>
        <w:t>Data access</w:t>
      </w:r>
    </w:p>
    <w:p w:rsidR="009E3BAC" w:rsidRPr="009E3BAC" w:rsidRDefault="009E3BAC" w:rsidP="000B7706">
      <w:pPr>
        <w:pStyle w:val="ListParagraph"/>
        <w:numPr>
          <w:ilvl w:val="0"/>
          <w:numId w:val="93"/>
        </w:numPr>
        <w:jc w:val="both"/>
      </w:pPr>
      <w:r>
        <w:t>Stack variables</w:t>
      </w:r>
    </w:p>
    <w:p w:rsidR="009E3BAC" w:rsidRDefault="009E3BAC" w:rsidP="00D72352">
      <w:pPr>
        <w:jc w:val="both"/>
      </w:pPr>
    </w:p>
    <w:p w:rsidR="009A6CF2" w:rsidRDefault="009A6CF2" w:rsidP="00D72352">
      <w:pPr>
        <w:jc w:val="both"/>
        <w:rPr>
          <w:b/>
        </w:rPr>
      </w:pPr>
      <w:r>
        <w:rPr>
          <w:b/>
        </w:rPr>
        <w:t>Thrashing</w:t>
      </w:r>
    </w:p>
    <w:p w:rsidR="009E3BAC" w:rsidRDefault="009E3BAC" w:rsidP="00D72352">
      <w:pPr>
        <w:jc w:val="both"/>
        <w:rPr>
          <w:b/>
        </w:rPr>
      </w:pPr>
      <w:r w:rsidRPr="009E3BAC">
        <w:rPr>
          <w:b/>
          <w:noProof/>
        </w:rPr>
        <w:drawing>
          <wp:inline distT="0" distB="0" distL="0" distR="0" wp14:anchorId="5D8616E8" wp14:editId="63DB5CFC">
            <wp:extent cx="2752436" cy="1709408"/>
            <wp:effectExtent l="0" t="0" r="381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7945" cy="1712829"/>
                    </a:xfrm>
                    <a:prstGeom prst="rect">
                      <a:avLst/>
                    </a:prstGeom>
                  </pic:spPr>
                </pic:pic>
              </a:graphicData>
            </a:graphic>
          </wp:inline>
        </w:drawing>
      </w:r>
    </w:p>
    <w:p w:rsidR="009A6CF2" w:rsidRPr="009E3BAC" w:rsidRDefault="009A6CF2" w:rsidP="00D72352">
      <w:pPr>
        <w:jc w:val="both"/>
        <w:rPr>
          <w:color w:val="FF0000"/>
        </w:rPr>
      </w:pPr>
      <w:r>
        <w:t>More processes entering the system causes the frames-per-process allocated to reduce.</w:t>
      </w:r>
      <w:r w:rsidR="009E3BAC">
        <w:t xml:space="preserve"> </w:t>
      </w:r>
      <w:r w:rsidR="009E3BAC" w:rsidRPr="009E3BAC">
        <w:rPr>
          <w:color w:val="FF0000"/>
        </w:rPr>
        <w:t>Eventually, we hit a wall with processes stealing other processes’ frames, but then need them back so fault. Ultimately, the number of runnable processes plunges.</w:t>
      </w:r>
    </w:p>
    <w:p w:rsidR="009E3BAC" w:rsidRPr="009E3BAC" w:rsidRDefault="009E3BAC" w:rsidP="00D72352">
      <w:pPr>
        <w:jc w:val="both"/>
        <w:rPr>
          <w:color w:val="FF0000"/>
        </w:rPr>
      </w:pPr>
    </w:p>
    <w:p w:rsidR="009E3BAC" w:rsidRDefault="009E3BAC" w:rsidP="00D72352">
      <w:pPr>
        <w:jc w:val="both"/>
      </w:pPr>
      <w:r w:rsidRPr="009E3BAC">
        <w:rPr>
          <w:color w:val="FF0000"/>
        </w:rPr>
        <w:t>A process can technically run with minimum-free frames available but will have a very high page fault rate. If we’re very unlucky, OS monitors CPU utilisation and increases the level of multiprogramming if utilisation is too low – therefore the machine will die</w:t>
      </w:r>
      <w:r>
        <w:t>.</w:t>
      </w:r>
    </w:p>
    <w:p w:rsidR="009E3BAC" w:rsidRDefault="009E3BAC" w:rsidP="00D72352">
      <w:pPr>
        <w:jc w:val="both"/>
      </w:pPr>
    </w:p>
    <w:p w:rsidR="009E3BAC" w:rsidRPr="009E3BAC" w:rsidRDefault="009E3BAC" w:rsidP="00D72352">
      <w:pPr>
        <w:jc w:val="both"/>
        <w:rPr>
          <w:b/>
        </w:rPr>
      </w:pPr>
      <w:r>
        <w:rPr>
          <w:b/>
        </w:rPr>
        <w:t>Avoiding Thrashing</w:t>
      </w:r>
    </w:p>
    <w:p w:rsidR="009E3BAC" w:rsidRDefault="009E3BAC" w:rsidP="000B7706">
      <w:pPr>
        <w:pStyle w:val="ListParagraph"/>
        <w:numPr>
          <w:ilvl w:val="0"/>
          <w:numId w:val="94"/>
        </w:numPr>
        <w:jc w:val="both"/>
      </w:pPr>
      <w:r>
        <w:t>We can avoid thrashing by giving processes as many frames as they need, and if we can’t we have to reduce the MPL (multiprogramming amounts) – a better page-replacement algorithm won’t help.</w:t>
      </w:r>
    </w:p>
    <w:p w:rsidR="009E3BAC" w:rsidRDefault="009E3BAC" w:rsidP="000B7706">
      <w:pPr>
        <w:pStyle w:val="ListParagraph"/>
        <w:numPr>
          <w:ilvl w:val="0"/>
          <w:numId w:val="94"/>
        </w:numPr>
        <w:jc w:val="both"/>
      </w:pPr>
      <w:r>
        <w:t>We can use the locality of reference principle to help determine how many frames a process needs</w:t>
      </w:r>
    </w:p>
    <w:p w:rsidR="009E3BAC" w:rsidRDefault="009E3BAC" w:rsidP="000B7706">
      <w:pPr>
        <w:pStyle w:val="ListParagraph"/>
        <w:numPr>
          <w:ilvl w:val="1"/>
          <w:numId w:val="94"/>
        </w:numPr>
        <w:jc w:val="both"/>
      </w:pPr>
      <w:r>
        <w:t xml:space="preserve">Define a </w:t>
      </w:r>
      <w:r>
        <w:rPr>
          <w:b/>
        </w:rPr>
        <w:t xml:space="preserve">working set </w:t>
      </w:r>
    </w:p>
    <w:p w:rsidR="009E3BAC" w:rsidRDefault="009E3BAC" w:rsidP="000B7706">
      <w:pPr>
        <w:pStyle w:val="ListParagraph"/>
        <w:numPr>
          <w:ilvl w:val="2"/>
          <w:numId w:val="94"/>
        </w:numPr>
        <w:jc w:val="both"/>
      </w:pPr>
      <w:r>
        <w:t>Set of pages that a process needs in store at the same time to make any progress</w:t>
      </w:r>
    </w:p>
    <w:p w:rsidR="009E3BAC" w:rsidRDefault="009E3BAC" w:rsidP="000B7706">
      <w:pPr>
        <w:pStyle w:val="ListParagraph"/>
        <w:numPr>
          <w:ilvl w:val="1"/>
          <w:numId w:val="94"/>
        </w:numPr>
        <w:jc w:val="both"/>
      </w:pPr>
      <w:r>
        <w:t>Varies between processes and during execution</w:t>
      </w:r>
    </w:p>
    <w:p w:rsidR="009E3BAC" w:rsidRDefault="009E3BAC" w:rsidP="000B7706">
      <w:pPr>
        <w:pStyle w:val="ListParagraph"/>
        <w:numPr>
          <w:ilvl w:val="1"/>
          <w:numId w:val="94"/>
        </w:numPr>
        <w:jc w:val="both"/>
      </w:pPr>
      <w:r>
        <w:t>Assume process moves between phases</w:t>
      </w:r>
    </w:p>
    <w:p w:rsidR="009E3BAC" w:rsidRDefault="009E3BAC" w:rsidP="000B7706">
      <w:pPr>
        <w:pStyle w:val="ListParagraph"/>
        <w:numPr>
          <w:ilvl w:val="1"/>
          <w:numId w:val="94"/>
        </w:numPr>
        <w:jc w:val="both"/>
      </w:pPr>
      <w:r>
        <w:t>In each phase, get locality of reference</w:t>
      </w:r>
    </w:p>
    <w:p w:rsidR="009E3BAC" w:rsidRDefault="009E3BAC" w:rsidP="000B7706">
      <w:pPr>
        <w:pStyle w:val="ListParagraph"/>
        <w:numPr>
          <w:ilvl w:val="1"/>
          <w:numId w:val="94"/>
        </w:numPr>
        <w:jc w:val="both"/>
      </w:pPr>
      <w:r>
        <w:t>From time to time, get phase shift.</w:t>
      </w:r>
    </w:p>
    <w:p w:rsidR="009E3BAC" w:rsidRDefault="009E3BAC" w:rsidP="00D72352">
      <w:pPr>
        <w:jc w:val="both"/>
      </w:pPr>
    </w:p>
    <w:p w:rsidR="009E3BAC" w:rsidRDefault="009E3BAC" w:rsidP="00D72352">
      <w:pPr>
        <w:jc w:val="both"/>
        <w:rPr>
          <w:b/>
        </w:rPr>
      </w:pPr>
      <w:r>
        <w:rPr>
          <w:b/>
        </w:rPr>
        <w:t>Calculating Working Set</w:t>
      </w:r>
    </w:p>
    <w:p w:rsidR="009E3BAC" w:rsidRPr="008E6441" w:rsidRDefault="008E6441" w:rsidP="000B7706">
      <w:pPr>
        <w:pStyle w:val="ListParagraph"/>
        <w:numPr>
          <w:ilvl w:val="0"/>
          <w:numId w:val="95"/>
        </w:numPr>
        <w:jc w:val="both"/>
        <w:rPr>
          <w:b/>
        </w:rPr>
      </w:pPr>
      <w:r>
        <w:lastRenderedPageBreak/>
        <w:t>Sample page reference bits every 10ms</w:t>
      </w:r>
    </w:p>
    <w:p w:rsidR="008E6441" w:rsidRPr="008E6441" w:rsidRDefault="008E6441" w:rsidP="000B7706">
      <w:pPr>
        <w:pStyle w:val="ListParagraph"/>
        <w:numPr>
          <w:ilvl w:val="0"/>
          <w:numId w:val="95"/>
        </w:numPr>
        <w:jc w:val="both"/>
        <w:rPr>
          <w:b/>
        </w:rPr>
      </w:pPr>
      <w:r>
        <w:t>Define window size Δ if most recent page references</w:t>
      </w:r>
    </w:p>
    <w:p w:rsidR="008E6441" w:rsidRPr="008E6441" w:rsidRDefault="008E6441" w:rsidP="000B7706">
      <w:pPr>
        <w:pStyle w:val="ListParagraph"/>
        <w:numPr>
          <w:ilvl w:val="0"/>
          <w:numId w:val="95"/>
        </w:numPr>
        <w:jc w:val="both"/>
        <w:rPr>
          <w:b/>
        </w:rPr>
      </w:pPr>
      <w:r>
        <w:t>If a page is in use, say it’s in the working set</w:t>
      </w:r>
    </w:p>
    <w:p w:rsidR="008E6441" w:rsidRPr="008E6441" w:rsidRDefault="008E6441" w:rsidP="000B7706">
      <w:pPr>
        <w:pStyle w:val="ListParagraph"/>
        <w:numPr>
          <w:ilvl w:val="0"/>
          <w:numId w:val="95"/>
        </w:numPr>
        <w:jc w:val="both"/>
        <w:rPr>
          <w:b/>
        </w:rPr>
      </w:pPr>
      <w:r>
        <w:t>Gives an approximation to the locality of the program</w:t>
      </w:r>
    </w:p>
    <w:p w:rsidR="008E6441" w:rsidRPr="008E6441" w:rsidRDefault="008E6441" w:rsidP="000B7706">
      <w:pPr>
        <w:pStyle w:val="ListParagraph"/>
        <w:numPr>
          <w:ilvl w:val="0"/>
          <w:numId w:val="95"/>
        </w:numPr>
        <w:jc w:val="both"/>
        <w:rPr>
          <w:b/>
        </w:rPr>
      </w:pPr>
      <w:r>
        <w:t>Given the size of the working set for each process WSS</w:t>
      </w:r>
      <w:r>
        <w:rPr>
          <w:vertAlign w:val="subscript"/>
        </w:rPr>
        <w:t>i</w:t>
      </w:r>
      <w:r>
        <w:t>, sum working set sizes to get total demand D</w:t>
      </w:r>
    </w:p>
    <w:p w:rsidR="008E6441" w:rsidRPr="008E6441" w:rsidRDefault="008E6441" w:rsidP="000B7706">
      <w:pPr>
        <w:pStyle w:val="ListParagraph"/>
        <w:numPr>
          <w:ilvl w:val="0"/>
          <w:numId w:val="95"/>
        </w:numPr>
        <w:jc w:val="both"/>
        <w:rPr>
          <w:b/>
        </w:rPr>
      </w:pPr>
      <w:r>
        <w:t>If D &gt; size, we are in danger of thrashing, therefore we should suspend a process</w:t>
      </w:r>
    </w:p>
    <w:p w:rsidR="008E6441" w:rsidRDefault="008E6441" w:rsidP="00D72352">
      <w:pPr>
        <w:jc w:val="both"/>
        <w:rPr>
          <w:b/>
        </w:rPr>
      </w:pPr>
    </w:p>
    <w:p w:rsidR="008E6441" w:rsidRDefault="008E6441" w:rsidP="00D72352">
      <w:pPr>
        <w:jc w:val="both"/>
      </w:pPr>
      <w:r>
        <w:t>This optimises the CPU utilisation but has the need to compute the size of the working set. We can approximate it with a periodic timer and some page reference script. After some number of intervals, we can consider pages with a count &gt; 0 as in the working set.</w:t>
      </w:r>
    </w:p>
    <w:p w:rsidR="008E6441" w:rsidRDefault="008E6441" w:rsidP="00D72352">
      <w:pPr>
        <w:jc w:val="both"/>
      </w:pPr>
    </w:p>
    <w:p w:rsidR="008E6441" w:rsidRDefault="008E6441" w:rsidP="00D72352">
      <w:pPr>
        <w:jc w:val="both"/>
      </w:pPr>
      <w:r>
        <w:t>In general, a working set can be considered as a scheme to determine allocation for each process.</w:t>
      </w:r>
    </w:p>
    <w:p w:rsidR="008E6441" w:rsidRDefault="008E6441" w:rsidP="00D72352">
      <w:pPr>
        <w:jc w:val="both"/>
      </w:pPr>
    </w:p>
    <w:p w:rsidR="008E6441" w:rsidRDefault="008E6441" w:rsidP="00D72352">
      <w:pPr>
        <w:jc w:val="both"/>
        <w:rPr>
          <w:b/>
        </w:rPr>
      </w:pPr>
      <w:r>
        <w:rPr>
          <w:b/>
        </w:rPr>
        <w:t>Pre-Paging</w:t>
      </w:r>
    </w:p>
    <w:p w:rsidR="008E6441" w:rsidRDefault="008E6441" w:rsidP="000B7706">
      <w:pPr>
        <w:pStyle w:val="ListParagraph"/>
        <w:numPr>
          <w:ilvl w:val="0"/>
          <w:numId w:val="96"/>
        </w:numPr>
        <w:jc w:val="both"/>
      </w:pPr>
      <w:r>
        <w:t>Pure demand paging causes a large number of Page Frames when the process starts</w:t>
      </w:r>
    </w:p>
    <w:p w:rsidR="008E6441" w:rsidRDefault="008E6441" w:rsidP="000B7706">
      <w:pPr>
        <w:pStyle w:val="ListParagraph"/>
        <w:numPr>
          <w:ilvl w:val="0"/>
          <w:numId w:val="96"/>
        </w:numPr>
        <w:jc w:val="both"/>
      </w:pPr>
      <w:r>
        <w:t>Can remember the working set for a process, and pre-page the required frames when the process is resumed</w:t>
      </w:r>
    </w:p>
    <w:p w:rsidR="008E6441" w:rsidRDefault="008E6441" w:rsidP="000B7706">
      <w:pPr>
        <w:pStyle w:val="ListParagraph"/>
        <w:numPr>
          <w:ilvl w:val="0"/>
          <w:numId w:val="96"/>
        </w:numPr>
        <w:jc w:val="both"/>
      </w:pPr>
      <w:r>
        <w:t>When the process is started, we can pre-page by adding its frames to the free list.</w:t>
      </w:r>
    </w:p>
    <w:p w:rsidR="008E6441" w:rsidRDefault="008E6441" w:rsidP="000B7706">
      <w:pPr>
        <w:pStyle w:val="ListParagraph"/>
        <w:numPr>
          <w:ilvl w:val="0"/>
          <w:numId w:val="96"/>
        </w:numPr>
        <w:jc w:val="both"/>
      </w:pPr>
      <w:r>
        <w:t>Increases IO cost: How do we select a page size (given no hardware constraints)?</w:t>
      </w:r>
    </w:p>
    <w:p w:rsidR="008E6441" w:rsidRDefault="008E6441" w:rsidP="00D72352">
      <w:pPr>
        <w:jc w:val="both"/>
      </w:pPr>
    </w:p>
    <w:p w:rsidR="008E6441" w:rsidRDefault="008E6441" w:rsidP="00D72352">
      <w:pPr>
        <w:jc w:val="both"/>
        <w:rPr>
          <w:b/>
        </w:rPr>
      </w:pPr>
      <w:r>
        <w:rPr>
          <w:b/>
        </w:rPr>
        <w:t>Page Sizes</w:t>
      </w:r>
    </w:p>
    <w:p w:rsidR="008E6441" w:rsidRDefault="008E6441" w:rsidP="000B7706">
      <w:pPr>
        <w:pStyle w:val="ListParagraph"/>
        <w:numPr>
          <w:ilvl w:val="0"/>
          <w:numId w:val="97"/>
        </w:numPr>
        <w:jc w:val="both"/>
      </w:pPr>
      <w:r>
        <w:t>Trade-off between the size of the PT and the degree of fragmentation as a result</w:t>
      </w:r>
    </w:p>
    <w:p w:rsidR="008E6441" w:rsidRDefault="008E6441" w:rsidP="000B7706">
      <w:pPr>
        <w:pStyle w:val="ListParagraph"/>
        <w:numPr>
          <w:ilvl w:val="0"/>
          <w:numId w:val="97"/>
        </w:numPr>
        <w:jc w:val="both"/>
      </w:pPr>
      <w:r>
        <w:t>Typical values are between 512B and 16kB</w:t>
      </w:r>
    </w:p>
    <w:p w:rsidR="008E6441" w:rsidRDefault="008E6441" w:rsidP="000B7706">
      <w:pPr>
        <w:pStyle w:val="ListParagraph"/>
        <w:numPr>
          <w:ilvl w:val="1"/>
          <w:numId w:val="97"/>
        </w:numPr>
        <w:jc w:val="both"/>
      </w:pPr>
      <w:r>
        <w:t>Should we reduce the number of faults, or ensure that the window is covered efficiently</w:t>
      </w:r>
    </w:p>
    <w:p w:rsidR="008E6441" w:rsidRDefault="008E6441" w:rsidP="000B7706">
      <w:pPr>
        <w:pStyle w:val="ListParagraph"/>
        <w:numPr>
          <w:ilvl w:val="0"/>
          <w:numId w:val="97"/>
        </w:numPr>
        <w:jc w:val="both"/>
      </w:pPr>
      <w:r>
        <w:t>Larger page size means that there are fewer page faults</w:t>
      </w:r>
    </w:p>
    <w:p w:rsidR="008E6441" w:rsidRDefault="00196008" w:rsidP="000B7706">
      <w:pPr>
        <w:pStyle w:val="ListParagraph"/>
        <w:numPr>
          <w:ilvl w:val="1"/>
          <w:numId w:val="97"/>
        </w:numPr>
        <w:jc w:val="both"/>
      </w:pPr>
      <w:r>
        <w:t>Historical trend towards larger pages</w:t>
      </w:r>
    </w:p>
    <w:p w:rsidR="00196008" w:rsidRDefault="00196008" w:rsidP="00D72352">
      <w:pPr>
        <w:jc w:val="both"/>
      </w:pPr>
    </w:p>
    <w:p w:rsidR="00F103B7" w:rsidRDefault="00F103B7" w:rsidP="00D72352">
      <w:pPr>
        <w:pStyle w:val="Heading3"/>
        <w:jc w:val="both"/>
      </w:pPr>
      <w:bookmarkStart w:id="47" w:name="_Toc510891997"/>
      <w:r>
        <w:t>Segmentation</w:t>
      </w:r>
      <w:bookmarkEnd w:id="47"/>
    </w:p>
    <w:p w:rsidR="00196008" w:rsidRPr="00196008" w:rsidRDefault="00196008" w:rsidP="00D72352">
      <w:pPr>
        <w:jc w:val="both"/>
      </w:pPr>
      <w:r w:rsidRPr="00196008">
        <w:rPr>
          <w:noProof/>
        </w:rPr>
        <w:drawing>
          <wp:inline distT="0" distB="0" distL="0" distR="0" wp14:anchorId="3CE61765" wp14:editId="762E38DE">
            <wp:extent cx="3140364" cy="1515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4110" cy="1522360"/>
                    </a:xfrm>
                    <a:prstGeom prst="rect">
                      <a:avLst/>
                    </a:prstGeom>
                  </pic:spPr>
                </pic:pic>
              </a:graphicData>
            </a:graphic>
          </wp:inline>
        </w:drawing>
      </w:r>
    </w:p>
    <w:p w:rsidR="00196008" w:rsidRDefault="00196008" w:rsidP="00D72352">
      <w:pPr>
        <w:jc w:val="both"/>
      </w:pPr>
      <w:r>
        <w:t>Segmentation is an alternative to paging:</w:t>
      </w:r>
    </w:p>
    <w:p w:rsidR="00BB5819" w:rsidRDefault="00196008" w:rsidP="000B7706">
      <w:pPr>
        <w:pStyle w:val="ListParagraph"/>
        <w:numPr>
          <w:ilvl w:val="0"/>
          <w:numId w:val="98"/>
        </w:numPr>
        <w:jc w:val="both"/>
      </w:pPr>
      <w:r>
        <w:t>Memory is viewed as a set of segments of no particular size with no particular ordering</w:t>
      </w:r>
    </w:p>
    <w:p w:rsidR="00196008" w:rsidRDefault="00196008" w:rsidP="000B7706">
      <w:pPr>
        <w:pStyle w:val="ListParagraph"/>
        <w:numPr>
          <w:ilvl w:val="0"/>
          <w:numId w:val="98"/>
        </w:numPr>
        <w:jc w:val="both"/>
      </w:pPr>
      <w:r>
        <w:t>Corresponds to typical modular approaches taken to program development</w:t>
      </w:r>
    </w:p>
    <w:p w:rsidR="00196008" w:rsidRDefault="00196008" w:rsidP="000B7706">
      <w:pPr>
        <w:pStyle w:val="ListParagraph"/>
        <w:numPr>
          <w:ilvl w:val="0"/>
          <w:numId w:val="98"/>
        </w:numPr>
        <w:jc w:val="both"/>
      </w:pPr>
      <w:r>
        <w:t>The length of a segment depends on the complexity of the function</w:t>
      </w:r>
    </w:p>
    <w:p w:rsidR="00BB5819" w:rsidRDefault="00BB5819" w:rsidP="00D72352">
      <w:pPr>
        <w:jc w:val="both"/>
      </w:pPr>
    </w:p>
    <w:p w:rsidR="00BB5819" w:rsidRDefault="00BB5819" w:rsidP="00D72352">
      <w:pPr>
        <w:jc w:val="both"/>
      </w:pPr>
      <w:r>
        <w:lastRenderedPageBreak/>
        <w:t xml:space="preserve">A segment supports the user-view of memory that the logical address space becomes a collection of typically disjoint segments. Segments have a </w:t>
      </w:r>
      <w:r>
        <w:rPr>
          <w:b/>
        </w:rPr>
        <w:t xml:space="preserve">name </w:t>
      </w:r>
      <w:r>
        <w:t>(or a number) and a length. Addresses specify segment and offset within the segment.</w:t>
      </w:r>
    </w:p>
    <w:p w:rsidR="00BB5819" w:rsidRDefault="00BB5819" w:rsidP="00D72352">
      <w:pPr>
        <w:jc w:val="both"/>
      </w:pPr>
    </w:p>
    <w:p w:rsidR="00BB5819" w:rsidRDefault="00BB5819" w:rsidP="00D72352">
      <w:pPr>
        <w:jc w:val="both"/>
      </w:pPr>
      <w:r>
        <w:t>To access the memory, the user program specifies the segment + offset and the compiler translates.</w:t>
      </w:r>
    </w:p>
    <w:p w:rsidR="00BB5819" w:rsidRDefault="00BB5819" w:rsidP="00D72352">
      <w:pPr>
        <w:jc w:val="both"/>
      </w:pPr>
    </w:p>
    <w:p w:rsidR="00BB5819" w:rsidRPr="00BB5819" w:rsidRDefault="00BB5819" w:rsidP="00D72352">
      <w:pPr>
        <w:jc w:val="both"/>
      </w:pPr>
      <w:r>
        <w:t xml:space="preserve">This contrasts with paging where the user is unaware of memory structure – everything is managed invisibly by the OS. </w:t>
      </w:r>
    </w:p>
    <w:p w:rsidR="00196008" w:rsidRPr="00196008" w:rsidRDefault="00196008" w:rsidP="00D72352">
      <w:pPr>
        <w:jc w:val="both"/>
      </w:pPr>
    </w:p>
    <w:p w:rsidR="00196008" w:rsidRDefault="00196008" w:rsidP="00D72352">
      <w:pPr>
        <w:pStyle w:val="Heading4"/>
        <w:jc w:val="both"/>
      </w:pPr>
      <w:bookmarkStart w:id="48" w:name="_Toc510891998"/>
      <w:r>
        <w:t>Implementing Segments</w:t>
      </w:r>
      <w:bookmarkEnd w:id="48"/>
    </w:p>
    <w:p w:rsidR="002235C4" w:rsidRDefault="00054D17" w:rsidP="000B7706">
      <w:pPr>
        <w:pStyle w:val="ListParagraph"/>
        <w:numPr>
          <w:ilvl w:val="0"/>
          <w:numId w:val="99"/>
        </w:numPr>
        <w:jc w:val="both"/>
      </w:pPr>
      <w:r>
        <w:t>The logical pairs are (segment, offset)</w:t>
      </w:r>
    </w:p>
    <w:p w:rsidR="0018784E" w:rsidRDefault="0018784E" w:rsidP="000B7706">
      <w:pPr>
        <w:pStyle w:val="ListParagraph"/>
        <w:numPr>
          <w:ilvl w:val="0"/>
          <w:numId w:val="99"/>
        </w:numPr>
        <w:jc w:val="both"/>
      </w:pPr>
      <w:r>
        <w:t>Compiler may construct different segments for global variables, procedure call stack, code for each procedure / function, local variables for each procedure / function</w:t>
      </w:r>
    </w:p>
    <w:p w:rsidR="0018784E" w:rsidRDefault="0018784E" w:rsidP="000B7706">
      <w:pPr>
        <w:pStyle w:val="ListParagraph"/>
        <w:numPr>
          <w:ilvl w:val="0"/>
          <w:numId w:val="99"/>
        </w:numPr>
        <w:jc w:val="both"/>
      </w:pPr>
      <w:r>
        <w:t>Finally, the loader takes each segment and maps it to a physical segment number</w:t>
      </w:r>
    </w:p>
    <w:p w:rsidR="0018784E" w:rsidRPr="0018784E" w:rsidRDefault="0018784E" w:rsidP="000B7706">
      <w:pPr>
        <w:pStyle w:val="ListParagraph"/>
        <w:numPr>
          <w:ilvl w:val="0"/>
          <w:numId w:val="99"/>
        </w:numPr>
        <w:jc w:val="both"/>
      </w:pPr>
      <w:r>
        <w:t xml:space="preserve">We maintain a </w:t>
      </w:r>
      <w:r>
        <w:rPr>
          <w:b/>
        </w:rPr>
        <w:t>Segment Table for each process</w:t>
      </w:r>
    </w:p>
    <w:p w:rsidR="0018784E" w:rsidRDefault="0018784E" w:rsidP="00D72352">
      <w:pPr>
        <w:pStyle w:val="ListParagraph"/>
        <w:ind w:left="1080"/>
        <w:jc w:val="both"/>
      </w:pPr>
      <w:r w:rsidRPr="0018784E">
        <w:rPr>
          <w:noProof/>
        </w:rPr>
        <w:drawing>
          <wp:inline distT="0" distB="0" distL="0" distR="0" wp14:anchorId="60C1268C" wp14:editId="675F1608">
            <wp:extent cx="3011054" cy="6872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8222" cy="695691"/>
                    </a:xfrm>
                    <a:prstGeom prst="rect">
                      <a:avLst/>
                    </a:prstGeom>
                  </pic:spPr>
                </pic:pic>
              </a:graphicData>
            </a:graphic>
          </wp:inline>
        </w:drawing>
      </w:r>
    </w:p>
    <w:p w:rsidR="0018784E" w:rsidRPr="0018784E" w:rsidRDefault="0018784E" w:rsidP="000B7706">
      <w:pPr>
        <w:pStyle w:val="ListParagraph"/>
        <w:numPr>
          <w:ilvl w:val="1"/>
          <w:numId w:val="99"/>
        </w:numPr>
        <w:jc w:val="both"/>
      </w:pPr>
      <w:r>
        <w:t xml:space="preserve">If there are too many segments, then the table is kept in memory pointed to by the </w:t>
      </w:r>
      <w:r>
        <w:rPr>
          <w:b/>
        </w:rPr>
        <w:t>Segment Table Base Register (STBR)</w:t>
      </w:r>
    </w:p>
    <w:p w:rsidR="0018784E" w:rsidRDefault="0018784E" w:rsidP="000B7706">
      <w:pPr>
        <w:pStyle w:val="ListParagraph"/>
        <w:numPr>
          <w:ilvl w:val="1"/>
          <w:numId w:val="99"/>
        </w:numPr>
        <w:jc w:val="both"/>
      </w:pPr>
      <w:r>
        <w:t xml:space="preserve">We also have a </w:t>
      </w:r>
      <w:r>
        <w:rPr>
          <w:b/>
        </w:rPr>
        <w:t xml:space="preserve">Segment Table Length Register (STLR) </w:t>
      </w:r>
      <w:r>
        <w:t>since the number of segments used by different programs will diverge widely</w:t>
      </w:r>
    </w:p>
    <w:p w:rsidR="0018784E" w:rsidRDefault="0018784E" w:rsidP="000B7706">
      <w:pPr>
        <w:pStyle w:val="ListParagraph"/>
        <w:numPr>
          <w:ilvl w:val="1"/>
          <w:numId w:val="99"/>
        </w:numPr>
        <w:jc w:val="both"/>
      </w:pPr>
      <w:r>
        <w:t>ST is part of the process context and therefore is changed on a process switch</w:t>
      </w:r>
    </w:p>
    <w:p w:rsidR="0018784E" w:rsidRDefault="0018784E" w:rsidP="000B7706">
      <w:pPr>
        <w:pStyle w:val="ListParagraph"/>
        <w:numPr>
          <w:ilvl w:val="1"/>
          <w:numId w:val="99"/>
        </w:numPr>
        <w:jc w:val="both"/>
      </w:pPr>
      <w:r>
        <w:t>Logically accessed on each memory reference, therefore speed is critical</w:t>
      </w:r>
    </w:p>
    <w:p w:rsidR="0018784E" w:rsidRPr="0018784E" w:rsidRDefault="0018784E" w:rsidP="000B7706">
      <w:pPr>
        <w:pStyle w:val="ListParagraph"/>
        <w:numPr>
          <w:ilvl w:val="0"/>
          <w:numId w:val="99"/>
        </w:numPr>
        <w:jc w:val="both"/>
      </w:pPr>
      <w:r>
        <w:rPr>
          <w:b/>
        </w:rPr>
        <w:t>Algorithm</w:t>
      </w:r>
    </w:p>
    <w:p w:rsidR="0018784E" w:rsidRDefault="0018784E" w:rsidP="000B7706">
      <w:pPr>
        <w:pStyle w:val="ListParagraph"/>
        <w:numPr>
          <w:ilvl w:val="0"/>
          <w:numId w:val="100"/>
        </w:numPr>
        <w:jc w:val="both"/>
      </w:pPr>
      <w:r>
        <w:t>Program presents address (s, d)</w:t>
      </w:r>
    </w:p>
    <w:p w:rsidR="0018784E" w:rsidRDefault="0018784E" w:rsidP="000B7706">
      <w:pPr>
        <w:pStyle w:val="ListParagraph"/>
        <w:numPr>
          <w:ilvl w:val="0"/>
          <w:numId w:val="100"/>
        </w:numPr>
        <w:jc w:val="both"/>
      </w:pPr>
      <w:r>
        <w:t>If s ≥ STLR then give up</w:t>
      </w:r>
    </w:p>
    <w:p w:rsidR="0018784E" w:rsidRDefault="0018784E" w:rsidP="000B7706">
      <w:pPr>
        <w:pStyle w:val="ListParagraph"/>
        <w:numPr>
          <w:ilvl w:val="0"/>
          <w:numId w:val="100"/>
        </w:numPr>
        <w:jc w:val="both"/>
      </w:pPr>
      <w:r>
        <w:t>Obtain the table entry at reference s + STBR, which is a tuple of form (bs, ls)</w:t>
      </w:r>
    </w:p>
    <w:p w:rsidR="0018784E" w:rsidRDefault="0018784E" w:rsidP="000B7706">
      <w:pPr>
        <w:pStyle w:val="ListParagraph"/>
        <w:numPr>
          <w:ilvl w:val="0"/>
          <w:numId w:val="100"/>
        </w:numPr>
        <w:jc w:val="both"/>
      </w:pPr>
      <w:r>
        <w:t>If 0 ≤ d &lt; l, then this is a valid address at location (bs, d) otherwise trap</w:t>
      </w:r>
    </w:p>
    <w:p w:rsidR="0018784E" w:rsidRDefault="0018784E" w:rsidP="000B7706">
      <w:pPr>
        <w:pStyle w:val="ListParagraph"/>
        <w:numPr>
          <w:ilvl w:val="0"/>
          <w:numId w:val="101"/>
        </w:numPr>
        <w:jc w:val="both"/>
      </w:pPr>
      <w:r>
        <w:t>Concatenation and checking validity of d can be done simultaneously to save time</w:t>
      </w:r>
    </w:p>
    <w:p w:rsidR="0018784E" w:rsidRDefault="0018784E" w:rsidP="000B7706">
      <w:pPr>
        <w:pStyle w:val="ListParagraph"/>
        <w:numPr>
          <w:ilvl w:val="0"/>
          <w:numId w:val="101"/>
        </w:numPr>
        <w:jc w:val="both"/>
      </w:pPr>
      <w:r>
        <w:t>Still requires 2 memory references per lookup</w:t>
      </w:r>
    </w:p>
    <w:p w:rsidR="0018784E" w:rsidRDefault="0018784E" w:rsidP="000B7706">
      <w:pPr>
        <w:pStyle w:val="ListParagraph"/>
        <w:numPr>
          <w:ilvl w:val="1"/>
          <w:numId w:val="101"/>
        </w:numPr>
        <w:jc w:val="both"/>
      </w:pPr>
      <w:r>
        <w:t>Could use some kind of buffer</w:t>
      </w:r>
    </w:p>
    <w:p w:rsidR="0018784E" w:rsidRPr="002235C4" w:rsidRDefault="0018784E" w:rsidP="00D72352">
      <w:pPr>
        <w:pStyle w:val="ListParagraph"/>
        <w:ind w:left="2160"/>
        <w:jc w:val="both"/>
      </w:pPr>
    </w:p>
    <w:p w:rsidR="00196008" w:rsidRDefault="00196008" w:rsidP="00D72352">
      <w:pPr>
        <w:pStyle w:val="Heading4"/>
        <w:jc w:val="both"/>
      </w:pPr>
      <w:bookmarkStart w:id="49" w:name="_Toc510891999"/>
      <w:r>
        <w:t>Protection and Sharing</w:t>
      </w:r>
      <w:bookmarkEnd w:id="49"/>
    </w:p>
    <w:p w:rsidR="00D6019A" w:rsidRPr="00D6019A" w:rsidRDefault="00D6019A" w:rsidP="00D72352">
      <w:pPr>
        <w:jc w:val="both"/>
        <w:rPr>
          <w:b/>
        </w:rPr>
      </w:pPr>
      <w:r>
        <w:rPr>
          <w:b/>
        </w:rPr>
        <w:t>Protection</w:t>
      </w:r>
    </w:p>
    <w:p w:rsidR="0018784E" w:rsidRDefault="001440A1" w:rsidP="000B7706">
      <w:pPr>
        <w:pStyle w:val="ListParagraph"/>
        <w:numPr>
          <w:ilvl w:val="0"/>
          <w:numId w:val="102"/>
        </w:numPr>
        <w:jc w:val="both"/>
      </w:pPr>
      <w:r>
        <w:t>The big advantage with segmentation is to provide protection between components</w:t>
      </w:r>
    </w:p>
    <w:p w:rsidR="001440A1" w:rsidRDefault="00D6019A" w:rsidP="000B7706">
      <w:pPr>
        <w:pStyle w:val="ListParagraph"/>
        <w:numPr>
          <w:ilvl w:val="1"/>
          <w:numId w:val="102"/>
        </w:numPr>
        <w:jc w:val="both"/>
      </w:pPr>
      <w:r>
        <w:t>The protection is provided per segment</w:t>
      </w:r>
    </w:p>
    <w:p w:rsidR="00D6019A" w:rsidRDefault="00D6019A" w:rsidP="000B7706">
      <w:pPr>
        <w:pStyle w:val="ListParagraph"/>
        <w:numPr>
          <w:ilvl w:val="0"/>
          <w:numId w:val="102"/>
        </w:numPr>
        <w:jc w:val="both"/>
      </w:pPr>
      <w:r>
        <w:t>Protection bits associated with each Segment Table Entry are checked as with page table protection bits</w:t>
      </w:r>
    </w:p>
    <w:p w:rsidR="00D6019A" w:rsidRDefault="00D6019A" w:rsidP="000B7706">
      <w:pPr>
        <w:pStyle w:val="ListParagraph"/>
        <w:numPr>
          <w:ilvl w:val="0"/>
          <w:numId w:val="102"/>
        </w:numPr>
        <w:jc w:val="both"/>
      </w:pPr>
      <w:r>
        <w:t>We could go even further and make it easier by doing things like placing the array in its segment so that the array limits are checked by hardware.</w:t>
      </w:r>
    </w:p>
    <w:p w:rsidR="00D6019A" w:rsidRDefault="00D6019A" w:rsidP="00D72352">
      <w:pPr>
        <w:jc w:val="both"/>
      </w:pPr>
    </w:p>
    <w:p w:rsidR="00D6019A" w:rsidRDefault="00D6019A" w:rsidP="00D72352">
      <w:pPr>
        <w:jc w:val="both"/>
        <w:rPr>
          <w:b/>
        </w:rPr>
      </w:pPr>
      <w:r>
        <w:rPr>
          <w:b/>
        </w:rPr>
        <w:t>Sharing</w:t>
      </w:r>
    </w:p>
    <w:p w:rsidR="00D6019A" w:rsidRDefault="00FC027C" w:rsidP="00D72352">
      <w:pPr>
        <w:jc w:val="both"/>
      </w:pPr>
      <w:r>
        <w:t>Segmentation also facilitates sharing of code / data:</w:t>
      </w:r>
    </w:p>
    <w:p w:rsidR="00FC027C" w:rsidRDefault="00FC027C" w:rsidP="000B7706">
      <w:pPr>
        <w:pStyle w:val="ListParagraph"/>
        <w:numPr>
          <w:ilvl w:val="0"/>
          <w:numId w:val="103"/>
        </w:numPr>
        <w:jc w:val="both"/>
      </w:pPr>
      <w:r>
        <w:lastRenderedPageBreak/>
        <w:t xml:space="preserve">Each process has its own </w:t>
      </w:r>
      <w:r w:rsidR="00561220">
        <w:t>STBR / STLR</w:t>
      </w:r>
    </w:p>
    <w:p w:rsidR="00561220" w:rsidRDefault="00561220" w:rsidP="000B7706">
      <w:pPr>
        <w:pStyle w:val="ListParagraph"/>
        <w:numPr>
          <w:ilvl w:val="0"/>
          <w:numId w:val="103"/>
        </w:numPr>
        <w:jc w:val="both"/>
      </w:pPr>
      <w:r>
        <w:t>Sharing is enabled when two processes have entries for the same physical locations</w:t>
      </w:r>
    </w:p>
    <w:p w:rsidR="00561220" w:rsidRDefault="00561220" w:rsidP="000B7706">
      <w:pPr>
        <w:pStyle w:val="ListParagraph"/>
        <w:numPr>
          <w:ilvl w:val="0"/>
          <w:numId w:val="103"/>
        </w:numPr>
        <w:jc w:val="both"/>
      </w:pPr>
      <w:r>
        <w:t>Sharing occurs at segment level – with each segment having own protection bits</w:t>
      </w:r>
    </w:p>
    <w:p w:rsidR="00561220" w:rsidRDefault="00561220" w:rsidP="000B7706">
      <w:pPr>
        <w:pStyle w:val="ListParagraph"/>
        <w:numPr>
          <w:ilvl w:val="1"/>
          <w:numId w:val="103"/>
        </w:numPr>
        <w:jc w:val="both"/>
      </w:pPr>
      <w:r>
        <w:t>For data segments, can use copy-on-write as for paging</w:t>
      </w:r>
    </w:p>
    <w:p w:rsidR="00561220" w:rsidRDefault="00561220" w:rsidP="000B7706">
      <w:pPr>
        <w:pStyle w:val="ListParagraph"/>
        <w:numPr>
          <w:ilvl w:val="0"/>
          <w:numId w:val="103"/>
        </w:numPr>
        <w:jc w:val="both"/>
      </w:pPr>
      <w:r>
        <w:t>Can share only parts of programs</w:t>
      </w:r>
    </w:p>
    <w:p w:rsidR="00561220" w:rsidRPr="00561220" w:rsidRDefault="00561220" w:rsidP="000B7706">
      <w:pPr>
        <w:pStyle w:val="ListParagraph"/>
        <w:numPr>
          <w:ilvl w:val="0"/>
          <w:numId w:val="103"/>
        </w:numPr>
        <w:jc w:val="both"/>
      </w:pPr>
      <w:r>
        <w:rPr>
          <w:b/>
        </w:rPr>
        <w:t>Subtleties</w:t>
      </w:r>
    </w:p>
    <w:p w:rsidR="00561220" w:rsidRDefault="00561220" w:rsidP="000B7706">
      <w:pPr>
        <w:pStyle w:val="ListParagraph"/>
        <w:numPr>
          <w:ilvl w:val="1"/>
          <w:numId w:val="103"/>
        </w:numPr>
        <w:jc w:val="both"/>
      </w:pPr>
      <w:r>
        <w:t>Example: There are jumps within the shared code</w:t>
      </w:r>
    </w:p>
    <w:p w:rsidR="00561220" w:rsidRDefault="00561220" w:rsidP="000B7706">
      <w:pPr>
        <w:pStyle w:val="ListParagraph"/>
        <w:numPr>
          <w:ilvl w:val="2"/>
          <w:numId w:val="103"/>
        </w:numPr>
        <w:jc w:val="both"/>
      </w:pPr>
      <w:r>
        <w:t>A jump is specified as a condition + transfer address (segment, offset)</w:t>
      </w:r>
    </w:p>
    <w:p w:rsidR="00561220" w:rsidRDefault="00561220" w:rsidP="000B7706">
      <w:pPr>
        <w:pStyle w:val="ListParagraph"/>
        <w:numPr>
          <w:ilvl w:val="2"/>
          <w:numId w:val="103"/>
        </w:numPr>
        <w:jc w:val="both"/>
      </w:pPr>
      <w:r>
        <w:t>Segment is this one</w:t>
      </w:r>
    </w:p>
    <w:p w:rsidR="00561220" w:rsidRDefault="00561220" w:rsidP="000B7706">
      <w:pPr>
        <w:pStyle w:val="ListParagraph"/>
        <w:numPr>
          <w:ilvl w:val="2"/>
          <w:numId w:val="103"/>
        </w:numPr>
        <w:jc w:val="both"/>
      </w:pPr>
      <w:r>
        <w:t>Therefore, all programs using the segment must use the same number to refer to it, otherwise confusion</w:t>
      </w:r>
    </w:p>
    <w:p w:rsidR="00561220" w:rsidRDefault="00561220" w:rsidP="000B7706">
      <w:pPr>
        <w:pStyle w:val="ListParagraph"/>
        <w:numPr>
          <w:ilvl w:val="2"/>
          <w:numId w:val="103"/>
        </w:numPr>
        <w:jc w:val="both"/>
      </w:pPr>
      <w:r>
        <w:t>As number of users increases, so does difficulty of finding a common shared segment number</w:t>
      </w:r>
    </w:p>
    <w:p w:rsidR="00561220" w:rsidRDefault="00561220" w:rsidP="000B7706">
      <w:pPr>
        <w:pStyle w:val="ListParagraph"/>
        <w:numPr>
          <w:ilvl w:val="2"/>
          <w:numId w:val="103"/>
        </w:numPr>
        <w:jc w:val="both"/>
      </w:pPr>
      <w:r>
        <w:t>Therefore, specify branches as PC-relative or relative to a register containing the current segment number</w:t>
      </w:r>
    </w:p>
    <w:p w:rsidR="00561220" w:rsidRDefault="00561220" w:rsidP="000B7706">
      <w:pPr>
        <w:pStyle w:val="ListParagraph"/>
        <w:numPr>
          <w:ilvl w:val="2"/>
          <w:numId w:val="103"/>
        </w:numPr>
        <w:jc w:val="both"/>
      </w:pPr>
      <w:r>
        <w:t>(Read only segments containing no pointers may be shared between different segments)</w:t>
      </w:r>
    </w:p>
    <w:p w:rsidR="00561220" w:rsidRDefault="00561220" w:rsidP="00D72352">
      <w:pPr>
        <w:pStyle w:val="ListParagraph"/>
        <w:jc w:val="both"/>
      </w:pPr>
      <w:r w:rsidRPr="00561220">
        <w:rPr>
          <w:noProof/>
        </w:rPr>
        <w:drawing>
          <wp:inline distT="0" distB="0" distL="0" distR="0" wp14:anchorId="3E62F8E8" wp14:editId="21149B25">
            <wp:extent cx="3604550" cy="1930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5099" cy="1936049"/>
                    </a:xfrm>
                    <a:prstGeom prst="rect">
                      <a:avLst/>
                    </a:prstGeom>
                  </pic:spPr>
                </pic:pic>
              </a:graphicData>
            </a:graphic>
          </wp:inline>
        </w:drawing>
      </w:r>
    </w:p>
    <w:p w:rsidR="00561220" w:rsidRDefault="00561220" w:rsidP="000B7706">
      <w:pPr>
        <w:pStyle w:val="ListParagraph"/>
        <w:numPr>
          <w:ilvl w:val="1"/>
          <w:numId w:val="103"/>
        </w:numPr>
        <w:jc w:val="both"/>
      </w:pPr>
      <w:r>
        <w:t>Wasteful to store common information on shared segment in each process segment table</w:t>
      </w:r>
    </w:p>
    <w:p w:rsidR="00561220" w:rsidRPr="00561220" w:rsidRDefault="00561220" w:rsidP="000B7706">
      <w:pPr>
        <w:pStyle w:val="ListParagraph"/>
        <w:numPr>
          <w:ilvl w:val="1"/>
          <w:numId w:val="103"/>
        </w:numPr>
        <w:jc w:val="both"/>
      </w:pPr>
      <w:r>
        <w:t xml:space="preserve">Assign each segment a unique </w:t>
      </w:r>
      <w:r>
        <w:rPr>
          <w:b/>
        </w:rPr>
        <w:t>Shared Segment Number (SSN)</w:t>
      </w:r>
    </w:p>
    <w:p w:rsidR="00561220" w:rsidRDefault="00561220" w:rsidP="000B7706">
      <w:pPr>
        <w:pStyle w:val="ListParagraph"/>
        <w:numPr>
          <w:ilvl w:val="1"/>
          <w:numId w:val="103"/>
        </w:numPr>
        <w:jc w:val="both"/>
      </w:pPr>
      <w:r>
        <w:rPr>
          <w:b/>
        </w:rPr>
        <w:t xml:space="preserve">Process Segment Table </w:t>
      </w:r>
      <w:r>
        <w:t>maps from a Process Segment Number to System Segment Number.</w:t>
      </w:r>
    </w:p>
    <w:p w:rsidR="00562538" w:rsidRDefault="00562538" w:rsidP="00D72352">
      <w:pPr>
        <w:jc w:val="both"/>
      </w:pPr>
    </w:p>
    <w:p w:rsidR="00562538" w:rsidRDefault="00562538" w:rsidP="00D72352">
      <w:pPr>
        <w:jc w:val="both"/>
        <w:rPr>
          <w:b/>
        </w:rPr>
      </w:pPr>
      <w:r>
        <w:rPr>
          <w:b/>
        </w:rPr>
        <w:t>External Fragmentation</w:t>
      </w:r>
    </w:p>
    <w:p w:rsidR="00562538" w:rsidRDefault="00562538" w:rsidP="000B7706">
      <w:pPr>
        <w:pStyle w:val="ListParagraph"/>
        <w:numPr>
          <w:ilvl w:val="0"/>
          <w:numId w:val="104"/>
        </w:numPr>
        <w:jc w:val="both"/>
      </w:pPr>
      <w:r>
        <w:t>Long term scheduler must find spots in memory for all segments of a program</w:t>
      </w:r>
    </w:p>
    <w:p w:rsidR="00562538" w:rsidRDefault="00562538" w:rsidP="000B7706">
      <w:pPr>
        <w:pStyle w:val="ListParagraph"/>
        <w:numPr>
          <w:ilvl w:val="0"/>
          <w:numId w:val="104"/>
        </w:numPr>
        <w:jc w:val="both"/>
      </w:pPr>
      <w:r>
        <w:t>Segments are various size, therefore we must handle fragmentation</w:t>
      </w:r>
    </w:p>
    <w:p w:rsidR="00562538" w:rsidRDefault="00562538" w:rsidP="000B7706">
      <w:pPr>
        <w:pStyle w:val="ListParagraph"/>
        <w:numPr>
          <w:ilvl w:val="1"/>
          <w:numId w:val="104"/>
        </w:numPr>
        <w:jc w:val="both"/>
      </w:pPr>
      <w:r>
        <w:t>1) Usually resolved with best / first fit algorithm</w:t>
      </w:r>
    </w:p>
    <w:p w:rsidR="00562538" w:rsidRDefault="00562538" w:rsidP="000B7706">
      <w:pPr>
        <w:pStyle w:val="ListParagraph"/>
        <w:numPr>
          <w:ilvl w:val="1"/>
          <w:numId w:val="104"/>
        </w:numPr>
        <w:jc w:val="both"/>
      </w:pPr>
      <w:r>
        <w:t>2) External fragmentation may cause process to have to wait for sufficient space</w:t>
      </w:r>
    </w:p>
    <w:p w:rsidR="00562538" w:rsidRDefault="00562538" w:rsidP="000B7706">
      <w:pPr>
        <w:pStyle w:val="ListParagraph"/>
        <w:numPr>
          <w:ilvl w:val="1"/>
          <w:numId w:val="104"/>
        </w:numPr>
        <w:jc w:val="both"/>
      </w:pPr>
      <w:r>
        <w:t>3) Compaction can be used in cases where the process would be delayed</w:t>
      </w:r>
    </w:p>
    <w:p w:rsidR="00562538" w:rsidRDefault="00562538" w:rsidP="000B7706">
      <w:pPr>
        <w:pStyle w:val="ListParagraph"/>
        <w:numPr>
          <w:ilvl w:val="0"/>
          <w:numId w:val="104"/>
        </w:numPr>
        <w:jc w:val="both"/>
      </w:pPr>
      <w:r>
        <w:t>Trade-off between compaction and delay depends on average segment size</w:t>
      </w:r>
    </w:p>
    <w:p w:rsidR="00562538" w:rsidRDefault="00562538" w:rsidP="000B7706">
      <w:pPr>
        <w:pStyle w:val="ListParagraph"/>
        <w:numPr>
          <w:ilvl w:val="1"/>
          <w:numId w:val="104"/>
        </w:numPr>
        <w:jc w:val="both"/>
      </w:pPr>
      <w:r>
        <w:t>Each process has one segment reduced to various sized partitions</w:t>
      </w:r>
    </w:p>
    <w:p w:rsidR="00562538" w:rsidRDefault="00562538" w:rsidP="000B7706">
      <w:pPr>
        <w:pStyle w:val="ListParagraph"/>
        <w:numPr>
          <w:ilvl w:val="1"/>
          <w:numId w:val="104"/>
        </w:numPr>
        <w:jc w:val="both"/>
      </w:pPr>
      <w:r>
        <w:t>Fixed size small segments equivalent to paging</w:t>
      </w:r>
    </w:p>
    <w:p w:rsidR="00562538" w:rsidRDefault="00562538" w:rsidP="000B7706">
      <w:pPr>
        <w:pStyle w:val="ListParagraph"/>
        <w:numPr>
          <w:ilvl w:val="1"/>
          <w:numId w:val="104"/>
        </w:numPr>
        <w:jc w:val="both"/>
      </w:pPr>
      <w:r>
        <w:t>Generally, with small average sizes, external fragmentation is small.</w:t>
      </w:r>
    </w:p>
    <w:p w:rsidR="00562538" w:rsidRPr="00562538" w:rsidRDefault="00562538" w:rsidP="000B7706">
      <w:pPr>
        <w:pStyle w:val="ListParagraph"/>
        <w:numPr>
          <w:ilvl w:val="1"/>
          <w:numId w:val="104"/>
        </w:numPr>
        <w:jc w:val="both"/>
      </w:pPr>
      <w:r>
        <w:t>But larger segments means that fewer memory lookups through the segment tables.</w:t>
      </w:r>
    </w:p>
    <w:p w:rsidR="00196008" w:rsidRDefault="00196008" w:rsidP="00D72352">
      <w:pPr>
        <w:pStyle w:val="Heading4"/>
        <w:jc w:val="both"/>
      </w:pPr>
      <w:bookmarkStart w:id="50" w:name="_Toc510892000"/>
      <w:r>
        <w:lastRenderedPageBreak/>
        <w:t>Segmentation vs Paging</w:t>
      </w:r>
      <w:bookmarkEnd w:id="50"/>
    </w:p>
    <w:p w:rsidR="00562538" w:rsidRDefault="00562538" w:rsidP="000B7706">
      <w:pPr>
        <w:pStyle w:val="ListParagraph"/>
        <w:numPr>
          <w:ilvl w:val="0"/>
          <w:numId w:val="105"/>
        </w:numPr>
        <w:jc w:val="both"/>
      </w:pPr>
      <w:r>
        <w:t>Protection, Sharing, Demand are all per segment or page, depending on scheme</w:t>
      </w:r>
    </w:p>
    <w:p w:rsidR="005C37E3" w:rsidRDefault="005C37E3" w:rsidP="000B7706">
      <w:pPr>
        <w:pStyle w:val="ListParagraph"/>
        <w:numPr>
          <w:ilvl w:val="0"/>
          <w:numId w:val="105"/>
        </w:numPr>
        <w:jc w:val="both"/>
      </w:pPr>
      <w:r>
        <w:t>For protection and sharing, it is easier to have it per logical entity – segment</w:t>
      </w:r>
    </w:p>
    <w:p w:rsidR="005C37E3" w:rsidRDefault="005C37E3" w:rsidP="000B7706">
      <w:pPr>
        <w:pStyle w:val="ListParagraph"/>
        <w:numPr>
          <w:ilvl w:val="0"/>
          <w:numId w:val="105"/>
        </w:numPr>
        <w:jc w:val="both"/>
      </w:pPr>
      <w:r>
        <w:t>For allocation and demand access, paging is better</w:t>
      </w:r>
    </w:p>
    <w:p w:rsidR="005C37E3" w:rsidRDefault="005C37E3" w:rsidP="000B7706">
      <w:pPr>
        <w:pStyle w:val="ListParagraph"/>
        <w:numPr>
          <w:ilvl w:val="1"/>
          <w:numId w:val="105"/>
        </w:numPr>
        <w:jc w:val="both"/>
      </w:pPr>
      <w:r>
        <w:t>Allocation is easier</w:t>
      </w:r>
    </w:p>
    <w:p w:rsidR="005C37E3" w:rsidRDefault="005C37E3" w:rsidP="000B7706">
      <w:pPr>
        <w:pStyle w:val="ListParagraph"/>
        <w:numPr>
          <w:ilvl w:val="1"/>
          <w:numId w:val="105"/>
        </w:numPr>
        <w:jc w:val="both"/>
      </w:pPr>
      <w:r>
        <w:t>Cost of sharing / demand loading is minimised</w:t>
      </w:r>
    </w:p>
    <w:p w:rsidR="005C37E3" w:rsidRDefault="005C37E3" w:rsidP="00D72352">
      <w:pPr>
        <w:jc w:val="both"/>
      </w:pPr>
    </w:p>
    <w:tbl>
      <w:tblPr>
        <w:tblStyle w:val="GridTable1Light"/>
        <w:tblW w:w="0" w:type="auto"/>
        <w:tblLook w:val="04A0" w:firstRow="1" w:lastRow="0" w:firstColumn="1" w:lastColumn="0" w:noHBand="0" w:noVBand="1"/>
      </w:tblPr>
      <w:tblGrid>
        <w:gridCol w:w="3003"/>
        <w:gridCol w:w="3003"/>
        <w:gridCol w:w="3004"/>
      </w:tblGrid>
      <w:tr w:rsidR="005C37E3" w:rsidTr="005C3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5C37E3" w:rsidRDefault="005C37E3" w:rsidP="00D72352">
            <w:pPr>
              <w:jc w:val="both"/>
            </w:pPr>
          </w:p>
        </w:tc>
        <w:tc>
          <w:tcPr>
            <w:tcW w:w="3003" w:type="dxa"/>
          </w:tcPr>
          <w:p w:rsidR="005C37E3" w:rsidRDefault="005C37E3" w:rsidP="00D72352">
            <w:pPr>
              <w:jc w:val="both"/>
              <w:cnfStyle w:val="100000000000" w:firstRow="1" w:lastRow="0" w:firstColumn="0" w:lastColumn="0" w:oddVBand="0" w:evenVBand="0" w:oddHBand="0" w:evenHBand="0" w:firstRowFirstColumn="0" w:firstRowLastColumn="0" w:lastRowFirstColumn="0" w:lastRowLastColumn="0"/>
            </w:pPr>
            <w:r>
              <w:t>Logical View</w:t>
            </w:r>
          </w:p>
        </w:tc>
        <w:tc>
          <w:tcPr>
            <w:tcW w:w="3004" w:type="dxa"/>
          </w:tcPr>
          <w:p w:rsidR="005C37E3" w:rsidRDefault="005C37E3" w:rsidP="00D72352">
            <w:pPr>
              <w:jc w:val="both"/>
              <w:cnfStyle w:val="100000000000" w:firstRow="1" w:lastRow="0" w:firstColumn="0" w:lastColumn="0" w:oddVBand="0" w:evenVBand="0" w:oddHBand="0" w:evenHBand="0" w:firstRowFirstColumn="0" w:firstRowLastColumn="0" w:lastRowFirstColumn="0" w:lastRowLastColumn="0"/>
            </w:pPr>
            <w:r>
              <w:t>Allocation</w:t>
            </w:r>
          </w:p>
        </w:tc>
      </w:tr>
      <w:tr w:rsidR="005C37E3" w:rsidTr="005C37E3">
        <w:tc>
          <w:tcPr>
            <w:cnfStyle w:val="001000000000" w:firstRow="0" w:lastRow="0" w:firstColumn="1" w:lastColumn="0" w:oddVBand="0" w:evenVBand="0" w:oddHBand="0" w:evenHBand="0" w:firstRowFirstColumn="0" w:firstRowLastColumn="0" w:lastRowFirstColumn="0" w:lastRowLastColumn="0"/>
            <w:tcW w:w="3003" w:type="dxa"/>
          </w:tcPr>
          <w:p w:rsidR="005C37E3" w:rsidRDefault="005C37E3" w:rsidP="00D72352">
            <w:pPr>
              <w:jc w:val="both"/>
            </w:pPr>
            <w:r>
              <w:t>Segmentation</w:t>
            </w:r>
          </w:p>
        </w:tc>
        <w:tc>
          <w:tcPr>
            <w:tcW w:w="3003" w:type="dxa"/>
          </w:tcPr>
          <w:p w:rsidR="005C37E3" w:rsidRDefault="005C37E3" w:rsidP="00D72352">
            <w:pPr>
              <w:jc w:val="both"/>
              <w:cnfStyle w:val="000000000000" w:firstRow="0" w:lastRow="0" w:firstColumn="0" w:lastColumn="0" w:oddVBand="0" w:evenVBand="0" w:oddHBand="0" w:evenHBand="0" w:firstRowFirstColumn="0" w:firstRowLastColumn="0" w:lastRowFirstColumn="0" w:lastRowLastColumn="0"/>
            </w:pPr>
            <w:r>
              <w:t>Good</w:t>
            </w:r>
          </w:p>
        </w:tc>
        <w:tc>
          <w:tcPr>
            <w:tcW w:w="3004" w:type="dxa"/>
          </w:tcPr>
          <w:p w:rsidR="005C37E3" w:rsidRDefault="005C37E3" w:rsidP="00D72352">
            <w:pPr>
              <w:jc w:val="both"/>
              <w:cnfStyle w:val="000000000000" w:firstRow="0" w:lastRow="0" w:firstColumn="0" w:lastColumn="0" w:oddVBand="0" w:evenVBand="0" w:oddHBand="0" w:evenHBand="0" w:firstRowFirstColumn="0" w:firstRowLastColumn="0" w:lastRowFirstColumn="0" w:lastRowLastColumn="0"/>
            </w:pPr>
            <w:r>
              <w:t>Bad</w:t>
            </w:r>
          </w:p>
        </w:tc>
      </w:tr>
      <w:tr w:rsidR="005C37E3" w:rsidTr="005C37E3">
        <w:tc>
          <w:tcPr>
            <w:cnfStyle w:val="001000000000" w:firstRow="0" w:lastRow="0" w:firstColumn="1" w:lastColumn="0" w:oddVBand="0" w:evenVBand="0" w:oddHBand="0" w:evenHBand="0" w:firstRowFirstColumn="0" w:firstRowLastColumn="0" w:lastRowFirstColumn="0" w:lastRowLastColumn="0"/>
            <w:tcW w:w="3003" w:type="dxa"/>
          </w:tcPr>
          <w:p w:rsidR="005C37E3" w:rsidRDefault="005C37E3" w:rsidP="00D72352">
            <w:pPr>
              <w:jc w:val="both"/>
            </w:pPr>
            <w:r>
              <w:t>Paging</w:t>
            </w:r>
          </w:p>
        </w:tc>
        <w:tc>
          <w:tcPr>
            <w:tcW w:w="3003" w:type="dxa"/>
          </w:tcPr>
          <w:p w:rsidR="005C37E3" w:rsidRDefault="005C37E3" w:rsidP="00D72352">
            <w:pPr>
              <w:jc w:val="both"/>
              <w:cnfStyle w:val="000000000000" w:firstRow="0" w:lastRow="0" w:firstColumn="0" w:lastColumn="0" w:oddVBand="0" w:evenVBand="0" w:oddHBand="0" w:evenHBand="0" w:firstRowFirstColumn="0" w:firstRowLastColumn="0" w:lastRowFirstColumn="0" w:lastRowLastColumn="0"/>
            </w:pPr>
            <w:r>
              <w:t>Bad</w:t>
            </w:r>
          </w:p>
        </w:tc>
        <w:tc>
          <w:tcPr>
            <w:tcW w:w="3004" w:type="dxa"/>
          </w:tcPr>
          <w:p w:rsidR="005C37E3" w:rsidRDefault="005C37E3" w:rsidP="00D72352">
            <w:pPr>
              <w:jc w:val="both"/>
              <w:cnfStyle w:val="000000000000" w:firstRow="0" w:lastRow="0" w:firstColumn="0" w:lastColumn="0" w:oddVBand="0" w:evenVBand="0" w:oddHBand="0" w:evenHBand="0" w:firstRowFirstColumn="0" w:firstRowLastColumn="0" w:lastRowFirstColumn="0" w:lastRowLastColumn="0"/>
            </w:pPr>
            <w:r>
              <w:t>Good</w:t>
            </w:r>
          </w:p>
        </w:tc>
      </w:tr>
    </w:tbl>
    <w:p w:rsidR="005C37E3" w:rsidRDefault="005C37E3" w:rsidP="00D72352">
      <w:pPr>
        <w:jc w:val="both"/>
      </w:pPr>
    </w:p>
    <w:p w:rsidR="005C37E3" w:rsidRDefault="005C37E3" w:rsidP="00D72352">
      <w:pPr>
        <w:pStyle w:val="Heading4"/>
        <w:jc w:val="both"/>
      </w:pPr>
      <w:bookmarkStart w:id="51" w:name="_Toc510892001"/>
      <w:r>
        <w:t>Combining Segmentation and Paging</w:t>
      </w:r>
      <w:bookmarkEnd w:id="51"/>
    </w:p>
    <w:p w:rsidR="005C37E3" w:rsidRPr="005C37E3" w:rsidRDefault="005C37E3" w:rsidP="000B7706">
      <w:pPr>
        <w:pStyle w:val="ListParagraph"/>
        <w:numPr>
          <w:ilvl w:val="0"/>
          <w:numId w:val="106"/>
        </w:numPr>
        <w:jc w:val="both"/>
      </w:pPr>
      <w:r>
        <w:rPr>
          <w:b/>
        </w:rPr>
        <w:t>Paged Segments</w:t>
      </w:r>
    </w:p>
    <w:p w:rsidR="005C37E3" w:rsidRPr="005C37E3" w:rsidRDefault="005C37E3" w:rsidP="000B7706">
      <w:pPr>
        <w:pStyle w:val="ListParagraph"/>
        <w:numPr>
          <w:ilvl w:val="1"/>
          <w:numId w:val="106"/>
        </w:numPr>
        <w:jc w:val="both"/>
      </w:pPr>
      <w:r>
        <w:t xml:space="preserve">Divide each segment into </w:t>
      </w:r>
      <m:oMath>
        <m:r>
          <w:rPr>
            <w:rFonts w:ascii="Cambria Math" w:hAnsi="Cambria Math"/>
          </w:rPr>
          <m:t xml:space="preserve">k=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num>
              <m:den>
                <m:sSup>
                  <m:sSupPr>
                    <m:ctrlPr>
                      <w:rPr>
                        <w:rFonts w:ascii="Cambria Math" w:hAnsi="Cambria Math"/>
                        <w:i/>
                      </w:rPr>
                    </m:ctrlPr>
                  </m:sSupPr>
                  <m:e>
                    <m:r>
                      <w:rPr>
                        <w:rFonts w:ascii="Cambria Math" w:hAnsi="Cambria Math"/>
                      </w:rPr>
                      <m:t>2</m:t>
                    </m:r>
                  </m:e>
                  <m:sup>
                    <m:r>
                      <w:rPr>
                        <w:rFonts w:ascii="Cambria Math" w:hAnsi="Cambria Math"/>
                      </w:rPr>
                      <m:t>n</m:t>
                    </m:r>
                  </m:sup>
                </m:sSup>
              </m:den>
            </m:f>
          </m:e>
        </m:d>
        <m:r>
          <w:rPr>
            <w:rFonts w:ascii="Cambria Math" w:hAnsi="Cambria Math"/>
          </w:rPr>
          <m:t xml:space="preserve"> </m:t>
        </m:r>
      </m:oMath>
      <w:r>
        <w:rPr>
          <w:rFonts w:eastAsiaTheme="minorEastAsia"/>
        </w:rPr>
        <w:t>pages, where l</w:t>
      </w:r>
      <w:r>
        <w:rPr>
          <w:rFonts w:eastAsiaTheme="minorEastAsia"/>
          <w:vertAlign w:val="subscript"/>
        </w:rPr>
        <w:t>i</w:t>
      </w:r>
      <w:r>
        <w:rPr>
          <w:rFonts w:eastAsiaTheme="minorEastAsia"/>
        </w:rPr>
        <w:t xml:space="preserve"> is the limit (length) of the segment</w:t>
      </w:r>
    </w:p>
    <w:p w:rsidR="005C37E3" w:rsidRPr="005C37E3" w:rsidRDefault="005C37E3" w:rsidP="000B7706">
      <w:pPr>
        <w:pStyle w:val="ListParagraph"/>
        <w:numPr>
          <w:ilvl w:val="1"/>
          <w:numId w:val="106"/>
        </w:numPr>
        <w:jc w:val="both"/>
      </w:pPr>
      <w:r>
        <w:rPr>
          <w:rFonts w:eastAsiaTheme="minorEastAsia"/>
        </w:rPr>
        <w:t>One page table per segment</w:t>
      </w:r>
    </w:p>
    <w:p w:rsidR="005C37E3" w:rsidRPr="005C37E3" w:rsidRDefault="005C37E3" w:rsidP="000B7706">
      <w:pPr>
        <w:pStyle w:val="ListParagraph"/>
        <w:numPr>
          <w:ilvl w:val="1"/>
          <w:numId w:val="106"/>
        </w:numPr>
        <w:jc w:val="both"/>
        <w:rPr>
          <w:color w:val="FF0000"/>
        </w:rPr>
      </w:pPr>
      <w:r w:rsidRPr="005C37E3">
        <w:rPr>
          <w:rFonts w:eastAsiaTheme="minorEastAsia"/>
          <w:color w:val="FF0000"/>
        </w:rPr>
        <w:t>However, high hardware cost and complexity, therefore not very portable</w:t>
      </w:r>
    </w:p>
    <w:p w:rsidR="005C37E3" w:rsidRPr="005C37E3" w:rsidRDefault="005C37E3" w:rsidP="000B7706">
      <w:pPr>
        <w:pStyle w:val="ListParagraph"/>
        <w:numPr>
          <w:ilvl w:val="0"/>
          <w:numId w:val="106"/>
        </w:numPr>
        <w:jc w:val="both"/>
      </w:pPr>
      <w:r>
        <w:rPr>
          <w:b/>
        </w:rPr>
        <w:t>Software Segments</w:t>
      </w:r>
    </w:p>
    <w:p w:rsidR="005C37E3" w:rsidRDefault="005C37E3" w:rsidP="000B7706">
      <w:pPr>
        <w:pStyle w:val="ListParagraph"/>
        <w:numPr>
          <w:ilvl w:val="1"/>
          <w:numId w:val="106"/>
        </w:numPr>
        <w:jc w:val="both"/>
      </w:pPr>
      <w:r>
        <w:t>Consider pages [m, …, m+l] to be a segment</w:t>
      </w:r>
    </w:p>
    <w:p w:rsidR="005C37E3" w:rsidRDefault="005C37E3" w:rsidP="000B7706">
      <w:pPr>
        <w:pStyle w:val="ListParagraph"/>
        <w:numPr>
          <w:ilvl w:val="1"/>
          <w:numId w:val="106"/>
        </w:numPr>
        <w:jc w:val="both"/>
      </w:pPr>
      <w:r>
        <w:t>OS must ensure protection and sharing kept consistent over region</w:t>
      </w:r>
    </w:p>
    <w:p w:rsidR="005C37E3" w:rsidRPr="005C37E3" w:rsidRDefault="005C37E3" w:rsidP="000B7706">
      <w:pPr>
        <w:pStyle w:val="ListParagraph"/>
        <w:numPr>
          <w:ilvl w:val="1"/>
          <w:numId w:val="106"/>
        </w:numPr>
        <w:jc w:val="both"/>
      </w:pPr>
      <w:r>
        <w:rPr>
          <w:color w:val="FF0000"/>
        </w:rPr>
        <w:t>But leads to loss of granularity</w:t>
      </w:r>
    </w:p>
    <w:p w:rsidR="005C37E3" w:rsidRPr="005C37E3" w:rsidRDefault="005C37E3" w:rsidP="000B7706">
      <w:pPr>
        <w:pStyle w:val="ListParagraph"/>
        <w:numPr>
          <w:ilvl w:val="1"/>
          <w:numId w:val="106"/>
        </w:numPr>
        <w:jc w:val="both"/>
      </w:pPr>
      <w:r>
        <w:rPr>
          <w:color w:val="00B050"/>
        </w:rPr>
        <w:t>However, relatively simple and portable</w:t>
      </w:r>
    </w:p>
    <w:p w:rsidR="005C37E3" w:rsidRDefault="005C37E3" w:rsidP="00D72352">
      <w:pPr>
        <w:jc w:val="both"/>
      </w:pPr>
    </w:p>
    <w:p w:rsidR="005C37E3" w:rsidRDefault="005C37E3" w:rsidP="00D72352">
      <w:pPr>
        <w:jc w:val="both"/>
      </w:pPr>
      <w:r>
        <w:t>Can generally do segments using segmentation hardware, but hard to do software paging with segmentation hardware.</w:t>
      </w:r>
    </w:p>
    <w:p w:rsidR="005C37E3" w:rsidRDefault="005C37E3" w:rsidP="00D72352">
      <w:pPr>
        <w:jc w:val="both"/>
      </w:pPr>
    </w:p>
    <w:p w:rsidR="005C37E3" w:rsidRDefault="005C37E3" w:rsidP="00D72352">
      <w:pPr>
        <w:pStyle w:val="Heading4"/>
        <w:jc w:val="both"/>
      </w:pPr>
      <w:bookmarkStart w:id="52" w:name="_Toc510892002"/>
      <w:r>
        <w:t>Memory Summary</w:t>
      </w:r>
      <w:bookmarkEnd w:id="52"/>
    </w:p>
    <w:p w:rsidR="005C37E3" w:rsidRDefault="005C37E3" w:rsidP="00D72352">
      <w:pPr>
        <w:jc w:val="both"/>
      </w:pPr>
      <w:r>
        <w:t>Direct access to memory is hard to handle:</w:t>
      </w:r>
    </w:p>
    <w:p w:rsidR="005C37E3" w:rsidRDefault="005C37E3" w:rsidP="000B7706">
      <w:pPr>
        <w:pStyle w:val="ListParagraph"/>
        <w:numPr>
          <w:ilvl w:val="0"/>
          <w:numId w:val="107"/>
        </w:numPr>
        <w:jc w:val="both"/>
      </w:pPr>
      <w:r>
        <w:t>Contiguous Allocation: hard – leads to external fragmentation</w:t>
      </w:r>
    </w:p>
    <w:p w:rsidR="005C37E3" w:rsidRDefault="005C37E3" w:rsidP="000B7706">
      <w:pPr>
        <w:pStyle w:val="ListParagraph"/>
        <w:numPr>
          <w:ilvl w:val="0"/>
          <w:numId w:val="107"/>
        </w:numPr>
        <w:jc w:val="both"/>
      </w:pPr>
      <w:r>
        <w:t>Address binding: handling absolute addressing</w:t>
      </w:r>
    </w:p>
    <w:p w:rsidR="005C37E3" w:rsidRDefault="005C37E3" w:rsidP="000B7706">
      <w:pPr>
        <w:pStyle w:val="ListParagraph"/>
        <w:numPr>
          <w:ilvl w:val="0"/>
          <w:numId w:val="107"/>
        </w:numPr>
        <w:jc w:val="both"/>
      </w:pPr>
      <w:r>
        <w:t>Portability: how much memory exists</w:t>
      </w:r>
    </w:p>
    <w:p w:rsidR="005C37E3" w:rsidRDefault="005C37E3" w:rsidP="00D72352">
      <w:pPr>
        <w:jc w:val="both"/>
      </w:pPr>
    </w:p>
    <w:p w:rsidR="005C37E3" w:rsidRDefault="005C37E3" w:rsidP="00D72352">
      <w:pPr>
        <w:jc w:val="both"/>
      </w:pPr>
      <w:r>
        <w:t>We avoid these problems by separating the virtual (logical) memory and physical addresses. The mapping between these is handled by the MMU. It makes mapping per-process, then:</w:t>
      </w:r>
    </w:p>
    <w:p w:rsidR="005C37E3" w:rsidRDefault="005C37E3" w:rsidP="000B7706">
      <w:pPr>
        <w:pStyle w:val="ListParagraph"/>
        <w:numPr>
          <w:ilvl w:val="0"/>
          <w:numId w:val="108"/>
        </w:numPr>
        <w:jc w:val="both"/>
      </w:pPr>
      <w:r>
        <w:t>Allocation problem split:</w:t>
      </w:r>
    </w:p>
    <w:p w:rsidR="005C37E3" w:rsidRDefault="005C37E3" w:rsidP="000B7706">
      <w:pPr>
        <w:pStyle w:val="ListParagraph"/>
        <w:numPr>
          <w:ilvl w:val="1"/>
          <w:numId w:val="108"/>
        </w:numPr>
        <w:jc w:val="both"/>
      </w:pPr>
      <w:r>
        <w:t>Virtual address allocation easy</w:t>
      </w:r>
    </w:p>
    <w:p w:rsidR="005C37E3" w:rsidRDefault="005C37E3" w:rsidP="000B7706">
      <w:pPr>
        <w:pStyle w:val="ListParagraph"/>
        <w:numPr>
          <w:ilvl w:val="1"/>
          <w:numId w:val="108"/>
        </w:numPr>
        <w:jc w:val="both"/>
      </w:pPr>
      <w:r>
        <w:t>Allocate the physical memory behind the scene</w:t>
      </w:r>
    </w:p>
    <w:p w:rsidR="005C37E3" w:rsidRDefault="005C37E3" w:rsidP="000B7706">
      <w:pPr>
        <w:pStyle w:val="ListParagraph"/>
        <w:numPr>
          <w:ilvl w:val="0"/>
          <w:numId w:val="108"/>
        </w:numPr>
        <w:jc w:val="both"/>
      </w:pPr>
      <w:r>
        <w:t>Address binding solved</w:t>
      </w:r>
    </w:p>
    <w:p w:rsidR="005C37E3" w:rsidRDefault="005C37E3" w:rsidP="000B7706">
      <w:pPr>
        <w:pStyle w:val="ListParagraph"/>
        <w:numPr>
          <w:ilvl w:val="1"/>
          <w:numId w:val="108"/>
        </w:numPr>
        <w:jc w:val="both"/>
      </w:pPr>
      <w:r>
        <w:t>Bind to logical addresses at compile time</w:t>
      </w:r>
    </w:p>
    <w:p w:rsidR="005C37E3" w:rsidRDefault="005C37E3" w:rsidP="000B7706">
      <w:pPr>
        <w:pStyle w:val="ListParagraph"/>
        <w:numPr>
          <w:ilvl w:val="1"/>
          <w:numId w:val="108"/>
        </w:numPr>
        <w:jc w:val="both"/>
      </w:pPr>
      <w:r>
        <w:t>Bind to real addresses at run time</w:t>
      </w:r>
    </w:p>
    <w:p w:rsidR="005C37E3" w:rsidRDefault="005C37E3" w:rsidP="00D72352">
      <w:pPr>
        <w:jc w:val="both"/>
      </w:pPr>
    </w:p>
    <w:p w:rsidR="005C37E3" w:rsidRDefault="005C37E3" w:rsidP="00D72352">
      <w:pPr>
        <w:jc w:val="both"/>
      </w:pPr>
      <w:r>
        <w:t>Modern operating systems use paging hardware and fake segments in software.</w:t>
      </w:r>
    </w:p>
    <w:p w:rsidR="005C37E3" w:rsidRDefault="005C37E3" w:rsidP="00D72352">
      <w:pPr>
        <w:jc w:val="both"/>
      </w:pPr>
    </w:p>
    <w:p w:rsidR="005C37E3" w:rsidRDefault="005C37E3" w:rsidP="00D72352">
      <w:pPr>
        <w:jc w:val="both"/>
        <w:rPr>
          <w:b/>
        </w:rPr>
      </w:pPr>
      <w:r>
        <w:rPr>
          <w:b/>
        </w:rPr>
        <w:t>Implementation Considerations</w:t>
      </w:r>
    </w:p>
    <w:p w:rsidR="005C37E3" w:rsidRDefault="005C37E3" w:rsidP="000B7706">
      <w:pPr>
        <w:pStyle w:val="ListParagraph"/>
        <w:numPr>
          <w:ilvl w:val="0"/>
          <w:numId w:val="109"/>
        </w:numPr>
        <w:jc w:val="both"/>
        <w:rPr>
          <w:b/>
        </w:rPr>
      </w:pPr>
      <w:r>
        <w:rPr>
          <w:b/>
        </w:rPr>
        <w:t>Hardware Support</w:t>
      </w:r>
    </w:p>
    <w:p w:rsidR="005C37E3" w:rsidRPr="005C37E3" w:rsidRDefault="005C37E3" w:rsidP="000B7706">
      <w:pPr>
        <w:pStyle w:val="ListParagraph"/>
        <w:numPr>
          <w:ilvl w:val="1"/>
          <w:numId w:val="109"/>
        </w:numPr>
        <w:jc w:val="both"/>
        <w:rPr>
          <w:b/>
        </w:rPr>
      </w:pPr>
      <w:r>
        <w:t>Simple base register enough for partitioning</w:t>
      </w:r>
    </w:p>
    <w:p w:rsidR="005C37E3" w:rsidRPr="005C37E3" w:rsidRDefault="005C37E3" w:rsidP="000B7706">
      <w:pPr>
        <w:pStyle w:val="ListParagraph"/>
        <w:numPr>
          <w:ilvl w:val="1"/>
          <w:numId w:val="109"/>
        </w:numPr>
        <w:jc w:val="both"/>
        <w:rPr>
          <w:b/>
        </w:rPr>
      </w:pPr>
      <w:r>
        <w:lastRenderedPageBreak/>
        <w:t>Segmentation and paging need large tables</w:t>
      </w:r>
    </w:p>
    <w:p w:rsidR="005C37E3" w:rsidRDefault="005C37E3" w:rsidP="000B7706">
      <w:pPr>
        <w:pStyle w:val="ListParagraph"/>
        <w:numPr>
          <w:ilvl w:val="0"/>
          <w:numId w:val="109"/>
        </w:numPr>
        <w:jc w:val="both"/>
        <w:rPr>
          <w:b/>
        </w:rPr>
      </w:pPr>
      <w:r>
        <w:rPr>
          <w:b/>
        </w:rPr>
        <w:t>Performance</w:t>
      </w:r>
    </w:p>
    <w:p w:rsidR="005B0701" w:rsidRPr="005B0701" w:rsidRDefault="005C37E3" w:rsidP="000B7706">
      <w:pPr>
        <w:pStyle w:val="ListParagraph"/>
        <w:numPr>
          <w:ilvl w:val="1"/>
          <w:numId w:val="109"/>
        </w:numPr>
        <w:jc w:val="both"/>
        <w:rPr>
          <w:b/>
        </w:rPr>
      </w:pPr>
      <w:r>
        <w:t>Complex algorithms need more lookups per reference plus hardw</w:t>
      </w:r>
      <w:r w:rsidR="005B0701">
        <w:t>are support</w:t>
      </w:r>
    </w:p>
    <w:p w:rsidR="005C37E3" w:rsidRDefault="005C37E3" w:rsidP="000B7706">
      <w:pPr>
        <w:pStyle w:val="ListParagraph"/>
        <w:numPr>
          <w:ilvl w:val="0"/>
          <w:numId w:val="109"/>
        </w:numPr>
        <w:jc w:val="both"/>
        <w:rPr>
          <w:b/>
        </w:rPr>
      </w:pPr>
      <w:r>
        <w:rPr>
          <w:b/>
        </w:rPr>
        <w:t>Fragmentation</w:t>
      </w:r>
    </w:p>
    <w:p w:rsidR="005B0701" w:rsidRPr="005B0701" w:rsidRDefault="005B0701" w:rsidP="000B7706">
      <w:pPr>
        <w:pStyle w:val="ListParagraph"/>
        <w:numPr>
          <w:ilvl w:val="1"/>
          <w:numId w:val="109"/>
        </w:numPr>
        <w:jc w:val="both"/>
        <w:rPr>
          <w:b/>
        </w:rPr>
      </w:pPr>
      <w:r>
        <w:t>Internal and external depending on whether we have fixed or variable allocation units</w:t>
      </w:r>
    </w:p>
    <w:p w:rsidR="005C37E3" w:rsidRDefault="005C37E3" w:rsidP="000B7706">
      <w:pPr>
        <w:pStyle w:val="ListParagraph"/>
        <w:numPr>
          <w:ilvl w:val="0"/>
          <w:numId w:val="109"/>
        </w:numPr>
        <w:jc w:val="both"/>
        <w:rPr>
          <w:b/>
        </w:rPr>
      </w:pPr>
      <w:r>
        <w:rPr>
          <w:b/>
        </w:rPr>
        <w:t>Relocation</w:t>
      </w:r>
    </w:p>
    <w:p w:rsidR="005B0701" w:rsidRPr="005B0701" w:rsidRDefault="005B0701" w:rsidP="000B7706">
      <w:pPr>
        <w:pStyle w:val="ListParagraph"/>
        <w:numPr>
          <w:ilvl w:val="1"/>
          <w:numId w:val="109"/>
        </w:numPr>
        <w:jc w:val="both"/>
        <w:rPr>
          <w:b/>
        </w:rPr>
      </w:pPr>
      <w:r>
        <w:t>This solves external fragmentation at a high cost</w:t>
      </w:r>
    </w:p>
    <w:p w:rsidR="005B0701" w:rsidRDefault="005B0701" w:rsidP="000B7706">
      <w:pPr>
        <w:pStyle w:val="ListParagraph"/>
        <w:numPr>
          <w:ilvl w:val="1"/>
          <w:numId w:val="109"/>
        </w:numPr>
        <w:jc w:val="both"/>
        <w:rPr>
          <w:b/>
        </w:rPr>
      </w:pPr>
      <w:r>
        <w:t>Logical addresses must be computed dynamically, this doesn’t work with load time relocation</w:t>
      </w:r>
    </w:p>
    <w:p w:rsidR="005C37E3" w:rsidRDefault="005C37E3" w:rsidP="000B7706">
      <w:pPr>
        <w:pStyle w:val="ListParagraph"/>
        <w:numPr>
          <w:ilvl w:val="0"/>
          <w:numId w:val="109"/>
        </w:numPr>
        <w:jc w:val="both"/>
        <w:rPr>
          <w:b/>
        </w:rPr>
      </w:pPr>
      <w:r>
        <w:rPr>
          <w:b/>
        </w:rPr>
        <w:t>Swapping</w:t>
      </w:r>
    </w:p>
    <w:p w:rsidR="005B0701" w:rsidRDefault="005B0701" w:rsidP="000B7706">
      <w:pPr>
        <w:pStyle w:val="ListParagraph"/>
        <w:numPr>
          <w:ilvl w:val="1"/>
          <w:numId w:val="109"/>
        </w:numPr>
        <w:jc w:val="both"/>
        <w:rPr>
          <w:b/>
        </w:rPr>
      </w:pPr>
      <w:r>
        <w:t>Can be added to any algorithm, allowing more processes to access main memory</w:t>
      </w:r>
    </w:p>
    <w:p w:rsidR="005C37E3" w:rsidRDefault="005C37E3" w:rsidP="000B7706">
      <w:pPr>
        <w:pStyle w:val="ListParagraph"/>
        <w:numPr>
          <w:ilvl w:val="0"/>
          <w:numId w:val="109"/>
        </w:numPr>
        <w:jc w:val="both"/>
        <w:rPr>
          <w:b/>
        </w:rPr>
      </w:pPr>
      <w:r>
        <w:rPr>
          <w:b/>
        </w:rPr>
        <w:t>Sharing</w:t>
      </w:r>
    </w:p>
    <w:p w:rsidR="005B0701" w:rsidRDefault="005B0701" w:rsidP="000B7706">
      <w:pPr>
        <w:pStyle w:val="ListParagraph"/>
        <w:numPr>
          <w:ilvl w:val="1"/>
          <w:numId w:val="109"/>
        </w:numPr>
        <w:jc w:val="both"/>
        <w:rPr>
          <w:b/>
        </w:rPr>
      </w:pPr>
      <w:r>
        <w:t>Increases multiprogramming, but it requires paging or segmentation</w:t>
      </w:r>
    </w:p>
    <w:p w:rsidR="005C37E3" w:rsidRDefault="005C37E3" w:rsidP="000B7706">
      <w:pPr>
        <w:pStyle w:val="ListParagraph"/>
        <w:numPr>
          <w:ilvl w:val="0"/>
          <w:numId w:val="109"/>
        </w:numPr>
        <w:jc w:val="both"/>
        <w:rPr>
          <w:b/>
        </w:rPr>
      </w:pPr>
      <w:r>
        <w:rPr>
          <w:b/>
        </w:rPr>
        <w:t>Protection</w:t>
      </w:r>
    </w:p>
    <w:p w:rsidR="005B0701" w:rsidRPr="005B0701" w:rsidRDefault="005B0701" w:rsidP="000B7706">
      <w:pPr>
        <w:pStyle w:val="ListParagraph"/>
        <w:numPr>
          <w:ilvl w:val="1"/>
          <w:numId w:val="109"/>
        </w:numPr>
        <w:jc w:val="both"/>
        <w:rPr>
          <w:b/>
        </w:rPr>
      </w:pPr>
      <w:r>
        <w:t>Always useful – but generally needs some protection bits</w:t>
      </w:r>
    </w:p>
    <w:p w:rsidR="005B0701" w:rsidRPr="005B0701" w:rsidRDefault="005B0701" w:rsidP="000B7706">
      <w:pPr>
        <w:pStyle w:val="ListParagraph"/>
        <w:numPr>
          <w:ilvl w:val="1"/>
          <w:numId w:val="109"/>
        </w:numPr>
        <w:jc w:val="both"/>
        <w:rPr>
          <w:b/>
        </w:rPr>
      </w:pPr>
      <w:r>
        <w:t>Sometimes very necessary to share code / data – need to be able to do this safely</w:t>
      </w:r>
    </w:p>
    <w:p w:rsidR="005B0701" w:rsidRPr="005C37E3" w:rsidRDefault="005B0701" w:rsidP="00D72352">
      <w:pPr>
        <w:pStyle w:val="ListParagraph"/>
        <w:ind w:left="1440"/>
        <w:jc w:val="both"/>
        <w:rPr>
          <w:b/>
        </w:rPr>
      </w:pPr>
    </w:p>
    <w:p w:rsidR="00196008" w:rsidRDefault="005B0701" w:rsidP="00D72352">
      <w:pPr>
        <w:pStyle w:val="Heading4"/>
        <w:jc w:val="both"/>
      </w:pPr>
      <w:bookmarkStart w:id="53" w:name="_Toc510892003"/>
      <w:r>
        <w:t>Dynamic Linking and Loading</w:t>
      </w:r>
      <w:bookmarkEnd w:id="53"/>
    </w:p>
    <w:p w:rsidR="005C37E3" w:rsidRDefault="005B0701" w:rsidP="00D72352">
      <w:pPr>
        <w:jc w:val="both"/>
      </w:pPr>
      <w:r w:rsidRPr="005B0701">
        <w:rPr>
          <w:b/>
        </w:rPr>
        <w:t>Dynamic Linking</w:t>
      </w:r>
      <w:r>
        <w:t xml:space="preserve"> is a new appearance in OSs (80s). It uses shared objects or Dynamically Linked Libraries (Windows). It enables a compiled binary to invoke, at runtime.</w:t>
      </w:r>
    </w:p>
    <w:p w:rsidR="005B0701" w:rsidRDefault="005B0701" w:rsidP="00D72352">
      <w:pPr>
        <w:jc w:val="both"/>
      </w:pPr>
    </w:p>
    <w:p w:rsidR="005B0701" w:rsidRDefault="005B0701" w:rsidP="00D72352">
      <w:pPr>
        <w:jc w:val="both"/>
        <w:rPr>
          <w:b/>
        </w:rPr>
      </w:pPr>
      <w:r>
        <w:t xml:space="preserve">If a routine is invoked which is part of the dynamically linked code, this will implemented as a call into a set of stubs (small program routine that substitutes for a longer program that is loaded later). The stubs check if the routine has been loaded. If not, it loads it and then replaces the stub code </w:t>
      </w:r>
      <w:r w:rsidRPr="005B0701">
        <w:rPr>
          <w:b/>
        </w:rPr>
        <w:t>by routing.</w:t>
      </w:r>
      <w:r>
        <w:rPr>
          <w:b/>
        </w:rPr>
        <w:t xml:space="preserve"> </w:t>
      </w:r>
    </w:p>
    <w:p w:rsidR="005B0701" w:rsidRDefault="005B0701" w:rsidP="00D72352">
      <w:pPr>
        <w:jc w:val="both"/>
        <w:rPr>
          <w:b/>
        </w:rPr>
      </w:pPr>
    </w:p>
    <w:p w:rsidR="005B0701" w:rsidRDefault="005B0701" w:rsidP="00D72352">
      <w:pPr>
        <w:jc w:val="both"/>
      </w:pPr>
      <w:r>
        <w:t>If sharing a library, the addressing binding problem must be solved, requiring the OS support (only the OS knows which libraries are being shared among which processes)</w:t>
      </w:r>
    </w:p>
    <w:p w:rsidR="005B0701" w:rsidRDefault="005B0701" w:rsidP="00D72352">
      <w:pPr>
        <w:jc w:val="both"/>
      </w:pPr>
    </w:p>
    <w:p w:rsidR="005B0701" w:rsidRDefault="005B0701" w:rsidP="00D72352">
      <w:pPr>
        <w:jc w:val="both"/>
      </w:pPr>
      <w:r>
        <w:t>Smaller libraries must be stateless or concurrency safe, or copy on write/</w:t>
      </w:r>
    </w:p>
    <w:p w:rsidR="005B0701" w:rsidRDefault="005B0701" w:rsidP="00D72352">
      <w:pPr>
        <w:jc w:val="both"/>
      </w:pPr>
    </w:p>
    <w:p w:rsidR="005B0701" w:rsidRDefault="005B0701" w:rsidP="00D72352">
      <w:pPr>
        <w:jc w:val="both"/>
      </w:pPr>
      <w:r>
        <w:t>Dynamic Linking means there are smaller binaries (on disk and in memory) and increases the flexibility.</w:t>
      </w:r>
    </w:p>
    <w:p w:rsidR="00F103B7" w:rsidRDefault="00F103B7" w:rsidP="00D72352">
      <w:pPr>
        <w:jc w:val="both"/>
      </w:pPr>
    </w:p>
    <w:p w:rsidR="005B0701" w:rsidRDefault="005B0701" w:rsidP="00D72352">
      <w:pPr>
        <w:jc w:val="both"/>
      </w:pPr>
      <w:r>
        <w:rPr>
          <w:b/>
        </w:rPr>
        <w:t xml:space="preserve">Dynamic Loading: </w:t>
      </w:r>
      <w:r>
        <w:t>routing loaded when first invoked – with the dynamic loader performing relocation on the fly. It is the responsibility of the user to implement loading, but the OS may provide library support.</w:t>
      </w:r>
    </w:p>
    <w:p w:rsidR="005B0701" w:rsidRPr="005B0701" w:rsidRDefault="005B0701" w:rsidP="00D72352">
      <w:pPr>
        <w:jc w:val="both"/>
      </w:pPr>
    </w:p>
    <w:p w:rsidR="00F103B7" w:rsidRDefault="00F103B7" w:rsidP="00D72352">
      <w:pPr>
        <w:pStyle w:val="Heading2"/>
        <w:jc w:val="both"/>
      </w:pPr>
      <w:bookmarkStart w:id="54" w:name="_Toc510892004"/>
      <w:r>
        <w:t>Input / Output</w:t>
      </w:r>
      <w:bookmarkEnd w:id="54"/>
    </w:p>
    <w:p w:rsidR="00F103B7" w:rsidRDefault="00F103B7" w:rsidP="00D72352">
      <w:pPr>
        <w:pStyle w:val="Heading3"/>
        <w:jc w:val="both"/>
      </w:pPr>
      <w:bookmarkStart w:id="55" w:name="_Toc510892005"/>
      <w:r>
        <w:t>IO Subsystem</w:t>
      </w:r>
      <w:bookmarkEnd w:id="55"/>
    </w:p>
    <w:p w:rsidR="00936233" w:rsidRDefault="00936233" w:rsidP="00D72352">
      <w:pPr>
        <w:pStyle w:val="Heading4"/>
        <w:jc w:val="both"/>
      </w:pPr>
      <w:bookmarkStart w:id="56" w:name="_Toc510892006"/>
      <w:r>
        <w:t>Input / Output</w:t>
      </w:r>
      <w:bookmarkEnd w:id="56"/>
    </w:p>
    <w:p w:rsidR="00936233" w:rsidRDefault="00936233" w:rsidP="00D72352">
      <w:pPr>
        <w:jc w:val="both"/>
        <w:rPr>
          <w:b/>
        </w:rPr>
      </w:pPr>
      <w:r>
        <w:rPr>
          <w:b/>
        </w:rPr>
        <w:t>IO Hardware</w:t>
      </w:r>
    </w:p>
    <w:p w:rsidR="001C339A" w:rsidRDefault="001C339A" w:rsidP="00D72352">
      <w:pPr>
        <w:jc w:val="both"/>
      </w:pPr>
      <w:r>
        <w:t>Very wide range of devices that interact with the computer via IO:</w:t>
      </w:r>
    </w:p>
    <w:p w:rsidR="001C339A" w:rsidRDefault="001C339A" w:rsidP="000B7706">
      <w:pPr>
        <w:pStyle w:val="ListParagraph"/>
        <w:numPr>
          <w:ilvl w:val="0"/>
          <w:numId w:val="110"/>
        </w:numPr>
        <w:jc w:val="both"/>
      </w:pPr>
      <w:r>
        <w:t>Human Readable</w:t>
      </w:r>
    </w:p>
    <w:p w:rsidR="001C339A" w:rsidRDefault="001C339A" w:rsidP="000B7706">
      <w:pPr>
        <w:pStyle w:val="ListParagraph"/>
        <w:numPr>
          <w:ilvl w:val="1"/>
          <w:numId w:val="110"/>
        </w:numPr>
        <w:jc w:val="both"/>
      </w:pPr>
      <w:r>
        <w:lastRenderedPageBreak/>
        <w:t>Graphical displays, keyboard, mouse, printers</w:t>
      </w:r>
    </w:p>
    <w:p w:rsidR="001C339A" w:rsidRDefault="001C339A" w:rsidP="000B7706">
      <w:pPr>
        <w:pStyle w:val="ListParagraph"/>
        <w:numPr>
          <w:ilvl w:val="0"/>
          <w:numId w:val="110"/>
        </w:numPr>
        <w:jc w:val="both"/>
      </w:pPr>
      <w:r>
        <w:t>Machine Readable</w:t>
      </w:r>
    </w:p>
    <w:p w:rsidR="001C339A" w:rsidRDefault="001C339A" w:rsidP="000B7706">
      <w:pPr>
        <w:pStyle w:val="ListParagraph"/>
        <w:numPr>
          <w:ilvl w:val="1"/>
          <w:numId w:val="110"/>
        </w:numPr>
        <w:jc w:val="both"/>
      </w:pPr>
      <w:r>
        <w:t>Disks, tapes, CD, sensors</w:t>
      </w:r>
    </w:p>
    <w:p w:rsidR="001C339A" w:rsidRDefault="001C339A" w:rsidP="000B7706">
      <w:pPr>
        <w:pStyle w:val="ListParagraph"/>
        <w:numPr>
          <w:ilvl w:val="0"/>
          <w:numId w:val="110"/>
        </w:numPr>
        <w:jc w:val="both"/>
      </w:pPr>
      <w:r>
        <w:t>Communications</w:t>
      </w:r>
    </w:p>
    <w:p w:rsidR="001C339A" w:rsidRDefault="001C339A" w:rsidP="000B7706">
      <w:pPr>
        <w:pStyle w:val="ListParagraph"/>
        <w:numPr>
          <w:ilvl w:val="1"/>
          <w:numId w:val="110"/>
        </w:numPr>
        <w:jc w:val="both"/>
      </w:pPr>
      <w:r>
        <w:t>Modems, network interfaces, radios</w:t>
      </w:r>
    </w:p>
    <w:p w:rsidR="001C339A" w:rsidRDefault="001C339A" w:rsidP="00D72352">
      <w:pPr>
        <w:jc w:val="both"/>
      </w:pPr>
    </w:p>
    <w:p w:rsidR="001C339A" w:rsidRDefault="001C339A" w:rsidP="00D72352">
      <w:pPr>
        <w:jc w:val="both"/>
      </w:pPr>
      <w:r>
        <w:t>All have their own specifications:</w:t>
      </w:r>
    </w:p>
    <w:p w:rsidR="001C339A" w:rsidRPr="001C339A" w:rsidRDefault="001C339A" w:rsidP="000B7706">
      <w:pPr>
        <w:pStyle w:val="ListParagraph"/>
        <w:numPr>
          <w:ilvl w:val="0"/>
          <w:numId w:val="111"/>
        </w:numPr>
        <w:jc w:val="both"/>
        <w:rPr>
          <w:b/>
        </w:rPr>
      </w:pPr>
      <w:r w:rsidRPr="001C339A">
        <w:rPr>
          <w:b/>
        </w:rPr>
        <w:t>Data rate</w:t>
      </w:r>
    </w:p>
    <w:p w:rsidR="001C339A" w:rsidRPr="001C339A" w:rsidRDefault="001C339A" w:rsidP="000B7706">
      <w:pPr>
        <w:pStyle w:val="ListParagraph"/>
        <w:numPr>
          <w:ilvl w:val="0"/>
          <w:numId w:val="111"/>
        </w:numPr>
        <w:jc w:val="both"/>
        <w:rPr>
          <w:b/>
        </w:rPr>
      </w:pPr>
      <w:r w:rsidRPr="001C339A">
        <w:rPr>
          <w:b/>
        </w:rPr>
        <w:t>Control complexity</w:t>
      </w:r>
    </w:p>
    <w:p w:rsidR="001C339A" w:rsidRPr="001C339A" w:rsidRDefault="001C339A" w:rsidP="000B7706">
      <w:pPr>
        <w:pStyle w:val="ListParagraph"/>
        <w:numPr>
          <w:ilvl w:val="0"/>
          <w:numId w:val="111"/>
        </w:numPr>
        <w:jc w:val="both"/>
        <w:rPr>
          <w:b/>
        </w:rPr>
      </w:pPr>
      <w:r w:rsidRPr="001C339A">
        <w:rPr>
          <w:b/>
        </w:rPr>
        <w:t>Transfer unit and direction</w:t>
      </w:r>
      <w:r>
        <w:rPr>
          <w:b/>
        </w:rPr>
        <w:t xml:space="preserve">: </w:t>
      </w:r>
      <w:r>
        <w:t>blocks vs characters vs frame stores</w:t>
      </w:r>
    </w:p>
    <w:p w:rsidR="001C339A" w:rsidRPr="001C339A" w:rsidRDefault="001C339A" w:rsidP="000B7706">
      <w:pPr>
        <w:pStyle w:val="ListParagraph"/>
        <w:numPr>
          <w:ilvl w:val="0"/>
          <w:numId w:val="111"/>
        </w:numPr>
        <w:jc w:val="both"/>
        <w:rPr>
          <w:b/>
        </w:rPr>
      </w:pPr>
      <w:r w:rsidRPr="001C339A">
        <w:rPr>
          <w:b/>
        </w:rPr>
        <w:t>Data representation</w:t>
      </w:r>
    </w:p>
    <w:p w:rsidR="001C339A" w:rsidRPr="001C339A" w:rsidRDefault="001C339A" w:rsidP="000B7706">
      <w:pPr>
        <w:pStyle w:val="ListParagraph"/>
        <w:numPr>
          <w:ilvl w:val="0"/>
          <w:numId w:val="111"/>
        </w:numPr>
        <w:jc w:val="both"/>
        <w:rPr>
          <w:b/>
        </w:rPr>
      </w:pPr>
      <w:r w:rsidRPr="001C339A">
        <w:rPr>
          <w:b/>
        </w:rPr>
        <w:t>Error Handling</w:t>
      </w:r>
    </w:p>
    <w:p w:rsidR="00936233" w:rsidRDefault="00936233" w:rsidP="00D72352">
      <w:pPr>
        <w:jc w:val="both"/>
        <w:rPr>
          <w:b/>
        </w:rPr>
      </w:pPr>
    </w:p>
    <w:p w:rsidR="001C339A" w:rsidRDefault="001C339A" w:rsidP="00D72352">
      <w:pPr>
        <w:jc w:val="both"/>
        <w:rPr>
          <w:b/>
        </w:rPr>
      </w:pPr>
      <w:r>
        <w:rPr>
          <w:b/>
        </w:rPr>
        <w:t>IO Variety</w:t>
      </w:r>
    </w:p>
    <w:p w:rsidR="001C339A" w:rsidRDefault="001C339A" w:rsidP="000B7706">
      <w:pPr>
        <w:pStyle w:val="ListParagraph"/>
        <w:numPr>
          <w:ilvl w:val="0"/>
          <w:numId w:val="112"/>
        </w:numPr>
        <w:jc w:val="both"/>
        <w:rPr>
          <w:b/>
        </w:rPr>
      </w:pPr>
      <w:r>
        <w:rPr>
          <w:b/>
        </w:rPr>
        <w:t>Variety in Devices</w:t>
      </w:r>
    </w:p>
    <w:p w:rsidR="001C339A" w:rsidRDefault="001C339A" w:rsidP="000B7706">
      <w:pPr>
        <w:pStyle w:val="ListParagraph"/>
        <w:numPr>
          <w:ilvl w:val="0"/>
          <w:numId w:val="112"/>
        </w:numPr>
        <w:jc w:val="both"/>
        <w:rPr>
          <w:b/>
        </w:rPr>
      </w:pPr>
      <w:r>
        <w:rPr>
          <w:b/>
        </w:rPr>
        <w:t>Variety in Applications</w:t>
      </w:r>
    </w:p>
    <w:p w:rsidR="001C339A" w:rsidRDefault="001C339A" w:rsidP="000B7706">
      <w:pPr>
        <w:pStyle w:val="ListParagraph"/>
        <w:numPr>
          <w:ilvl w:val="0"/>
          <w:numId w:val="112"/>
        </w:numPr>
        <w:jc w:val="both"/>
        <w:rPr>
          <w:b/>
        </w:rPr>
      </w:pPr>
      <w:r>
        <w:rPr>
          <w:b/>
        </w:rPr>
        <w:t>Other dimensions of variation</w:t>
      </w:r>
    </w:p>
    <w:p w:rsidR="001C339A" w:rsidRPr="001C339A" w:rsidRDefault="001C339A" w:rsidP="000B7706">
      <w:pPr>
        <w:pStyle w:val="ListParagraph"/>
        <w:numPr>
          <w:ilvl w:val="1"/>
          <w:numId w:val="112"/>
        </w:numPr>
        <w:jc w:val="both"/>
        <w:rPr>
          <w:b/>
        </w:rPr>
      </w:pPr>
      <w:r>
        <w:t>Character-stream or block</w:t>
      </w:r>
    </w:p>
    <w:p w:rsidR="001C339A" w:rsidRPr="001C339A" w:rsidRDefault="001C339A" w:rsidP="000B7706">
      <w:pPr>
        <w:pStyle w:val="ListParagraph"/>
        <w:numPr>
          <w:ilvl w:val="1"/>
          <w:numId w:val="112"/>
        </w:numPr>
        <w:jc w:val="both"/>
        <w:rPr>
          <w:b/>
        </w:rPr>
      </w:pPr>
      <w:r>
        <w:t>Sequential or random-access</w:t>
      </w:r>
    </w:p>
    <w:p w:rsidR="001C339A" w:rsidRPr="001C339A" w:rsidRDefault="001C339A" w:rsidP="000B7706">
      <w:pPr>
        <w:pStyle w:val="ListParagraph"/>
        <w:numPr>
          <w:ilvl w:val="1"/>
          <w:numId w:val="112"/>
        </w:numPr>
        <w:jc w:val="both"/>
        <w:rPr>
          <w:b/>
        </w:rPr>
      </w:pPr>
      <w:r>
        <w:t>Synchronous or asynchronous</w:t>
      </w:r>
    </w:p>
    <w:p w:rsidR="001C339A" w:rsidRPr="001C339A" w:rsidRDefault="001C339A" w:rsidP="000B7706">
      <w:pPr>
        <w:pStyle w:val="ListParagraph"/>
        <w:numPr>
          <w:ilvl w:val="1"/>
          <w:numId w:val="112"/>
        </w:numPr>
        <w:jc w:val="both"/>
        <w:rPr>
          <w:b/>
        </w:rPr>
      </w:pPr>
      <w:r>
        <w:t>Shareable or dedicated</w:t>
      </w:r>
    </w:p>
    <w:p w:rsidR="001C339A" w:rsidRPr="001C339A" w:rsidRDefault="001C339A" w:rsidP="000B7706">
      <w:pPr>
        <w:pStyle w:val="ListParagraph"/>
        <w:numPr>
          <w:ilvl w:val="1"/>
          <w:numId w:val="112"/>
        </w:numPr>
        <w:jc w:val="both"/>
        <w:rPr>
          <w:b/>
        </w:rPr>
      </w:pPr>
      <w:r>
        <w:t>Speed of operation</w:t>
      </w:r>
    </w:p>
    <w:p w:rsidR="001C339A" w:rsidRPr="001C339A" w:rsidRDefault="001C339A" w:rsidP="000B7706">
      <w:pPr>
        <w:pStyle w:val="ListParagraph"/>
        <w:numPr>
          <w:ilvl w:val="1"/>
          <w:numId w:val="112"/>
        </w:numPr>
        <w:jc w:val="both"/>
        <w:rPr>
          <w:b/>
        </w:rPr>
      </w:pPr>
      <w:r>
        <w:t>Read-write, read-only or write-only</w:t>
      </w:r>
    </w:p>
    <w:p w:rsidR="001C339A" w:rsidRPr="001C339A" w:rsidRDefault="001C339A" w:rsidP="00D72352">
      <w:pPr>
        <w:pStyle w:val="ListParagraph"/>
        <w:ind w:left="1440"/>
        <w:jc w:val="both"/>
        <w:rPr>
          <w:b/>
        </w:rPr>
      </w:pPr>
    </w:p>
    <w:p w:rsidR="001C339A" w:rsidRDefault="001C339A" w:rsidP="00D72352">
      <w:pPr>
        <w:jc w:val="both"/>
      </w:pPr>
      <w:r>
        <w:t>All the variety in the IO leads to the IO subsystem being the ‘messiest’ part of the OS. It is impossible to completely homogenise the device API. Therefore, we split the OS into four classes:</w:t>
      </w:r>
    </w:p>
    <w:p w:rsidR="001C339A" w:rsidRDefault="001C339A" w:rsidP="000B7706">
      <w:pPr>
        <w:pStyle w:val="ListParagraph"/>
        <w:numPr>
          <w:ilvl w:val="0"/>
          <w:numId w:val="113"/>
        </w:numPr>
        <w:jc w:val="both"/>
      </w:pPr>
      <w:r>
        <w:t>Block Devices</w:t>
      </w:r>
    </w:p>
    <w:p w:rsidR="001C339A" w:rsidRDefault="001C339A" w:rsidP="000B7706">
      <w:pPr>
        <w:pStyle w:val="ListParagraph"/>
        <w:numPr>
          <w:ilvl w:val="1"/>
          <w:numId w:val="113"/>
        </w:numPr>
        <w:jc w:val="both"/>
      </w:pPr>
      <w:r>
        <w:t>Commands include read, write, seek</w:t>
      </w:r>
    </w:p>
    <w:p w:rsidR="001C339A" w:rsidRDefault="001C339A" w:rsidP="000B7706">
      <w:pPr>
        <w:pStyle w:val="ListParagraph"/>
        <w:numPr>
          <w:ilvl w:val="1"/>
          <w:numId w:val="113"/>
        </w:numPr>
        <w:jc w:val="both"/>
      </w:pPr>
      <w:r>
        <w:t>We can have raw access, or via the filesystem or memory-mapped</w:t>
      </w:r>
    </w:p>
    <w:p w:rsidR="001C339A" w:rsidRDefault="001C339A" w:rsidP="000B7706">
      <w:pPr>
        <w:pStyle w:val="ListParagraph"/>
        <w:numPr>
          <w:ilvl w:val="0"/>
          <w:numId w:val="113"/>
        </w:numPr>
        <w:jc w:val="both"/>
      </w:pPr>
      <w:r>
        <w:t>Character Devices</w:t>
      </w:r>
    </w:p>
    <w:p w:rsidR="001C339A" w:rsidRDefault="001C339A" w:rsidP="000B7706">
      <w:pPr>
        <w:pStyle w:val="ListParagraph"/>
        <w:numPr>
          <w:ilvl w:val="1"/>
          <w:numId w:val="113"/>
        </w:numPr>
        <w:jc w:val="both"/>
      </w:pPr>
      <w:r>
        <w:t>Commands include get and put</w:t>
      </w:r>
    </w:p>
    <w:p w:rsidR="001C339A" w:rsidRDefault="001C339A" w:rsidP="000B7706">
      <w:pPr>
        <w:pStyle w:val="ListParagraph"/>
        <w:numPr>
          <w:ilvl w:val="1"/>
          <w:numId w:val="113"/>
        </w:numPr>
        <w:jc w:val="both"/>
      </w:pPr>
      <w:r>
        <w:t>We layer libraries on top for line editing</w:t>
      </w:r>
    </w:p>
    <w:p w:rsidR="001C339A" w:rsidRDefault="001C339A" w:rsidP="000B7706">
      <w:pPr>
        <w:pStyle w:val="ListParagraph"/>
        <w:numPr>
          <w:ilvl w:val="0"/>
          <w:numId w:val="113"/>
        </w:numPr>
        <w:jc w:val="both"/>
      </w:pPr>
      <w:r>
        <w:t>Network Devices</w:t>
      </w:r>
    </w:p>
    <w:p w:rsidR="001C339A" w:rsidRDefault="001C339A" w:rsidP="000B7706">
      <w:pPr>
        <w:pStyle w:val="ListParagraph"/>
        <w:numPr>
          <w:ilvl w:val="1"/>
          <w:numId w:val="113"/>
        </w:numPr>
        <w:jc w:val="both"/>
      </w:pPr>
      <w:r>
        <w:t>Vary enough from block and character devices to get their own interfaces</w:t>
      </w:r>
    </w:p>
    <w:p w:rsidR="001C339A" w:rsidRDefault="001C339A" w:rsidP="000B7706">
      <w:pPr>
        <w:pStyle w:val="ListParagraph"/>
        <w:numPr>
          <w:ilvl w:val="1"/>
          <w:numId w:val="113"/>
        </w:numPr>
        <w:jc w:val="both"/>
      </w:pPr>
      <w:r>
        <w:t>Unix and Windows NT use the Berkeley Socket interface</w:t>
      </w:r>
    </w:p>
    <w:p w:rsidR="001C339A" w:rsidRDefault="001C339A" w:rsidP="000B7706">
      <w:pPr>
        <w:pStyle w:val="ListParagraph"/>
        <w:numPr>
          <w:ilvl w:val="0"/>
          <w:numId w:val="113"/>
        </w:numPr>
        <w:jc w:val="both"/>
      </w:pPr>
      <w:r>
        <w:t>Miscellaneous</w:t>
      </w:r>
    </w:p>
    <w:p w:rsidR="001C339A" w:rsidRDefault="001C339A" w:rsidP="000B7706">
      <w:pPr>
        <w:pStyle w:val="ListParagraph"/>
        <w:numPr>
          <w:ilvl w:val="1"/>
          <w:numId w:val="113"/>
        </w:numPr>
        <w:jc w:val="both"/>
      </w:pPr>
      <w:r>
        <w:t>Current time, elapsed time, timers, clocks</w:t>
      </w:r>
    </w:p>
    <w:p w:rsidR="001C339A" w:rsidRDefault="001C339A" w:rsidP="000B7706">
      <w:pPr>
        <w:pStyle w:val="ListParagraph"/>
        <w:numPr>
          <w:ilvl w:val="1"/>
          <w:numId w:val="113"/>
        </w:numPr>
        <w:jc w:val="both"/>
      </w:pPr>
      <w:r>
        <w:t>(Unix) ioctl covers other odd aspects of the IO</w:t>
      </w:r>
    </w:p>
    <w:p w:rsidR="001C339A" w:rsidRDefault="001C339A" w:rsidP="00D72352">
      <w:pPr>
        <w:jc w:val="both"/>
        <w:rPr>
          <w:b/>
        </w:rPr>
      </w:pPr>
    </w:p>
    <w:p w:rsidR="001C339A" w:rsidRDefault="001C339A" w:rsidP="00D72352">
      <w:pPr>
        <w:jc w:val="both"/>
        <w:rPr>
          <w:b/>
        </w:rPr>
      </w:pPr>
      <w:r>
        <w:rPr>
          <w:b/>
        </w:rPr>
        <w:t>OS Interfaces</w:t>
      </w:r>
    </w:p>
    <w:p w:rsidR="001C339A" w:rsidRDefault="001C339A" w:rsidP="00D72352">
      <w:pPr>
        <w:jc w:val="both"/>
      </w:pPr>
      <w:r w:rsidRPr="001C339A">
        <w:rPr>
          <w:noProof/>
        </w:rPr>
        <w:lastRenderedPageBreak/>
        <w:drawing>
          <wp:inline distT="0" distB="0" distL="0" distR="0" wp14:anchorId="0FA03F33" wp14:editId="4753F862">
            <wp:extent cx="4105656" cy="16308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096" cy="1634235"/>
                    </a:xfrm>
                    <a:prstGeom prst="rect">
                      <a:avLst/>
                    </a:prstGeom>
                  </pic:spPr>
                </pic:pic>
              </a:graphicData>
            </a:graphic>
          </wp:inline>
        </w:drawing>
      </w:r>
    </w:p>
    <w:p w:rsidR="001C339A" w:rsidRDefault="001C339A" w:rsidP="00D72352">
      <w:pPr>
        <w:jc w:val="both"/>
      </w:pPr>
      <w:r>
        <w:t>Programs access virtual devices:</w:t>
      </w:r>
    </w:p>
    <w:p w:rsidR="001C339A" w:rsidRDefault="001C339A" w:rsidP="000B7706">
      <w:pPr>
        <w:pStyle w:val="ListParagraph"/>
        <w:numPr>
          <w:ilvl w:val="0"/>
          <w:numId w:val="114"/>
        </w:numPr>
        <w:jc w:val="both"/>
      </w:pPr>
      <w:r>
        <w:t>terminal streams not terminals</w:t>
      </w:r>
    </w:p>
    <w:p w:rsidR="001C339A" w:rsidRDefault="001C339A" w:rsidP="000B7706">
      <w:pPr>
        <w:pStyle w:val="ListParagraph"/>
        <w:numPr>
          <w:ilvl w:val="0"/>
          <w:numId w:val="114"/>
        </w:numPr>
        <w:jc w:val="both"/>
      </w:pPr>
      <w:r>
        <w:t>windows not frame buffers</w:t>
      </w:r>
    </w:p>
    <w:p w:rsidR="001C339A" w:rsidRDefault="001C339A" w:rsidP="000B7706">
      <w:pPr>
        <w:pStyle w:val="ListParagraph"/>
        <w:numPr>
          <w:ilvl w:val="0"/>
          <w:numId w:val="114"/>
        </w:numPr>
        <w:jc w:val="both"/>
      </w:pPr>
      <w:r>
        <w:t>event streams not raw mouse</w:t>
      </w:r>
    </w:p>
    <w:p w:rsidR="00F469F9" w:rsidRDefault="00F469F9" w:rsidP="000B7706">
      <w:pPr>
        <w:pStyle w:val="ListParagraph"/>
        <w:numPr>
          <w:ilvl w:val="0"/>
          <w:numId w:val="114"/>
        </w:numPr>
        <w:jc w:val="both"/>
      </w:pPr>
      <w:r>
        <w:t>files not disk blocks</w:t>
      </w:r>
    </w:p>
    <w:p w:rsidR="009F74AD" w:rsidRDefault="009F74AD" w:rsidP="00D72352">
      <w:pPr>
        <w:pStyle w:val="ListParagraph"/>
        <w:jc w:val="both"/>
      </w:pPr>
    </w:p>
    <w:p w:rsidR="00F469F9" w:rsidRDefault="00F469F9" w:rsidP="00D72352">
      <w:pPr>
        <w:jc w:val="both"/>
      </w:pPr>
      <w:r>
        <w:t xml:space="preserve">The OS handles the processor-device interface: </w:t>
      </w:r>
    </w:p>
    <w:p w:rsidR="00F469F9" w:rsidRDefault="00F469F9" w:rsidP="000B7706">
      <w:pPr>
        <w:pStyle w:val="ListParagraph"/>
        <w:numPr>
          <w:ilvl w:val="0"/>
          <w:numId w:val="115"/>
        </w:numPr>
        <w:jc w:val="both"/>
      </w:pPr>
      <w:r>
        <w:t>IO instructions vs memory mapped devices</w:t>
      </w:r>
    </w:p>
    <w:p w:rsidR="00F469F9" w:rsidRDefault="00F469F9" w:rsidP="000B7706">
      <w:pPr>
        <w:pStyle w:val="ListParagraph"/>
        <w:numPr>
          <w:ilvl w:val="0"/>
          <w:numId w:val="115"/>
        </w:numPr>
        <w:jc w:val="both"/>
      </w:pPr>
      <w:r>
        <w:t>IO hardware type</w:t>
      </w:r>
    </w:p>
    <w:p w:rsidR="00F469F9" w:rsidRDefault="00F469F9" w:rsidP="000B7706">
      <w:pPr>
        <w:pStyle w:val="ListParagraph"/>
        <w:numPr>
          <w:ilvl w:val="0"/>
          <w:numId w:val="115"/>
        </w:numPr>
        <w:jc w:val="both"/>
      </w:pPr>
      <w:r>
        <w:t>Polled vs Interrupt driven</w:t>
      </w:r>
    </w:p>
    <w:p w:rsidR="00F469F9" w:rsidRDefault="00F469F9" w:rsidP="000B7706">
      <w:pPr>
        <w:pStyle w:val="ListParagraph"/>
        <w:numPr>
          <w:ilvl w:val="0"/>
          <w:numId w:val="115"/>
        </w:numPr>
        <w:jc w:val="both"/>
      </w:pPr>
      <w:r>
        <w:t>CPU interrupt mechanism</w:t>
      </w:r>
    </w:p>
    <w:p w:rsidR="00F469F9" w:rsidRDefault="00F469F9" w:rsidP="00D72352">
      <w:pPr>
        <w:jc w:val="both"/>
      </w:pPr>
    </w:p>
    <w:p w:rsidR="00F469F9" w:rsidRDefault="00F469F9" w:rsidP="00D72352">
      <w:pPr>
        <w:jc w:val="both"/>
      </w:pPr>
      <w:r>
        <w:t>Virtual devices then implemented:</w:t>
      </w:r>
    </w:p>
    <w:p w:rsidR="00F469F9" w:rsidRDefault="00F469F9" w:rsidP="000B7706">
      <w:pPr>
        <w:pStyle w:val="ListParagraph"/>
        <w:numPr>
          <w:ilvl w:val="0"/>
          <w:numId w:val="116"/>
        </w:numPr>
        <w:jc w:val="both"/>
      </w:pPr>
      <w:r>
        <w:t>In kernel</w:t>
      </w:r>
    </w:p>
    <w:p w:rsidR="00F469F9" w:rsidRDefault="00F469F9" w:rsidP="000B7706">
      <w:pPr>
        <w:pStyle w:val="ListParagraph"/>
        <w:numPr>
          <w:ilvl w:val="1"/>
          <w:numId w:val="116"/>
        </w:numPr>
        <w:jc w:val="both"/>
      </w:pPr>
      <w:r>
        <w:t>Files</w:t>
      </w:r>
    </w:p>
    <w:p w:rsidR="00F469F9" w:rsidRDefault="00F469F9" w:rsidP="000B7706">
      <w:pPr>
        <w:pStyle w:val="ListParagraph"/>
        <w:numPr>
          <w:ilvl w:val="1"/>
          <w:numId w:val="116"/>
        </w:numPr>
        <w:jc w:val="both"/>
      </w:pPr>
      <w:r>
        <w:t>Terminal devices</w:t>
      </w:r>
    </w:p>
    <w:p w:rsidR="00F469F9" w:rsidRDefault="00F469F9" w:rsidP="000B7706">
      <w:pPr>
        <w:pStyle w:val="ListParagraph"/>
        <w:numPr>
          <w:ilvl w:val="0"/>
          <w:numId w:val="116"/>
        </w:numPr>
        <w:jc w:val="both"/>
      </w:pPr>
      <w:r>
        <w:t>In daemons</w:t>
      </w:r>
    </w:p>
    <w:p w:rsidR="00F469F9" w:rsidRDefault="00F469F9" w:rsidP="000B7706">
      <w:pPr>
        <w:pStyle w:val="ListParagraph"/>
        <w:numPr>
          <w:ilvl w:val="1"/>
          <w:numId w:val="116"/>
        </w:numPr>
        <w:jc w:val="both"/>
      </w:pPr>
      <w:r>
        <w:t>Spooler</w:t>
      </w:r>
    </w:p>
    <w:p w:rsidR="00F469F9" w:rsidRDefault="00F469F9" w:rsidP="000B7706">
      <w:pPr>
        <w:pStyle w:val="ListParagraph"/>
        <w:numPr>
          <w:ilvl w:val="1"/>
          <w:numId w:val="116"/>
        </w:numPr>
        <w:jc w:val="both"/>
      </w:pPr>
      <w:r>
        <w:t xml:space="preserve">Windowing </w:t>
      </w:r>
    </w:p>
    <w:p w:rsidR="00F469F9" w:rsidRDefault="00F469F9" w:rsidP="000B7706">
      <w:pPr>
        <w:pStyle w:val="ListParagraph"/>
        <w:numPr>
          <w:ilvl w:val="0"/>
          <w:numId w:val="116"/>
        </w:numPr>
        <w:jc w:val="both"/>
      </w:pPr>
      <w:r>
        <w:t>In libraries</w:t>
      </w:r>
    </w:p>
    <w:p w:rsidR="00F469F9" w:rsidRDefault="00F469F9" w:rsidP="000B7706">
      <w:pPr>
        <w:pStyle w:val="ListParagraph"/>
        <w:numPr>
          <w:ilvl w:val="1"/>
          <w:numId w:val="116"/>
        </w:numPr>
        <w:jc w:val="both"/>
      </w:pPr>
      <w:r>
        <w:t>Terminal screen control</w:t>
      </w:r>
    </w:p>
    <w:p w:rsidR="00F469F9" w:rsidRDefault="00F469F9" w:rsidP="000B7706">
      <w:pPr>
        <w:pStyle w:val="ListParagraph"/>
        <w:numPr>
          <w:ilvl w:val="1"/>
          <w:numId w:val="116"/>
        </w:numPr>
        <w:jc w:val="both"/>
      </w:pPr>
      <w:r>
        <w:t>Sockets</w:t>
      </w:r>
    </w:p>
    <w:p w:rsidR="009F74AD" w:rsidRPr="001C339A" w:rsidRDefault="009F74AD" w:rsidP="00D72352">
      <w:pPr>
        <w:jc w:val="both"/>
      </w:pPr>
    </w:p>
    <w:p w:rsidR="009F74AD" w:rsidRDefault="00936233" w:rsidP="00D72352">
      <w:pPr>
        <w:pStyle w:val="Heading4"/>
        <w:jc w:val="both"/>
      </w:pPr>
      <w:bookmarkStart w:id="57" w:name="_Toc510892007"/>
      <w:r>
        <w:t>Performing IO</w:t>
      </w:r>
      <w:bookmarkEnd w:id="57"/>
    </w:p>
    <w:p w:rsidR="009F74AD" w:rsidRDefault="009F74AD" w:rsidP="00D72352">
      <w:pPr>
        <w:jc w:val="both"/>
        <w:rPr>
          <w:b/>
        </w:rPr>
      </w:pPr>
      <w:r>
        <w:rPr>
          <w:b/>
        </w:rPr>
        <w:t>Polled Mode</w:t>
      </w:r>
    </w:p>
    <w:p w:rsidR="007B7AE8" w:rsidRDefault="007B7AE8" w:rsidP="00D72352">
      <w:pPr>
        <w:jc w:val="both"/>
      </w:pPr>
      <w:r>
        <w:t>Polled mode lets two parties communicate by one polling the other and giving / receiving information. Generally, there are three registers: (1) status, (2) data and (3) command. The host can read and write to all of these individually.</w:t>
      </w:r>
    </w:p>
    <w:p w:rsidR="007B7AE8" w:rsidRDefault="007B7AE8" w:rsidP="00D72352">
      <w:pPr>
        <w:jc w:val="both"/>
      </w:pPr>
      <w:r w:rsidRPr="007B7AE8">
        <w:rPr>
          <w:noProof/>
        </w:rPr>
        <w:drawing>
          <wp:inline distT="0" distB="0" distL="0" distR="0" wp14:anchorId="13AF9B7A" wp14:editId="4C8E5656">
            <wp:extent cx="2621333" cy="18928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8516" cy="1905215"/>
                    </a:xfrm>
                    <a:prstGeom prst="rect">
                      <a:avLst/>
                    </a:prstGeom>
                  </pic:spPr>
                </pic:pic>
              </a:graphicData>
            </a:graphic>
          </wp:inline>
        </w:drawing>
      </w:r>
    </w:p>
    <w:p w:rsidR="007B7AE8" w:rsidRDefault="007B7AE8" w:rsidP="00D72352">
      <w:pPr>
        <w:jc w:val="both"/>
      </w:pPr>
      <w:r>
        <w:lastRenderedPageBreak/>
        <w:t>Consider Host and the Device communicating over polled mode:</w:t>
      </w:r>
    </w:p>
    <w:p w:rsidR="007B7AE8" w:rsidRDefault="007B7AE8" w:rsidP="000B7706">
      <w:pPr>
        <w:pStyle w:val="ListParagraph"/>
        <w:numPr>
          <w:ilvl w:val="0"/>
          <w:numId w:val="122"/>
        </w:numPr>
        <w:jc w:val="both"/>
      </w:pPr>
      <w:r>
        <w:t>H repeatedly reads device-busy until clear</w:t>
      </w:r>
    </w:p>
    <w:p w:rsidR="007B7AE8" w:rsidRDefault="007B7AE8" w:rsidP="000B7706">
      <w:pPr>
        <w:pStyle w:val="ListParagraph"/>
        <w:numPr>
          <w:ilvl w:val="0"/>
          <w:numId w:val="122"/>
        </w:numPr>
        <w:jc w:val="both"/>
      </w:pPr>
      <w:r>
        <w:t>H sets a command bit in the command register (for example the write bit), and puts data into the data register</w:t>
      </w:r>
    </w:p>
    <w:p w:rsidR="007B7AE8" w:rsidRDefault="007B7AE8" w:rsidP="000B7706">
      <w:pPr>
        <w:pStyle w:val="ListParagraph"/>
        <w:numPr>
          <w:ilvl w:val="0"/>
          <w:numId w:val="122"/>
        </w:numPr>
        <w:jc w:val="both"/>
      </w:pPr>
      <w:r>
        <w:t>H sets command-ready bit in status register</w:t>
      </w:r>
    </w:p>
    <w:p w:rsidR="007B7AE8" w:rsidRDefault="007B7AE8" w:rsidP="000B7706">
      <w:pPr>
        <w:pStyle w:val="ListParagraph"/>
        <w:numPr>
          <w:ilvl w:val="0"/>
          <w:numId w:val="122"/>
        </w:numPr>
        <w:jc w:val="both"/>
      </w:pPr>
      <w:r>
        <w:t>D sees command-ready and sets device-busy</w:t>
      </w:r>
    </w:p>
    <w:p w:rsidR="007B7AE8" w:rsidRDefault="007B7AE8" w:rsidP="000B7706">
      <w:pPr>
        <w:pStyle w:val="ListParagraph"/>
        <w:numPr>
          <w:ilvl w:val="0"/>
          <w:numId w:val="122"/>
        </w:numPr>
        <w:jc w:val="both"/>
      </w:pPr>
      <w:r>
        <w:t>D performs write operation</w:t>
      </w:r>
    </w:p>
    <w:p w:rsidR="007B7AE8" w:rsidRPr="007B7AE8" w:rsidRDefault="007B7AE8" w:rsidP="000B7706">
      <w:pPr>
        <w:pStyle w:val="ListParagraph"/>
        <w:numPr>
          <w:ilvl w:val="0"/>
          <w:numId w:val="122"/>
        </w:numPr>
        <w:jc w:val="both"/>
      </w:pPr>
      <w:r>
        <w:t>D clears command-ready and then clears device-busy</w:t>
      </w:r>
    </w:p>
    <w:p w:rsidR="009F74AD" w:rsidRDefault="009F74AD" w:rsidP="00D72352">
      <w:pPr>
        <w:jc w:val="both"/>
        <w:rPr>
          <w:b/>
        </w:rPr>
      </w:pPr>
    </w:p>
    <w:p w:rsidR="009F74AD" w:rsidRDefault="009F74AD" w:rsidP="00D72352">
      <w:pPr>
        <w:jc w:val="both"/>
        <w:rPr>
          <w:b/>
        </w:rPr>
      </w:pPr>
      <w:r>
        <w:rPr>
          <w:b/>
        </w:rPr>
        <w:t>Interrupt Driven</w:t>
      </w:r>
    </w:p>
    <w:p w:rsidR="007B7AE8" w:rsidRDefault="007B7AE8" w:rsidP="00D72352">
      <w:pPr>
        <w:jc w:val="both"/>
      </w:pPr>
      <w:r>
        <w:t>Rather than polling, processors provide an interrupt mechanism to handle mismatch between CPU and device speeds:</w:t>
      </w:r>
    </w:p>
    <w:p w:rsidR="007B7AE8" w:rsidRDefault="007B7AE8" w:rsidP="000B7706">
      <w:pPr>
        <w:pStyle w:val="ListParagraph"/>
        <w:numPr>
          <w:ilvl w:val="0"/>
          <w:numId w:val="123"/>
        </w:numPr>
        <w:jc w:val="both"/>
      </w:pPr>
      <w:r>
        <w:t>At end of each instruction, processor checks interrupt line for pending interrupt</w:t>
      </w:r>
    </w:p>
    <w:p w:rsidR="007B7AE8" w:rsidRDefault="007B7AE8" w:rsidP="000B7706">
      <w:pPr>
        <w:pStyle w:val="ListParagraph"/>
        <w:numPr>
          <w:ilvl w:val="0"/>
          <w:numId w:val="123"/>
        </w:numPr>
        <w:jc w:val="both"/>
      </w:pPr>
      <w:r>
        <w:t>If line is asserted then processor</w:t>
      </w:r>
    </w:p>
    <w:p w:rsidR="007B7AE8" w:rsidRDefault="007B7AE8" w:rsidP="000B7706">
      <w:pPr>
        <w:pStyle w:val="ListParagraph"/>
        <w:numPr>
          <w:ilvl w:val="1"/>
          <w:numId w:val="123"/>
        </w:numPr>
        <w:jc w:val="both"/>
      </w:pPr>
      <w:r>
        <w:t>1) Saves PC and processor status</w:t>
      </w:r>
    </w:p>
    <w:p w:rsidR="007B7AE8" w:rsidRDefault="007B7AE8" w:rsidP="000B7706">
      <w:pPr>
        <w:pStyle w:val="ListParagraph"/>
        <w:numPr>
          <w:ilvl w:val="1"/>
          <w:numId w:val="123"/>
        </w:numPr>
        <w:jc w:val="both"/>
      </w:pPr>
      <w:r>
        <w:t>2) Changes processor mode</w:t>
      </w:r>
    </w:p>
    <w:p w:rsidR="007B7AE8" w:rsidRDefault="007B7AE8" w:rsidP="000B7706">
      <w:pPr>
        <w:pStyle w:val="ListParagraph"/>
        <w:numPr>
          <w:ilvl w:val="1"/>
          <w:numId w:val="123"/>
        </w:numPr>
        <w:jc w:val="both"/>
      </w:pPr>
      <w:r>
        <w:t xml:space="preserve">3) Jumps to a well-known address </w:t>
      </w:r>
    </w:p>
    <w:p w:rsidR="007B7AE8" w:rsidRDefault="007B7AE8" w:rsidP="000B7706">
      <w:pPr>
        <w:pStyle w:val="ListParagraph"/>
        <w:numPr>
          <w:ilvl w:val="0"/>
          <w:numId w:val="123"/>
        </w:numPr>
        <w:jc w:val="both"/>
      </w:pPr>
      <w:r>
        <w:t>Once interrupt handling done, rti to resume previous</w:t>
      </w:r>
    </w:p>
    <w:p w:rsidR="007B7AE8" w:rsidRDefault="007B7AE8" w:rsidP="000B7706">
      <w:pPr>
        <w:pStyle w:val="ListParagraph"/>
        <w:numPr>
          <w:ilvl w:val="0"/>
          <w:numId w:val="123"/>
        </w:numPr>
        <w:jc w:val="both"/>
      </w:pPr>
      <w:r>
        <w:t>More complex processors may provide</w:t>
      </w:r>
    </w:p>
    <w:p w:rsidR="007B7AE8" w:rsidRDefault="007B7AE8" w:rsidP="000B7706">
      <w:pPr>
        <w:pStyle w:val="ListParagraph"/>
        <w:numPr>
          <w:ilvl w:val="1"/>
          <w:numId w:val="123"/>
        </w:numPr>
        <w:jc w:val="both"/>
        <w:rPr>
          <w:b/>
        </w:rPr>
      </w:pPr>
      <w:r w:rsidRPr="007B7AE8">
        <w:rPr>
          <w:b/>
        </w:rPr>
        <w:t>Multiple priorities of interrupt</w:t>
      </w:r>
    </w:p>
    <w:p w:rsidR="007B7AE8" w:rsidRDefault="007B7AE8" w:rsidP="000B7706">
      <w:pPr>
        <w:pStyle w:val="ListParagraph"/>
        <w:numPr>
          <w:ilvl w:val="1"/>
          <w:numId w:val="123"/>
        </w:numPr>
        <w:jc w:val="both"/>
        <w:rPr>
          <w:b/>
        </w:rPr>
      </w:pPr>
      <w:r>
        <w:rPr>
          <w:b/>
        </w:rPr>
        <w:t>Hardware vectoring of interrupts</w:t>
      </w:r>
    </w:p>
    <w:p w:rsidR="007B7AE8" w:rsidRPr="007B7AE8" w:rsidRDefault="007B7AE8" w:rsidP="000B7706">
      <w:pPr>
        <w:pStyle w:val="ListParagraph"/>
        <w:numPr>
          <w:ilvl w:val="1"/>
          <w:numId w:val="123"/>
        </w:numPr>
        <w:jc w:val="both"/>
        <w:rPr>
          <w:b/>
        </w:rPr>
      </w:pPr>
      <w:r>
        <w:rPr>
          <w:b/>
        </w:rPr>
        <w:t>Mode dependent registers</w:t>
      </w:r>
    </w:p>
    <w:p w:rsidR="009F74AD" w:rsidRDefault="009F74AD" w:rsidP="00D72352">
      <w:pPr>
        <w:jc w:val="both"/>
        <w:rPr>
          <w:b/>
        </w:rPr>
      </w:pPr>
    </w:p>
    <w:p w:rsidR="009F74AD" w:rsidRDefault="009F74AD" w:rsidP="00D72352">
      <w:pPr>
        <w:jc w:val="both"/>
        <w:rPr>
          <w:b/>
        </w:rPr>
      </w:pPr>
      <w:r>
        <w:rPr>
          <w:b/>
        </w:rPr>
        <w:t>Handling Interrupts</w:t>
      </w:r>
    </w:p>
    <w:p w:rsidR="007B7AE8" w:rsidRDefault="007D0C7C" w:rsidP="000B7706">
      <w:pPr>
        <w:pStyle w:val="ListParagraph"/>
        <w:numPr>
          <w:ilvl w:val="0"/>
          <w:numId w:val="124"/>
        </w:numPr>
        <w:jc w:val="both"/>
      </w:pPr>
      <w:r>
        <w:t>At bottom, interrupt handler</w:t>
      </w:r>
    </w:p>
    <w:p w:rsidR="007D0C7C" w:rsidRDefault="007D0C7C" w:rsidP="000B7706">
      <w:pPr>
        <w:pStyle w:val="ListParagraph"/>
        <w:numPr>
          <w:ilvl w:val="0"/>
          <w:numId w:val="124"/>
        </w:numPr>
        <w:jc w:val="both"/>
      </w:pPr>
      <w:r>
        <w:t>At top, N interrupt service routines – per device</w:t>
      </w:r>
    </w:p>
    <w:p w:rsidR="007D0C7C" w:rsidRDefault="007D0C7C" w:rsidP="00D72352">
      <w:pPr>
        <w:jc w:val="both"/>
      </w:pPr>
    </w:p>
    <w:p w:rsidR="007D0C7C" w:rsidRDefault="007D0C7C" w:rsidP="00D72352">
      <w:pPr>
        <w:jc w:val="both"/>
      </w:pPr>
      <w:r>
        <w:t>The processor-dependent interrupt handler may:</w:t>
      </w:r>
    </w:p>
    <w:p w:rsidR="007D0C7C" w:rsidRDefault="007D0C7C" w:rsidP="000B7706">
      <w:pPr>
        <w:pStyle w:val="ListParagraph"/>
        <w:numPr>
          <w:ilvl w:val="0"/>
          <w:numId w:val="125"/>
        </w:numPr>
        <w:jc w:val="both"/>
      </w:pPr>
      <w:r>
        <w:t>Save more registers and establish a language environment</w:t>
      </w:r>
    </w:p>
    <w:p w:rsidR="007D0C7C" w:rsidRDefault="007D0C7C" w:rsidP="000B7706">
      <w:pPr>
        <w:pStyle w:val="ListParagraph"/>
        <w:numPr>
          <w:ilvl w:val="0"/>
          <w:numId w:val="125"/>
        </w:numPr>
        <w:jc w:val="both"/>
      </w:pPr>
      <w:r>
        <w:t>De-multiplex interrupt in software and invoke relevant ISR</w:t>
      </w:r>
    </w:p>
    <w:p w:rsidR="007D0C7C" w:rsidRDefault="007D0C7C" w:rsidP="00D72352">
      <w:pPr>
        <w:jc w:val="both"/>
      </w:pPr>
    </w:p>
    <w:p w:rsidR="007D0C7C" w:rsidRDefault="007D0C7C" w:rsidP="00D72352">
      <w:pPr>
        <w:jc w:val="both"/>
      </w:pPr>
      <w:r>
        <w:t>Device-dependent IRS:</w:t>
      </w:r>
    </w:p>
    <w:p w:rsidR="007D0C7C" w:rsidRDefault="007D0C7C" w:rsidP="000B7706">
      <w:pPr>
        <w:pStyle w:val="ListParagraph"/>
        <w:numPr>
          <w:ilvl w:val="0"/>
          <w:numId w:val="126"/>
        </w:numPr>
        <w:jc w:val="both"/>
      </w:pPr>
      <w:r>
        <w:t>For programmed IO: transfer data and clear interrupt</w:t>
      </w:r>
    </w:p>
    <w:p w:rsidR="007D0C7C" w:rsidRDefault="007D0C7C" w:rsidP="000B7706">
      <w:pPr>
        <w:pStyle w:val="ListParagraph"/>
        <w:numPr>
          <w:ilvl w:val="0"/>
          <w:numId w:val="126"/>
        </w:numPr>
        <w:jc w:val="both"/>
      </w:pPr>
      <w:r>
        <w:t>For DMA devices, acknowledge transfer, request any more pending and signal any waiting processes</w:t>
      </w:r>
    </w:p>
    <w:p w:rsidR="007D0C7C" w:rsidRPr="007B7AE8" w:rsidRDefault="007D0C7C" w:rsidP="000B7706">
      <w:pPr>
        <w:pStyle w:val="ListParagraph"/>
        <w:numPr>
          <w:ilvl w:val="0"/>
          <w:numId w:val="126"/>
        </w:numPr>
        <w:jc w:val="both"/>
      </w:pPr>
      <w:r>
        <w:t>Enter the scheduler and return</w:t>
      </w:r>
    </w:p>
    <w:p w:rsidR="009F74AD" w:rsidRDefault="009F74AD" w:rsidP="00D72352">
      <w:pPr>
        <w:jc w:val="both"/>
        <w:rPr>
          <w:b/>
        </w:rPr>
      </w:pPr>
    </w:p>
    <w:p w:rsidR="009F74AD" w:rsidRDefault="009F74AD" w:rsidP="00D72352">
      <w:pPr>
        <w:jc w:val="both"/>
        <w:rPr>
          <w:b/>
        </w:rPr>
      </w:pPr>
      <w:r>
        <w:rPr>
          <w:b/>
        </w:rPr>
        <w:t>Blocking vs Non-Blocking</w:t>
      </w:r>
    </w:p>
    <w:p w:rsidR="007D0C7C" w:rsidRDefault="007D0C7C" w:rsidP="00D72352">
      <w:pPr>
        <w:jc w:val="both"/>
      </w:pPr>
      <w:r>
        <w:t>IO system calls exhibit one of three types of behaviours:</w:t>
      </w:r>
    </w:p>
    <w:p w:rsidR="007D0C7C" w:rsidRDefault="007D0C7C" w:rsidP="000B7706">
      <w:pPr>
        <w:pStyle w:val="ListParagraph"/>
        <w:numPr>
          <w:ilvl w:val="0"/>
          <w:numId w:val="127"/>
        </w:numPr>
        <w:jc w:val="both"/>
      </w:pPr>
      <w:r>
        <w:t>Blocking</w:t>
      </w:r>
    </w:p>
    <w:p w:rsidR="007D0C7C" w:rsidRDefault="007D0C7C" w:rsidP="000B7706">
      <w:pPr>
        <w:pStyle w:val="ListParagraph"/>
        <w:numPr>
          <w:ilvl w:val="1"/>
          <w:numId w:val="127"/>
        </w:numPr>
        <w:jc w:val="both"/>
      </w:pPr>
      <w:r>
        <w:t>Process suspended until IO completed</w:t>
      </w:r>
    </w:p>
    <w:p w:rsidR="007D0C7C" w:rsidRPr="007D0C7C" w:rsidRDefault="007D0C7C" w:rsidP="000B7706">
      <w:pPr>
        <w:pStyle w:val="ListParagraph"/>
        <w:numPr>
          <w:ilvl w:val="1"/>
          <w:numId w:val="127"/>
        </w:numPr>
        <w:jc w:val="both"/>
      </w:pPr>
      <w:r>
        <w:rPr>
          <w:color w:val="00B050"/>
        </w:rPr>
        <w:t>Easy to use and understand</w:t>
      </w:r>
    </w:p>
    <w:p w:rsidR="007D0C7C" w:rsidRDefault="007D0C7C" w:rsidP="000B7706">
      <w:pPr>
        <w:pStyle w:val="ListParagraph"/>
        <w:numPr>
          <w:ilvl w:val="1"/>
          <w:numId w:val="127"/>
        </w:numPr>
        <w:jc w:val="both"/>
      </w:pPr>
      <w:r>
        <w:rPr>
          <w:color w:val="FF0000"/>
        </w:rPr>
        <w:t>Insufficient for some needs - inefficient</w:t>
      </w:r>
    </w:p>
    <w:p w:rsidR="007D0C7C" w:rsidRDefault="007D0C7C" w:rsidP="000B7706">
      <w:pPr>
        <w:pStyle w:val="ListParagraph"/>
        <w:numPr>
          <w:ilvl w:val="0"/>
          <w:numId w:val="127"/>
        </w:numPr>
        <w:jc w:val="both"/>
      </w:pPr>
      <w:r>
        <w:t>Non-blocking</w:t>
      </w:r>
    </w:p>
    <w:p w:rsidR="007D0C7C" w:rsidRDefault="007D0C7C" w:rsidP="000B7706">
      <w:pPr>
        <w:pStyle w:val="ListParagraph"/>
        <w:numPr>
          <w:ilvl w:val="1"/>
          <w:numId w:val="127"/>
        </w:numPr>
        <w:jc w:val="both"/>
      </w:pPr>
      <w:r>
        <w:t>IO call returns as much as available</w:t>
      </w:r>
    </w:p>
    <w:p w:rsidR="007D0C7C" w:rsidRDefault="007D0C7C" w:rsidP="000B7706">
      <w:pPr>
        <w:pStyle w:val="ListParagraph"/>
        <w:numPr>
          <w:ilvl w:val="1"/>
          <w:numId w:val="127"/>
        </w:numPr>
        <w:jc w:val="both"/>
      </w:pPr>
      <w:r>
        <w:t>Returns almost immediately with count of bytes read or written (can be 0)</w:t>
      </w:r>
    </w:p>
    <w:p w:rsidR="007D0C7C" w:rsidRDefault="007D0C7C" w:rsidP="000B7706">
      <w:pPr>
        <w:pStyle w:val="ListParagraph"/>
        <w:numPr>
          <w:ilvl w:val="1"/>
          <w:numId w:val="127"/>
        </w:numPr>
        <w:jc w:val="both"/>
      </w:pPr>
      <w:r>
        <w:t>Can be used for things like UI code</w:t>
      </w:r>
    </w:p>
    <w:p w:rsidR="007D0C7C" w:rsidRDefault="007D0C7C" w:rsidP="000B7706">
      <w:pPr>
        <w:pStyle w:val="ListParagraph"/>
        <w:numPr>
          <w:ilvl w:val="1"/>
          <w:numId w:val="127"/>
        </w:numPr>
        <w:jc w:val="both"/>
      </w:pPr>
      <w:r>
        <w:lastRenderedPageBreak/>
        <w:t>Essentially application-level polled IO</w:t>
      </w:r>
    </w:p>
    <w:p w:rsidR="007D0C7C" w:rsidRDefault="007D0C7C" w:rsidP="000B7706">
      <w:pPr>
        <w:pStyle w:val="ListParagraph"/>
        <w:numPr>
          <w:ilvl w:val="0"/>
          <w:numId w:val="127"/>
        </w:numPr>
        <w:jc w:val="both"/>
      </w:pPr>
      <w:r>
        <w:t>Asynchronous</w:t>
      </w:r>
    </w:p>
    <w:p w:rsidR="007D0C7C" w:rsidRDefault="007D0C7C" w:rsidP="000B7706">
      <w:pPr>
        <w:pStyle w:val="ListParagraph"/>
        <w:numPr>
          <w:ilvl w:val="1"/>
          <w:numId w:val="127"/>
        </w:numPr>
        <w:jc w:val="both"/>
      </w:pPr>
      <w:r>
        <w:t>Process runs while IO executes</w:t>
      </w:r>
    </w:p>
    <w:p w:rsidR="007D0C7C" w:rsidRDefault="007D0C7C" w:rsidP="000B7706">
      <w:pPr>
        <w:pStyle w:val="ListParagraph"/>
        <w:numPr>
          <w:ilvl w:val="1"/>
          <w:numId w:val="127"/>
        </w:numPr>
        <w:jc w:val="both"/>
      </w:pPr>
      <w:r>
        <w:t>IO subsystem explicitly signals process when its IO request has completed</w:t>
      </w:r>
    </w:p>
    <w:p w:rsidR="007D0C7C" w:rsidRPr="007D0C7C" w:rsidRDefault="007D0C7C" w:rsidP="000B7706">
      <w:pPr>
        <w:pStyle w:val="ListParagraph"/>
        <w:numPr>
          <w:ilvl w:val="1"/>
          <w:numId w:val="127"/>
        </w:numPr>
        <w:jc w:val="both"/>
      </w:pPr>
      <w:r>
        <w:rPr>
          <w:color w:val="00B050"/>
        </w:rPr>
        <w:t>Most flexible (and potentially efficient)</w:t>
      </w:r>
    </w:p>
    <w:p w:rsidR="007D0C7C" w:rsidRPr="007D0C7C" w:rsidRDefault="007D0C7C" w:rsidP="000B7706">
      <w:pPr>
        <w:pStyle w:val="ListParagraph"/>
        <w:numPr>
          <w:ilvl w:val="1"/>
          <w:numId w:val="127"/>
        </w:numPr>
        <w:jc w:val="both"/>
      </w:pPr>
      <w:r>
        <w:rPr>
          <w:color w:val="FF0000"/>
        </w:rPr>
        <w:t>But most complex to use</w:t>
      </w:r>
    </w:p>
    <w:p w:rsidR="009F74AD" w:rsidRDefault="009F74AD" w:rsidP="00D72352">
      <w:pPr>
        <w:jc w:val="both"/>
      </w:pPr>
    </w:p>
    <w:p w:rsidR="00936233" w:rsidRDefault="009F74AD" w:rsidP="00D72352">
      <w:pPr>
        <w:pStyle w:val="Heading4"/>
        <w:jc w:val="both"/>
      </w:pPr>
      <w:bookmarkStart w:id="58" w:name="_Toc510892008"/>
      <w:r>
        <w:t>Handling IO</w:t>
      </w:r>
      <w:bookmarkEnd w:id="58"/>
    </w:p>
    <w:p w:rsidR="009F74AD" w:rsidRDefault="009F74AD" w:rsidP="00D72352">
      <w:pPr>
        <w:jc w:val="both"/>
        <w:rPr>
          <w:b/>
        </w:rPr>
      </w:pPr>
      <w:r>
        <w:rPr>
          <w:b/>
        </w:rPr>
        <w:t>Buffering</w:t>
      </w:r>
    </w:p>
    <w:p w:rsidR="00FB05A4" w:rsidRDefault="007D0C7C" w:rsidP="00D72352">
      <w:pPr>
        <w:jc w:val="both"/>
      </w:pPr>
      <w:r>
        <w:t xml:space="preserve">Cope with various </w:t>
      </w:r>
      <w:r>
        <w:rPr>
          <w:b/>
        </w:rPr>
        <w:t xml:space="preserve">impedance mismatches </w:t>
      </w:r>
      <w:r>
        <w:t>between devices (speed, transfer size)</w:t>
      </w:r>
      <w:r w:rsidR="00FB05A4">
        <w:t>, OS may buffer data in memory. It is useful for smoothing peaks and troughs of data rate, but can’t help if on average</w:t>
      </w:r>
    </w:p>
    <w:p w:rsidR="00FB05A4" w:rsidRDefault="00FB05A4" w:rsidP="000B7706">
      <w:pPr>
        <w:pStyle w:val="ListParagraph"/>
        <w:numPr>
          <w:ilvl w:val="0"/>
          <w:numId w:val="128"/>
        </w:numPr>
        <w:jc w:val="both"/>
      </w:pPr>
      <w:r>
        <w:t>Process demand &gt; data rate (process will take time waiting)</w:t>
      </w:r>
    </w:p>
    <w:p w:rsidR="00FB05A4" w:rsidRDefault="00FB05A4" w:rsidP="000B7706">
      <w:pPr>
        <w:pStyle w:val="ListParagraph"/>
        <w:numPr>
          <w:ilvl w:val="0"/>
          <w:numId w:val="128"/>
        </w:numPr>
        <w:jc w:val="both"/>
      </w:pPr>
      <w:r>
        <w:t>Data rate &gt; capability of the system (buffers will fill and data will spill)</w:t>
      </w:r>
    </w:p>
    <w:p w:rsidR="00FB05A4" w:rsidRDefault="00FB05A4" w:rsidP="000B7706">
      <w:pPr>
        <w:pStyle w:val="ListParagraph"/>
        <w:numPr>
          <w:ilvl w:val="0"/>
          <w:numId w:val="128"/>
        </w:numPr>
        <w:jc w:val="both"/>
      </w:pPr>
      <w:r>
        <w:t xml:space="preserve">Downside: can introduce </w:t>
      </w:r>
      <w:r>
        <w:rPr>
          <w:b/>
        </w:rPr>
        <w:t>jitter</w:t>
      </w:r>
      <w:r>
        <w:t xml:space="preserve"> which is bad for real-time</w:t>
      </w:r>
    </w:p>
    <w:p w:rsidR="00FB05A4" w:rsidRDefault="00FB05A4" w:rsidP="00D72352">
      <w:pPr>
        <w:jc w:val="both"/>
      </w:pPr>
    </w:p>
    <w:p w:rsidR="00FB05A4" w:rsidRDefault="00FB05A4" w:rsidP="00D72352">
      <w:pPr>
        <w:jc w:val="both"/>
      </w:pPr>
      <w:r>
        <w:t>The details are often dictated by device type:</w:t>
      </w:r>
    </w:p>
    <w:p w:rsidR="00FB05A4" w:rsidRDefault="00FB05A4" w:rsidP="000B7706">
      <w:pPr>
        <w:pStyle w:val="ListParagraph"/>
        <w:numPr>
          <w:ilvl w:val="0"/>
          <w:numId w:val="129"/>
        </w:numPr>
        <w:jc w:val="both"/>
      </w:pPr>
      <w:r>
        <w:t>Character devices often by line</w:t>
      </w:r>
    </w:p>
    <w:p w:rsidR="00FB05A4" w:rsidRDefault="00FB05A4" w:rsidP="000B7706">
      <w:pPr>
        <w:pStyle w:val="ListParagraph"/>
        <w:numPr>
          <w:ilvl w:val="0"/>
          <w:numId w:val="129"/>
        </w:numPr>
        <w:jc w:val="both"/>
      </w:pPr>
      <w:r>
        <w:t>Network devices have lots of transfer bursts</w:t>
      </w:r>
    </w:p>
    <w:p w:rsidR="00FB05A4" w:rsidRDefault="00FB05A4" w:rsidP="000B7706">
      <w:pPr>
        <w:pStyle w:val="ListParagraph"/>
        <w:numPr>
          <w:ilvl w:val="0"/>
          <w:numId w:val="129"/>
        </w:numPr>
        <w:jc w:val="both"/>
      </w:pPr>
      <w:r>
        <w:t>Block devices make fixed size transfers and often major user of IO buffer memory</w:t>
      </w:r>
    </w:p>
    <w:p w:rsidR="00FB05A4" w:rsidRDefault="00FB05A4" w:rsidP="00D72352">
      <w:pPr>
        <w:pStyle w:val="ListParagraph"/>
        <w:ind w:left="360"/>
        <w:jc w:val="both"/>
        <w:rPr>
          <w:b/>
        </w:rPr>
      </w:pPr>
    </w:p>
    <w:p w:rsidR="009F74AD" w:rsidRDefault="009F74AD" w:rsidP="000B7706">
      <w:pPr>
        <w:pStyle w:val="ListParagraph"/>
        <w:numPr>
          <w:ilvl w:val="0"/>
          <w:numId w:val="117"/>
        </w:numPr>
        <w:jc w:val="both"/>
        <w:rPr>
          <w:b/>
        </w:rPr>
      </w:pPr>
      <w:r>
        <w:rPr>
          <w:b/>
        </w:rPr>
        <w:t>Single Buffering</w:t>
      </w:r>
    </w:p>
    <w:p w:rsidR="00FB05A4" w:rsidRPr="00FB05A4" w:rsidRDefault="00FB05A4" w:rsidP="000B7706">
      <w:pPr>
        <w:pStyle w:val="ListParagraph"/>
        <w:numPr>
          <w:ilvl w:val="1"/>
          <w:numId w:val="117"/>
        </w:numPr>
        <w:jc w:val="both"/>
        <w:rPr>
          <w:b/>
        </w:rPr>
      </w:pPr>
      <w:r>
        <w:t>OS assigns a single buffer to the user request</w:t>
      </w:r>
    </w:p>
    <w:p w:rsidR="00FB05A4" w:rsidRPr="00FB05A4" w:rsidRDefault="00FB05A4" w:rsidP="000B7706">
      <w:pPr>
        <w:pStyle w:val="ListParagraph"/>
        <w:numPr>
          <w:ilvl w:val="2"/>
          <w:numId w:val="117"/>
        </w:numPr>
        <w:jc w:val="both"/>
        <w:rPr>
          <w:b/>
        </w:rPr>
      </w:pPr>
      <w:r>
        <w:t>The OS performs the transfer moving the buffer to user-space when complete</w:t>
      </w:r>
    </w:p>
    <w:p w:rsidR="00FB05A4" w:rsidRPr="00FB05A4" w:rsidRDefault="00FB05A4" w:rsidP="000B7706">
      <w:pPr>
        <w:pStyle w:val="ListParagraph"/>
        <w:numPr>
          <w:ilvl w:val="2"/>
          <w:numId w:val="117"/>
        </w:numPr>
        <w:jc w:val="both"/>
        <w:rPr>
          <w:b/>
        </w:rPr>
      </w:pPr>
      <w:r>
        <w:t>Request new buffer for more IO, then reschedule application to consume</w:t>
      </w:r>
    </w:p>
    <w:p w:rsidR="00FB05A4" w:rsidRDefault="00FB05A4" w:rsidP="000B7706">
      <w:pPr>
        <w:pStyle w:val="ListParagraph"/>
        <w:numPr>
          <w:ilvl w:val="3"/>
          <w:numId w:val="117"/>
        </w:numPr>
        <w:jc w:val="both"/>
        <w:rPr>
          <w:b/>
        </w:rPr>
      </w:pPr>
      <w:r>
        <w:rPr>
          <w:b/>
        </w:rPr>
        <w:t xml:space="preserve">Readahead </w:t>
      </w:r>
      <w:r w:rsidRPr="00FB05A4">
        <w:t>or</w:t>
      </w:r>
      <w:r>
        <w:rPr>
          <w:b/>
        </w:rPr>
        <w:t xml:space="preserve"> anticipated input</w:t>
      </w:r>
    </w:p>
    <w:p w:rsidR="00FB05A4" w:rsidRPr="00FB05A4" w:rsidRDefault="00FB05A4" w:rsidP="000B7706">
      <w:pPr>
        <w:pStyle w:val="ListParagraph"/>
        <w:numPr>
          <w:ilvl w:val="2"/>
          <w:numId w:val="117"/>
        </w:numPr>
        <w:jc w:val="both"/>
        <w:rPr>
          <w:b/>
        </w:rPr>
      </w:pPr>
      <w:r>
        <w:t>OS must track buffers</w:t>
      </w:r>
    </w:p>
    <w:p w:rsidR="00FB05A4" w:rsidRPr="00FB05A4" w:rsidRDefault="00FB05A4" w:rsidP="000B7706">
      <w:pPr>
        <w:pStyle w:val="ListParagraph"/>
        <w:numPr>
          <w:ilvl w:val="2"/>
          <w:numId w:val="117"/>
        </w:numPr>
        <w:jc w:val="both"/>
        <w:rPr>
          <w:b/>
        </w:rPr>
      </w:pPr>
      <w:r>
        <w:t>Also affects swap logic – if IO is to same disk as swap device, doesn’t make sense to swap process out as it will be behind the now queued IO request.</w:t>
      </w:r>
    </w:p>
    <w:p w:rsidR="00FB05A4" w:rsidRPr="00FB05A4" w:rsidRDefault="00FB05A4" w:rsidP="000B7706">
      <w:pPr>
        <w:pStyle w:val="ListParagraph"/>
        <w:numPr>
          <w:ilvl w:val="1"/>
          <w:numId w:val="117"/>
        </w:numPr>
        <w:jc w:val="both"/>
        <w:rPr>
          <w:b/>
        </w:rPr>
      </w:pPr>
      <w:r>
        <w:t>Performance</w:t>
      </w:r>
    </w:p>
    <w:p w:rsidR="00FB05A4" w:rsidRPr="00FB05A4" w:rsidRDefault="00FB05A4" w:rsidP="000B7706">
      <w:pPr>
        <w:pStyle w:val="ListParagraph"/>
        <w:numPr>
          <w:ilvl w:val="2"/>
          <w:numId w:val="117"/>
        </w:numPr>
        <w:jc w:val="both"/>
        <w:rPr>
          <w:b/>
        </w:rPr>
      </w:pPr>
      <w:r>
        <w:t>Let t be time to input block and c be computation time between blocks</w:t>
      </w:r>
    </w:p>
    <w:p w:rsidR="00FB05A4" w:rsidRPr="00FB05A4" w:rsidRDefault="00FB05A4" w:rsidP="000B7706">
      <w:pPr>
        <w:pStyle w:val="ListParagraph"/>
        <w:numPr>
          <w:ilvl w:val="2"/>
          <w:numId w:val="117"/>
        </w:numPr>
        <w:jc w:val="both"/>
        <w:rPr>
          <w:b/>
        </w:rPr>
      </w:pPr>
      <w:r>
        <w:t>Without buffering, execution time between blocks is t + c</w:t>
      </w:r>
    </w:p>
    <w:p w:rsidR="00FB05A4" w:rsidRPr="00FB05A4" w:rsidRDefault="00FB05A4" w:rsidP="000B7706">
      <w:pPr>
        <w:pStyle w:val="ListParagraph"/>
        <w:numPr>
          <w:ilvl w:val="2"/>
          <w:numId w:val="117"/>
        </w:numPr>
        <w:jc w:val="both"/>
        <w:rPr>
          <w:b/>
        </w:rPr>
      </w:pPr>
      <w:r>
        <w:t>With buffering, time is max(c, t) + m where m is the time to move data from buffer to memory</w:t>
      </w:r>
    </w:p>
    <w:p w:rsidR="009F74AD" w:rsidRDefault="009F74AD" w:rsidP="000B7706">
      <w:pPr>
        <w:pStyle w:val="ListParagraph"/>
        <w:numPr>
          <w:ilvl w:val="0"/>
          <w:numId w:val="117"/>
        </w:numPr>
        <w:jc w:val="both"/>
        <w:rPr>
          <w:b/>
        </w:rPr>
      </w:pPr>
      <w:r>
        <w:rPr>
          <w:b/>
        </w:rPr>
        <w:t>Double Buffering</w:t>
      </w:r>
    </w:p>
    <w:p w:rsidR="00FB05A4" w:rsidRPr="00FB05A4" w:rsidRDefault="00FB05A4" w:rsidP="000B7706">
      <w:pPr>
        <w:pStyle w:val="ListParagraph"/>
        <w:numPr>
          <w:ilvl w:val="1"/>
          <w:numId w:val="117"/>
        </w:numPr>
        <w:jc w:val="both"/>
        <w:rPr>
          <w:b/>
        </w:rPr>
      </w:pPr>
      <w:r>
        <w:t>Process consumes from one buffer while system fills another</w:t>
      </w:r>
    </w:p>
    <w:p w:rsidR="00FB05A4" w:rsidRPr="00FB05A4" w:rsidRDefault="00FB05A4" w:rsidP="000B7706">
      <w:pPr>
        <w:pStyle w:val="ListParagraph"/>
        <w:numPr>
          <w:ilvl w:val="2"/>
          <w:numId w:val="117"/>
        </w:numPr>
        <w:jc w:val="both"/>
        <w:rPr>
          <w:b/>
        </w:rPr>
      </w:pPr>
      <w:r>
        <w:t>Often used in video rendering</w:t>
      </w:r>
    </w:p>
    <w:p w:rsidR="00FB05A4" w:rsidRPr="00FB05A4" w:rsidRDefault="00FB05A4" w:rsidP="000B7706">
      <w:pPr>
        <w:pStyle w:val="ListParagraph"/>
        <w:numPr>
          <w:ilvl w:val="1"/>
          <w:numId w:val="117"/>
        </w:numPr>
        <w:jc w:val="both"/>
        <w:rPr>
          <w:b/>
        </w:rPr>
      </w:pPr>
      <w:r>
        <w:t>Rough performance comparison: takes max(c, t) therefore</w:t>
      </w:r>
    </w:p>
    <w:p w:rsidR="00FB05A4" w:rsidRPr="00FB05A4" w:rsidRDefault="00FB05A4" w:rsidP="000B7706">
      <w:pPr>
        <w:pStyle w:val="ListParagraph"/>
        <w:numPr>
          <w:ilvl w:val="2"/>
          <w:numId w:val="117"/>
        </w:numPr>
        <w:jc w:val="both"/>
        <w:rPr>
          <w:b/>
        </w:rPr>
      </w:pPr>
      <w:r>
        <w:t>Possible to keep device at full speed if c &lt; t</w:t>
      </w:r>
    </w:p>
    <w:p w:rsidR="00FB05A4" w:rsidRPr="00FB05A4" w:rsidRDefault="00FB05A4" w:rsidP="000B7706">
      <w:pPr>
        <w:pStyle w:val="ListParagraph"/>
        <w:numPr>
          <w:ilvl w:val="2"/>
          <w:numId w:val="117"/>
        </w:numPr>
        <w:jc w:val="both"/>
        <w:rPr>
          <w:b/>
        </w:rPr>
      </w:pPr>
      <w:r>
        <w:t>If c &gt; t, process will not have to wait for IO</w:t>
      </w:r>
    </w:p>
    <w:p w:rsidR="00FB05A4" w:rsidRPr="00FB05A4" w:rsidRDefault="00FB05A4" w:rsidP="000B7706">
      <w:pPr>
        <w:pStyle w:val="ListParagraph"/>
        <w:numPr>
          <w:ilvl w:val="1"/>
          <w:numId w:val="117"/>
        </w:numPr>
        <w:jc w:val="both"/>
        <w:rPr>
          <w:b/>
        </w:rPr>
      </w:pPr>
      <w:r>
        <w:t>Prevents the need to suspend user process between IO operations</w:t>
      </w:r>
    </w:p>
    <w:p w:rsidR="00FB05A4" w:rsidRPr="00FB05A4" w:rsidRDefault="00FB05A4" w:rsidP="000B7706">
      <w:pPr>
        <w:pStyle w:val="ListParagraph"/>
        <w:numPr>
          <w:ilvl w:val="2"/>
          <w:numId w:val="117"/>
        </w:numPr>
        <w:jc w:val="both"/>
        <w:rPr>
          <w:b/>
        </w:rPr>
      </w:pPr>
      <w:r>
        <w:t>Also explains why two buffers are better than one, twice as big</w:t>
      </w:r>
    </w:p>
    <w:p w:rsidR="00FB05A4" w:rsidRDefault="00FB05A4" w:rsidP="000B7706">
      <w:pPr>
        <w:pStyle w:val="ListParagraph"/>
        <w:numPr>
          <w:ilvl w:val="1"/>
          <w:numId w:val="117"/>
        </w:numPr>
        <w:jc w:val="both"/>
        <w:rPr>
          <w:b/>
        </w:rPr>
      </w:pPr>
      <w:r>
        <w:t>However, need to manage buffers and processes to ensure that process doesn’t consume from partially filled buffer</w:t>
      </w:r>
    </w:p>
    <w:p w:rsidR="009F74AD" w:rsidRDefault="009F74AD" w:rsidP="000B7706">
      <w:pPr>
        <w:pStyle w:val="ListParagraph"/>
        <w:numPr>
          <w:ilvl w:val="0"/>
          <w:numId w:val="117"/>
        </w:numPr>
        <w:jc w:val="both"/>
        <w:rPr>
          <w:b/>
        </w:rPr>
      </w:pPr>
      <w:r>
        <w:rPr>
          <w:b/>
        </w:rPr>
        <w:t>Circular Buffering</w:t>
      </w:r>
    </w:p>
    <w:p w:rsidR="00FB05A4" w:rsidRPr="00FB05A4" w:rsidRDefault="00FB05A4" w:rsidP="000B7706">
      <w:pPr>
        <w:pStyle w:val="ListParagraph"/>
        <w:numPr>
          <w:ilvl w:val="1"/>
          <w:numId w:val="117"/>
        </w:numPr>
        <w:jc w:val="both"/>
        <w:rPr>
          <w:b/>
        </w:rPr>
      </w:pPr>
      <w:r>
        <w:lastRenderedPageBreak/>
        <w:t>Allow consumption from the buffer at a fixed rate, potentially lower than the burst rate of arriving data</w:t>
      </w:r>
    </w:p>
    <w:p w:rsidR="00FB05A4" w:rsidRDefault="00FB05A4" w:rsidP="000B7706">
      <w:pPr>
        <w:pStyle w:val="ListParagraph"/>
        <w:numPr>
          <w:ilvl w:val="1"/>
          <w:numId w:val="117"/>
        </w:numPr>
        <w:jc w:val="both"/>
        <w:rPr>
          <w:b/>
        </w:rPr>
      </w:pPr>
      <w:r>
        <w:t>Circular linked list – FIFO buffer with queue length</w:t>
      </w:r>
    </w:p>
    <w:p w:rsidR="009F74AD" w:rsidRDefault="009F74AD" w:rsidP="00D72352">
      <w:pPr>
        <w:jc w:val="both"/>
        <w:rPr>
          <w:b/>
        </w:rPr>
      </w:pPr>
    </w:p>
    <w:p w:rsidR="009F74AD" w:rsidRDefault="009F74AD" w:rsidP="00D72352">
      <w:pPr>
        <w:jc w:val="both"/>
      </w:pPr>
      <w:r>
        <w:rPr>
          <w:b/>
        </w:rPr>
        <w:t xml:space="preserve">Caching: </w:t>
      </w:r>
      <w:r>
        <w:t>Fast memory holding copy of data for both reads and writes – critical to IO performance</w:t>
      </w:r>
    </w:p>
    <w:p w:rsidR="009F74AD" w:rsidRDefault="009F74AD" w:rsidP="00D72352">
      <w:pPr>
        <w:jc w:val="both"/>
      </w:pPr>
    </w:p>
    <w:p w:rsidR="009F74AD" w:rsidRDefault="009F74AD" w:rsidP="00D72352">
      <w:pPr>
        <w:jc w:val="both"/>
      </w:pPr>
      <w:r>
        <w:rPr>
          <w:b/>
        </w:rPr>
        <w:t xml:space="preserve">Scheduling: </w:t>
      </w:r>
      <w:r>
        <w:t>order IO requests in per-device queues</w:t>
      </w:r>
    </w:p>
    <w:p w:rsidR="009F74AD" w:rsidRDefault="009F74AD" w:rsidP="00D72352">
      <w:pPr>
        <w:jc w:val="both"/>
      </w:pPr>
    </w:p>
    <w:p w:rsidR="009F74AD" w:rsidRDefault="009F74AD" w:rsidP="00D72352">
      <w:pPr>
        <w:jc w:val="both"/>
      </w:pPr>
      <w:r>
        <w:rPr>
          <w:b/>
        </w:rPr>
        <w:t xml:space="preserve">Spooling: </w:t>
      </w:r>
      <w:r>
        <w:t>Queue output for a device, useful if a device is a single user (can only serve one request at a time)</w:t>
      </w:r>
    </w:p>
    <w:p w:rsidR="009F74AD" w:rsidRDefault="009F74AD" w:rsidP="00D72352">
      <w:pPr>
        <w:jc w:val="both"/>
      </w:pPr>
    </w:p>
    <w:p w:rsidR="009F74AD" w:rsidRDefault="009F74AD" w:rsidP="00D72352">
      <w:pPr>
        <w:jc w:val="both"/>
      </w:pPr>
      <w:r>
        <w:rPr>
          <w:b/>
        </w:rPr>
        <w:t xml:space="preserve">Device Reservation: </w:t>
      </w:r>
      <w:r>
        <w:t>System calls for acquiring or releasing exclusive access to a device</w:t>
      </w:r>
    </w:p>
    <w:p w:rsidR="009F74AD" w:rsidRDefault="009F74AD" w:rsidP="00D72352">
      <w:pPr>
        <w:jc w:val="both"/>
      </w:pPr>
    </w:p>
    <w:p w:rsidR="009F74AD" w:rsidRDefault="009F74AD" w:rsidP="00D72352">
      <w:pPr>
        <w:jc w:val="both"/>
      </w:pPr>
      <w:r>
        <w:rPr>
          <w:b/>
        </w:rPr>
        <w:t xml:space="preserve">Error handling: </w:t>
      </w:r>
      <w:r>
        <w:t xml:space="preserve">Some form of error </w:t>
      </w:r>
      <w:r w:rsidR="00087F3E">
        <w:t>number or code when request fails, logged into system error log</w:t>
      </w:r>
    </w:p>
    <w:p w:rsidR="00087F3E" w:rsidRDefault="00087F3E" w:rsidP="00D72352">
      <w:pPr>
        <w:jc w:val="both"/>
      </w:pPr>
    </w:p>
    <w:p w:rsidR="00087F3E" w:rsidRDefault="00087F3E" w:rsidP="00D72352">
      <w:pPr>
        <w:jc w:val="both"/>
        <w:rPr>
          <w:b/>
        </w:rPr>
      </w:pPr>
      <w:r>
        <w:rPr>
          <w:b/>
        </w:rPr>
        <w:t>Kernel Data Structures</w:t>
      </w:r>
    </w:p>
    <w:p w:rsidR="00087F3E" w:rsidRDefault="00087F3E" w:rsidP="00D72352">
      <w:pPr>
        <w:jc w:val="both"/>
      </w:pPr>
      <w:r>
        <w:t>To manage this, OS kernel must maintain state for IO components:</w:t>
      </w:r>
    </w:p>
    <w:p w:rsidR="00087F3E" w:rsidRDefault="00087F3E" w:rsidP="000B7706">
      <w:pPr>
        <w:pStyle w:val="ListParagraph"/>
        <w:numPr>
          <w:ilvl w:val="0"/>
          <w:numId w:val="120"/>
        </w:numPr>
        <w:jc w:val="both"/>
      </w:pPr>
      <w:r>
        <w:t>Open file tables</w:t>
      </w:r>
    </w:p>
    <w:p w:rsidR="00087F3E" w:rsidRDefault="00087F3E" w:rsidP="000B7706">
      <w:pPr>
        <w:pStyle w:val="ListParagraph"/>
        <w:numPr>
          <w:ilvl w:val="0"/>
          <w:numId w:val="120"/>
        </w:numPr>
        <w:jc w:val="both"/>
      </w:pPr>
      <w:r>
        <w:t>Network connections</w:t>
      </w:r>
    </w:p>
    <w:p w:rsidR="00087F3E" w:rsidRDefault="00087F3E" w:rsidP="000B7706">
      <w:pPr>
        <w:pStyle w:val="ListParagraph"/>
        <w:numPr>
          <w:ilvl w:val="0"/>
          <w:numId w:val="120"/>
        </w:numPr>
        <w:jc w:val="both"/>
      </w:pPr>
      <w:r>
        <w:t>Character device states</w:t>
      </w:r>
    </w:p>
    <w:p w:rsidR="00087F3E" w:rsidRDefault="00087F3E" w:rsidP="00D72352">
      <w:pPr>
        <w:jc w:val="both"/>
      </w:pPr>
    </w:p>
    <w:p w:rsidR="00087F3E" w:rsidRDefault="00087F3E" w:rsidP="00D72352">
      <w:pPr>
        <w:jc w:val="both"/>
      </w:pPr>
      <w:r>
        <w:t>This results in many complex and performance critical data structures to track buffers, memory allocation, dirty blocks</w:t>
      </w:r>
    </w:p>
    <w:p w:rsidR="00087F3E" w:rsidRDefault="00087F3E" w:rsidP="00D72352">
      <w:pPr>
        <w:jc w:val="both"/>
      </w:pPr>
    </w:p>
    <w:p w:rsidR="007B7AE8" w:rsidRDefault="007B7AE8" w:rsidP="00D72352">
      <w:pPr>
        <w:jc w:val="both"/>
      </w:pPr>
      <w:r>
        <w:t>In order to read a file from disk for a process:</w:t>
      </w:r>
    </w:p>
    <w:p w:rsidR="007B7AE8" w:rsidRDefault="007B7AE8" w:rsidP="000B7706">
      <w:pPr>
        <w:pStyle w:val="ListParagraph"/>
        <w:numPr>
          <w:ilvl w:val="0"/>
          <w:numId w:val="121"/>
        </w:numPr>
        <w:jc w:val="both"/>
      </w:pPr>
      <w:r>
        <w:t>Determine device holding the file</w:t>
      </w:r>
    </w:p>
    <w:p w:rsidR="007B7AE8" w:rsidRDefault="007B7AE8" w:rsidP="000B7706">
      <w:pPr>
        <w:pStyle w:val="ListParagraph"/>
        <w:numPr>
          <w:ilvl w:val="0"/>
          <w:numId w:val="121"/>
        </w:numPr>
        <w:jc w:val="both"/>
      </w:pPr>
      <w:r>
        <w:t>Translate the name to device representation</w:t>
      </w:r>
    </w:p>
    <w:p w:rsidR="007B7AE8" w:rsidRDefault="007B7AE8" w:rsidP="000B7706">
      <w:pPr>
        <w:pStyle w:val="ListParagraph"/>
        <w:numPr>
          <w:ilvl w:val="0"/>
          <w:numId w:val="121"/>
        </w:numPr>
        <w:jc w:val="both"/>
      </w:pPr>
      <w:r>
        <w:t>Physically read data from disk into buffer</w:t>
      </w:r>
    </w:p>
    <w:p w:rsidR="007B7AE8" w:rsidRDefault="007B7AE8" w:rsidP="000B7706">
      <w:pPr>
        <w:pStyle w:val="ListParagraph"/>
        <w:numPr>
          <w:ilvl w:val="0"/>
          <w:numId w:val="121"/>
        </w:numPr>
        <w:jc w:val="both"/>
      </w:pPr>
      <w:r>
        <w:t>Make data available to requesting process</w:t>
      </w:r>
    </w:p>
    <w:p w:rsidR="007B7AE8" w:rsidRPr="00087F3E" w:rsidRDefault="007B7AE8" w:rsidP="000B7706">
      <w:pPr>
        <w:pStyle w:val="ListParagraph"/>
        <w:numPr>
          <w:ilvl w:val="0"/>
          <w:numId w:val="121"/>
        </w:numPr>
        <w:jc w:val="both"/>
      </w:pPr>
      <w:r>
        <w:t>Return control to process</w:t>
      </w:r>
    </w:p>
    <w:p w:rsidR="00087F3E" w:rsidRDefault="00087F3E" w:rsidP="00D72352">
      <w:pPr>
        <w:jc w:val="both"/>
        <w:rPr>
          <w:b/>
        </w:rPr>
      </w:pPr>
    </w:p>
    <w:p w:rsidR="00087F3E" w:rsidRDefault="00087F3E" w:rsidP="00D72352">
      <w:pPr>
        <w:jc w:val="both"/>
        <w:rPr>
          <w:b/>
        </w:rPr>
      </w:pPr>
      <w:r>
        <w:rPr>
          <w:b/>
        </w:rPr>
        <w:t>Performance</w:t>
      </w:r>
    </w:p>
    <w:p w:rsidR="00087F3E" w:rsidRDefault="00087F3E" w:rsidP="00D72352">
      <w:pPr>
        <w:jc w:val="both"/>
      </w:pPr>
      <w:r>
        <w:t>IO is a major factor in system performance:</w:t>
      </w:r>
    </w:p>
    <w:p w:rsidR="00087F3E" w:rsidRDefault="00087F3E" w:rsidP="000B7706">
      <w:pPr>
        <w:pStyle w:val="ListParagraph"/>
        <w:numPr>
          <w:ilvl w:val="0"/>
          <w:numId w:val="118"/>
        </w:numPr>
        <w:jc w:val="both"/>
      </w:pPr>
      <w:r>
        <w:t>Demands CPU to execute device driver, kernel IO code, etc</w:t>
      </w:r>
    </w:p>
    <w:p w:rsidR="00087F3E" w:rsidRDefault="00087F3E" w:rsidP="000B7706">
      <w:pPr>
        <w:pStyle w:val="ListParagraph"/>
        <w:numPr>
          <w:ilvl w:val="0"/>
          <w:numId w:val="118"/>
        </w:numPr>
        <w:jc w:val="both"/>
      </w:pPr>
      <w:r>
        <w:t>Context switches due to interrupts</w:t>
      </w:r>
    </w:p>
    <w:p w:rsidR="00087F3E" w:rsidRDefault="00087F3E" w:rsidP="000B7706">
      <w:pPr>
        <w:pStyle w:val="ListParagraph"/>
        <w:numPr>
          <w:ilvl w:val="0"/>
          <w:numId w:val="118"/>
        </w:numPr>
        <w:jc w:val="both"/>
      </w:pPr>
      <w:r>
        <w:t>Data copying</w:t>
      </w:r>
    </w:p>
    <w:p w:rsidR="00087F3E" w:rsidRDefault="00087F3E" w:rsidP="00D72352">
      <w:pPr>
        <w:jc w:val="both"/>
      </w:pPr>
    </w:p>
    <w:p w:rsidR="00087F3E" w:rsidRDefault="00087F3E" w:rsidP="00D72352">
      <w:pPr>
        <w:jc w:val="both"/>
      </w:pPr>
      <w:r>
        <w:t>How to improve performance:</w:t>
      </w:r>
    </w:p>
    <w:p w:rsidR="00087F3E" w:rsidRDefault="00087F3E" w:rsidP="000B7706">
      <w:pPr>
        <w:pStyle w:val="ListParagraph"/>
        <w:numPr>
          <w:ilvl w:val="0"/>
          <w:numId w:val="119"/>
        </w:numPr>
        <w:jc w:val="both"/>
      </w:pPr>
      <w:r>
        <w:t>Reduce number of context switches</w:t>
      </w:r>
    </w:p>
    <w:p w:rsidR="00087F3E" w:rsidRDefault="00087F3E" w:rsidP="000B7706">
      <w:pPr>
        <w:pStyle w:val="ListParagraph"/>
        <w:numPr>
          <w:ilvl w:val="0"/>
          <w:numId w:val="119"/>
        </w:numPr>
        <w:jc w:val="both"/>
      </w:pPr>
      <w:r>
        <w:t>Reduce data copying</w:t>
      </w:r>
    </w:p>
    <w:p w:rsidR="00087F3E" w:rsidRDefault="00087F3E" w:rsidP="000B7706">
      <w:pPr>
        <w:pStyle w:val="ListParagraph"/>
        <w:numPr>
          <w:ilvl w:val="0"/>
          <w:numId w:val="119"/>
        </w:numPr>
        <w:jc w:val="both"/>
      </w:pPr>
      <w:r>
        <w:t>Reduce number of interrupts</w:t>
      </w:r>
    </w:p>
    <w:p w:rsidR="00087F3E" w:rsidRDefault="00087F3E" w:rsidP="000B7706">
      <w:pPr>
        <w:pStyle w:val="ListParagraph"/>
        <w:numPr>
          <w:ilvl w:val="1"/>
          <w:numId w:val="119"/>
        </w:numPr>
        <w:jc w:val="both"/>
      </w:pPr>
      <w:r>
        <w:t>Large transfers</w:t>
      </w:r>
    </w:p>
    <w:p w:rsidR="00087F3E" w:rsidRDefault="00087F3E" w:rsidP="000B7706">
      <w:pPr>
        <w:pStyle w:val="ListParagraph"/>
        <w:numPr>
          <w:ilvl w:val="1"/>
          <w:numId w:val="119"/>
        </w:numPr>
        <w:jc w:val="both"/>
      </w:pPr>
      <w:r>
        <w:t>Smart controller</w:t>
      </w:r>
    </w:p>
    <w:p w:rsidR="00087F3E" w:rsidRDefault="00087F3E" w:rsidP="000B7706">
      <w:pPr>
        <w:pStyle w:val="ListParagraph"/>
        <w:numPr>
          <w:ilvl w:val="1"/>
          <w:numId w:val="119"/>
        </w:numPr>
        <w:jc w:val="both"/>
      </w:pPr>
      <w:r>
        <w:t>Polling</w:t>
      </w:r>
    </w:p>
    <w:p w:rsidR="00087F3E" w:rsidRDefault="00087F3E" w:rsidP="000B7706">
      <w:pPr>
        <w:pStyle w:val="ListParagraph"/>
        <w:numPr>
          <w:ilvl w:val="0"/>
          <w:numId w:val="119"/>
        </w:numPr>
        <w:jc w:val="both"/>
      </w:pPr>
      <w:r>
        <w:t>Use DMA where possible</w:t>
      </w:r>
    </w:p>
    <w:p w:rsidR="00936233" w:rsidRDefault="00087F3E" w:rsidP="000B7706">
      <w:pPr>
        <w:pStyle w:val="ListParagraph"/>
        <w:numPr>
          <w:ilvl w:val="0"/>
          <w:numId w:val="119"/>
        </w:numPr>
        <w:jc w:val="both"/>
      </w:pPr>
      <w:r>
        <w:lastRenderedPageBreak/>
        <w:t>Balance CPU, memory, bus, IO performance for highest throughput</w:t>
      </w:r>
    </w:p>
    <w:p w:rsidR="00677D82" w:rsidRPr="00936233" w:rsidRDefault="00677D82" w:rsidP="00D72352">
      <w:pPr>
        <w:pStyle w:val="ListParagraph"/>
        <w:jc w:val="both"/>
      </w:pPr>
    </w:p>
    <w:p w:rsidR="00F103B7" w:rsidRDefault="00F103B7" w:rsidP="00D72352">
      <w:pPr>
        <w:pStyle w:val="Heading3"/>
        <w:jc w:val="both"/>
      </w:pPr>
      <w:bookmarkStart w:id="59" w:name="_Toc510892009"/>
      <w:r>
        <w:t>Storage</w:t>
      </w:r>
      <w:bookmarkEnd w:id="59"/>
    </w:p>
    <w:p w:rsidR="005055DF" w:rsidRDefault="005055DF" w:rsidP="00D72352">
      <w:pPr>
        <w:pStyle w:val="Heading4"/>
        <w:jc w:val="both"/>
      </w:pPr>
      <w:bookmarkStart w:id="60" w:name="_Toc510892010"/>
      <w:r>
        <w:t>File Concepts</w:t>
      </w:r>
      <w:bookmarkEnd w:id="60"/>
    </w:p>
    <w:p w:rsidR="005055DF" w:rsidRDefault="005055DF" w:rsidP="00D72352">
      <w:pPr>
        <w:jc w:val="both"/>
        <w:rPr>
          <w:b/>
        </w:rPr>
      </w:pPr>
      <w:r>
        <w:rPr>
          <w:b/>
        </w:rPr>
        <w:t>Filesystems</w:t>
      </w:r>
    </w:p>
    <w:p w:rsidR="002E1362" w:rsidRDefault="00DD407F" w:rsidP="00D72352">
      <w:pPr>
        <w:jc w:val="both"/>
      </w:pPr>
      <w:r w:rsidRPr="00DD407F">
        <w:rPr>
          <w:noProof/>
        </w:rPr>
        <w:drawing>
          <wp:inline distT="0" distB="0" distL="0" distR="0" wp14:anchorId="40D68F7E" wp14:editId="2B73DA59">
            <wp:extent cx="3212754" cy="1847088"/>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7220" cy="1849656"/>
                    </a:xfrm>
                    <a:prstGeom prst="rect">
                      <a:avLst/>
                    </a:prstGeom>
                  </pic:spPr>
                </pic:pic>
              </a:graphicData>
            </a:graphic>
          </wp:inline>
        </w:drawing>
      </w:r>
    </w:p>
    <w:p w:rsidR="00DD407F" w:rsidRPr="00DD407F" w:rsidRDefault="00DD407F" w:rsidP="000B7706">
      <w:pPr>
        <w:pStyle w:val="ListParagraph"/>
        <w:numPr>
          <w:ilvl w:val="0"/>
          <w:numId w:val="130"/>
        </w:numPr>
        <w:jc w:val="both"/>
      </w:pPr>
      <w:r>
        <w:rPr>
          <w:b/>
        </w:rPr>
        <w:t>Directory Service</w:t>
      </w:r>
    </w:p>
    <w:p w:rsidR="00DD407F" w:rsidRDefault="00DD407F" w:rsidP="000B7706">
      <w:pPr>
        <w:pStyle w:val="ListParagraph"/>
        <w:numPr>
          <w:ilvl w:val="1"/>
          <w:numId w:val="130"/>
        </w:numPr>
        <w:jc w:val="both"/>
      </w:pPr>
      <w:r>
        <w:t>Mapping names to file identifiers and handling access and existence control</w:t>
      </w:r>
    </w:p>
    <w:p w:rsidR="00DD407F" w:rsidRPr="00DD407F" w:rsidRDefault="00DD407F" w:rsidP="000B7706">
      <w:pPr>
        <w:pStyle w:val="ListParagraph"/>
        <w:numPr>
          <w:ilvl w:val="0"/>
          <w:numId w:val="130"/>
        </w:numPr>
        <w:jc w:val="both"/>
      </w:pPr>
      <w:r>
        <w:rPr>
          <w:b/>
        </w:rPr>
        <w:t>Storage Service</w:t>
      </w:r>
    </w:p>
    <w:p w:rsidR="00DD407F" w:rsidRDefault="00DD407F" w:rsidP="000B7706">
      <w:pPr>
        <w:pStyle w:val="ListParagraph"/>
        <w:numPr>
          <w:ilvl w:val="1"/>
          <w:numId w:val="130"/>
        </w:numPr>
        <w:jc w:val="both"/>
      </w:pPr>
      <w:r>
        <w:t>Providing mechanism to store data on disk, and including means to implement directory service</w:t>
      </w:r>
    </w:p>
    <w:p w:rsidR="00DD407F" w:rsidRDefault="00DD407F" w:rsidP="00D72352">
      <w:pPr>
        <w:jc w:val="both"/>
      </w:pPr>
    </w:p>
    <w:p w:rsidR="00DD407F" w:rsidRDefault="00DD407F" w:rsidP="00D72352">
      <w:pPr>
        <w:jc w:val="both"/>
        <w:rPr>
          <w:b/>
        </w:rPr>
      </w:pPr>
      <w:r>
        <w:rPr>
          <w:b/>
        </w:rPr>
        <w:t>What is a file?</w:t>
      </w:r>
    </w:p>
    <w:p w:rsidR="00DD407F" w:rsidRDefault="00443F91" w:rsidP="000B7706">
      <w:pPr>
        <w:pStyle w:val="ListParagraph"/>
        <w:numPr>
          <w:ilvl w:val="0"/>
          <w:numId w:val="131"/>
        </w:numPr>
        <w:jc w:val="both"/>
      </w:pPr>
      <w:r>
        <w:t>A basic abstraction for non-volatile storage</w:t>
      </w:r>
    </w:p>
    <w:p w:rsidR="00443F91" w:rsidRDefault="00443F91" w:rsidP="000B7706">
      <w:pPr>
        <w:pStyle w:val="ListParagraph"/>
        <w:numPr>
          <w:ilvl w:val="0"/>
          <w:numId w:val="131"/>
        </w:numPr>
        <w:jc w:val="both"/>
      </w:pPr>
      <w:r>
        <w:t>User abstraction (how it’s actually stored may differ)</w:t>
      </w:r>
    </w:p>
    <w:p w:rsidR="00443F91" w:rsidRDefault="00443F91" w:rsidP="000B7706">
      <w:pPr>
        <w:pStyle w:val="ListParagraph"/>
        <w:numPr>
          <w:ilvl w:val="1"/>
          <w:numId w:val="131"/>
        </w:numPr>
        <w:jc w:val="both"/>
      </w:pPr>
      <w:r>
        <w:t>Though typically comprises of a single contiguous address space</w:t>
      </w:r>
    </w:p>
    <w:p w:rsidR="00443F91" w:rsidRDefault="00443F91" w:rsidP="000B7706">
      <w:pPr>
        <w:pStyle w:val="ListParagraph"/>
        <w:numPr>
          <w:ilvl w:val="0"/>
          <w:numId w:val="131"/>
        </w:numPr>
        <w:jc w:val="both"/>
      </w:pPr>
      <w:r>
        <w:t>Can have a varied internal structure</w:t>
      </w:r>
    </w:p>
    <w:p w:rsidR="00443F91" w:rsidRDefault="00443F91" w:rsidP="000B7706">
      <w:pPr>
        <w:pStyle w:val="ListParagraph"/>
        <w:numPr>
          <w:ilvl w:val="1"/>
          <w:numId w:val="131"/>
        </w:numPr>
        <w:jc w:val="both"/>
      </w:pPr>
      <w:r w:rsidRPr="00443F91">
        <w:rPr>
          <w:b/>
        </w:rPr>
        <w:t>None</w:t>
      </w:r>
      <w:r>
        <w:t xml:space="preserve"> – simple sequence of words or bytes</w:t>
      </w:r>
    </w:p>
    <w:p w:rsidR="00443F91" w:rsidRDefault="00443F91" w:rsidP="000B7706">
      <w:pPr>
        <w:pStyle w:val="ListParagraph"/>
        <w:numPr>
          <w:ilvl w:val="1"/>
          <w:numId w:val="131"/>
        </w:numPr>
        <w:jc w:val="both"/>
      </w:pPr>
      <w:r w:rsidRPr="00443F91">
        <w:rPr>
          <w:b/>
        </w:rPr>
        <w:t>Simple record structures</w:t>
      </w:r>
      <w:r>
        <w:t xml:space="preserve"> – lines, fixed length, variable length</w:t>
      </w:r>
    </w:p>
    <w:p w:rsidR="00443F91" w:rsidRDefault="00443F91" w:rsidP="000B7706">
      <w:pPr>
        <w:pStyle w:val="ListParagraph"/>
        <w:numPr>
          <w:ilvl w:val="1"/>
          <w:numId w:val="131"/>
        </w:numPr>
        <w:jc w:val="both"/>
      </w:pPr>
      <w:r w:rsidRPr="00443F91">
        <w:rPr>
          <w:b/>
        </w:rPr>
        <w:t>Complex internal structure</w:t>
      </w:r>
      <w:r>
        <w:t xml:space="preserve"> – formatted document, relocatable object file</w:t>
      </w:r>
    </w:p>
    <w:p w:rsidR="00443F91" w:rsidRDefault="00443F91" w:rsidP="000B7706">
      <w:pPr>
        <w:pStyle w:val="ListParagraph"/>
        <w:numPr>
          <w:ilvl w:val="0"/>
          <w:numId w:val="131"/>
        </w:numPr>
        <w:jc w:val="both"/>
      </w:pPr>
      <w:r>
        <w:t>We can map everything to a byte sequence by inserting appropriate control characters, and interpretation in code. We can decide this:</w:t>
      </w:r>
    </w:p>
    <w:p w:rsidR="00443F91" w:rsidRDefault="00443F91" w:rsidP="000B7706">
      <w:pPr>
        <w:pStyle w:val="ListParagraph"/>
        <w:numPr>
          <w:ilvl w:val="1"/>
          <w:numId w:val="131"/>
        </w:numPr>
        <w:jc w:val="both"/>
      </w:pPr>
      <w:r>
        <w:t>OS – may be easier for the programmer, but this will lack flexibility</w:t>
      </w:r>
    </w:p>
    <w:p w:rsidR="00443F91" w:rsidRPr="00DD407F" w:rsidRDefault="00443F91" w:rsidP="000B7706">
      <w:pPr>
        <w:pStyle w:val="ListParagraph"/>
        <w:numPr>
          <w:ilvl w:val="1"/>
          <w:numId w:val="131"/>
        </w:numPr>
        <w:jc w:val="both"/>
      </w:pPr>
      <w:r>
        <w:t>Programmer – Has to do more work, but we can evolve and develop the format</w:t>
      </w:r>
    </w:p>
    <w:p w:rsidR="00DD407F" w:rsidRPr="00DD407F" w:rsidRDefault="00DD407F" w:rsidP="00D72352">
      <w:pPr>
        <w:jc w:val="both"/>
      </w:pPr>
    </w:p>
    <w:p w:rsidR="005055DF" w:rsidRDefault="005055DF" w:rsidP="00D72352">
      <w:pPr>
        <w:jc w:val="both"/>
        <w:rPr>
          <w:b/>
        </w:rPr>
      </w:pPr>
      <w:r>
        <w:rPr>
          <w:b/>
        </w:rPr>
        <w:t>Naming Files</w:t>
      </w:r>
    </w:p>
    <w:p w:rsidR="00443F91" w:rsidRDefault="00443F91" w:rsidP="00D72352">
      <w:pPr>
        <w:jc w:val="both"/>
      </w:pPr>
      <w:r>
        <w:t>Two kinds of name:</w:t>
      </w:r>
    </w:p>
    <w:p w:rsidR="00443F91" w:rsidRDefault="00443F91" w:rsidP="000B7706">
      <w:pPr>
        <w:pStyle w:val="ListParagraph"/>
        <w:numPr>
          <w:ilvl w:val="0"/>
          <w:numId w:val="132"/>
        </w:numPr>
        <w:jc w:val="both"/>
      </w:pPr>
      <w:r>
        <w:rPr>
          <w:b/>
        </w:rPr>
        <w:t xml:space="preserve">System File Identifier (SFID): </w:t>
      </w:r>
      <w:r>
        <w:t>unique integer value associated with a given file – used within the filesystem itself</w:t>
      </w:r>
    </w:p>
    <w:p w:rsidR="00443F91" w:rsidRDefault="00443F91" w:rsidP="000B7706">
      <w:pPr>
        <w:pStyle w:val="ListParagraph"/>
        <w:numPr>
          <w:ilvl w:val="0"/>
          <w:numId w:val="132"/>
        </w:numPr>
        <w:jc w:val="both"/>
      </w:pPr>
      <w:r>
        <w:rPr>
          <w:b/>
        </w:rPr>
        <w:t xml:space="preserve">Human Name: </w:t>
      </w:r>
      <w:r>
        <w:t>what users use to call the file</w:t>
      </w:r>
    </w:p>
    <w:p w:rsidR="00443F91" w:rsidRDefault="00443F91" w:rsidP="000B7706">
      <w:pPr>
        <w:pStyle w:val="ListParagraph"/>
        <w:numPr>
          <w:ilvl w:val="1"/>
          <w:numId w:val="132"/>
        </w:numPr>
        <w:jc w:val="both"/>
      </w:pPr>
      <w:r>
        <w:t>Hold the mapping from human names to SFID is held in a directory</w:t>
      </w:r>
    </w:p>
    <w:p w:rsidR="00B374EF" w:rsidRDefault="00B374EF" w:rsidP="000B7706">
      <w:pPr>
        <w:pStyle w:val="ListParagraph"/>
        <w:numPr>
          <w:ilvl w:val="1"/>
          <w:numId w:val="132"/>
        </w:numPr>
        <w:jc w:val="both"/>
      </w:pPr>
      <w:r>
        <w:t xml:space="preserve">Mapping from SFID to </w:t>
      </w:r>
      <w:r>
        <w:rPr>
          <w:b/>
        </w:rPr>
        <w:t xml:space="preserve">File Control Block (FCB) </w:t>
      </w:r>
      <w:r>
        <w:t>is OS and filesystem specific</w:t>
      </w:r>
    </w:p>
    <w:p w:rsidR="00B374EF" w:rsidRDefault="00B374EF" w:rsidP="000B7706">
      <w:pPr>
        <w:pStyle w:val="ListParagraph"/>
        <w:numPr>
          <w:ilvl w:val="2"/>
          <w:numId w:val="132"/>
        </w:numPr>
        <w:jc w:val="both"/>
      </w:pPr>
      <w:r>
        <w:t>In addition to their contents and their names, files typically have a number of other attributes or metadata</w:t>
      </w:r>
    </w:p>
    <w:p w:rsidR="00443F91" w:rsidRPr="00443F91" w:rsidRDefault="00443F91" w:rsidP="000B7706">
      <w:pPr>
        <w:pStyle w:val="ListParagraph"/>
        <w:numPr>
          <w:ilvl w:val="0"/>
          <w:numId w:val="132"/>
        </w:numPr>
        <w:jc w:val="both"/>
      </w:pPr>
      <w:r>
        <w:rPr>
          <w:i/>
        </w:rPr>
        <w:t xml:space="preserve">May have a third, </w:t>
      </w:r>
      <w:r>
        <w:rPr>
          <w:b/>
          <w:i/>
        </w:rPr>
        <w:t xml:space="preserve">User File Identifier (UID) </w:t>
      </w:r>
      <w:r>
        <w:rPr>
          <w:i/>
        </w:rPr>
        <w:t>used to identify open files in applications</w:t>
      </w:r>
    </w:p>
    <w:p w:rsidR="00443F91" w:rsidRPr="00443F91" w:rsidRDefault="00443F91" w:rsidP="000B7706">
      <w:pPr>
        <w:pStyle w:val="ListParagraph"/>
        <w:numPr>
          <w:ilvl w:val="0"/>
          <w:numId w:val="132"/>
        </w:numPr>
        <w:jc w:val="both"/>
      </w:pPr>
      <w:r>
        <w:rPr>
          <w:i/>
        </w:rPr>
        <w:t>Directories are also non-volatile, so they may be stored on disk along with the files</w:t>
      </w:r>
    </w:p>
    <w:p w:rsidR="00B374EF" w:rsidRPr="00443F91" w:rsidRDefault="00443F91" w:rsidP="000B7706">
      <w:pPr>
        <w:pStyle w:val="ListParagraph"/>
        <w:numPr>
          <w:ilvl w:val="1"/>
          <w:numId w:val="132"/>
        </w:numPr>
        <w:jc w:val="both"/>
      </w:pPr>
      <w:r>
        <w:rPr>
          <w:i/>
        </w:rPr>
        <w:t>Storage system is below the directory system</w:t>
      </w:r>
    </w:p>
    <w:p w:rsidR="005055DF" w:rsidRDefault="005055DF" w:rsidP="00D72352">
      <w:pPr>
        <w:jc w:val="both"/>
        <w:rPr>
          <w:b/>
        </w:rPr>
      </w:pPr>
      <w:r>
        <w:rPr>
          <w:b/>
        </w:rPr>
        <w:t>File Metadata</w:t>
      </w:r>
    </w:p>
    <w:p w:rsidR="00B374EF" w:rsidRDefault="00B374EF" w:rsidP="00D72352">
      <w:pPr>
        <w:jc w:val="both"/>
        <w:rPr>
          <w:b/>
        </w:rPr>
      </w:pPr>
      <w:r w:rsidRPr="00B374EF">
        <w:rPr>
          <w:b/>
          <w:noProof/>
        </w:rPr>
        <w:lastRenderedPageBreak/>
        <w:drawing>
          <wp:inline distT="0" distB="0" distL="0" distR="0" wp14:anchorId="1D0C0B9D" wp14:editId="424D87AC">
            <wp:extent cx="2855063" cy="1746504"/>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2948" cy="1751328"/>
                    </a:xfrm>
                    <a:prstGeom prst="rect">
                      <a:avLst/>
                    </a:prstGeom>
                  </pic:spPr>
                </pic:pic>
              </a:graphicData>
            </a:graphic>
          </wp:inline>
        </w:drawing>
      </w:r>
    </w:p>
    <w:p w:rsidR="00B374EF" w:rsidRDefault="00B374EF" w:rsidP="000B7706">
      <w:pPr>
        <w:pStyle w:val="ListParagraph"/>
        <w:numPr>
          <w:ilvl w:val="0"/>
          <w:numId w:val="133"/>
        </w:numPr>
        <w:jc w:val="both"/>
        <w:rPr>
          <w:b/>
        </w:rPr>
      </w:pPr>
      <w:r>
        <w:rPr>
          <w:b/>
        </w:rPr>
        <w:t>Location:</w:t>
      </w:r>
      <w:r>
        <w:t xml:space="preserve"> pointer to file location on device</w:t>
      </w:r>
    </w:p>
    <w:p w:rsidR="00B374EF" w:rsidRDefault="00B374EF" w:rsidP="000B7706">
      <w:pPr>
        <w:pStyle w:val="ListParagraph"/>
        <w:numPr>
          <w:ilvl w:val="0"/>
          <w:numId w:val="133"/>
        </w:numPr>
        <w:jc w:val="both"/>
        <w:rPr>
          <w:b/>
        </w:rPr>
      </w:pPr>
      <w:r>
        <w:rPr>
          <w:b/>
        </w:rPr>
        <w:t xml:space="preserve">Size: </w:t>
      </w:r>
      <w:r>
        <w:t>current file size</w:t>
      </w:r>
    </w:p>
    <w:p w:rsidR="00B374EF" w:rsidRDefault="00B374EF" w:rsidP="000B7706">
      <w:pPr>
        <w:pStyle w:val="ListParagraph"/>
        <w:numPr>
          <w:ilvl w:val="0"/>
          <w:numId w:val="133"/>
        </w:numPr>
        <w:jc w:val="both"/>
        <w:rPr>
          <w:b/>
        </w:rPr>
      </w:pPr>
      <w:r>
        <w:rPr>
          <w:b/>
        </w:rPr>
        <w:t xml:space="preserve">Type: </w:t>
      </w:r>
      <w:r>
        <w:t>needed if system supports different types</w:t>
      </w:r>
    </w:p>
    <w:p w:rsidR="00B374EF" w:rsidRDefault="00B374EF" w:rsidP="000B7706">
      <w:pPr>
        <w:pStyle w:val="ListParagraph"/>
        <w:numPr>
          <w:ilvl w:val="0"/>
          <w:numId w:val="133"/>
        </w:numPr>
        <w:jc w:val="both"/>
        <w:rPr>
          <w:b/>
        </w:rPr>
      </w:pPr>
      <w:r>
        <w:rPr>
          <w:b/>
        </w:rPr>
        <w:t xml:space="preserve">Protection: </w:t>
      </w:r>
      <w:r>
        <w:t>controls who can read, write</w:t>
      </w:r>
    </w:p>
    <w:p w:rsidR="00B374EF" w:rsidRPr="00B374EF" w:rsidRDefault="00B374EF" w:rsidP="000B7706">
      <w:pPr>
        <w:pStyle w:val="ListParagraph"/>
        <w:numPr>
          <w:ilvl w:val="0"/>
          <w:numId w:val="133"/>
        </w:numPr>
        <w:jc w:val="both"/>
        <w:rPr>
          <w:b/>
        </w:rPr>
      </w:pPr>
      <w:r>
        <w:rPr>
          <w:b/>
        </w:rPr>
        <w:t xml:space="preserve">Time, date </w:t>
      </w:r>
      <w:r>
        <w:t xml:space="preserve">and </w:t>
      </w:r>
      <w:r>
        <w:rPr>
          <w:b/>
        </w:rPr>
        <w:t xml:space="preserve">user identification: </w:t>
      </w:r>
      <w:r>
        <w:t>data for (1) protection, (2) security and (3) usage monitoring</w:t>
      </w:r>
    </w:p>
    <w:p w:rsidR="005055DF" w:rsidRPr="005055DF" w:rsidRDefault="005055DF" w:rsidP="00D72352">
      <w:pPr>
        <w:jc w:val="both"/>
        <w:rPr>
          <w:b/>
        </w:rPr>
      </w:pPr>
    </w:p>
    <w:p w:rsidR="005055DF" w:rsidRDefault="005055DF" w:rsidP="00D72352">
      <w:pPr>
        <w:pStyle w:val="Heading4"/>
        <w:jc w:val="both"/>
      </w:pPr>
      <w:bookmarkStart w:id="61" w:name="_Toc510892011"/>
      <w:r>
        <w:t>Directories</w:t>
      </w:r>
      <w:bookmarkEnd w:id="61"/>
    </w:p>
    <w:p w:rsidR="00B374EF" w:rsidRPr="00B374EF" w:rsidRDefault="00B374EF" w:rsidP="00D72352">
      <w:pPr>
        <w:jc w:val="both"/>
      </w:pPr>
      <w:r>
        <w:t>Provides the means to translate a user name to t</w:t>
      </w:r>
      <w:r w:rsidR="00623648">
        <w:t>he location of the file on-disk:</w:t>
      </w:r>
    </w:p>
    <w:p w:rsidR="005055DF" w:rsidRDefault="005055DF" w:rsidP="00D72352">
      <w:pPr>
        <w:jc w:val="both"/>
        <w:rPr>
          <w:b/>
        </w:rPr>
      </w:pPr>
      <w:r>
        <w:rPr>
          <w:b/>
        </w:rPr>
        <w:t>Requirements</w:t>
      </w:r>
    </w:p>
    <w:p w:rsidR="00B374EF" w:rsidRDefault="00B374EF" w:rsidP="000B7706">
      <w:pPr>
        <w:pStyle w:val="ListParagraph"/>
        <w:numPr>
          <w:ilvl w:val="0"/>
          <w:numId w:val="134"/>
        </w:numPr>
        <w:jc w:val="both"/>
        <w:rPr>
          <w:b/>
        </w:rPr>
      </w:pPr>
      <w:r>
        <w:rPr>
          <w:b/>
        </w:rPr>
        <w:t>Efficiency</w:t>
      </w:r>
    </w:p>
    <w:p w:rsidR="00B374EF" w:rsidRDefault="00B374EF" w:rsidP="000B7706">
      <w:pPr>
        <w:pStyle w:val="ListParagraph"/>
        <w:numPr>
          <w:ilvl w:val="1"/>
          <w:numId w:val="134"/>
        </w:numPr>
        <w:jc w:val="both"/>
        <w:rPr>
          <w:b/>
        </w:rPr>
      </w:pPr>
      <w:r>
        <w:t xml:space="preserve">Locating a file </w:t>
      </w:r>
      <w:r w:rsidRPr="00B374EF">
        <w:rPr>
          <w:b/>
        </w:rPr>
        <w:t>quickly</w:t>
      </w:r>
    </w:p>
    <w:p w:rsidR="00B374EF" w:rsidRDefault="00B374EF" w:rsidP="000B7706">
      <w:pPr>
        <w:pStyle w:val="ListParagraph"/>
        <w:numPr>
          <w:ilvl w:val="0"/>
          <w:numId w:val="134"/>
        </w:numPr>
        <w:jc w:val="both"/>
        <w:rPr>
          <w:b/>
        </w:rPr>
      </w:pPr>
      <w:r>
        <w:rPr>
          <w:b/>
        </w:rPr>
        <w:t>Naming</w:t>
      </w:r>
    </w:p>
    <w:p w:rsidR="00B374EF" w:rsidRPr="00B374EF" w:rsidRDefault="00B374EF" w:rsidP="000B7706">
      <w:pPr>
        <w:pStyle w:val="ListParagraph"/>
        <w:numPr>
          <w:ilvl w:val="1"/>
          <w:numId w:val="134"/>
        </w:numPr>
        <w:jc w:val="both"/>
        <w:rPr>
          <w:b/>
          <w:i/>
        </w:rPr>
      </w:pPr>
      <w:r w:rsidRPr="00B374EF">
        <w:rPr>
          <w:i/>
        </w:rPr>
        <w:t>User convenience</w:t>
      </w:r>
    </w:p>
    <w:p w:rsidR="00B374EF" w:rsidRPr="00B374EF" w:rsidRDefault="00B374EF" w:rsidP="000B7706">
      <w:pPr>
        <w:pStyle w:val="ListParagraph"/>
        <w:numPr>
          <w:ilvl w:val="1"/>
          <w:numId w:val="134"/>
        </w:numPr>
        <w:jc w:val="both"/>
        <w:rPr>
          <w:b/>
        </w:rPr>
      </w:pPr>
      <w:r>
        <w:t>Also, a number of users to have the same name for different files</w:t>
      </w:r>
    </w:p>
    <w:p w:rsidR="00B374EF" w:rsidRDefault="00B374EF" w:rsidP="000B7706">
      <w:pPr>
        <w:pStyle w:val="ListParagraph"/>
        <w:numPr>
          <w:ilvl w:val="1"/>
          <w:numId w:val="134"/>
        </w:numPr>
        <w:jc w:val="both"/>
        <w:rPr>
          <w:b/>
        </w:rPr>
      </w:pPr>
      <w:r>
        <w:t>Allow one file to have different names</w:t>
      </w:r>
    </w:p>
    <w:p w:rsidR="00B374EF" w:rsidRDefault="00B374EF" w:rsidP="000B7706">
      <w:pPr>
        <w:pStyle w:val="ListParagraph"/>
        <w:numPr>
          <w:ilvl w:val="0"/>
          <w:numId w:val="134"/>
        </w:numPr>
        <w:jc w:val="both"/>
        <w:rPr>
          <w:b/>
        </w:rPr>
      </w:pPr>
      <w:r>
        <w:rPr>
          <w:b/>
        </w:rPr>
        <w:t>Grouping</w:t>
      </w:r>
    </w:p>
    <w:p w:rsidR="00B374EF" w:rsidRPr="00B374EF" w:rsidRDefault="00B374EF" w:rsidP="000B7706">
      <w:pPr>
        <w:pStyle w:val="ListParagraph"/>
        <w:numPr>
          <w:ilvl w:val="1"/>
          <w:numId w:val="134"/>
        </w:numPr>
        <w:jc w:val="both"/>
        <w:rPr>
          <w:b/>
        </w:rPr>
      </w:pPr>
      <w:r>
        <w:t>Allow grouping of files by properties</w:t>
      </w:r>
    </w:p>
    <w:p w:rsidR="00B374EF" w:rsidRPr="00B374EF" w:rsidRDefault="00B374EF" w:rsidP="00D72352">
      <w:pPr>
        <w:pStyle w:val="ListParagraph"/>
        <w:jc w:val="both"/>
        <w:rPr>
          <w:b/>
        </w:rPr>
      </w:pPr>
    </w:p>
    <w:p w:rsidR="005055DF" w:rsidRDefault="005055DF" w:rsidP="00D72352">
      <w:pPr>
        <w:jc w:val="both"/>
        <w:rPr>
          <w:b/>
        </w:rPr>
      </w:pPr>
      <w:r>
        <w:rPr>
          <w:b/>
        </w:rPr>
        <w:t>Structure</w:t>
      </w:r>
    </w:p>
    <w:p w:rsidR="00623648" w:rsidRPr="00623648" w:rsidRDefault="00623648" w:rsidP="000B7706">
      <w:pPr>
        <w:pStyle w:val="ListParagraph"/>
        <w:numPr>
          <w:ilvl w:val="0"/>
          <w:numId w:val="135"/>
        </w:numPr>
        <w:jc w:val="both"/>
        <w:rPr>
          <w:b/>
        </w:rPr>
      </w:pPr>
      <w:r>
        <w:t>Early Attempts</w:t>
      </w:r>
    </w:p>
    <w:p w:rsidR="00623648" w:rsidRPr="00623648" w:rsidRDefault="00623648" w:rsidP="000B7706">
      <w:pPr>
        <w:pStyle w:val="ListParagraph"/>
        <w:numPr>
          <w:ilvl w:val="1"/>
          <w:numId w:val="135"/>
        </w:numPr>
        <w:jc w:val="both"/>
        <w:rPr>
          <w:b/>
        </w:rPr>
      </w:pPr>
      <w:r>
        <w:rPr>
          <w:b/>
        </w:rPr>
        <w:t xml:space="preserve">Single-level: </w:t>
      </w:r>
      <w:r>
        <w:t>one directory between all users</w:t>
      </w:r>
    </w:p>
    <w:p w:rsidR="00623648" w:rsidRPr="00623648" w:rsidRDefault="00623648" w:rsidP="000B7706">
      <w:pPr>
        <w:pStyle w:val="ListParagraph"/>
        <w:numPr>
          <w:ilvl w:val="2"/>
          <w:numId w:val="135"/>
        </w:numPr>
        <w:jc w:val="both"/>
        <w:rPr>
          <w:b/>
        </w:rPr>
      </w:pPr>
      <w:r>
        <w:t>Naming problem</w:t>
      </w:r>
    </w:p>
    <w:p w:rsidR="00623648" w:rsidRPr="00623648" w:rsidRDefault="00623648" w:rsidP="000B7706">
      <w:pPr>
        <w:pStyle w:val="ListParagraph"/>
        <w:numPr>
          <w:ilvl w:val="2"/>
          <w:numId w:val="135"/>
        </w:numPr>
        <w:jc w:val="both"/>
        <w:rPr>
          <w:b/>
        </w:rPr>
      </w:pPr>
      <w:r>
        <w:t>Grouping problem</w:t>
      </w:r>
    </w:p>
    <w:p w:rsidR="00623648" w:rsidRPr="00623648" w:rsidRDefault="00623648" w:rsidP="000B7706">
      <w:pPr>
        <w:pStyle w:val="ListParagraph"/>
        <w:numPr>
          <w:ilvl w:val="1"/>
          <w:numId w:val="135"/>
        </w:numPr>
        <w:jc w:val="both"/>
        <w:rPr>
          <w:b/>
        </w:rPr>
      </w:pPr>
      <w:r>
        <w:rPr>
          <w:b/>
        </w:rPr>
        <w:t xml:space="preserve">Two-level: </w:t>
      </w:r>
      <w:r>
        <w:t>one directory per user</w:t>
      </w:r>
    </w:p>
    <w:p w:rsidR="00623648" w:rsidRPr="00623648" w:rsidRDefault="00623648" w:rsidP="000B7706">
      <w:pPr>
        <w:pStyle w:val="ListParagraph"/>
        <w:numPr>
          <w:ilvl w:val="2"/>
          <w:numId w:val="135"/>
        </w:numPr>
        <w:jc w:val="both"/>
        <w:rPr>
          <w:b/>
        </w:rPr>
      </w:pPr>
      <w:r>
        <w:t>Can have the same filename for different user</w:t>
      </w:r>
    </w:p>
    <w:p w:rsidR="00623648" w:rsidRPr="00623648" w:rsidRDefault="00623648" w:rsidP="000B7706">
      <w:pPr>
        <w:pStyle w:val="ListParagraph"/>
        <w:numPr>
          <w:ilvl w:val="2"/>
          <w:numId w:val="135"/>
        </w:numPr>
        <w:jc w:val="both"/>
        <w:rPr>
          <w:b/>
        </w:rPr>
      </w:pPr>
      <w:r>
        <w:t>But, still have no grouping capability</w:t>
      </w:r>
    </w:p>
    <w:p w:rsidR="00623648" w:rsidRPr="00623648" w:rsidRDefault="00623648" w:rsidP="000B7706">
      <w:pPr>
        <w:pStyle w:val="ListParagraph"/>
        <w:numPr>
          <w:ilvl w:val="1"/>
          <w:numId w:val="135"/>
        </w:numPr>
        <w:jc w:val="both"/>
        <w:rPr>
          <w:b/>
        </w:rPr>
      </w:pPr>
      <w:r>
        <w:t>We add a general hierarchy for more flexibility</w:t>
      </w:r>
    </w:p>
    <w:p w:rsidR="00623648" w:rsidRPr="00224E18" w:rsidRDefault="00623648" w:rsidP="000B7706">
      <w:pPr>
        <w:pStyle w:val="ListParagraph"/>
        <w:numPr>
          <w:ilvl w:val="0"/>
          <w:numId w:val="135"/>
        </w:numPr>
        <w:jc w:val="both"/>
        <w:rPr>
          <w:b/>
        </w:rPr>
      </w:pPr>
      <w:r>
        <w:rPr>
          <w:b/>
        </w:rPr>
        <w:t>Tree</w:t>
      </w:r>
    </w:p>
    <w:p w:rsidR="00623648" w:rsidRPr="00623648" w:rsidRDefault="00623648" w:rsidP="000B7706">
      <w:pPr>
        <w:pStyle w:val="ListParagraph"/>
        <w:numPr>
          <w:ilvl w:val="1"/>
          <w:numId w:val="135"/>
        </w:numPr>
        <w:jc w:val="both"/>
        <w:rPr>
          <w:b/>
        </w:rPr>
      </w:pPr>
      <w:r>
        <w:t>Directories hold files or more directories</w:t>
      </w:r>
    </w:p>
    <w:p w:rsidR="00623648" w:rsidRPr="00623648" w:rsidRDefault="00623648" w:rsidP="000B7706">
      <w:pPr>
        <w:pStyle w:val="ListParagraph"/>
        <w:numPr>
          <w:ilvl w:val="1"/>
          <w:numId w:val="135"/>
        </w:numPr>
        <w:jc w:val="both"/>
        <w:rPr>
          <w:b/>
        </w:rPr>
      </w:pPr>
      <w:r>
        <w:t>We create or delete files relative to a given directory</w:t>
      </w:r>
    </w:p>
    <w:p w:rsidR="00623648" w:rsidRPr="00623648" w:rsidRDefault="00623648" w:rsidP="000B7706">
      <w:pPr>
        <w:pStyle w:val="ListParagraph"/>
        <w:numPr>
          <w:ilvl w:val="1"/>
          <w:numId w:val="135"/>
        </w:numPr>
        <w:jc w:val="both"/>
        <w:rPr>
          <w:b/>
        </w:rPr>
      </w:pPr>
      <w:r>
        <w:rPr>
          <w:b/>
        </w:rPr>
        <w:t>Efficient searching and arbitrary grouping capabilities</w:t>
      </w:r>
    </w:p>
    <w:p w:rsidR="00623648" w:rsidRPr="00623648" w:rsidRDefault="00623648" w:rsidP="000B7706">
      <w:pPr>
        <w:pStyle w:val="ListParagraph"/>
        <w:numPr>
          <w:ilvl w:val="1"/>
          <w:numId w:val="135"/>
        </w:numPr>
        <w:jc w:val="both"/>
        <w:rPr>
          <w:b/>
        </w:rPr>
      </w:pPr>
      <w:r>
        <w:rPr>
          <w:color w:val="FF0000"/>
        </w:rPr>
        <w:t>But, human name is the full path name</w:t>
      </w:r>
    </w:p>
    <w:p w:rsidR="00623648" w:rsidRPr="00623648" w:rsidRDefault="00623648" w:rsidP="000B7706">
      <w:pPr>
        <w:pStyle w:val="ListParagraph"/>
        <w:numPr>
          <w:ilvl w:val="2"/>
          <w:numId w:val="135"/>
        </w:numPr>
        <w:jc w:val="both"/>
        <w:rPr>
          <w:b/>
        </w:rPr>
      </w:pPr>
      <w:r>
        <w:rPr>
          <w:color w:val="FF0000"/>
        </w:rPr>
        <w:t xml:space="preserve">We can resolve this with </w:t>
      </w:r>
      <w:r>
        <w:rPr>
          <w:b/>
          <w:color w:val="FF0000"/>
        </w:rPr>
        <w:t>relative naming, login directory, current working directory</w:t>
      </w:r>
    </w:p>
    <w:p w:rsidR="00623648" w:rsidRPr="00623648" w:rsidRDefault="00623648" w:rsidP="000B7706">
      <w:pPr>
        <w:pStyle w:val="ListParagraph"/>
        <w:numPr>
          <w:ilvl w:val="2"/>
          <w:numId w:val="135"/>
        </w:numPr>
        <w:jc w:val="both"/>
        <w:rPr>
          <w:b/>
        </w:rPr>
      </w:pPr>
      <w:r>
        <w:rPr>
          <w:color w:val="FF0000"/>
        </w:rPr>
        <w:t>Sub-directory deletion either by recursively deleting</w:t>
      </w:r>
    </w:p>
    <w:p w:rsidR="00623648" w:rsidRPr="00623648" w:rsidRDefault="00623648" w:rsidP="000B7706">
      <w:pPr>
        <w:pStyle w:val="ListParagraph"/>
        <w:numPr>
          <w:ilvl w:val="0"/>
          <w:numId w:val="135"/>
        </w:numPr>
        <w:jc w:val="both"/>
        <w:rPr>
          <w:b/>
        </w:rPr>
      </w:pPr>
      <w:r>
        <w:rPr>
          <w:b/>
          <w:color w:val="000000" w:themeColor="text1"/>
        </w:rPr>
        <w:t>Directed Acyclic Graph</w:t>
      </w:r>
    </w:p>
    <w:p w:rsidR="00623648" w:rsidRDefault="00623648" w:rsidP="00D72352">
      <w:pPr>
        <w:pStyle w:val="ListParagraph"/>
        <w:ind w:left="1440"/>
        <w:jc w:val="both"/>
        <w:rPr>
          <w:b/>
        </w:rPr>
      </w:pPr>
      <w:r w:rsidRPr="00623648">
        <w:rPr>
          <w:b/>
          <w:noProof/>
        </w:rPr>
        <w:lastRenderedPageBreak/>
        <w:drawing>
          <wp:inline distT="0" distB="0" distL="0" distR="0" wp14:anchorId="01247712" wp14:editId="55A18CF7">
            <wp:extent cx="2207440" cy="145389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3545" cy="1457917"/>
                    </a:xfrm>
                    <a:prstGeom prst="rect">
                      <a:avLst/>
                    </a:prstGeom>
                  </pic:spPr>
                </pic:pic>
              </a:graphicData>
            </a:graphic>
          </wp:inline>
        </w:drawing>
      </w:r>
    </w:p>
    <w:p w:rsidR="00623648" w:rsidRPr="00E4044B" w:rsidRDefault="00E4044B" w:rsidP="000B7706">
      <w:pPr>
        <w:pStyle w:val="ListParagraph"/>
        <w:numPr>
          <w:ilvl w:val="1"/>
          <w:numId w:val="135"/>
        </w:numPr>
        <w:jc w:val="both"/>
        <w:rPr>
          <w:b/>
          <w:color w:val="FF0000"/>
        </w:rPr>
      </w:pPr>
      <w:r w:rsidRPr="00E4044B">
        <w:rPr>
          <w:b/>
          <w:color w:val="FF0000"/>
        </w:rPr>
        <w:t>Only one name</w:t>
      </w:r>
      <w:r w:rsidRPr="00E4044B">
        <w:rPr>
          <w:color w:val="FF0000"/>
        </w:rPr>
        <w:t xml:space="preserve"> per file</w:t>
      </w:r>
    </w:p>
    <w:p w:rsidR="00E4044B" w:rsidRPr="00E4044B" w:rsidRDefault="00E4044B" w:rsidP="000B7706">
      <w:pPr>
        <w:pStyle w:val="ListParagraph"/>
        <w:numPr>
          <w:ilvl w:val="1"/>
          <w:numId w:val="135"/>
        </w:numPr>
        <w:jc w:val="both"/>
        <w:rPr>
          <w:b/>
          <w:color w:val="FF0000"/>
        </w:rPr>
      </w:pPr>
      <w:r>
        <w:rPr>
          <w:color w:val="00B050"/>
        </w:rPr>
        <w:t>Allow shared subdirectories and files</w:t>
      </w:r>
    </w:p>
    <w:p w:rsidR="00E4044B" w:rsidRPr="00E4044B" w:rsidRDefault="00E4044B" w:rsidP="000B7706">
      <w:pPr>
        <w:pStyle w:val="ListParagraph"/>
        <w:numPr>
          <w:ilvl w:val="1"/>
          <w:numId w:val="135"/>
        </w:numPr>
        <w:jc w:val="both"/>
        <w:rPr>
          <w:b/>
          <w:color w:val="FF0000"/>
        </w:rPr>
      </w:pPr>
      <w:r>
        <w:rPr>
          <w:color w:val="00B050"/>
        </w:rPr>
        <w:t>Multiple aliases for the same thing</w:t>
      </w:r>
    </w:p>
    <w:p w:rsidR="00E4044B" w:rsidRPr="00E4044B" w:rsidRDefault="00E4044B" w:rsidP="000B7706">
      <w:pPr>
        <w:pStyle w:val="ListParagraph"/>
        <w:numPr>
          <w:ilvl w:val="1"/>
          <w:numId w:val="135"/>
        </w:numPr>
        <w:jc w:val="both"/>
        <w:rPr>
          <w:b/>
          <w:color w:val="FF0000"/>
        </w:rPr>
      </w:pPr>
      <w:r w:rsidRPr="00E4044B">
        <w:rPr>
          <w:b/>
          <w:color w:val="FF0000"/>
        </w:rPr>
        <w:t>Deletion</w:t>
      </w:r>
      <w:r>
        <w:rPr>
          <w:color w:val="FF0000"/>
        </w:rPr>
        <w:t xml:space="preserve"> (and more generally permissions)</w:t>
      </w:r>
    </w:p>
    <w:p w:rsidR="00E4044B" w:rsidRPr="00E4044B" w:rsidRDefault="00E4044B" w:rsidP="000B7706">
      <w:pPr>
        <w:pStyle w:val="ListParagraph"/>
        <w:numPr>
          <w:ilvl w:val="1"/>
          <w:numId w:val="135"/>
        </w:numPr>
        <w:jc w:val="both"/>
        <w:rPr>
          <w:b/>
          <w:color w:val="FF0000"/>
        </w:rPr>
      </w:pPr>
      <w:r w:rsidRPr="00E4044B">
        <w:rPr>
          <w:b/>
          <w:color w:val="FF0000"/>
        </w:rPr>
        <w:t>Knowing when okay to free disk blocks</w:t>
      </w:r>
    </w:p>
    <w:p w:rsidR="00E4044B" w:rsidRPr="00E4044B" w:rsidRDefault="00E4044B" w:rsidP="000B7706">
      <w:pPr>
        <w:pStyle w:val="ListParagraph"/>
        <w:numPr>
          <w:ilvl w:val="1"/>
          <w:numId w:val="135"/>
        </w:numPr>
        <w:jc w:val="both"/>
        <w:rPr>
          <w:b/>
          <w:color w:val="FF0000"/>
        </w:rPr>
      </w:pPr>
      <w:r w:rsidRPr="00E4044B">
        <w:rPr>
          <w:b/>
          <w:color w:val="FF0000"/>
        </w:rPr>
        <w:t>Accounting</w:t>
      </w:r>
      <w:r>
        <w:rPr>
          <w:color w:val="FF0000"/>
        </w:rPr>
        <w:t xml:space="preserve"> (who gets charged for disk usage)</w:t>
      </w:r>
    </w:p>
    <w:p w:rsidR="00E4044B" w:rsidRPr="00E4044B" w:rsidRDefault="00E4044B" w:rsidP="000B7706">
      <w:pPr>
        <w:pStyle w:val="ListParagraph"/>
        <w:numPr>
          <w:ilvl w:val="1"/>
          <w:numId w:val="135"/>
        </w:numPr>
        <w:jc w:val="both"/>
        <w:rPr>
          <w:b/>
          <w:color w:val="FF0000"/>
        </w:rPr>
      </w:pPr>
      <w:r>
        <w:rPr>
          <w:color w:val="FF0000"/>
        </w:rPr>
        <w:t>How to prevent cycles</w:t>
      </w:r>
    </w:p>
    <w:p w:rsidR="00E4044B" w:rsidRDefault="00E4044B" w:rsidP="000B7706">
      <w:pPr>
        <w:pStyle w:val="ListParagraph"/>
        <w:numPr>
          <w:ilvl w:val="0"/>
          <w:numId w:val="135"/>
        </w:numPr>
        <w:jc w:val="both"/>
        <w:rPr>
          <w:b/>
          <w:color w:val="000000" w:themeColor="text1"/>
        </w:rPr>
      </w:pPr>
      <w:r w:rsidRPr="00E4044B">
        <w:rPr>
          <w:b/>
          <w:color w:val="000000" w:themeColor="text1"/>
        </w:rPr>
        <w:t>Directory Implementation</w:t>
      </w:r>
    </w:p>
    <w:p w:rsidR="00E4044B" w:rsidRDefault="00E4044B" w:rsidP="00D72352">
      <w:pPr>
        <w:pStyle w:val="ListParagraph"/>
        <w:ind w:left="1440"/>
        <w:jc w:val="both"/>
        <w:rPr>
          <w:b/>
          <w:color w:val="000000" w:themeColor="text1"/>
        </w:rPr>
      </w:pPr>
      <w:r w:rsidRPr="00E4044B">
        <w:rPr>
          <w:b/>
          <w:noProof/>
          <w:color w:val="000000" w:themeColor="text1"/>
        </w:rPr>
        <w:drawing>
          <wp:inline distT="0" distB="0" distL="0" distR="0" wp14:anchorId="4F3E44CF" wp14:editId="6A634A77">
            <wp:extent cx="3165877" cy="14264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9791" cy="1432733"/>
                    </a:xfrm>
                    <a:prstGeom prst="rect">
                      <a:avLst/>
                    </a:prstGeom>
                  </pic:spPr>
                </pic:pic>
              </a:graphicData>
            </a:graphic>
          </wp:inline>
        </w:drawing>
      </w:r>
    </w:p>
    <w:p w:rsidR="00E4044B" w:rsidRPr="00E4044B" w:rsidRDefault="00E4044B" w:rsidP="000B7706">
      <w:pPr>
        <w:pStyle w:val="ListParagraph"/>
        <w:numPr>
          <w:ilvl w:val="1"/>
          <w:numId w:val="135"/>
        </w:numPr>
        <w:jc w:val="both"/>
        <w:rPr>
          <w:b/>
          <w:color w:val="000000" w:themeColor="text1"/>
        </w:rPr>
      </w:pPr>
      <w:r>
        <w:rPr>
          <w:color w:val="000000" w:themeColor="text1"/>
        </w:rPr>
        <w:t>Consider directories as files on disk – with own SFID</w:t>
      </w:r>
    </w:p>
    <w:p w:rsidR="00E4044B" w:rsidRPr="00E4044B" w:rsidRDefault="00E4044B" w:rsidP="000B7706">
      <w:pPr>
        <w:pStyle w:val="ListParagraph"/>
        <w:numPr>
          <w:ilvl w:val="1"/>
          <w:numId w:val="135"/>
        </w:numPr>
        <w:jc w:val="both"/>
        <w:rPr>
          <w:b/>
          <w:color w:val="000000" w:themeColor="text1"/>
        </w:rPr>
      </w:pPr>
      <w:r>
        <w:rPr>
          <w:color w:val="000000" w:themeColor="text1"/>
        </w:rPr>
        <w:t>There must be different types of files, for traversal</w:t>
      </w:r>
    </w:p>
    <w:p w:rsidR="00E4044B" w:rsidRPr="00E4044B" w:rsidRDefault="00E4044B" w:rsidP="000B7706">
      <w:pPr>
        <w:pStyle w:val="ListParagraph"/>
        <w:numPr>
          <w:ilvl w:val="1"/>
          <w:numId w:val="135"/>
        </w:numPr>
        <w:jc w:val="both"/>
        <w:rPr>
          <w:b/>
          <w:color w:val="000000" w:themeColor="text1"/>
        </w:rPr>
      </w:pPr>
      <w:r>
        <w:rPr>
          <w:color w:val="000000" w:themeColor="text1"/>
        </w:rPr>
        <w:t>Operations must also be explicit as info in the directory is used for access control</w:t>
      </w:r>
    </w:p>
    <w:p w:rsidR="00E4044B" w:rsidRPr="00E4044B" w:rsidRDefault="00E4044B" w:rsidP="000B7706">
      <w:pPr>
        <w:pStyle w:val="ListParagraph"/>
        <w:numPr>
          <w:ilvl w:val="1"/>
          <w:numId w:val="135"/>
        </w:numPr>
        <w:jc w:val="both"/>
        <w:rPr>
          <w:b/>
          <w:color w:val="000000" w:themeColor="text1"/>
        </w:rPr>
      </w:pPr>
      <w:r>
        <w:rPr>
          <w:color w:val="000000" w:themeColor="text1"/>
        </w:rPr>
        <w:t>Explicit directory controls include:</w:t>
      </w:r>
    </w:p>
    <w:p w:rsidR="00E4044B" w:rsidRPr="00E4044B" w:rsidRDefault="00E4044B" w:rsidP="000B7706">
      <w:pPr>
        <w:pStyle w:val="ListParagraph"/>
        <w:numPr>
          <w:ilvl w:val="2"/>
          <w:numId w:val="135"/>
        </w:numPr>
        <w:jc w:val="both"/>
        <w:rPr>
          <w:b/>
          <w:color w:val="000000" w:themeColor="text1"/>
        </w:rPr>
      </w:pPr>
      <w:r>
        <w:rPr>
          <w:color w:val="000000" w:themeColor="text1"/>
        </w:rPr>
        <w:t>1) Create / delete directory</w:t>
      </w:r>
    </w:p>
    <w:p w:rsidR="00E4044B" w:rsidRPr="00E4044B" w:rsidRDefault="00E4044B" w:rsidP="000B7706">
      <w:pPr>
        <w:pStyle w:val="ListParagraph"/>
        <w:numPr>
          <w:ilvl w:val="2"/>
          <w:numId w:val="135"/>
        </w:numPr>
        <w:jc w:val="both"/>
        <w:rPr>
          <w:b/>
          <w:color w:val="000000" w:themeColor="text1"/>
        </w:rPr>
      </w:pPr>
      <w:r>
        <w:rPr>
          <w:color w:val="000000" w:themeColor="text1"/>
        </w:rPr>
        <w:t>2) List contents</w:t>
      </w:r>
    </w:p>
    <w:p w:rsidR="00E4044B" w:rsidRPr="00E4044B" w:rsidRDefault="00E4044B" w:rsidP="000B7706">
      <w:pPr>
        <w:pStyle w:val="ListParagraph"/>
        <w:numPr>
          <w:ilvl w:val="2"/>
          <w:numId w:val="135"/>
        </w:numPr>
        <w:jc w:val="both"/>
        <w:rPr>
          <w:b/>
          <w:color w:val="000000" w:themeColor="text1"/>
        </w:rPr>
      </w:pPr>
      <w:r>
        <w:rPr>
          <w:color w:val="000000" w:themeColor="text1"/>
        </w:rPr>
        <w:t>3) Select current working directory</w:t>
      </w:r>
    </w:p>
    <w:p w:rsidR="00E4044B" w:rsidRPr="00E4044B" w:rsidRDefault="00E4044B" w:rsidP="000B7706">
      <w:pPr>
        <w:pStyle w:val="ListParagraph"/>
        <w:numPr>
          <w:ilvl w:val="2"/>
          <w:numId w:val="135"/>
        </w:numPr>
        <w:jc w:val="both"/>
        <w:rPr>
          <w:b/>
          <w:color w:val="000000" w:themeColor="text1"/>
        </w:rPr>
      </w:pPr>
      <w:r>
        <w:rPr>
          <w:color w:val="000000" w:themeColor="text1"/>
        </w:rPr>
        <w:t>4) Insert an entry for a file (a link)</w:t>
      </w:r>
    </w:p>
    <w:p w:rsidR="00E4044B" w:rsidRPr="005055DF" w:rsidRDefault="00E4044B" w:rsidP="00D72352">
      <w:pPr>
        <w:jc w:val="both"/>
        <w:rPr>
          <w:b/>
        </w:rPr>
      </w:pPr>
    </w:p>
    <w:p w:rsidR="005055DF" w:rsidRDefault="005055DF" w:rsidP="00D72352">
      <w:pPr>
        <w:pStyle w:val="Heading4"/>
        <w:jc w:val="both"/>
      </w:pPr>
      <w:bookmarkStart w:id="62" w:name="_Toc510892012"/>
      <w:r>
        <w:t>Files</w:t>
      </w:r>
      <w:bookmarkEnd w:id="62"/>
    </w:p>
    <w:p w:rsidR="005055DF" w:rsidRDefault="005055DF" w:rsidP="00D72352">
      <w:pPr>
        <w:jc w:val="both"/>
        <w:rPr>
          <w:b/>
        </w:rPr>
      </w:pPr>
      <w:r>
        <w:rPr>
          <w:b/>
        </w:rPr>
        <w:t>Operations</w:t>
      </w:r>
    </w:p>
    <w:p w:rsidR="00F04AA5" w:rsidRDefault="00F04AA5" w:rsidP="000B7706">
      <w:pPr>
        <w:pStyle w:val="ListParagraph"/>
        <w:numPr>
          <w:ilvl w:val="0"/>
          <w:numId w:val="136"/>
        </w:numPr>
        <w:jc w:val="both"/>
      </w:pPr>
      <w:r>
        <w:t>Basic paradigm is (1) open, (2) use, (3) close</w:t>
      </w:r>
    </w:p>
    <w:p w:rsidR="00F04AA5" w:rsidRPr="00F04AA5" w:rsidRDefault="00F04AA5" w:rsidP="000B7706">
      <w:pPr>
        <w:pStyle w:val="ListParagraph"/>
        <w:numPr>
          <w:ilvl w:val="0"/>
          <w:numId w:val="136"/>
        </w:numPr>
        <w:jc w:val="both"/>
      </w:pPr>
      <w:r>
        <w:rPr>
          <w:b/>
        </w:rPr>
        <w:t>Opening</w:t>
      </w:r>
    </w:p>
    <w:p w:rsidR="00F04AA5" w:rsidRDefault="00F04AA5" w:rsidP="000B7706">
      <w:pPr>
        <w:pStyle w:val="ListParagraph"/>
        <w:numPr>
          <w:ilvl w:val="1"/>
          <w:numId w:val="136"/>
        </w:numPr>
        <w:jc w:val="both"/>
      </w:pPr>
      <w:r>
        <w:t>UFID = open(&lt;pathname&gt;)</w:t>
      </w:r>
    </w:p>
    <w:p w:rsidR="00F04AA5" w:rsidRDefault="00F04AA5" w:rsidP="000B7706">
      <w:pPr>
        <w:pStyle w:val="ListParagraph"/>
        <w:numPr>
          <w:ilvl w:val="0"/>
          <w:numId w:val="136"/>
        </w:numPr>
        <w:jc w:val="both"/>
      </w:pPr>
      <w:r>
        <w:rPr>
          <w:b/>
        </w:rPr>
        <w:t>Creating</w:t>
      </w:r>
    </w:p>
    <w:p w:rsidR="00F04AA5" w:rsidRDefault="00F04AA5" w:rsidP="000B7706">
      <w:pPr>
        <w:pStyle w:val="ListParagraph"/>
        <w:numPr>
          <w:ilvl w:val="1"/>
          <w:numId w:val="136"/>
        </w:numPr>
        <w:jc w:val="both"/>
      </w:pPr>
      <w:r>
        <w:t>UFID = create(&lt;pathname&gt;)</w:t>
      </w:r>
    </w:p>
    <w:p w:rsidR="00F04AA5" w:rsidRDefault="00F04AA5" w:rsidP="000B7706">
      <w:pPr>
        <w:pStyle w:val="ListParagraph"/>
        <w:numPr>
          <w:ilvl w:val="0"/>
          <w:numId w:val="136"/>
        </w:numPr>
        <w:jc w:val="both"/>
      </w:pPr>
      <w:r>
        <w:t>Directory service recursively searches directories for components of &lt;pathname&gt;</w:t>
      </w:r>
    </w:p>
    <w:p w:rsidR="00F04AA5" w:rsidRDefault="00F04AA5" w:rsidP="000B7706">
      <w:pPr>
        <w:pStyle w:val="ListParagraph"/>
        <w:numPr>
          <w:ilvl w:val="0"/>
          <w:numId w:val="136"/>
        </w:numPr>
        <w:jc w:val="both"/>
      </w:pPr>
      <w:r>
        <w:t>We can eventually get the SFID for the file, from which the UFID is created and returned</w:t>
      </w:r>
    </w:p>
    <w:p w:rsidR="00F04AA5" w:rsidRDefault="00F04AA5" w:rsidP="000B7706">
      <w:pPr>
        <w:pStyle w:val="ListParagraph"/>
        <w:numPr>
          <w:ilvl w:val="0"/>
          <w:numId w:val="136"/>
        </w:numPr>
        <w:jc w:val="both"/>
      </w:pPr>
      <w:r>
        <w:t>Can use various modes</w:t>
      </w:r>
    </w:p>
    <w:p w:rsidR="00F04AA5" w:rsidRPr="00F04AA5" w:rsidRDefault="00F04AA5" w:rsidP="000B7706">
      <w:pPr>
        <w:pStyle w:val="ListParagraph"/>
        <w:numPr>
          <w:ilvl w:val="0"/>
          <w:numId w:val="136"/>
        </w:numPr>
        <w:jc w:val="both"/>
      </w:pPr>
      <w:r>
        <w:rPr>
          <w:b/>
        </w:rPr>
        <w:t>Closing</w:t>
      </w:r>
    </w:p>
    <w:p w:rsidR="00F04AA5" w:rsidRDefault="00F04AA5" w:rsidP="000B7706">
      <w:pPr>
        <w:pStyle w:val="ListParagraph"/>
        <w:numPr>
          <w:ilvl w:val="1"/>
          <w:numId w:val="136"/>
        </w:numPr>
        <w:jc w:val="both"/>
      </w:pPr>
      <w:r>
        <w:t>Status = close(UFID)</w:t>
      </w:r>
      <w:r w:rsidRPr="00F04AA5">
        <w:t xml:space="preserve"> </w:t>
      </w:r>
    </w:p>
    <w:p w:rsidR="00F04AA5" w:rsidRPr="00F04AA5" w:rsidRDefault="00F04AA5" w:rsidP="00D72352">
      <w:pPr>
        <w:pStyle w:val="ListParagraph"/>
        <w:ind w:left="1080"/>
        <w:jc w:val="both"/>
      </w:pPr>
    </w:p>
    <w:p w:rsidR="005055DF" w:rsidRDefault="005055DF" w:rsidP="00D72352">
      <w:pPr>
        <w:jc w:val="both"/>
        <w:rPr>
          <w:b/>
        </w:rPr>
      </w:pPr>
      <w:r>
        <w:rPr>
          <w:b/>
        </w:rPr>
        <w:lastRenderedPageBreak/>
        <w:t>Implementation</w:t>
      </w:r>
    </w:p>
    <w:p w:rsidR="00F04AA5" w:rsidRDefault="00F04AA5" w:rsidP="00D72352">
      <w:pPr>
        <w:jc w:val="both"/>
        <w:rPr>
          <w:b/>
        </w:rPr>
      </w:pPr>
      <w:r w:rsidRPr="00F04AA5">
        <w:rPr>
          <w:b/>
          <w:noProof/>
        </w:rPr>
        <w:drawing>
          <wp:inline distT="0" distB="0" distL="0" distR="0" wp14:anchorId="2E0470CB" wp14:editId="5C2045DD">
            <wp:extent cx="2560320" cy="8049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3754" cy="806029"/>
                    </a:xfrm>
                    <a:prstGeom prst="rect">
                      <a:avLst/>
                    </a:prstGeom>
                  </pic:spPr>
                </pic:pic>
              </a:graphicData>
            </a:graphic>
          </wp:inline>
        </w:drawing>
      </w:r>
    </w:p>
    <w:p w:rsidR="00F04AA5" w:rsidRDefault="000875E7" w:rsidP="00D72352">
      <w:pPr>
        <w:jc w:val="both"/>
      </w:pPr>
      <w:r>
        <w:t>We associate a cursor or file position with each open file (with its UFID), initialised to the start of the file. We have basic operations: read next, or write next:</w:t>
      </w:r>
    </w:p>
    <w:p w:rsidR="000875E7" w:rsidRDefault="000875E7" w:rsidP="000B7706">
      <w:pPr>
        <w:pStyle w:val="ListParagraph"/>
        <w:numPr>
          <w:ilvl w:val="0"/>
          <w:numId w:val="137"/>
        </w:numPr>
        <w:jc w:val="both"/>
      </w:pPr>
      <w:r>
        <w:t>Read(UFID, buf, nbytes)</w:t>
      </w:r>
    </w:p>
    <w:p w:rsidR="000875E7" w:rsidRDefault="000875E7" w:rsidP="000B7706">
      <w:pPr>
        <w:pStyle w:val="ListParagraph"/>
        <w:numPr>
          <w:ilvl w:val="0"/>
          <w:numId w:val="137"/>
        </w:numPr>
        <w:jc w:val="both"/>
      </w:pPr>
      <w:r>
        <w:t>Write(UFID, buf, nrecords)</w:t>
      </w:r>
    </w:p>
    <w:p w:rsidR="001F1CD3" w:rsidRDefault="001F1CD3" w:rsidP="00D72352">
      <w:pPr>
        <w:jc w:val="both"/>
      </w:pPr>
    </w:p>
    <w:p w:rsidR="001F1CD3" w:rsidRDefault="001F1CD3" w:rsidP="00D72352">
      <w:pPr>
        <w:jc w:val="both"/>
      </w:pPr>
      <w:r>
        <w:t>There are a couple of different access patterns:</w:t>
      </w:r>
    </w:p>
    <w:p w:rsidR="001F1CD3" w:rsidRPr="001F1CD3" w:rsidRDefault="001F1CD3" w:rsidP="000B7706">
      <w:pPr>
        <w:pStyle w:val="ListParagraph"/>
        <w:numPr>
          <w:ilvl w:val="0"/>
          <w:numId w:val="138"/>
        </w:numPr>
        <w:jc w:val="both"/>
      </w:pPr>
      <w:r>
        <w:rPr>
          <w:b/>
        </w:rPr>
        <w:t>Sequential</w:t>
      </w:r>
    </w:p>
    <w:p w:rsidR="001F1CD3" w:rsidRPr="001F1CD3" w:rsidRDefault="001F1CD3" w:rsidP="000B7706">
      <w:pPr>
        <w:pStyle w:val="ListParagraph"/>
        <w:numPr>
          <w:ilvl w:val="1"/>
          <w:numId w:val="138"/>
        </w:numPr>
        <w:jc w:val="both"/>
      </w:pPr>
      <w:r>
        <w:t>Adds rewind(UFID) to above</w:t>
      </w:r>
    </w:p>
    <w:p w:rsidR="001F1CD3" w:rsidRPr="001F1CD3" w:rsidRDefault="001F1CD3" w:rsidP="000B7706">
      <w:pPr>
        <w:pStyle w:val="ListParagraph"/>
        <w:numPr>
          <w:ilvl w:val="0"/>
          <w:numId w:val="138"/>
        </w:numPr>
        <w:jc w:val="both"/>
      </w:pPr>
      <w:r>
        <w:rPr>
          <w:b/>
        </w:rPr>
        <w:t>Direct Access</w:t>
      </w:r>
    </w:p>
    <w:p w:rsidR="001F1CD3" w:rsidRDefault="001F1CD3" w:rsidP="000B7706">
      <w:pPr>
        <w:pStyle w:val="ListParagraph"/>
        <w:numPr>
          <w:ilvl w:val="1"/>
          <w:numId w:val="138"/>
        </w:numPr>
        <w:jc w:val="both"/>
      </w:pPr>
      <w:r>
        <w:t>Read(N) or write(N) using seek(UFID, pos)</w:t>
      </w:r>
    </w:p>
    <w:p w:rsidR="001F1CD3" w:rsidRDefault="001F1CD3" w:rsidP="000B7706">
      <w:pPr>
        <w:pStyle w:val="ListParagraph"/>
        <w:numPr>
          <w:ilvl w:val="0"/>
          <w:numId w:val="138"/>
        </w:numPr>
        <w:jc w:val="both"/>
      </w:pPr>
      <w:r>
        <w:t>Others</w:t>
      </w:r>
      <w:r>
        <w:tab/>
      </w:r>
    </w:p>
    <w:p w:rsidR="001F1CD3" w:rsidRDefault="001F1CD3" w:rsidP="000B7706">
      <w:pPr>
        <w:pStyle w:val="ListParagraph"/>
        <w:numPr>
          <w:ilvl w:val="1"/>
          <w:numId w:val="138"/>
        </w:numPr>
        <w:jc w:val="both"/>
      </w:pPr>
      <w:r>
        <w:t>Append-only</w:t>
      </w:r>
    </w:p>
    <w:p w:rsidR="001F1CD3" w:rsidRPr="00F04AA5" w:rsidRDefault="001F1CD3" w:rsidP="000B7706">
      <w:pPr>
        <w:pStyle w:val="ListParagraph"/>
        <w:numPr>
          <w:ilvl w:val="1"/>
          <w:numId w:val="138"/>
        </w:numPr>
        <w:jc w:val="both"/>
      </w:pPr>
      <w:r>
        <w:t>Indexed Sequential Access Mode (ISAM)</w:t>
      </w:r>
    </w:p>
    <w:p w:rsidR="00F04AA5" w:rsidRDefault="00F04AA5" w:rsidP="00D72352">
      <w:pPr>
        <w:jc w:val="both"/>
        <w:rPr>
          <w:b/>
        </w:rPr>
      </w:pPr>
    </w:p>
    <w:p w:rsidR="001F1CD3" w:rsidRPr="001F1CD3" w:rsidRDefault="005055DF" w:rsidP="00D72352">
      <w:pPr>
        <w:jc w:val="both"/>
        <w:rPr>
          <w:b/>
        </w:rPr>
      </w:pPr>
      <w:r>
        <w:rPr>
          <w:b/>
        </w:rPr>
        <w:t>Access Control</w:t>
      </w:r>
      <w:r w:rsidR="001F1CD3">
        <w:rPr>
          <w:b/>
        </w:rPr>
        <w:t xml:space="preserve">: </w:t>
      </w:r>
      <w:r w:rsidR="001F1CD3">
        <w:t>A File only accessible if user has both directory and file access rights</w:t>
      </w:r>
      <w:r w:rsidR="001F1CD3">
        <w:rPr>
          <w:b/>
        </w:rPr>
        <w:t xml:space="preserve">. </w:t>
      </w:r>
      <w:r w:rsidR="001F1CD3">
        <w:t>Former is due to lookup process</w:t>
      </w:r>
      <w:r w:rsidR="001F1CD3">
        <w:rPr>
          <w:b/>
        </w:rPr>
        <w:t xml:space="preserve">. </w:t>
      </w:r>
      <w:r w:rsidR="001F1CD3">
        <w:t>Access control is normally a function of directory service so checks done at file open time.</w:t>
      </w:r>
    </w:p>
    <w:p w:rsidR="001F1CD3" w:rsidRPr="001F1CD3" w:rsidRDefault="001F1CD3" w:rsidP="00D72352">
      <w:pPr>
        <w:pStyle w:val="ListParagraph"/>
        <w:jc w:val="both"/>
      </w:pPr>
    </w:p>
    <w:p w:rsidR="001F1CD3" w:rsidRPr="001F1CD3" w:rsidRDefault="005055DF" w:rsidP="00D72352">
      <w:pPr>
        <w:jc w:val="both"/>
        <w:rPr>
          <w:b/>
        </w:rPr>
      </w:pPr>
      <w:r>
        <w:rPr>
          <w:b/>
        </w:rPr>
        <w:t>Existence Control</w:t>
      </w:r>
      <w:r w:rsidR="001F1CD3">
        <w:rPr>
          <w:b/>
        </w:rPr>
        <w:t xml:space="preserve">: </w:t>
      </w:r>
      <w:r w:rsidR="001F1CD3">
        <w:t>When a file gets deleted, we want to keep file in existence when valid pathname referencing. Also, we need to check the entire FS periodically for garbage. Finally, Existence control can also be a factor when a file is renamed or moved.</w:t>
      </w:r>
    </w:p>
    <w:p w:rsidR="001F1CD3" w:rsidRPr="001F1CD3" w:rsidRDefault="001F1CD3" w:rsidP="00D72352">
      <w:pPr>
        <w:pStyle w:val="ListParagraph"/>
        <w:ind w:left="1080"/>
        <w:jc w:val="both"/>
      </w:pPr>
    </w:p>
    <w:p w:rsidR="001F1CD3" w:rsidRPr="001F1CD3" w:rsidRDefault="005055DF" w:rsidP="00D72352">
      <w:pPr>
        <w:jc w:val="both"/>
        <w:rPr>
          <w:b/>
        </w:rPr>
      </w:pPr>
      <w:r>
        <w:rPr>
          <w:b/>
        </w:rPr>
        <w:t>Concurrency Control</w:t>
      </w:r>
      <w:r w:rsidR="001F1CD3">
        <w:rPr>
          <w:b/>
        </w:rPr>
        <w:t xml:space="preserve">: </w:t>
      </w:r>
      <w:r w:rsidR="001F1CD3">
        <w:t>Need some sort of locking to handle simultaneous access. This can be mandatory or advisory and the locks can be shared or exclusive. Finally, granularity may be file or subset.</w:t>
      </w:r>
    </w:p>
    <w:p w:rsidR="00F103B7" w:rsidRPr="00F103B7" w:rsidRDefault="00F103B7" w:rsidP="00D72352">
      <w:pPr>
        <w:jc w:val="both"/>
      </w:pPr>
    </w:p>
    <w:p w:rsidR="00F103B7" w:rsidRDefault="00F103B7" w:rsidP="00D72352">
      <w:pPr>
        <w:pStyle w:val="Heading2"/>
        <w:jc w:val="both"/>
      </w:pPr>
      <w:bookmarkStart w:id="63" w:name="_Toc510892013"/>
      <w:r>
        <w:t>Unix</w:t>
      </w:r>
      <w:bookmarkEnd w:id="63"/>
    </w:p>
    <w:p w:rsidR="001F1CD3" w:rsidRDefault="001F1CD3" w:rsidP="000B7706">
      <w:pPr>
        <w:pStyle w:val="ListParagraph"/>
        <w:numPr>
          <w:ilvl w:val="0"/>
          <w:numId w:val="139"/>
        </w:numPr>
        <w:jc w:val="both"/>
      </w:pPr>
      <w:r>
        <w:t>First developed in 1969 at Bell Labs as response to bloated Multics</w:t>
      </w:r>
      <w:r w:rsidR="00DC0F8F">
        <w:t>.</w:t>
      </w:r>
    </w:p>
    <w:p w:rsidR="00DC0F8F" w:rsidRDefault="00DC0F8F" w:rsidP="000B7706">
      <w:pPr>
        <w:pStyle w:val="ListParagraph"/>
        <w:numPr>
          <w:ilvl w:val="0"/>
          <w:numId w:val="139"/>
        </w:numPr>
        <w:jc w:val="both"/>
      </w:pPr>
      <w:r>
        <w:t>Originally written in PDP-7 asm, then rewritten in C so it was easy to port, alter and read. Unusual due to need for performance</w:t>
      </w:r>
    </w:p>
    <w:p w:rsidR="00DC0F8F" w:rsidRDefault="00DC0F8F" w:rsidP="000B7706">
      <w:pPr>
        <w:pStyle w:val="ListParagraph"/>
        <w:numPr>
          <w:ilvl w:val="0"/>
          <w:numId w:val="139"/>
        </w:numPr>
        <w:jc w:val="both"/>
      </w:pPr>
      <w:r>
        <w:t>V6 was widely available, including source, meaning people could write new tools and new features of other OSes was promptly rolled in</w:t>
      </w:r>
    </w:p>
    <w:p w:rsidR="00DC0F8F" w:rsidRDefault="00DC0F8F" w:rsidP="000B7706">
      <w:pPr>
        <w:pStyle w:val="ListParagraph"/>
        <w:numPr>
          <w:ilvl w:val="1"/>
          <w:numId w:val="139"/>
        </w:numPr>
        <w:jc w:val="both"/>
      </w:pPr>
      <w:r>
        <w:t>Mainly used by universities who could afford a minicomputer</w:t>
      </w:r>
    </w:p>
    <w:p w:rsidR="00DC0F8F" w:rsidRDefault="00DC0F8F" w:rsidP="000B7706">
      <w:pPr>
        <w:pStyle w:val="ListParagraph"/>
        <w:numPr>
          <w:ilvl w:val="1"/>
          <w:numId w:val="139"/>
        </w:numPr>
        <w:jc w:val="both"/>
      </w:pPr>
      <w:r>
        <w:t>But not necessarily all the software required</w:t>
      </w:r>
    </w:p>
    <w:p w:rsidR="00DC0F8F" w:rsidRDefault="00DC0F8F" w:rsidP="000B7706">
      <w:pPr>
        <w:pStyle w:val="ListParagraph"/>
        <w:numPr>
          <w:ilvl w:val="1"/>
          <w:numId w:val="139"/>
        </w:numPr>
        <w:jc w:val="both"/>
      </w:pPr>
      <w:r>
        <w:t>It was first portable OS</w:t>
      </w:r>
    </w:p>
    <w:p w:rsidR="00DC0F8F" w:rsidRDefault="00DC0F8F" w:rsidP="000B7706">
      <w:pPr>
        <w:pStyle w:val="ListParagraph"/>
        <w:numPr>
          <w:ilvl w:val="0"/>
          <w:numId w:val="139"/>
        </w:numPr>
        <w:jc w:val="both"/>
      </w:pPr>
      <w:r>
        <w:t>Bell Labs continued with V8, V9, V10, never really widely available</w:t>
      </w:r>
    </w:p>
    <w:p w:rsidR="00DC0F8F" w:rsidRDefault="00DC0F8F" w:rsidP="000B7706">
      <w:pPr>
        <w:pStyle w:val="ListParagraph"/>
        <w:numPr>
          <w:ilvl w:val="1"/>
          <w:numId w:val="139"/>
        </w:numPr>
        <w:jc w:val="both"/>
      </w:pPr>
      <w:r>
        <w:t>Because V7 pushed to Unix Support Group within AT&amp;T</w:t>
      </w:r>
    </w:p>
    <w:p w:rsidR="00DC0F8F" w:rsidRDefault="00DC0F8F" w:rsidP="000B7706">
      <w:pPr>
        <w:pStyle w:val="ListParagraph"/>
        <w:numPr>
          <w:ilvl w:val="0"/>
          <w:numId w:val="139"/>
        </w:numPr>
        <w:jc w:val="both"/>
      </w:pPr>
      <w:r>
        <w:t>AT&amp;T did System III first and in 1983, System V (no system IV)</w:t>
      </w:r>
    </w:p>
    <w:p w:rsidR="00DC0F8F" w:rsidRDefault="00DC0F8F" w:rsidP="000B7706">
      <w:pPr>
        <w:pStyle w:val="ListParagraph"/>
        <w:numPr>
          <w:ilvl w:val="0"/>
          <w:numId w:val="139"/>
        </w:numPr>
        <w:jc w:val="both"/>
      </w:pPr>
      <w:r>
        <w:t>V7</w:t>
      </w:r>
    </w:p>
    <w:p w:rsidR="00DC0F8F" w:rsidRDefault="00DC0F8F" w:rsidP="000B7706">
      <w:pPr>
        <w:pStyle w:val="ListParagraph"/>
        <w:numPr>
          <w:ilvl w:val="1"/>
          <w:numId w:val="139"/>
        </w:numPr>
        <w:jc w:val="both"/>
      </w:pPr>
      <w:r>
        <w:t>From 1978</w:t>
      </w:r>
    </w:p>
    <w:p w:rsidR="00DC0F8F" w:rsidRPr="000019A9" w:rsidRDefault="00DC0F8F" w:rsidP="000B7706">
      <w:pPr>
        <w:pStyle w:val="ListParagraph"/>
        <w:numPr>
          <w:ilvl w:val="1"/>
          <w:numId w:val="139"/>
        </w:numPr>
        <w:jc w:val="both"/>
      </w:pPr>
      <w:r>
        <w:t xml:space="preserve">Two families – AT&amp;T “System V” </w:t>
      </w:r>
      <w:r>
        <w:rPr>
          <w:b/>
        </w:rPr>
        <w:t xml:space="preserve">SVR4 </w:t>
      </w:r>
      <w:r>
        <w:t xml:space="preserve">and Berkeley </w:t>
      </w:r>
      <w:r>
        <w:rPr>
          <w:b/>
        </w:rPr>
        <w:t>BSD</w:t>
      </w:r>
    </w:p>
    <w:p w:rsidR="000019A9" w:rsidRPr="00DC0F8F" w:rsidRDefault="000019A9" w:rsidP="000B7706">
      <w:pPr>
        <w:pStyle w:val="ListParagraph"/>
        <w:numPr>
          <w:ilvl w:val="2"/>
          <w:numId w:val="139"/>
        </w:numPr>
        <w:jc w:val="both"/>
      </w:pPr>
      <w:r>
        <w:rPr>
          <w:b/>
        </w:rPr>
        <w:lastRenderedPageBreak/>
        <w:t>Berkeley added virtual memory support and created 3BSD</w:t>
      </w:r>
    </w:p>
    <w:p w:rsidR="00DC0F8F" w:rsidRDefault="00DC0F8F" w:rsidP="000B7706">
      <w:pPr>
        <w:pStyle w:val="ListParagraph"/>
        <w:numPr>
          <w:ilvl w:val="0"/>
          <w:numId w:val="139"/>
        </w:numPr>
        <w:jc w:val="both"/>
      </w:pPr>
      <w:r>
        <w:t>Later, there were standardisation efforts (POSIX, X/OPEN) to homogenise</w:t>
      </w:r>
    </w:p>
    <w:p w:rsidR="00DC0F8F" w:rsidRDefault="00DC0F8F" w:rsidP="000B7706">
      <w:pPr>
        <w:pStyle w:val="ListParagraph"/>
        <w:numPr>
          <w:ilvl w:val="0"/>
          <w:numId w:val="139"/>
        </w:numPr>
        <w:jc w:val="both"/>
      </w:pPr>
      <w:r>
        <w:t>USDL did SVR2 in 1984</w:t>
      </w:r>
    </w:p>
    <w:p w:rsidR="00DC0F8F" w:rsidRDefault="00DC0F8F" w:rsidP="000B7706">
      <w:pPr>
        <w:pStyle w:val="ListParagraph"/>
        <w:numPr>
          <w:ilvl w:val="1"/>
          <w:numId w:val="139"/>
        </w:numPr>
        <w:jc w:val="both"/>
      </w:pPr>
      <w:r>
        <w:t>SVR3 in 1987, SVR4 in 1989</w:t>
      </w:r>
      <w:r w:rsidR="000019A9">
        <w:t>, supported the POSIX.1 standard</w:t>
      </w:r>
    </w:p>
    <w:p w:rsidR="000019A9" w:rsidRDefault="000019A9" w:rsidP="000B7706">
      <w:pPr>
        <w:pStyle w:val="ListParagraph"/>
        <w:numPr>
          <w:ilvl w:val="0"/>
          <w:numId w:val="139"/>
        </w:numPr>
        <w:jc w:val="both"/>
      </w:pPr>
      <w:r>
        <w:t>4BSD development supported by DARPA</w:t>
      </w:r>
    </w:p>
    <w:p w:rsidR="000019A9" w:rsidRDefault="000019A9" w:rsidP="000B7706">
      <w:pPr>
        <w:pStyle w:val="ListParagraph"/>
        <w:numPr>
          <w:ilvl w:val="1"/>
          <w:numId w:val="139"/>
        </w:numPr>
        <w:jc w:val="both"/>
      </w:pPr>
      <w:r>
        <w:t>OS support for TCP/IP wanted</w:t>
      </w:r>
    </w:p>
    <w:p w:rsidR="000019A9" w:rsidRDefault="000019A9" w:rsidP="000B7706">
      <w:pPr>
        <w:pStyle w:val="ListParagraph"/>
        <w:numPr>
          <w:ilvl w:val="1"/>
          <w:numId w:val="139"/>
        </w:numPr>
        <w:jc w:val="both"/>
      </w:pPr>
      <w:r>
        <w:t>4.2BSD released at end of original DARPA project (1983)</w:t>
      </w:r>
    </w:p>
    <w:p w:rsidR="000019A9" w:rsidRDefault="000019A9" w:rsidP="000B7706">
      <w:pPr>
        <w:pStyle w:val="ListParagraph"/>
        <w:numPr>
          <w:ilvl w:val="1"/>
          <w:numId w:val="139"/>
        </w:numPr>
        <w:jc w:val="both"/>
      </w:pPr>
      <w:r>
        <w:t>4.3BSD released with some minor tweaks (1986)</w:t>
      </w:r>
    </w:p>
    <w:p w:rsidR="000019A9" w:rsidRDefault="000019A9" w:rsidP="000B7706">
      <w:pPr>
        <w:pStyle w:val="ListParagraph"/>
        <w:numPr>
          <w:ilvl w:val="1"/>
          <w:numId w:val="139"/>
        </w:numPr>
        <w:jc w:val="both"/>
      </w:pPr>
      <w:r>
        <w:t>4.3BSD Tahoe included better TCP/IP congestion control (1988)</w:t>
      </w:r>
    </w:p>
    <w:p w:rsidR="000019A9" w:rsidRDefault="000019A9" w:rsidP="000B7706">
      <w:pPr>
        <w:pStyle w:val="ListParagraph"/>
        <w:numPr>
          <w:ilvl w:val="1"/>
          <w:numId w:val="139"/>
        </w:numPr>
        <w:jc w:val="both"/>
      </w:pPr>
      <w:r>
        <w:t>4.3BSD Reno had further congestion control</w:t>
      </w:r>
    </w:p>
    <w:p w:rsidR="000019A9" w:rsidRDefault="000019A9" w:rsidP="000B7706">
      <w:pPr>
        <w:pStyle w:val="ListParagraph"/>
        <w:numPr>
          <w:ilvl w:val="1"/>
          <w:numId w:val="139"/>
        </w:numPr>
        <w:jc w:val="both"/>
      </w:pPr>
      <w:r>
        <w:t>4.4BSD had large rewrite</w:t>
      </w:r>
    </w:p>
    <w:p w:rsidR="000019A9" w:rsidRDefault="000019A9" w:rsidP="000B7706">
      <w:pPr>
        <w:pStyle w:val="ListParagraph"/>
        <w:numPr>
          <w:ilvl w:val="2"/>
          <w:numId w:val="139"/>
        </w:numPr>
        <w:jc w:val="both"/>
      </w:pPr>
      <w:r>
        <w:t>Very different structure</w:t>
      </w:r>
    </w:p>
    <w:p w:rsidR="000019A9" w:rsidRDefault="000019A9" w:rsidP="000B7706">
      <w:pPr>
        <w:pStyle w:val="ListParagraph"/>
        <w:numPr>
          <w:ilvl w:val="2"/>
          <w:numId w:val="139"/>
        </w:numPr>
        <w:jc w:val="both"/>
      </w:pPr>
      <w:r>
        <w:t>Includes LFS, Mach VM, stackable FS, NFS</w:t>
      </w:r>
    </w:p>
    <w:p w:rsidR="000019A9" w:rsidRDefault="000019A9" w:rsidP="000B7706">
      <w:pPr>
        <w:pStyle w:val="ListParagraph"/>
        <w:numPr>
          <w:ilvl w:val="0"/>
          <w:numId w:val="139"/>
        </w:numPr>
        <w:jc w:val="both"/>
      </w:pPr>
      <w:r>
        <w:t>Unix today mostly used in Linux, also FreeBSD, NetBSD, Solaris</w:t>
      </w:r>
    </w:p>
    <w:p w:rsidR="000019A9" w:rsidRDefault="000019A9" w:rsidP="00D72352">
      <w:pPr>
        <w:jc w:val="both"/>
      </w:pPr>
    </w:p>
    <w:p w:rsidR="000019A9" w:rsidRDefault="000019A9" w:rsidP="002554BE">
      <w:pPr>
        <w:pStyle w:val="Heading3"/>
      </w:pPr>
      <w:bookmarkStart w:id="64" w:name="_Toc510892014"/>
      <w:r>
        <w:t>Design Features</w:t>
      </w:r>
      <w:bookmarkEnd w:id="64"/>
    </w:p>
    <w:p w:rsidR="000019A9" w:rsidRDefault="00756D75" w:rsidP="000B7706">
      <w:pPr>
        <w:pStyle w:val="ListParagraph"/>
        <w:numPr>
          <w:ilvl w:val="0"/>
          <w:numId w:val="140"/>
        </w:numPr>
        <w:jc w:val="both"/>
      </w:pPr>
      <w:r>
        <w:t>Hierarchical file system incorporating demountable volumes</w:t>
      </w:r>
    </w:p>
    <w:p w:rsidR="00756D75" w:rsidRDefault="00756D75" w:rsidP="000B7706">
      <w:pPr>
        <w:pStyle w:val="ListParagraph"/>
        <w:numPr>
          <w:ilvl w:val="0"/>
          <w:numId w:val="140"/>
        </w:numPr>
        <w:jc w:val="both"/>
      </w:pPr>
      <w:r>
        <w:t>Compatible file, device and inter-process IO (naming schemes, access control)</w:t>
      </w:r>
    </w:p>
    <w:p w:rsidR="00756D75" w:rsidRDefault="00756D75" w:rsidP="000B7706">
      <w:pPr>
        <w:pStyle w:val="ListParagraph"/>
        <w:numPr>
          <w:ilvl w:val="0"/>
          <w:numId w:val="140"/>
        </w:numPr>
        <w:jc w:val="both"/>
      </w:pPr>
      <w:r>
        <w:t>Ability to initiate asynchronous processes</w:t>
      </w:r>
    </w:p>
    <w:p w:rsidR="00756D75" w:rsidRDefault="00756D75" w:rsidP="000B7706">
      <w:pPr>
        <w:pStyle w:val="ListParagraph"/>
        <w:numPr>
          <w:ilvl w:val="0"/>
          <w:numId w:val="140"/>
        </w:numPr>
        <w:jc w:val="both"/>
      </w:pPr>
      <w:r>
        <w:t>System command language selectable per-user</w:t>
      </w:r>
    </w:p>
    <w:p w:rsidR="00756D75" w:rsidRDefault="00756D75" w:rsidP="00D72352">
      <w:pPr>
        <w:jc w:val="both"/>
      </w:pPr>
    </w:p>
    <w:p w:rsidR="00756D75" w:rsidRDefault="00756D75" w:rsidP="00D72352">
      <w:pPr>
        <w:jc w:val="both"/>
      </w:pPr>
      <w:r>
        <w:t>This is completely novel at the time as everything was inside the OS. In Unix, the separation between essential things (kernel) and everything else. Among other things, this allows a use of wider choice, without increasing the size of the core OS – over 100 subsystems. It is highly portable due to the use of the high-level language.</w:t>
      </w:r>
    </w:p>
    <w:p w:rsidR="00756D75" w:rsidRDefault="00756D75" w:rsidP="00D72352">
      <w:pPr>
        <w:jc w:val="both"/>
      </w:pPr>
    </w:p>
    <w:p w:rsidR="00756D75" w:rsidRDefault="00756D75" w:rsidP="00D72352">
      <w:pPr>
        <w:jc w:val="both"/>
        <w:rPr>
          <w:color w:val="FF0000"/>
        </w:rPr>
      </w:pPr>
      <w:r>
        <w:rPr>
          <w:color w:val="FF0000"/>
        </w:rPr>
        <w:t>Features which were not included were real-time features and multiprocessor support</w:t>
      </w:r>
    </w:p>
    <w:p w:rsidR="00756D75" w:rsidRDefault="00756D75" w:rsidP="00D72352">
      <w:pPr>
        <w:jc w:val="both"/>
        <w:rPr>
          <w:color w:val="FF0000"/>
        </w:rPr>
      </w:pPr>
    </w:p>
    <w:p w:rsidR="00756D75" w:rsidRPr="00756D75" w:rsidRDefault="00756D75" w:rsidP="002554BE">
      <w:pPr>
        <w:pStyle w:val="Heading3"/>
      </w:pPr>
      <w:bookmarkStart w:id="65" w:name="_Toc510892015"/>
      <w:r>
        <w:t>Basic Structure</w:t>
      </w:r>
      <w:bookmarkEnd w:id="65"/>
    </w:p>
    <w:p w:rsidR="00756D75" w:rsidRDefault="00756D75" w:rsidP="00D72352">
      <w:pPr>
        <w:jc w:val="both"/>
      </w:pPr>
      <w:r>
        <w:t xml:space="preserve">Clear separation between the user and the kernel portions. Only the essential features inside the OS, not other stuff. Processes are </w:t>
      </w:r>
      <w:r w:rsidRPr="00B56CFB">
        <w:rPr>
          <w:b/>
        </w:rPr>
        <w:t>unit of scheduling</w:t>
      </w:r>
      <w:r>
        <w:t xml:space="preserve"> and </w:t>
      </w:r>
      <w:r w:rsidRPr="00B56CFB">
        <w:rPr>
          <w:b/>
        </w:rPr>
        <w:t>protection</w:t>
      </w:r>
      <w:r>
        <w:t xml:space="preserve"> – the command interpreter </w:t>
      </w:r>
      <w:r w:rsidR="00B56CFB">
        <w:t xml:space="preserve">(shell) just a process. There is no concurrency within the kernel. Also, </w:t>
      </w:r>
      <w:r w:rsidR="00B56CFB">
        <w:rPr>
          <w:b/>
        </w:rPr>
        <w:t>everything like a file – IO like a file operation</w:t>
      </w:r>
      <w:r w:rsidR="00B56CFB">
        <w:t>.</w:t>
      </w:r>
    </w:p>
    <w:p w:rsidR="00B56CFB" w:rsidRDefault="00B56CFB" w:rsidP="00D72352">
      <w:pPr>
        <w:jc w:val="both"/>
      </w:pPr>
      <w:r w:rsidRPr="00B56CFB">
        <w:rPr>
          <w:noProof/>
        </w:rPr>
        <w:drawing>
          <wp:inline distT="0" distB="0" distL="0" distR="0" wp14:anchorId="578A758C" wp14:editId="3F3C34F2">
            <wp:extent cx="2540000" cy="254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6110" cy="2546110"/>
                    </a:xfrm>
                    <a:prstGeom prst="rect">
                      <a:avLst/>
                    </a:prstGeom>
                  </pic:spPr>
                </pic:pic>
              </a:graphicData>
            </a:graphic>
          </wp:inline>
        </w:drawing>
      </w:r>
    </w:p>
    <w:p w:rsidR="00B56CFB" w:rsidRDefault="00B56CFB" w:rsidP="00D72352">
      <w:pPr>
        <w:jc w:val="both"/>
      </w:pPr>
    </w:p>
    <w:p w:rsidR="00B56CFB" w:rsidRDefault="00B56CFB" w:rsidP="00D72352">
      <w:pPr>
        <w:pStyle w:val="Heading3"/>
        <w:jc w:val="both"/>
      </w:pPr>
      <w:bookmarkStart w:id="66" w:name="_Toc510892016"/>
      <w:r>
        <w:t>Filesystem</w:t>
      </w:r>
      <w:bookmarkEnd w:id="66"/>
    </w:p>
    <w:p w:rsidR="00A44F04" w:rsidRDefault="00A44F04" w:rsidP="00D72352">
      <w:pPr>
        <w:jc w:val="both"/>
        <w:rPr>
          <w:b/>
        </w:rPr>
      </w:pPr>
      <w:r>
        <w:rPr>
          <w:b/>
        </w:rPr>
        <w:t>Abstraction</w:t>
      </w:r>
    </w:p>
    <w:p w:rsidR="00A44F04" w:rsidRDefault="00A44F04" w:rsidP="000B7706">
      <w:pPr>
        <w:pStyle w:val="ListParagraph"/>
        <w:numPr>
          <w:ilvl w:val="0"/>
          <w:numId w:val="141"/>
        </w:numPr>
        <w:jc w:val="both"/>
      </w:pPr>
      <w:r>
        <w:t>File is an unstructured sequence of bytes – most systems lend towards file being composed of records</w:t>
      </w:r>
    </w:p>
    <w:p w:rsidR="00A44F04" w:rsidRPr="00A44F04" w:rsidRDefault="00A44F04" w:rsidP="000B7706">
      <w:pPr>
        <w:pStyle w:val="ListParagraph"/>
        <w:numPr>
          <w:ilvl w:val="0"/>
          <w:numId w:val="141"/>
        </w:numPr>
        <w:jc w:val="both"/>
      </w:pPr>
      <w:r>
        <w:rPr>
          <w:color w:val="FF0000"/>
        </w:rPr>
        <w:t>Don’t get nice type information and programmer must worry about format of things inside the file</w:t>
      </w:r>
    </w:p>
    <w:p w:rsidR="00A44F04" w:rsidRPr="00A44F04" w:rsidRDefault="00A44F04" w:rsidP="000B7706">
      <w:pPr>
        <w:pStyle w:val="ListParagraph"/>
        <w:numPr>
          <w:ilvl w:val="0"/>
          <w:numId w:val="141"/>
        </w:numPr>
        <w:jc w:val="both"/>
      </w:pPr>
      <w:r>
        <w:rPr>
          <w:color w:val="00B050"/>
        </w:rPr>
        <w:t>Less to worry about in kernel and programmer has flexibility</w:t>
      </w:r>
    </w:p>
    <w:p w:rsidR="00A44F04" w:rsidRPr="00A44F04" w:rsidRDefault="00A44F04" w:rsidP="000B7706">
      <w:pPr>
        <w:pStyle w:val="ListParagraph"/>
        <w:numPr>
          <w:ilvl w:val="0"/>
          <w:numId w:val="141"/>
        </w:numPr>
        <w:jc w:val="both"/>
      </w:pPr>
      <w:r>
        <w:rPr>
          <w:color w:val="000000" w:themeColor="text1"/>
        </w:rPr>
        <w:t>Represent a file in user-space by a file descriptor (fd) – opaque identifier – good technique for ensuring protection between user and kernel</w:t>
      </w:r>
    </w:p>
    <w:p w:rsidR="00A44F04" w:rsidRDefault="00A44F04" w:rsidP="00D72352">
      <w:pPr>
        <w:jc w:val="both"/>
      </w:pPr>
    </w:p>
    <w:p w:rsidR="00A44F04" w:rsidRDefault="00A44F04" w:rsidP="002554BE">
      <w:pPr>
        <w:pStyle w:val="Heading4"/>
      </w:pPr>
      <w:bookmarkStart w:id="67" w:name="_Toc510892017"/>
      <w:r>
        <w:t>File Operations</w:t>
      </w:r>
      <w:bookmarkEnd w:id="67"/>
    </w:p>
    <w:p w:rsidR="00A44F04" w:rsidRDefault="00A44F04" w:rsidP="000B7706">
      <w:pPr>
        <w:pStyle w:val="ListParagraph"/>
        <w:numPr>
          <w:ilvl w:val="0"/>
          <w:numId w:val="142"/>
        </w:numPr>
        <w:jc w:val="both"/>
      </w:pPr>
      <w:r>
        <w:t>fd = open(pathname, mode)</w:t>
      </w:r>
    </w:p>
    <w:p w:rsidR="00A44F04" w:rsidRDefault="00A44F04" w:rsidP="000B7706">
      <w:pPr>
        <w:pStyle w:val="ListParagraph"/>
        <w:numPr>
          <w:ilvl w:val="0"/>
          <w:numId w:val="142"/>
        </w:numPr>
        <w:jc w:val="both"/>
      </w:pPr>
      <w:r>
        <w:t>fd = create(pathname, mode)</w:t>
      </w:r>
    </w:p>
    <w:p w:rsidR="00A44F04" w:rsidRDefault="00A44F04" w:rsidP="000B7706">
      <w:pPr>
        <w:pStyle w:val="ListParagraph"/>
        <w:numPr>
          <w:ilvl w:val="0"/>
          <w:numId w:val="142"/>
        </w:numPr>
        <w:jc w:val="both"/>
      </w:pPr>
      <w:r>
        <w:t>bytes = read(fd, buffer, nbytes)</w:t>
      </w:r>
    </w:p>
    <w:p w:rsidR="00A44F04" w:rsidRDefault="00A44F04" w:rsidP="000B7706">
      <w:pPr>
        <w:pStyle w:val="ListParagraph"/>
        <w:numPr>
          <w:ilvl w:val="0"/>
          <w:numId w:val="142"/>
        </w:numPr>
        <w:jc w:val="both"/>
      </w:pPr>
      <w:r>
        <w:t>count = write(fd, buffer, nbytes)</w:t>
      </w:r>
    </w:p>
    <w:p w:rsidR="00A44F04" w:rsidRDefault="00A44F04" w:rsidP="000B7706">
      <w:pPr>
        <w:pStyle w:val="ListParagraph"/>
        <w:numPr>
          <w:ilvl w:val="0"/>
          <w:numId w:val="142"/>
        </w:numPr>
        <w:jc w:val="both"/>
      </w:pPr>
      <w:r>
        <w:t>reply = seek(fd, offset, whence)</w:t>
      </w:r>
    </w:p>
    <w:p w:rsidR="00A44F04" w:rsidRDefault="00A44F04" w:rsidP="000B7706">
      <w:pPr>
        <w:pStyle w:val="ListParagraph"/>
        <w:numPr>
          <w:ilvl w:val="0"/>
          <w:numId w:val="142"/>
        </w:numPr>
        <w:jc w:val="both"/>
      </w:pPr>
      <w:r>
        <w:t>reply = close(fd)</w:t>
      </w:r>
    </w:p>
    <w:p w:rsidR="00A44F04" w:rsidRDefault="00A44F04" w:rsidP="00D72352">
      <w:pPr>
        <w:jc w:val="both"/>
      </w:pPr>
    </w:p>
    <w:p w:rsidR="00A44F04" w:rsidRDefault="00A44F04" w:rsidP="00D72352">
      <w:pPr>
        <w:jc w:val="both"/>
      </w:pPr>
      <w:r>
        <w:t xml:space="preserve">The kernel keeps track of </w:t>
      </w:r>
      <w:r w:rsidR="00224E18">
        <w:t xml:space="preserve">the current position within the file – </w:t>
      </w:r>
      <w:r w:rsidR="00224E18">
        <w:rPr>
          <w:b/>
        </w:rPr>
        <w:t>cursor</w:t>
      </w:r>
      <w:r w:rsidR="00224E18">
        <w:t>. Also, devices are represented by special files:</w:t>
      </w:r>
    </w:p>
    <w:p w:rsidR="00224E18" w:rsidRDefault="00224E18" w:rsidP="000B7706">
      <w:pPr>
        <w:pStyle w:val="ListParagraph"/>
        <w:numPr>
          <w:ilvl w:val="0"/>
          <w:numId w:val="143"/>
        </w:numPr>
        <w:jc w:val="both"/>
      </w:pPr>
      <w:r>
        <w:t>These tend to support the above operations with other semantics</w:t>
      </w:r>
    </w:p>
    <w:p w:rsidR="00224E18" w:rsidRDefault="00224E18" w:rsidP="000B7706">
      <w:pPr>
        <w:pStyle w:val="ListParagraph"/>
        <w:numPr>
          <w:ilvl w:val="0"/>
          <w:numId w:val="143"/>
        </w:numPr>
        <w:jc w:val="both"/>
      </w:pPr>
      <w:r>
        <w:t>There is also ioctl (input-output control) – device-specific system call</w:t>
      </w:r>
    </w:p>
    <w:p w:rsidR="00224E18" w:rsidRDefault="00224E18" w:rsidP="00D72352">
      <w:pPr>
        <w:jc w:val="both"/>
      </w:pPr>
    </w:p>
    <w:p w:rsidR="00224E18" w:rsidRDefault="00224E18" w:rsidP="002554BE">
      <w:pPr>
        <w:pStyle w:val="Heading4"/>
      </w:pPr>
      <w:bookmarkStart w:id="68" w:name="_Toc510892018"/>
      <w:r>
        <w:t>Directory Hierarchy</w:t>
      </w:r>
      <w:bookmarkEnd w:id="68"/>
    </w:p>
    <w:p w:rsidR="00224E18" w:rsidRDefault="00224E18" w:rsidP="00D72352">
      <w:pPr>
        <w:jc w:val="both"/>
        <w:rPr>
          <w:b/>
        </w:rPr>
      </w:pPr>
      <w:r w:rsidRPr="00224E18">
        <w:rPr>
          <w:b/>
          <w:noProof/>
        </w:rPr>
        <w:drawing>
          <wp:inline distT="0" distB="0" distL="0" distR="0" wp14:anchorId="204E10F0" wp14:editId="6BE241FD">
            <wp:extent cx="3034602" cy="192169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54008" cy="1933980"/>
                    </a:xfrm>
                    <a:prstGeom prst="rect">
                      <a:avLst/>
                    </a:prstGeom>
                  </pic:spPr>
                </pic:pic>
              </a:graphicData>
            </a:graphic>
          </wp:inline>
        </w:drawing>
      </w:r>
    </w:p>
    <w:p w:rsidR="00224E18" w:rsidRDefault="00224E18" w:rsidP="000B7706">
      <w:pPr>
        <w:pStyle w:val="ListParagraph"/>
        <w:numPr>
          <w:ilvl w:val="0"/>
          <w:numId w:val="144"/>
        </w:numPr>
        <w:jc w:val="both"/>
      </w:pPr>
      <w:r>
        <w:t>Directory maps names to files (and directories)</w:t>
      </w:r>
    </w:p>
    <w:p w:rsidR="00224E18" w:rsidRPr="00224E18" w:rsidRDefault="00224E18" w:rsidP="000B7706">
      <w:pPr>
        <w:pStyle w:val="ListParagraph"/>
        <w:numPr>
          <w:ilvl w:val="0"/>
          <w:numId w:val="144"/>
        </w:numPr>
        <w:jc w:val="both"/>
      </w:pPr>
      <w:r>
        <w:t xml:space="preserve">Starts from </w:t>
      </w:r>
      <w:r>
        <w:rPr>
          <w:b/>
        </w:rPr>
        <w:t>distinguished root directory called /</w:t>
      </w:r>
    </w:p>
    <w:p w:rsidR="00224E18" w:rsidRDefault="00224E18" w:rsidP="000B7706">
      <w:pPr>
        <w:pStyle w:val="ListParagraph"/>
        <w:numPr>
          <w:ilvl w:val="0"/>
          <w:numId w:val="144"/>
        </w:numPr>
        <w:jc w:val="both"/>
      </w:pPr>
      <w:r>
        <w:rPr>
          <w:b/>
        </w:rPr>
        <w:t xml:space="preserve">Fully Qualified Pathnames: </w:t>
      </w:r>
      <w:r>
        <w:t>performing traversal from root</w:t>
      </w:r>
    </w:p>
    <w:p w:rsidR="00224E18" w:rsidRDefault="00224E18" w:rsidP="000B7706">
      <w:pPr>
        <w:pStyle w:val="ListParagraph"/>
        <w:numPr>
          <w:ilvl w:val="0"/>
          <w:numId w:val="144"/>
        </w:numPr>
        <w:jc w:val="both"/>
      </w:pPr>
      <w:r>
        <w:t>Every directory has a ‘.’ and ‘..’ entries</w:t>
      </w:r>
    </w:p>
    <w:p w:rsidR="00224E18" w:rsidRDefault="00224E18" w:rsidP="000B7706">
      <w:pPr>
        <w:pStyle w:val="ListParagraph"/>
        <w:numPr>
          <w:ilvl w:val="1"/>
          <w:numId w:val="144"/>
        </w:numPr>
        <w:jc w:val="both"/>
      </w:pPr>
      <w:r>
        <w:t>. refers to self</w:t>
      </w:r>
    </w:p>
    <w:p w:rsidR="00224E18" w:rsidRDefault="00224E18" w:rsidP="000B7706">
      <w:pPr>
        <w:pStyle w:val="ListParagraph"/>
        <w:numPr>
          <w:ilvl w:val="1"/>
          <w:numId w:val="144"/>
        </w:numPr>
        <w:jc w:val="both"/>
      </w:pPr>
      <w:r>
        <w:t>.. refers to parent</w:t>
      </w:r>
    </w:p>
    <w:p w:rsidR="00224E18" w:rsidRDefault="00224E18" w:rsidP="000B7706">
      <w:pPr>
        <w:pStyle w:val="ListParagraph"/>
        <w:numPr>
          <w:ilvl w:val="1"/>
          <w:numId w:val="144"/>
        </w:numPr>
        <w:jc w:val="both"/>
      </w:pPr>
      <w:r>
        <w:t>Also, tend to have a shortcut of the current working directory (cwd) which allows relative path names and the shell provides access to home directory as ~username</w:t>
      </w:r>
    </w:p>
    <w:p w:rsidR="00224E18" w:rsidRPr="00224E18" w:rsidRDefault="00224E18" w:rsidP="000B7706">
      <w:pPr>
        <w:pStyle w:val="ListParagraph"/>
        <w:numPr>
          <w:ilvl w:val="2"/>
          <w:numId w:val="144"/>
        </w:numPr>
        <w:jc w:val="both"/>
      </w:pPr>
      <w:r>
        <w:t>The kernel knows about the current working directory but not necessarily about the username directories</w:t>
      </w:r>
    </w:p>
    <w:p w:rsidR="00224E18" w:rsidRDefault="000E75A9" w:rsidP="002554BE">
      <w:pPr>
        <w:pStyle w:val="Heading4"/>
      </w:pPr>
      <w:bookmarkStart w:id="69" w:name="_Toc510892019"/>
      <w:r>
        <w:lastRenderedPageBreak/>
        <w:t>Password File</w:t>
      </w:r>
      <w:bookmarkEnd w:id="69"/>
    </w:p>
    <w:p w:rsidR="000E75A9" w:rsidRDefault="000E75A9" w:rsidP="000B7706">
      <w:pPr>
        <w:pStyle w:val="ListParagraph"/>
        <w:numPr>
          <w:ilvl w:val="0"/>
          <w:numId w:val="145"/>
        </w:numPr>
        <w:jc w:val="both"/>
      </w:pPr>
      <w:r>
        <w:t>/etc/passwd holds the list of password entries</w:t>
      </w:r>
    </w:p>
    <w:p w:rsidR="000E75A9" w:rsidRDefault="000E75A9" w:rsidP="000B7706">
      <w:pPr>
        <w:pStyle w:val="ListParagraph"/>
        <w:numPr>
          <w:ilvl w:val="1"/>
          <w:numId w:val="145"/>
        </w:numPr>
        <w:jc w:val="both"/>
      </w:pPr>
      <w:r>
        <w:t>Form is: username:encryptedPassword:homeDirectory:shell</w:t>
      </w:r>
    </w:p>
    <w:p w:rsidR="000E75A9" w:rsidRDefault="000E75A9" w:rsidP="000B7706">
      <w:pPr>
        <w:pStyle w:val="ListParagraph"/>
        <w:numPr>
          <w:ilvl w:val="1"/>
          <w:numId w:val="145"/>
        </w:numPr>
        <w:jc w:val="both"/>
      </w:pPr>
      <w:r>
        <w:t>This is publically readable</w:t>
      </w:r>
    </w:p>
    <w:p w:rsidR="000E75A9" w:rsidRDefault="000E75A9" w:rsidP="000B7706">
      <w:pPr>
        <w:pStyle w:val="ListParagraph"/>
        <w:numPr>
          <w:ilvl w:val="2"/>
          <w:numId w:val="145"/>
        </w:numPr>
        <w:jc w:val="both"/>
      </w:pPr>
      <w:r>
        <w:t>Has useful information</w:t>
      </w:r>
    </w:p>
    <w:p w:rsidR="000E75A9" w:rsidRDefault="000E75A9" w:rsidP="000B7706">
      <w:pPr>
        <w:pStyle w:val="ListParagraph"/>
        <w:numPr>
          <w:ilvl w:val="2"/>
          <w:numId w:val="145"/>
        </w:numPr>
        <w:jc w:val="both"/>
      </w:pPr>
      <w:r>
        <w:t>But permits offline attack</w:t>
      </w:r>
    </w:p>
    <w:p w:rsidR="000E75A9" w:rsidRDefault="000E75A9" w:rsidP="000B7706">
      <w:pPr>
        <w:pStyle w:val="ListParagraph"/>
        <w:numPr>
          <w:ilvl w:val="3"/>
          <w:numId w:val="145"/>
        </w:numPr>
        <w:jc w:val="both"/>
      </w:pPr>
      <w:r>
        <w:t>We can instead have a shadow password file</w:t>
      </w:r>
    </w:p>
    <w:p w:rsidR="000E75A9" w:rsidRDefault="000E75A9" w:rsidP="000B7706">
      <w:pPr>
        <w:pStyle w:val="ListParagraph"/>
        <w:numPr>
          <w:ilvl w:val="0"/>
          <w:numId w:val="145"/>
        </w:numPr>
        <w:jc w:val="both"/>
      </w:pPr>
      <w:r>
        <w:t>Also contains user-id, group-id and friendly name</w:t>
      </w:r>
    </w:p>
    <w:p w:rsidR="000E75A9" w:rsidRDefault="000E75A9" w:rsidP="000B7706">
      <w:pPr>
        <w:pStyle w:val="ListParagraph"/>
        <w:numPr>
          <w:ilvl w:val="0"/>
          <w:numId w:val="145"/>
        </w:numPr>
        <w:jc w:val="both"/>
      </w:pPr>
      <w:r>
        <w:t>Uses a one-way function to encrypt password</w:t>
      </w:r>
    </w:p>
    <w:p w:rsidR="000E75A9" w:rsidRDefault="000E75A9" w:rsidP="000B7706">
      <w:pPr>
        <w:pStyle w:val="ListParagraph"/>
        <w:numPr>
          <w:ilvl w:val="1"/>
          <w:numId w:val="145"/>
        </w:numPr>
        <w:jc w:val="both"/>
      </w:pPr>
      <w:r>
        <w:t>So process is:</w:t>
      </w:r>
    </w:p>
    <w:p w:rsidR="000E75A9" w:rsidRDefault="000E75A9" w:rsidP="000B7706">
      <w:pPr>
        <w:pStyle w:val="ListParagraph"/>
        <w:numPr>
          <w:ilvl w:val="2"/>
          <w:numId w:val="145"/>
        </w:numPr>
        <w:jc w:val="both"/>
      </w:pPr>
      <w:r>
        <w:t>(1) get user name</w:t>
      </w:r>
    </w:p>
    <w:p w:rsidR="000E75A9" w:rsidRDefault="000E75A9" w:rsidP="000B7706">
      <w:pPr>
        <w:pStyle w:val="ListParagraph"/>
        <w:numPr>
          <w:ilvl w:val="2"/>
          <w:numId w:val="145"/>
        </w:numPr>
        <w:jc w:val="both"/>
      </w:pPr>
      <w:r>
        <w:t>(2) get password</w:t>
      </w:r>
    </w:p>
    <w:p w:rsidR="000E75A9" w:rsidRDefault="000E75A9" w:rsidP="000B7706">
      <w:pPr>
        <w:pStyle w:val="ListParagraph"/>
        <w:numPr>
          <w:ilvl w:val="2"/>
          <w:numId w:val="145"/>
        </w:numPr>
        <w:jc w:val="both"/>
      </w:pPr>
      <w:r>
        <w:t>(3) encrypt password</w:t>
      </w:r>
    </w:p>
    <w:p w:rsidR="000E75A9" w:rsidRDefault="000E75A9" w:rsidP="000B7706">
      <w:pPr>
        <w:pStyle w:val="ListParagraph"/>
        <w:numPr>
          <w:ilvl w:val="2"/>
          <w:numId w:val="145"/>
        </w:numPr>
        <w:jc w:val="both"/>
      </w:pPr>
      <w:r>
        <w:t>(4) check against version in /etc/passwd</w:t>
      </w:r>
    </w:p>
    <w:p w:rsidR="000E75A9" w:rsidRDefault="000E75A9" w:rsidP="000B7706">
      <w:pPr>
        <w:pStyle w:val="ListParagraph"/>
        <w:numPr>
          <w:ilvl w:val="2"/>
          <w:numId w:val="145"/>
        </w:numPr>
        <w:jc w:val="both"/>
      </w:pPr>
      <w:r>
        <w:t>(5) If ok, initiate login shell</w:t>
      </w:r>
    </w:p>
    <w:p w:rsidR="000E75A9" w:rsidRDefault="000E75A9" w:rsidP="000B7706">
      <w:pPr>
        <w:pStyle w:val="ListParagraph"/>
        <w:numPr>
          <w:ilvl w:val="2"/>
          <w:numId w:val="145"/>
        </w:numPr>
        <w:jc w:val="both"/>
      </w:pPr>
      <w:r>
        <w:t>(6) Otherwise, delay and retry with upper bound on retries</w:t>
      </w:r>
    </w:p>
    <w:p w:rsidR="000E75A9" w:rsidRDefault="000E75A9" w:rsidP="00D72352">
      <w:pPr>
        <w:jc w:val="both"/>
        <w:rPr>
          <w:b/>
        </w:rPr>
      </w:pPr>
    </w:p>
    <w:p w:rsidR="000E75A9" w:rsidRDefault="000E75A9" w:rsidP="002554BE">
      <w:pPr>
        <w:pStyle w:val="Heading4"/>
      </w:pPr>
      <w:bookmarkStart w:id="70" w:name="_Toc510892020"/>
      <w:r>
        <w:t>File System Implementation</w:t>
      </w:r>
      <w:bookmarkEnd w:id="70"/>
    </w:p>
    <w:p w:rsidR="000E75A9" w:rsidRDefault="002E7D79" w:rsidP="00D72352">
      <w:pPr>
        <w:jc w:val="both"/>
      </w:pPr>
      <w:r w:rsidRPr="002E7D79">
        <w:rPr>
          <w:noProof/>
        </w:rPr>
        <w:drawing>
          <wp:inline distT="0" distB="0" distL="0" distR="0" wp14:anchorId="3D42AF30" wp14:editId="4FCC6442">
            <wp:extent cx="4015746" cy="2552282"/>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7048" cy="2578532"/>
                    </a:xfrm>
                    <a:prstGeom prst="rect">
                      <a:avLst/>
                    </a:prstGeom>
                  </pic:spPr>
                </pic:pic>
              </a:graphicData>
            </a:graphic>
          </wp:inline>
        </w:drawing>
      </w:r>
    </w:p>
    <w:p w:rsidR="002E7D79" w:rsidRPr="002E7D79" w:rsidRDefault="002E7D79" w:rsidP="00D72352">
      <w:pPr>
        <w:jc w:val="both"/>
      </w:pPr>
      <w:r>
        <w:t xml:space="preserve">Inside kernel – file is represented by an </w:t>
      </w:r>
      <w:r>
        <w:rPr>
          <w:b/>
        </w:rPr>
        <w:t>index-node</w:t>
      </w:r>
      <w:r>
        <w:t xml:space="preserve"> (inode) which holds the meta-data</w:t>
      </w:r>
    </w:p>
    <w:p w:rsidR="000E75A9" w:rsidRDefault="000E75A9" w:rsidP="00D72352">
      <w:pPr>
        <w:jc w:val="both"/>
        <w:rPr>
          <w:b/>
        </w:rPr>
      </w:pPr>
    </w:p>
    <w:p w:rsidR="000E75A9" w:rsidRDefault="000E75A9" w:rsidP="002554BE">
      <w:pPr>
        <w:pStyle w:val="Heading4"/>
      </w:pPr>
      <w:bookmarkStart w:id="71" w:name="_Toc510892021"/>
      <w:r>
        <w:t>Directories and Links</w:t>
      </w:r>
      <w:bookmarkEnd w:id="71"/>
    </w:p>
    <w:p w:rsidR="00711593" w:rsidRDefault="00711593" w:rsidP="00D72352">
      <w:pPr>
        <w:jc w:val="both"/>
        <w:rPr>
          <w:b/>
        </w:rPr>
      </w:pPr>
      <w:r w:rsidRPr="00711593">
        <w:rPr>
          <w:noProof/>
        </w:rPr>
        <w:drawing>
          <wp:inline distT="0" distB="0" distL="0" distR="0" wp14:anchorId="4D28FC98" wp14:editId="386F3F57">
            <wp:extent cx="3627455" cy="2060652"/>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7854" cy="2083601"/>
                    </a:xfrm>
                    <a:prstGeom prst="rect">
                      <a:avLst/>
                    </a:prstGeom>
                  </pic:spPr>
                </pic:pic>
              </a:graphicData>
            </a:graphic>
          </wp:inline>
        </w:drawing>
      </w:r>
    </w:p>
    <w:p w:rsidR="00711593" w:rsidRDefault="00711593" w:rsidP="00D72352">
      <w:pPr>
        <w:jc w:val="both"/>
      </w:pPr>
      <w:r>
        <w:lastRenderedPageBreak/>
        <w:t>A directory is a file which maps filenames to i-nodes, that is it has its own i-node pointing to its contents. An instance of a file in a directory is a hard link, hence the reference count in the i-node. Directories can have at most 1 real link</w:t>
      </w:r>
    </w:p>
    <w:p w:rsidR="00711593" w:rsidRDefault="00711593" w:rsidP="00D72352">
      <w:pPr>
        <w:jc w:val="both"/>
      </w:pPr>
    </w:p>
    <w:p w:rsidR="00711593" w:rsidRDefault="00A550E5" w:rsidP="002554BE">
      <w:pPr>
        <w:pStyle w:val="Heading4"/>
      </w:pPr>
      <w:bookmarkStart w:id="72" w:name="_Toc510892022"/>
      <w:r>
        <w:t>Hard Link vs Soft Link</w:t>
      </w:r>
      <w:bookmarkEnd w:id="72"/>
    </w:p>
    <w:p w:rsidR="00A550E5" w:rsidRDefault="00A550E5" w:rsidP="00D72352">
      <w:pPr>
        <w:jc w:val="both"/>
      </w:pPr>
      <w:r>
        <w:t>Hard link is a directory entry that directly associated a name with a file on a filesystem. Any copies have the same inode number as the original. Therefore, reference count in the inode goes up – when it is at 0, you can delete it. It is important to note that a directory can have at most 1 real link – since two items cannot have the same inode number.</w:t>
      </w:r>
    </w:p>
    <w:p w:rsidR="00A550E5" w:rsidRDefault="00A550E5" w:rsidP="00D72352">
      <w:pPr>
        <w:jc w:val="both"/>
      </w:pPr>
    </w:p>
    <w:p w:rsidR="00A550E5" w:rsidRPr="00A550E5" w:rsidRDefault="00A550E5" w:rsidP="00D72352">
      <w:pPr>
        <w:jc w:val="both"/>
      </w:pPr>
      <w:r>
        <w:t xml:space="preserve">A soft or symbolic link is a file that contains a reference to another file or directory – has the filename with the absolute path – </w:t>
      </w:r>
      <w:r>
        <w:rPr>
          <w:b/>
        </w:rPr>
        <w:t xml:space="preserve">importantly, this means it can pass mount points! </w:t>
      </w:r>
      <w:r>
        <w:t>We create a special file which does not have any content but has information about the file name it links to. Therefore, we have separate metadata for each of the versions of the file.</w:t>
      </w:r>
    </w:p>
    <w:p w:rsidR="000E75A9" w:rsidRDefault="000E75A9" w:rsidP="00D72352">
      <w:pPr>
        <w:jc w:val="both"/>
        <w:rPr>
          <w:b/>
        </w:rPr>
      </w:pPr>
    </w:p>
    <w:p w:rsidR="000E75A9" w:rsidRDefault="000E75A9" w:rsidP="002554BE">
      <w:pPr>
        <w:pStyle w:val="Heading4"/>
      </w:pPr>
      <w:bookmarkStart w:id="73" w:name="_Toc510892023"/>
      <w:r>
        <w:t>On-Disk Structures</w:t>
      </w:r>
      <w:bookmarkEnd w:id="73"/>
    </w:p>
    <w:p w:rsidR="00A550E5" w:rsidRDefault="00A550E5" w:rsidP="00D72352">
      <w:pPr>
        <w:jc w:val="both"/>
        <w:rPr>
          <w:b/>
        </w:rPr>
      </w:pPr>
      <w:r w:rsidRPr="00A550E5">
        <w:rPr>
          <w:b/>
          <w:noProof/>
        </w:rPr>
        <w:drawing>
          <wp:inline distT="0" distB="0" distL="0" distR="0" wp14:anchorId="333D1C5A" wp14:editId="18FDF4DE">
            <wp:extent cx="3975562" cy="1919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0408" cy="1940885"/>
                    </a:xfrm>
                    <a:prstGeom prst="rect">
                      <a:avLst/>
                    </a:prstGeom>
                  </pic:spPr>
                </pic:pic>
              </a:graphicData>
            </a:graphic>
          </wp:inline>
        </w:drawing>
      </w:r>
    </w:p>
    <w:p w:rsidR="00A550E5" w:rsidRDefault="00A550E5" w:rsidP="000B7706">
      <w:pPr>
        <w:pStyle w:val="ListParagraph"/>
        <w:numPr>
          <w:ilvl w:val="0"/>
          <w:numId w:val="146"/>
        </w:numPr>
        <w:jc w:val="both"/>
      </w:pPr>
      <w:r>
        <w:t xml:space="preserve">Disk consists of a boot block followed by one or more </w:t>
      </w:r>
      <w:r w:rsidRPr="00A550E5">
        <w:rPr>
          <w:b/>
        </w:rPr>
        <w:t>partitions</w:t>
      </w:r>
      <w:r>
        <w:t>.</w:t>
      </w:r>
    </w:p>
    <w:p w:rsidR="00A550E5" w:rsidRDefault="00A550E5" w:rsidP="000B7706">
      <w:pPr>
        <w:pStyle w:val="ListParagraph"/>
        <w:numPr>
          <w:ilvl w:val="1"/>
          <w:numId w:val="146"/>
        </w:numPr>
        <w:jc w:val="both"/>
      </w:pPr>
      <w:r>
        <w:t>Boot block contains a partition table, allowing the OS to determine where the filesystems are</w:t>
      </w:r>
    </w:p>
    <w:p w:rsidR="00A550E5" w:rsidRPr="00A550E5" w:rsidRDefault="00A550E5" w:rsidP="000B7706">
      <w:pPr>
        <w:pStyle w:val="ListParagraph"/>
        <w:numPr>
          <w:ilvl w:val="1"/>
          <w:numId w:val="146"/>
        </w:numPr>
        <w:jc w:val="both"/>
      </w:pPr>
      <w:r>
        <w:rPr>
          <w:b/>
        </w:rPr>
        <w:t>Partition</w:t>
      </w:r>
    </w:p>
    <w:p w:rsidR="00A550E5" w:rsidRDefault="00A550E5" w:rsidP="000B7706">
      <w:pPr>
        <w:pStyle w:val="ListParagraph"/>
        <w:numPr>
          <w:ilvl w:val="2"/>
          <w:numId w:val="146"/>
        </w:numPr>
        <w:jc w:val="both"/>
      </w:pPr>
      <w:r>
        <w:t>Contiguous range of fixed-size blocks</w:t>
      </w:r>
    </w:p>
    <w:p w:rsidR="00A550E5" w:rsidRDefault="00A550E5" w:rsidP="000B7706">
      <w:pPr>
        <w:pStyle w:val="ListParagraph"/>
        <w:numPr>
          <w:ilvl w:val="2"/>
          <w:numId w:val="146"/>
        </w:numPr>
        <w:jc w:val="both"/>
      </w:pPr>
      <w:r>
        <w:t>Unix filesystem resides within a partition</w:t>
      </w:r>
    </w:p>
    <w:p w:rsidR="00A550E5" w:rsidRDefault="00A550E5" w:rsidP="000B7706">
      <w:pPr>
        <w:pStyle w:val="ListParagraph"/>
        <w:numPr>
          <w:ilvl w:val="0"/>
          <w:numId w:val="146"/>
        </w:numPr>
        <w:jc w:val="both"/>
      </w:pPr>
      <w:r>
        <w:t>From figure, important to note, that the size of the inode table is much greater than the size of the super-block and the data blocks is much larger than the inode table</w:t>
      </w:r>
    </w:p>
    <w:p w:rsidR="00A550E5" w:rsidRPr="00A550E5" w:rsidRDefault="00A550E5" w:rsidP="000B7706">
      <w:pPr>
        <w:pStyle w:val="ListParagraph"/>
        <w:numPr>
          <w:ilvl w:val="0"/>
          <w:numId w:val="146"/>
        </w:numPr>
        <w:jc w:val="both"/>
      </w:pPr>
      <w:r>
        <w:rPr>
          <w:b/>
        </w:rPr>
        <w:t>Superblock</w:t>
      </w:r>
    </w:p>
    <w:p w:rsidR="00A550E5" w:rsidRDefault="00A550E5" w:rsidP="000B7706">
      <w:pPr>
        <w:pStyle w:val="ListParagraph"/>
        <w:numPr>
          <w:ilvl w:val="1"/>
          <w:numId w:val="146"/>
        </w:numPr>
        <w:jc w:val="both"/>
      </w:pPr>
      <w:r>
        <w:t>Number of blocks and free blocks in fs</w:t>
      </w:r>
    </w:p>
    <w:p w:rsidR="00A550E5" w:rsidRDefault="00A550E5" w:rsidP="000B7706">
      <w:pPr>
        <w:pStyle w:val="ListParagraph"/>
        <w:numPr>
          <w:ilvl w:val="1"/>
          <w:numId w:val="146"/>
        </w:numPr>
        <w:jc w:val="both"/>
      </w:pPr>
      <w:r>
        <w:t>Start of free block and free inode list</w:t>
      </w:r>
    </w:p>
    <w:p w:rsidR="00A550E5" w:rsidRDefault="00A550E5" w:rsidP="000B7706">
      <w:pPr>
        <w:pStyle w:val="ListParagraph"/>
        <w:numPr>
          <w:ilvl w:val="1"/>
          <w:numId w:val="146"/>
        </w:numPr>
        <w:jc w:val="both"/>
      </w:pPr>
      <w:r>
        <w:t>Various other bookkeeping information</w:t>
      </w:r>
    </w:p>
    <w:p w:rsidR="00A550E5" w:rsidRDefault="00A550E5" w:rsidP="000B7706">
      <w:pPr>
        <w:pStyle w:val="ListParagraph"/>
        <w:numPr>
          <w:ilvl w:val="0"/>
          <w:numId w:val="146"/>
        </w:numPr>
        <w:jc w:val="both"/>
      </w:pPr>
      <w:r>
        <w:t>Free blocks and inodes intermingle with allocated ones</w:t>
      </w:r>
    </w:p>
    <w:p w:rsidR="007F7DBA" w:rsidRDefault="007F7DBA" w:rsidP="000B7706">
      <w:pPr>
        <w:pStyle w:val="ListParagraph"/>
        <w:numPr>
          <w:ilvl w:val="0"/>
          <w:numId w:val="146"/>
        </w:numPr>
        <w:jc w:val="both"/>
      </w:pPr>
      <w:r>
        <w:t>On-disk, we have a chain of tables (with head in superblock) for each partition</w:t>
      </w:r>
    </w:p>
    <w:p w:rsidR="007F7DBA" w:rsidRPr="007F7DBA" w:rsidRDefault="007F7DBA" w:rsidP="000B7706">
      <w:pPr>
        <w:pStyle w:val="ListParagraph"/>
        <w:numPr>
          <w:ilvl w:val="1"/>
          <w:numId w:val="146"/>
        </w:numPr>
        <w:jc w:val="both"/>
      </w:pPr>
      <w:r>
        <w:rPr>
          <w:color w:val="FF0000"/>
        </w:rPr>
        <w:t>Leaves superblock and inode-table vulnerable to head crashes – therefore must replicate in practise</w:t>
      </w:r>
    </w:p>
    <w:p w:rsidR="007F7DBA" w:rsidRDefault="007F7DBA" w:rsidP="000B7706">
      <w:pPr>
        <w:pStyle w:val="ListParagraph"/>
        <w:numPr>
          <w:ilvl w:val="1"/>
          <w:numId w:val="146"/>
        </w:numPr>
        <w:jc w:val="both"/>
      </w:pPr>
      <w:r>
        <w:rPr>
          <w:color w:val="000000" w:themeColor="text1"/>
        </w:rPr>
        <w:t>In reality, wide range of Unix fs are just completely different – log-structure</w:t>
      </w:r>
    </w:p>
    <w:p w:rsidR="000E75A9" w:rsidRDefault="000E75A9" w:rsidP="00D72352">
      <w:pPr>
        <w:jc w:val="both"/>
        <w:rPr>
          <w:b/>
        </w:rPr>
      </w:pPr>
    </w:p>
    <w:p w:rsidR="000E75A9" w:rsidRDefault="000E75A9" w:rsidP="002554BE">
      <w:pPr>
        <w:pStyle w:val="Heading4"/>
      </w:pPr>
      <w:bookmarkStart w:id="74" w:name="_Toc510892024"/>
      <w:r>
        <w:lastRenderedPageBreak/>
        <w:t>Mounting Filesystems</w:t>
      </w:r>
      <w:bookmarkEnd w:id="74"/>
    </w:p>
    <w:p w:rsidR="007F7DBA" w:rsidRDefault="007F7DBA" w:rsidP="00D72352">
      <w:pPr>
        <w:jc w:val="both"/>
        <w:rPr>
          <w:b/>
        </w:rPr>
      </w:pPr>
      <w:r w:rsidRPr="007F7DBA">
        <w:rPr>
          <w:noProof/>
        </w:rPr>
        <w:drawing>
          <wp:inline distT="0" distB="0" distL="0" distR="0" wp14:anchorId="0880148C" wp14:editId="34A0F1A9">
            <wp:extent cx="3644655" cy="1979525"/>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85797" cy="2001871"/>
                    </a:xfrm>
                    <a:prstGeom prst="rect">
                      <a:avLst/>
                    </a:prstGeom>
                  </pic:spPr>
                </pic:pic>
              </a:graphicData>
            </a:graphic>
          </wp:inline>
        </w:drawing>
      </w:r>
    </w:p>
    <w:p w:rsidR="007F7DBA" w:rsidRDefault="007F7DBA" w:rsidP="000B7706">
      <w:pPr>
        <w:pStyle w:val="ListParagraph"/>
        <w:numPr>
          <w:ilvl w:val="0"/>
          <w:numId w:val="147"/>
        </w:numPr>
        <w:jc w:val="both"/>
      </w:pPr>
      <w:r>
        <w:t>Filesystems are mounted on an existing directory in an already mounted filesystem</w:t>
      </w:r>
    </w:p>
    <w:p w:rsidR="007F7DBA" w:rsidRPr="007F7DBA" w:rsidRDefault="007F7DBA" w:rsidP="000B7706">
      <w:pPr>
        <w:pStyle w:val="ListParagraph"/>
        <w:numPr>
          <w:ilvl w:val="0"/>
          <w:numId w:val="147"/>
        </w:numPr>
        <w:jc w:val="both"/>
      </w:pPr>
      <w:r>
        <w:t>(Must mount a root filesystem since only / exists in the beginning)</w:t>
      </w:r>
    </w:p>
    <w:p w:rsidR="000E75A9" w:rsidRDefault="000E75A9" w:rsidP="00D72352">
      <w:pPr>
        <w:jc w:val="both"/>
        <w:rPr>
          <w:b/>
        </w:rPr>
      </w:pPr>
    </w:p>
    <w:p w:rsidR="000E75A9" w:rsidRDefault="000E75A9" w:rsidP="002554BE">
      <w:pPr>
        <w:pStyle w:val="Heading4"/>
      </w:pPr>
      <w:bookmarkStart w:id="75" w:name="_Toc510892025"/>
      <w:r>
        <w:t>In-Memory Tables</w:t>
      </w:r>
      <w:bookmarkEnd w:id="75"/>
    </w:p>
    <w:p w:rsidR="000E75A9" w:rsidRDefault="00D72352" w:rsidP="00D72352">
      <w:pPr>
        <w:jc w:val="both"/>
        <w:rPr>
          <w:b/>
        </w:rPr>
      </w:pPr>
      <w:r w:rsidRPr="00D72352">
        <w:rPr>
          <w:b/>
          <w:noProof/>
        </w:rPr>
        <w:drawing>
          <wp:inline distT="0" distB="0" distL="0" distR="0" wp14:anchorId="28D494BD" wp14:editId="7D038722">
            <wp:extent cx="2543489" cy="2441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9952" cy="2457555"/>
                    </a:xfrm>
                    <a:prstGeom prst="rect">
                      <a:avLst/>
                    </a:prstGeom>
                  </pic:spPr>
                </pic:pic>
              </a:graphicData>
            </a:graphic>
          </wp:inline>
        </w:drawing>
      </w:r>
    </w:p>
    <w:p w:rsidR="00D72352" w:rsidRPr="00D72352" w:rsidRDefault="00D72352" w:rsidP="00D72352">
      <w:pPr>
        <w:jc w:val="both"/>
      </w:pPr>
      <w:r>
        <w:t>Processes see files as file descriptors. In the implementation, (1) these are just indices into process-specific open file table. (2) Entries point to the system-wide open file table. (3) Finally, these point to the inode table in memory.</w:t>
      </w:r>
    </w:p>
    <w:p w:rsidR="00D72352" w:rsidRDefault="00D72352" w:rsidP="00D72352">
      <w:pPr>
        <w:jc w:val="both"/>
        <w:rPr>
          <w:b/>
        </w:rPr>
      </w:pPr>
    </w:p>
    <w:p w:rsidR="000E75A9" w:rsidRDefault="000E75A9" w:rsidP="002554BE">
      <w:pPr>
        <w:pStyle w:val="Heading4"/>
      </w:pPr>
      <w:bookmarkStart w:id="76" w:name="_Toc510892026"/>
      <w:r>
        <w:t>Access Control</w:t>
      </w:r>
      <w:bookmarkEnd w:id="76"/>
    </w:p>
    <w:p w:rsidR="00D72352" w:rsidRDefault="00D72352" w:rsidP="000B7706">
      <w:pPr>
        <w:pStyle w:val="ListParagraph"/>
        <w:numPr>
          <w:ilvl w:val="0"/>
          <w:numId w:val="148"/>
        </w:numPr>
        <w:jc w:val="both"/>
      </w:pPr>
      <w:r>
        <w:t>The access control information is held in each node, with three bits each for the owner, group and world (r, w, execute). For directories, the equivalent for execute is a ‘traverse directory’.</w:t>
      </w:r>
    </w:p>
    <w:p w:rsidR="00D72352" w:rsidRDefault="00D72352" w:rsidP="000B7706">
      <w:pPr>
        <w:pStyle w:val="ListParagraph"/>
        <w:numPr>
          <w:ilvl w:val="0"/>
          <w:numId w:val="148"/>
        </w:numPr>
        <w:jc w:val="both"/>
      </w:pPr>
      <w:r>
        <w:t>Also have setiud and setgid</w:t>
      </w:r>
      <w:r w:rsidR="00C81033">
        <w:t xml:space="preserve"> bits</w:t>
      </w:r>
    </w:p>
    <w:p w:rsidR="00C81033" w:rsidRDefault="00C81033" w:rsidP="000B7706">
      <w:pPr>
        <w:pStyle w:val="ListParagraph"/>
        <w:numPr>
          <w:ilvl w:val="1"/>
          <w:numId w:val="148"/>
        </w:numPr>
        <w:jc w:val="both"/>
      </w:pPr>
      <w:r>
        <w:t>Allow user to become someone else when running a given program</w:t>
      </w:r>
    </w:p>
    <w:p w:rsidR="000E75A9" w:rsidRDefault="000E75A9" w:rsidP="00D72352">
      <w:pPr>
        <w:jc w:val="both"/>
        <w:rPr>
          <w:b/>
        </w:rPr>
      </w:pPr>
    </w:p>
    <w:p w:rsidR="000E75A9" w:rsidRDefault="000E75A9" w:rsidP="002554BE">
      <w:pPr>
        <w:pStyle w:val="Heading4"/>
      </w:pPr>
      <w:bookmarkStart w:id="77" w:name="_Toc510892027"/>
      <w:r>
        <w:t>Consistency Issues</w:t>
      </w:r>
      <w:bookmarkEnd w:id="77"/>
    </w:p>
    <w:p w:rsidR="00C81033" w:rsidRDefault="00C81033" w:rsidP="000B7706">
      <w:pPr>
        <w:pStyle w:val="ListParagraph"/>
        <w:numPr>
          <w:ilvl w:val="0"/>
          <w:numId w:val="149"/>
        </w:numPr>
        <w:jc w:val="both"/>
      </w:pPr>
      <w:r>
        <w:t>In order to delete a file, we unlink it (rm &lt;filename&gt;)</w:t>
      </w:r>
    </w:p>
    <w:p w:rsidR="00C81033" w:rsidRDefault="00C81033" w:rsidP="000B7706">
      <w:pPr>
        <w:pStyle w:val="ListParagraph"/>
        <w:numPr>
          <w:ilvl w:val="0"/>
          <w:numId w:val="149"/>
        </w:numPr>
        <w:jc w:val="both"/>
      </w:pPr>
      <w:r>
        <w:t>Deletion Procedure</w:t>
      </w:r>
    </w:p>
    <w:p w:rsidR="00C81033" w:rsidRDefault="00C81033" w:rsidP="000B7706">
      <w:pPr>
        <w:pStyle w:val="ListParagraph"/>
        <w:numPr>
          <w:ilvl w:val="1"/>
          <w:numId w:val="149"/>
        </w:numPr>
        <w:jc w:val="both"/>
      </w:pPr>
      <w:r>
        <w:t>1) Check user has sufficient permissions on (i) file and (ii) directory (write access)</w:t>
      </w:r>
    </w:p>
    <w:p w:rsidR="00C81033" w:rsidRDefault="00C81033" w:rsidP="000B7706">
      <w:pPr>
        <w:pStyle w:val="ListParagraph"/>
        <w:numPr>
          <w:ilvl w:val="1"/>
          <w:numId w:val="149"/>
        </w:numPr>
        <w:jc w:val="both"/>
      </w:pPr>
      <w:r>
        <w:t>2) Remove entry from directory</w:t>
      </w:r>
    </w:p>
    <w:p w:rsidR="00C81033" w:rsidRDefault="00C81033" w:rsidP="000B7706">
      <w:pPr>
        <w:pStyle w:val="ListParagraph"/>
        <w:numPr>
          <w:ilvl w:val="1"/>
          <w:numId w:val="149"/>
        </w:numPr>
        <w:jc w:val="both"/>
      </w:pPr>
      <w:r>
        <w:t>3) Decrement reference count on inode</w:t>
      </w:r>
    </w:p>
    <w:p w:rsidR="00C81033" w:rsidRDefault="00C81033" w:rsidP="000B7706">
      <w:pPr>
        <w:pStyle w:val="ListParagraph"/>
        <w:numPr>
          <w:ilvl w:val="1"/>
          <w:numId w:val="149"/>
        </w:numPr>
        <w:jc w:val="both"/>
      </w:pPr>
      <w:r>
        <w:t>4) If zero, free data blocks and free inode</w:t>
      </w:r>
    </w:p>
    <w:p w:rsidR="00C81033" w:rsidRDefault="00C81033" w:rsidP="000B7706">
      <w:pPr>
        <w:pStyle w:val="ListParagraph"/>
        <w:numPr>
          <w:ilvl w:val="0"/>
          <w:numId w:val="149"/>
        </w:numPr>
        <w:jc w:val="both"/>
      </w:pPr>
      <w:r>
        <w:lastRenderedPageBreak/>
        <w:t>If there is a crash, we must check the entire filesystem for any block unreferenced and any block double referenced</w:t>
      </w:r>
    </w:p>
    <w:p w:rsidR="00C81033" w:rsidRPr="00C81033" w:rsidRDefault="00C81033" w:rsidP="000B7706">
      <w:pPr>
        <w:pStyle w:val="ListParagraph"/>
        <w:numPr>
          <w:ilvl w:val="1"/>
          <w:numId w:val="149"/>
        </w:numPr>
        <w:jc w:val="both"/>
      </w:pPr>
      <w:r>
        <w:t>Detect crash as OS knows if crashed due to root fs not unmounted cleanly</w:t>
      </w:r>
    </w:p>
    <w:p w:rsidR="000E75A9" w:rsidRDefault="000E75A9" w:rsidP="00D72352">
      <w:pPr>
        <w:jc w:val="both"/>
        <w:rPr>
          <w:b/>
        </w:rPr>
      </w:pPr>
    </w:p>
    <w:p w:rsidR="000E75A9" w:rsidRDefault="000E75A9" w:rsidP="00D72352">
      <w:pPr>
        <w:jc w:val="both"/>
        <w:rPr>
          <w:b/>
        </w:rPr>
      </w:pPr>
      <w:r>
        <w:rPr>
          <w:b/>
        </w:rPr>
        <w:t>Summary</w:t>
      </w:r>
    </w:p>
    <w:p w:rsidR="00C81033" w:rsidRPr="00C81033" w:rsidRDefault="00C81033" w:rsidP="000B7706">
      <w:pPr>
        <w:pStyle w:val="ListParagraph"/>
        <w:numPr>
          <w:ilvl w:val="0"/>
          <w:numId w:val="150"/>
        </w:numPr>
        <w:jc w:val="both"/>
      </w:pPr>
      <w:r w:rsidRPr="00C81033">
        <w:t>Files are unstructured byte streams</w:t>
      </w:r>
    </w:p>
    <w:p w:rsidR="00C81033" w:rsidRPr="00C81033" w:rsidRDefault="00C81033" w:rsidP="000B7706">
      <w:pPr>
        <w:pStyle w:val="ListParagraph"/>
        <w:numPr>
          <w:ilvl w:val="0"/>
          <w:numId w:val="150"/>
        </w:numPr>
        <w:jc w:val="both"/>
      </w:pPr>
      <w:r w:rsidRPr="00C81033">
        <w:t>Everything is a file</w:t>
      </w:r>
    </w:p>
    <w:p w:rsidR="00C81033" w:rsidRPr="00C81033" w:rsidRDefault="00C81033" w:rsidP="000B7706">
      <w:pPr>
        <w:pStyle w:val="ListParagraph"/>
        <w:numPr>
          <w:ilvl w:val="0"/>
          <w:numId w:val="150"/>
        </w:numPr>
        <w:jc w:val="both"/>
      </w:pPr>
      <w:r w:rsidRPr="00C81033">
        <w:t>Hierarchy built from root</w:t>
      </w:r>
    </w:p>
    <w:p w:rsidR="00C81033" w:rsidRPr="00C81033" w:rsidRDefault="00C81033" w:rsidP="000B7706">
      <w:pPr>
        <w:pStyle w:val="ListParagraph"/>
        <w:numPr>
          <w:ilvl w:val="0"/>
          <w:numId w:val="150"/>
        </w:numPr>
        <w:jc w:val="both"/>
      </w:pPr>
      <w:r w:rsidRPr="00C81033">
        <w:t>Unified name-space (multiple filesystems mounted on any leaf)</w:t>
      </w:r>
    </w:p>
    <w:p w:rsidR="00C81033" w:rsidRPr="00C81033" w:rsidRDefault="00C81033" w:rsidP="000B7706">
      <w:pPr>
        <w:pStyle w:val="ListParagraph"/>
        <w:numPr>
          <w:ilvl w:val="0"/>
          <w:numId w:val="150"/>
        </w:numPr>
        <w:jc w:val="both"/>
      </w:pPr>
      <w:r w:rsidRPr="00C81033">
        <w:t>Disk contains list of inodes and data blocks</w:t>
      </w:r>
    </w:p>
    <w:p w:rsidR="00C81033" w:rsidRPr="00C81033" w:rsidRDefault="00C81033" w:rsidP="000B7706">
      <w:pPr>
        <w:pStyle w:val="ListParagraph"/>
        <w:numPr>
          <w:ilvl w:val="0"/>
          <w:numId w:val="150"/>
        </w:numPr>
        <w:jc w:val="both"/>
      </w:pPr>
      <w:r w:rsidRPr="00C81033">
        <w:t>Processes see file descriptors – map to file tables</w:t>
      </w:r>
    </w:p>
    <w:p w:rsidR="00C81033" w:rsidRPr="00C81033" w:rsidRDefault="00C81033" w:rsidP="000B7706">
      <w:pPr>
        <w:pStyle w:val="ListParagraph"/>
        <w:numPr>
          <w:ilvl w:val="0"/>
          <w:numId w:val="150"/>
        </w:numPr>
        <w:jc w:val="both"/>
      </w:pPr>
      <w:r w:rsidRPr="00C81033">
        <w:t>Permissions for owner, group and world</w:t>
      </w:r>
    </w:p>
    <w:p w:rsidR="00C81033" w:rsidRDefault="00C81033" w:rsidP="000B7706">
      <w:pPr>
        <w:pStyle w:val="ListParagraph"/>
        <w:numPr>
          <w:ilvl w:val="0"/>
          <w:numId w:val="150"/>
        </w:numPr>
        <w:jc w:val="both"/>
      </w:pPr>
      <w:r>
        <w:t>Setuid / setgid allow for more flexible control</w:t>
      </w:r>
    </w:p>
    <w:p w:rsidR="00C81033" w:rsidRPr="00C81033" w:rsidRDefault="00C81033" w:rsidP="00C81033">
      <w:pPr>
        <w:pStyle w:val="ListParagraph"/>
        <w:ind w:left="360"/>
        <w:jc w:val="both"/>
      </w:pPr>
    </w:p>
    <w:p w:rsidR="00F103B7" w:rsidRDefault="00F103B7" w:rsidP="00D72352">
      <w:pPr>
        <w:pStyle w:val="Heading3"/>
        <w:jc w:val="both"/>
      </w:pPr>
      <w:bookmarkStart w:id="78" w:name="_Toc510892028"/>
      <w:r>
        <w:t>IO</w:t>
      </w:r>
      <w:bookmarkEnd w:id="78"/>
    </w:p>
    <w:p w:rsidR="00632DEB" w:rsidRPr="00632DEB" w:rsidRDefault="00632DEB" w:rsidP="00632DEB">
      <w:r w:rsidRPr="00632DEB">
        <w:rPr>
          <w:noProof/>
        </w:rPr>
        <w:drawing>
          <wp:inline distT="0" distB="0" distL="0" distR="0" wp14:anchorId="271B84C4" wp14:editId="3ABF60A6">
            <wp:extent cx="2964264" cy="2039696"/>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4056" cy="2060196"/>
                    </a:xfrm>
                    <a:prstGeom prst="rect">
                      <a:avLst/>
                    </a:prstGeom>
                  </pic:spPr>
                </pic:pic>
              </a:graphicData>
            </a:graphic>
          </wp:inline>
        </w:drawing>
      </w:r>
    </w:p>
    <w:p w:rsidR="00632DEB" w:rsidRDefault="00C81033" w:rsidP="00632DEB">
      <w:r>
        <w:t>To access IO, we access exactly like accessing files (literally accessed through the file system)</w:t>
      </w:r>
      <w:r w:rsidR="00632DEB">
        <w:t>. There are two broad categories:</w:t>
      </w:r>
    </w:p>
    <w:p w:rsidR="00632DEB" w:rsidRDefault="00632DEB" w:rsidP="000B7706">
      <w:pPr>
        <w:pStyle w:val="ListParagraph"/>
        <w:numPr>
          <w:ilvl w:val="0"/>
          <w:numId w:val="151"/>
        </w:numPr>
      </w:pPr>
      <w:r>
        <w:t>Character</w:t>
      </w:r>
    </w:p>
    <w:p w:rsidR="00632DEB" w:rsidRDefault="00632DEB" w:rsidP="000B7706">
      <w:pPr>
        <w:pStyle w:val="ListParagraph"/>
        <w:numPr>
          <w:ilvl w:val="1"/>
          <w:numId w:val="151"/>
        </w:numPr>
      </w:pPr>
      <w:r>
        <w:t>Character IO is low rate but complex, there most functionality is in the interface</w:t>
      </w:r>
    </w:p>
    <w:p w:rsidR="00632DEB" w:rsidRDefault="00632DEB" w:rsidP="000B7706">
      <w:pPr>
        <w:pStyle w:val="ListParagraph"/>
        <w:numPr>
          <w:ilvl w:val="0"/>
          <w:numId w:val="151"/>
        </w:numPr>
      </w:pPr>
      <w:r>
        <w:t>Block</w:t>
      </w:r>
    </w:p>
    <w:p w:rsidR="00632DEB" w:rsidRPr="00632DEB" w:rsidRDefault="00632DEB" w:rsidP="000B7706">
      <w:pPr>
        <w:pStyle w:val="ListParagraph"/>
        <w:numPr>
          <w:ilvl w:val="1"/>
          <w:numId w:val="151"/>
        </w:numPr>
      </w:pPr>
      <w:r>
        <w:t xml:space="preserve">Simpler but performance matters – emphasis on the </w:t>
      </w:r>
      <w:r w:rsidRPr="00632DEB">
        <w:rPr>
          <w:b/>
        </w:rPr>
        <w:t>buffer cache</w:t>
      </w:r>
    </w:p>
    <w:p w:rsidR="00632DEB" w:rsidRDefault="00632DEB" w:rsidP="00632DEB"/>
    <w:p w:rsidR="00632DEB" w:rsidRDefault="00632DEB" w:rsidP="00632DEB">
      <w:r>
        <w:rPr>
          <w:b/>
        </w:rPr>
        <w:t xml:space="preserve">Buffer Cache: </w:t>
      </w:r>
      <w:r>
        <w:t>Keep copy of some parts of the disk in memory</w:t>
      </w:r>
    </w:p>
    <w:p w:rsidR="00632DEB" w:rsidRDefault="00632DEB" w:rsidP="000B7706">
      <w:pPr>
        <w:pStyle w:val="ListParagraph"/>
        <w:numPr>
          <w:ilvl w:val="0"/>
          <w:numId w:val="152"/>
        </w:numPr>
      </w:pPr>
      <w:r>
        <w:t>On Read</w:t>
      </w:r>
    </w:p>
    <w:p w:rsidR="00632DEB" w:rsidRDefault="00632DEB" w:rsidP="000B7706">
      <w:pPr>
        <w:pStyle w:val="ListParagraph"/>
        <w:numPr>
          <w:ilvl w:val="1"/>
          <w:numId w:val="152"/>
        </w:numPr>
      </w:pPr>
      <w:r>
        <w:t>Locate relevant blocks (from inode)</w:t>
      </w:r>
    </w:p>
    <w:p w:rsidR="00632DEB" w:rsidRDefault="00632DEB" w:rsidP="000B7706">
      <w:pPr>
        <w:pStyle w:val="ListParagraph"/>
        <w:numPr>
          <w:ilvl w:val="1"/>
          <w:numId w:val="152"/>
        </w:numPr>
      </w:pPr>
      <w:r>
        <w:t>Check if in buffer cache</w:t>
      </w:r>
    </w:p>
    <w:p w:rsidR="00632DEB" w:rsidRDefault="00632DEB" w:rsidP="000B7706">
      <w:pPr>
        <w:pStyle w:val="ListParagraph"/>
        <w:numPr>
          <w:ilvl w:val="1"/>
          <w:numId w:val="152"/>
        </w:numPr>
      </w:pPr>
      <w:r>
        <w:t>If not, read from disk into memory and return data from the buffer cache</w:t>
      </w:r>
    </w:p>
    <w:p w:rsidR="00632DEB" w:rsidRDefault="00632DEB" w:rsidP="000B7706">
      <w:pPr>
        <w:pStyle w:val="ListParagraph"/>
        <w:numPr>
          <w:ilvl w:val="0"/>
          <w:numId w:val="152"/>
        </w:numPr>
      </w:pPr>
      <w:r>
        <w:t>On write</w:t>
      </w:r>
    </w:p>
    <w:p w:rsidR="00632DEB" w:rsidRDefault="00632DEB" w:rsidP="000B7706">
      <w:pPr>
        <w:pStyle w:val="ListParagraph"/>
        <w:numPr>
          <w:ilvl w:val="1"/>
          <w:numId w:val="152"/>
        </w:numPr>
      </w:pPr>
      <w:r>
        <w:t>Locate relevant blocks (from inode)</w:t>
      </w:r>
    </w:p>
    <w:p w:rsidR="00632DEB" w:rsidRDefault="00632DEB" w:rsidP="000B7706">
      <w:pPr>
        <w:pStyle w:val="ListParagraph"/>
        <w:numPr>
          <w:ilvl w:val="1"/>
          <w:numId w:val="152"/>
        </w:numPr>
      </w:pPr>
      <w:r>
        <w:t>Check if in buffer cache</w:t>
      </w:r>
    </w:p>
    <w:p w:rsidR="00632DEB" w:rsidRDefault="00632DEB" w:rsidP="000B7706">
      <w:pPr>
        <w:pStyle w:val="ListParagraph"/>
        <w:numPr>
          <w:ilvl w:val="1"/>
          <w:numId w:val="152"/>
        </w:numPr>
      </w:pPr>
      <w:r>
        <w:t>If not, read from disk into memory</w:t>
      </w:r>
    </w:p>
    <w:p w:rsidR="00632DEB" w:rsidRDefault="00632DEB" w:rsidP="000B7706">
      <w:pPr>
        <w:pStyle w:val="ListParagraph"/>
        <w:numPr>
          <w:ilvl w:val="1"/>
          <w:numId w:val="152"/>
        </w:numPr>
      </w:pPr>
      <w:r>
        <w:t>Update version in cache, not on disk</w:t>
      </w:r>
    </w:p>
    <w:p w:rsidR="00632DEB" w:rsidRPr="00632DEB" w:rsidRDefault="00632DEB" w:rsidP="000B7706">
      <w:pPr>
        <w:pStyle w:val="ListParagraph"/>
        <w:numPr>
          <w:ilvl w:val="1"/>
          <w:numId w:val="152"/>
        </w:numPr>
      </w:pPr>
      <w:r>
        <w:rPr>
          <w:b/>
        </w:rPr>
        <w:t>Call sync every 30 seconds to flush dirty buffers to disk</w:t>
      </w:r>
    </w:p>
    <w:p w:rsidR="00632DEB" w:rsidRPr="00632DEB" w:rsidRDefault="00632DEB" w:rsidP="000B7706">
      <w:pPr>
        <w:pStyle w:val="ListParagraph"/>
        <w:numPr>
          <w:ilvl w:val="0"/>
          <w:numId w:val="152"/>
        </w:numPr>
      </w:pPr>
      <w:r>
        <w:t>We can also cache metadata too</w:t>
      </w:r>
    </w:p>
    <w:p w:rsidR="00632DEB" w:rsidRPr="00632DEB" w:rsidRDefault="00632DEB" w:rsidP="00632DEB"/>
    <w:p w:rsidR="00F103B7" w:rsidRDefault="00F103B7" w:rsidP="00D72352">
      <w:pPr>
        <w:pStyle w:val="Heading3"/>
        <w:jc w:val="both"/>
      </w:pPr>
      <w:bookmarkStart w:id="79" w:name="_Toc510892029"/>
      <w:r>
        <w:lastRenderedPageBreak/>
        <w:t>Processes</w:t>
      </w:r>
      <w:bookmarkEnd w:id="79"/>
    </w:p>
    <w:p w:rsidR="00632DEB" w:rsidRDefault="00AC23D4" w:rsidP="00632DEB">
      <w:r w:rsidRPr="00AC23D4">
        <w:rPr>
          <w:noProof/>
        </w:rPr>
        <w:drawing>
          <wp:inline distT="0" distB="0" distL="0" distR="0" wp14:anchorId="684F716E" wp14:editId="2D3AED41">
            <wp:extent cx="1915445" cy="2090057"/>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6335" cy="2101939"/>
                    </a:xfrm>
                    <a:prstGeom prst="rect">
                      <a:avLst/>
                    </a:prstGeom>
                  </pic:spPr>
                </pic:pic>
              </a:graphicData>
            </a:graphic>
          </wp:inline>
        </w:drawing>
      </w:r>
    </w:p>
    <w:p w:rsidR="00AC23D4" w:rsidRDefault="00AC23D4" w:rsidP="00632DEB"/>
    <w:p w:rsidR="00AC23D4" w:rsidRDefault="00AC23D4" w:rsidP="00632DEB">
      <w:r>
        <w:t>Processes have three segments:</w:t>
      </w:r>
    </w:p>
    <w:p w:rsidR="00AC23D4" w:rsidRDefault="00AC23D4" w:rsidP="000B7706">
      <w:pPr>
        <w:pStyle w:val="ListParagraph"/>
        <w:numPr>
          <w:ilvl w:val="0"/>
          <w:numId w:val="153"/>
        </w:numPr>
      </w:pPr>
      <w:r>
        <w:t>Text</w:t>
      </w:r>
    </w:p>
    <w:p w:rsidR="00AC23D4" w:rsidRDefault="00AC23D4" w:rsidP="000B7706">
      <w:pPr>
        <w:pStyle w:val="ListParagraph"/>
        <w:numPr>
          <w:ilvl w:val="1"/>
          <w:numId w:val="153"/>
        </w:numPr>
      </w:pPr>
      <w:r>
        <w:t>Holds the machine instructions for the program</w:t>
      </w:r>
    </w:p>
    <w:p w:rsidR="00AC23D4" w:rsidRDefault="00AC23D4" w:rsidP="000B7706">
      <w:pPr>
        <w:pStyle w:val="ListParagraph"/>
        <w:numPr>
          <w:ilvl w:val="0"/>
          <w:numId w:val="153"/>
        </w:numPr>
      </w:pPr>
      <w:r>
        <w:t>Data</w:t>
      </w:r>
    </w:p>
    <w:p w:rsidR="00AC23D4" w:rsidRDefault="00AC23D4" w:rsidP="000B7706">
      <w:pPr>
        <w:pStyle w:val="ListParagraph"/>
        <w:numPr>
          <w:ilvl w:val="1"/>
          <w:numId w:val="153"/>
        </w:numPr>
      </w:pPr>
      <w:r>
        <w:t>Contains variables and their values</w:t>
      </w:r>
    </w:p>
    <w:p w:rsidR="00AC23D4" w:rsidRDefault="00AC23D4" w:rsidP="000B7706">
      <w:pPr>
        <w:pStyle w:val="ListParagraph"/>
        <w:numPr>
          <w:ilvl w:val="0"/>
          <w:numId w:val="153"/>
        </w:numPr>
      </w:pPr>
      <w:r>
        <w:t>Stack</w:t>
      </w:r>
    </w:p>
    <w:p w:rsidR="00AC23D4" w:rsidRDefault="00AC23D4" w:rsidP="000B7706">
      <w:pPr>
        <w:pStyle w:val="ListParagraph"/>
        <w:numPr>
          <w:ilvl w:val="1"/>
          <w:numId w:val="153"/>
        </w:numPr>
      </w:pPr>
      <w:r>
        <w:t>Used for activation records</w:t>
      </w:r>
    </w:p>
    <w:p w:rsidR="00AC23D4" w:rsidRDefault="00AC23D4" w:rsidP="000B7706">
      <w:pPr>
        <w:pStyle w:val="ListParagraph"/>
        <w:numPr>
          <w:ilvl w:val="2"/>
          <w:numId w:val="153"/>
        </w:numPr>
      </w:pPr>
      <w:r>
        <w:t>Storing local variables</w:t>
      </w:r>
    </w:p>
    <w:p w:rsidR="00AC23D4" w:rsidRDefault="00AC23D4" w:rsidP="000B7706">
      <w:pPr>
        <w:pStyle w:val="ListParagraph"/>
        <w:numPr>
          <w:ilvl w:val="2"/>
          <w:numId w:val="153"/>
        </w:numPr>
      </w:pPr>
      <w:r>
        <w:t>Parameters</w:t>
      </w:r>
    </w:p>
    <w:p w:rsidR="00AC23D4" w:rsidRDefault="00AC23D4" w:rsidP="00AC23D4"/>
    <w:p w:rsidR="00AC23D4" w:rsidRDefault="00AC23D4" w:rsidP="00AC23D4">
      <w:r>
        <w:t xml:space="preserve">The process is represented by an opaque process id (pid), organised hierarchically with parents creating children. </w:t>
      </w:r>
      <w:r w:rsidR="00094D9D" w:rsidRPr="00094D9D">
        <w:rPr>
          <w:color w:val="FF0000"/>
        </w:rPr>
        <w:t>This creates a copy of the entire address space – inefficient.</w:t>
      </w:r>
    </w:p>
    <w:p w:rsidR="00AC23D4" w:rsidRDefault="00AC23D4" w:rsidP="000B7706">
      <w:pPr>
        <w:pStyle w:val="ListParagraph"/>
        <w:numPr>
          <w:ilvl w:val="0"/>
          <w:numId w:val="154"/>
        </w:numPr>
      </w:pPr>
      <w:r>
        <w:t>Pid = fork()</w:t>
      </w:r>
    </w:p>
    <w:p w:rsidR="00AC23D4" w:rsidRDefault="00AC23D4" w:rsidP="000B7706">
      <w:pPr>
        <w:pStyle w:val="ListParagraph"/>
        <w:numPr>
          <w:ilvl w:val="0"/>
          <w:numId w:val="154"/>
        </w:numPr>
      </w:pPr>
      <w:r>
        <w:t>Reply = execve(pathname, argv, envp)</w:t>
      </w:r>
    </w:p>
    <w:p w:rsidR="00AC23D4" w:rsidRDefault="00AC23D4" w:rsidP="000B7706">
      <w:pPr>
        <w:pStyle w:val="ListParagraph"/>
        <w:numPr>
          <w:ilvl w:val="0"/>
          <w:numId w:val="154"/>
        </w:numPr>
      </w:pPr>
      <w:r>
        <w:t>Exit(status)</w:t>
      </w:r>
    </w:p>
    <w:p w:rsidR="00AC23D4" w:rsidRDefault="00AC23D4" w:rsidP="000B7706">
      <w:pPr>
        <w:pStyle w:val="ListParagraph"/>
        <w:numPr>
          <w:ilvl w:val="0"/>
          <w:numId w:val="154"/>
        </w:numPr>
      </w:pPr>
      <w:r>
        <w:t>Pid = wait(status)</w:t>
      </w:r>
    </w:p>
    <w:p w:rsidR="00AC23D4" w:rsidRDefault="00AC23D4" w:rsidP="00AC23D4"/>
    <w:p w:rsidR="00AC23D4" w:rsidRDefault="00AC23D4" w:rsidP="00AC23D4">
      <w:r w:rsidRPr="00AC23D4">
        <w:rPr>
          <w:noProof/>
        </w:rPr>
        <w:drawing>
          <wp:inline distT="0" distB="0" distL="0" distR="0" wp14:anchorId="724A7BE4" wp14:editId="7AD92B45">
            <wp:extent cx="3597310" cy="114500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4920" cy="1147430"/>
                    </a:xfrm>
                    <a:prstGeom prst="rect">
                      <a:avLst/>
                    </a:prstGeom>
                  </pic:spPr>
                </pic:pic>
              </a:graphicData>
            </a:graphic>
          </wp:inline>
        </w:drawing>
      </w:r>
    </w:p>
    <w:p w:rsidR="00094D9D" w:rsidRDefault="00094D9D" w:rsidP="002554BE">
      <w:pPr>
        <w:pStyle w:val="Heading4"/>
      </w:pPr>
      <w:bookmarkStart w:id="80" w:name="_Toc510892030"/>
      <w:r>
        <w:t>Startup</w:t>
      </w:r>
      <w:bookmarkEnd w:id="80"/>
    </w:p>
    <w:p w:rsidR="00094D9D" w:rsidRDefault="00094D9D" w:rsidP="000B7706">
      <w:pPr>
        <w:pStyle w:val="ListParagraph"/>
        <w:numPr>
          <w:ilvl w:val="0"/>
          <w:numId w:val="155"/>
        </w:numPr>
      </w:pPr>
      <w:r>
        <w:t>The kernel (/vmunix) is loaded from disk directly and the execution starts</w:t>
      </w:r>
    </w:p>
    <w:p w:rsidR="002554BE" w:rsidRDefault="002554BE" w:rsidP="000B7706">
      <w:pPr>
        <w:pStyle w:val="ListParagraph"/>
        <w:numPr>
          <w:ilvl w:val="0"/>
          <w:numId w:val="155"/>
        </w:numPr>
      </w:pPr>
      <w:r>
        <w:t>Mounts file system and the/etc/init process is started</w:t>
      </w:r>
    </w:p>
    <w:p w:rsidR="002554BE" w:rsidRDefault="002554BE" w:rsidP="000B7706">
      <w:pPr>
        <w:pStyle w:val="ListParagraph"/>
        <w:numPr>
          <w:ilvl w:val="0"/>
          <w:numId w:val="155"/>
        </w:numPr>
      </w:pPr>
      <w:r>
        <w:t>Reads file /etc/inittab and for each entry</w:t>
      </w:r>
    </w:p>
    <w:p w:rsidR="002554BE" w:rsidRDefault="002554BE" w:rsidP="000B7706">
      <w:pPr>
        <w:pStyle w:val="ListParagraph"/>
        <w:numPr>
          <w:ilvl w:val="1"/>
          <w:numId w:val="155"/>
        </w:numPr>
      </w:pPr>
      <w:r>
        <w:t>Opens terminal special file</w:t>
      </w:r>
    </w:p>
    <w:p w:rsidR="002554BE" w:rsidRDefault="002554BE" w:rsidP="000B7706">
      <w:pPr>
        <w:pStyle w:val="ListParagraph"/>
        <w:numPr>
          <w:ilvl w:val="1"/>
          <w:numId w:val="155"/>
        </w:numPr>
      </w:pPr>
      <w:r>
        <w:t>Duplicates the resulting fd twice</w:t>
      </w:r>
    </w:p>
    <w:p w:rsidR="002554BE" w:rsidRDefault="002554BE" w:rsidP="000B7706">
      <w:pPr>
        <w:pStyle w:val="ListParagraph"/>
        <w:numPr>
          <w:ilvl w:val="1"/>
          <w:numId w:val="155"/>
        </w:numPr>
      </w:pPr>
      <w:r>
        <w:t>Forks an /etc/tty process</w:t>
      </w:r>
    </w:p>
    <w:p w:rsidR="002554BE" w:rsidRDefault="002554BE" w:rsidP="000B7706">
      <w:pPr>
        <w:pStyle w:val="ListParagraph"/>
        <w:numPr>
          <w:ilvl w:val="0"/>
          <w:numId w:val="155"/>
        </w:numPr>
      </w:pPr>
      <w:r>
        <w:t>Each tty process next gets carried out</w:t>
      </w:r>
    </w:p>
    <w:p w:rsidR="002554BE" w:rsidRDefault="002554BE" w:rsidP="000B7706">
      <w:pPr>
        <w:pStyle w:val="ListParagraph"/>
        <w:numPr>
          <w:ilvl w:val="0"/>
          <w:numId w:val="155"/>
        </w:numPr>
      </w:pPr>
      <w:r>
        <w:t>Next, initialises the terminal and completed login</w:t>
      </w:r>
    </w:p>
    <w:p w:rsidR="002554BE" w:rsidRDefault="002554BE" w:rsidP="000B7706">
      <w:pPr>
        <w:pStyle w:val="ListParagraph"/>
        <w:numPr>
          <w:ilvl w:val="0"/>
          <w:numId w:val="155"/>
        </w:numPr>
      </w:pPr>
      <w:r>
        <w:t>If login, then sets uid and gid and execve() shell</w:t>
      </w:r>
    </w:p>
    <w:p w:rsidR="002554BE" w:rsidRDefault="002554BE" w:rsidP="000B7706">
      <w:pPr>
        <w:pStyle w:val="ListParagraph"/>
        <w:numPr>
          <w:ilvl w:val="0"/>
          <w:numId w:val="155"/>
        </w:numPr>
      </w:pPr>
      <w:r>
        <w:lastRenderedPageBreak/>
        <w:t>A Patriarch init resurrects /etc/tty on exit</w:t>
      </w:r>
    </w:p>
    <w:p w:rsidR="002554BE" w:rsidRDefault="002554BE" w:rsidP="002554BE"/>
    <w:p w:rsidR="002554BE" w:rsidRDefault="002554BE" w:rsidP="002554BE">
      <w:pPr>
        <w:pStyle w:val="Heading4"/>
      </w:pPr>
      <w:bookmarkStart w:id="81" w:name="_Toc510892031"/>
      <w:r>
        <w:t>Process Scheduling</w:t>
      </w:r>
      <w:bookmarkEnd w:id="81"/>
    </w:p>
    <w:p w:rsidR="002554BE" w:rsidRDefault="002554BE" w:rsidP="000B7706">
      <w:pPr>
        <w:pStyle w:val="ListParagraph"/>
        <w:numPr>
          <w:ilvl w:val="0"/>
          <w:numId w:val="156"/>
        </w:numPr>
      </w:pPr>
      <w:r>
        <w:t>Round robin within priorities (0-127) (quantum of 100ms)</w:t>
      </w:r>
    </w:p>
    <w:p w:rsidR="002554BE" w:rsidRDefault="002554BE" w:rsidP="000B7706">
      <w:pPr>
        <w:pStyle w:val="ListParagraph"/>
        <w:numPr>
          <w:ilvl w:val="1"/>
          <w:numId w:val="156"/>
        </w:numPr>
      </w:pPr>
      <w:r>
        <w:t>User processes have a priority greater than 50</w:t>
      </w:r>
    </w:p>
    <w:p w:rsidR="002554BE" w:rsidRDefault="002554BE" w:rsidP="000B7706">
      <w:pPr>
        <w:pStyle w:val="ListParagraph"/>
        <w:numPr>
          <w:ilvl w:val="0"/>
          <w:numId w:val="156"/>
        </w:numPr>
      </w:pPr>
      <w:r>
        <w:t>Priorities are based on usage and nice (</w:t>
      </w:r>
      <w:r>
        <w:rPr>
          <w:b/>
        </w:rPr>
        <w:t>partially user controllable adjustment parameter in the range [-20, 20])</w:t>
      </w:r>
    </w:p>
    <w:p w:rsidR="002554BE" w:rsidRDefault="002554BE" w:rsidP="002554BE">
      <w:pPr>
        <w:pStyle w:val="ListParagraph"/>
      </w:pPr>
      <w:r w:rsidRPr="002554BE">
        <w:rPr>
          <w:noProof/>
        </w:rPr>
        <w:drawing>
          <wp:inline distT="0" distB="0" distL="0" distR="0" wp14:anchorId="3899A15E" wp14:editId="04BDE285">
            <wp:extent cx="2713055" cy="39643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65346" cy="404072"/>
                    </a:xfrm>
                    <a:prstGeom prst="rect">
                      <a:avLst/>
                    </a:prstGeom>
                  </pic:spPr>
                </pic:pic>
              </a:graphicData>
            </a:graphic>
          </wp:inline>
        </w:drawing>
      </w:r>
    </w:p>
    <w:p w:rsidR="002554BE" w:rsidRDefault="002554BE" w:rsidP="000B7706">
      <w:pPr>
        <w:pStyle w:val="ListParagraph"/>
        <w:numPr>
          <w:ilvl w:val="0"/>
          <w:numId w:val="156"/>
        </w:numPr>
      </w:pPr>
      <w:r>
        <w:t>Where:</w:t>
      </w:r>
    </w:p>
    <w:p w:rsidR="002554BE" w:rsidRDefault="002554BE" w:rsidP="002554BE">
      <w:pPr>
        <w:pStyle w:val="ListParagraph"/>
      </w:pPr>
      <w:r w:rsidRPr="002554BE">
        <w:rPr>
          <w:noProof/>
        </w:rPr>
        <w:drawing>
          <wp:inline distT="0" distB="0" distL="0" distR="0" wp14:anchorId="655FFD1A" wp14:editId="2A48552B">
            <wp:extent cx="2628374" cy="36690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6538" cy="383400"/>
                    </a:xfrm>
                    <a:prstGeom prst="rect">
                      <a:avLst/>
                    </a:prstGeom>
                  </pic:spPr>
                </pic:pic>
              </a:graphicData>
            </a:graphic>
          </wp:inline>
        </w:drawing>
      </w:r>
    </w:p>
    <w:p w:rsidR="002554BE" w:rsidRDefault="002554BE" w:rsidP="000B7706">
      <w:pPr>
        <w:pStyle w:val="ListParagraph"/>
        <w:numPr>
          <w:ilvl w:val="0"/>
          <w:numId w:val="156"/>
        </w:numPr>
      </w:pPr>
      <w:r>
        <w:t>And load</w:t>
      </w:r>
      <w:r>
        <w:rPr>
          <w:vertAlign w:val="subscript"/>
        </w:rPr>
        <w:t>j</w:t>
      </w:r>
      <w:r>
        <w:t xml:space="preserve"> is the sampled average length of the run queue in which process j resides, over the last minute of operation.</w:t>
      </w:r>
    </w:p>
    <w:p w:rsidR="002554BE" w:rsidRDefault="002554BE" w:rsidP="000B7706">
      <w:pPr>
        <w:pStyle w:val="ListParagraph"/>
        <w:numPr>
          <w:ilvl w:val="0"/>
          <w:numId w:val="156"/>
        </w:numPr>
      </w:pPr>
      <w:r>
        <w:t>This if the load is 1, 90% of 1s CPU usage is forgotten with 5s</w:t>
      </w:r>
    </w:p>
    <w:p w:rsidR="002554BE" w:rsidRDefault="002554BE" w:rsidP="000B7706">
      <w:pPr>
        <w:pStyle w:val="ListParagraph"/>
        <w:numPr>
          <w:ilvl w:val="0"/>
          <w:numId w:val="156"/>
        </w:numPr>
      </w:pPr>
      <w:r>
        <w:t>Base Priority divides processes into bands</w:t>
      </w:r>
    </w:p>
    <w:p w:rsidR="002554BE" w:rsidRDefault="002554BE" w:rsidP="000B7706">
      <w:pPr>
        <w:pStyle w:val="ListParagraph"/>
        <w:numPr>
          <w:ilvl w:val="1"/>
          <w:numId w:val="156"/>
        </w:numPr>
      </w:pPr>
      <w:r>
        <w:t>CPI and components prevent processes moving out of their bands</w:t>
      </w:r>
    </w:p>
    <w:p w:rsidR="002554BE" w:rsidRDefault="002554BE" w:rsidP="000B7706">
      <w:pPr>
        <w:pStyle w:val="ListParagraph"/>
        <w:numPr>
          <w:ilvl w:val="1"/>
          <w:numId w:val="156"/>
        </w:numPr>
      </w:pPr>
      <w:r>
        <w:t>Bands are</w:t>
      </w:r>
    </w:p>
    <w:p w:rsidR="002554BE" w:rsidRDefault="002554BE" w:rsidP="000B7706">
      <w:pPr>
        <w:pStyle w:val="ListParagraph"/>
        <w:numPr>
          <w:ilvl w:val="2"/>
          <w:numId w:val="156"/>
        </w:numPr>
      </w:pPr>
      <w:r>
        <w:t>1) Swapper</w:t>
      </w:r>
    </w:p>
    <w:p w:rsidR="002554BE" w:rsidRDefault="002554BE" w:rsidP="000B7706">
      <w:pPr>
        <w:pStyle w:val="ListParagraph"/>
        <w:numPr>
          <w:ilvl w:val="2"/>
          <w:numId w:val="156"/>
        </w:numPr>
      </w:pPr>
      <w:r>
        <w:t>2) Block IO device control</w:t>
      </w:r>
    </w:p>
    <w:p w:rsidR="002554BE" w:rsidRDefault="002554BE" w:rsidP="000B7706">
      <w:pPr>
        <w:pStyle w:val="ListParagraph"/>
        <w:numPr>
          <w:ilvl w:val="2"/>
          <w:numId w:val="156"/>
        </w:numPr>
      </w:pPr>
      <w:r>
        <w:t>3) File manipulation</w:t>
      </w:r>
    </w:p>
    <w:p w:rsidR="002554BE" w:rsidRDefault="002554BE" w:rsidP="000B7706">
      <w:pPr>
        <w:pStyle w:val="ListParagraph"/>
        <w:numPr>
          <w:ilvl w:val="2"/>
          <w:numId w:val="156"/>
        </w:numPr>
      </w:pPr>
      <w:r>
        <w:t>4) Character IO device control</w:t>
      </w:r>
    </w:p>
    <w:p w:rsidR="002554BE" w:rsidRDefault="002554BE" w:rsidP="000B7706">
      <w:pPr>
        <w:pStyle w:val="ListParagraph"/>
        <w:numPr>
          <w:ilvl w:val="2"/>
          <w:numId w:val="156"/>
        </w:numPr>
      </w:pPr>
      <w:r>
        <w:t>5) User processes</w:t>
      </w:r>
    </w:p>
    <w:p w:rsidR="002554BE" w:rsidRDefault="002554BE" w:rsidP="000B7706">
      <w:pPr>
        <w:pStyle w:val="ListParagraph"/>
        <w:numPr>
          <w:ilvl w:val="1"/>
          <w:numId w:val="156"/>
        </w:numPr>
      </w:pPr>
      <w:r>
        <w:t>Within the user process band, the execution history tends to penalise CPU bound processes, aiding IO bound processes</w:t>
      </w:r>
    </w:p>
    <w:p w:rsidR="00717786" w:rsidRDefault="00717786" w:rsidP="00717786">
      <w:pPr>
        <w:pStyle w:val="ListParagraph"/>
        <w:ind w:left="1440"/>
      </w:pPr>
    </w:p>
    <w:p w:rsidR="00717786" w:rsidRPr="00717786" w:rsidRDefault="00717786" w:rsidP="00717786">
      <w:pPr>
        <w:pStyle w:val="Heading4"/>
      </w:pPr>
      <w:bookmarkStart w:id="82" w:name="_Toc510892032"/>
      <w:r>
        <w:t xml:space="preserve">Simplified </w:t>
      </w:r>
      <w:r w:rsidR="002554BE">
        <w:t>Process States</w:t>
      </w:r>
      <w:bookmarkEnd w:id="82"/>
    </w:p>
    <w:p w:rsidR="00AC23D4" w:rsidRDefault="00717786" w:rsidP="00AC23D4">
      <w:r>
        <w:rPr>
          <w:noProof/>
        </w:rPr>
        <mc:AlternateContent>
          <mc:Choice Requires="wpg">
            <w:drawing>
              <wp:inline distT="0" distB="0" distL="0" distR="0">
                <wp:extent cx="5958945" cy="3245485"/>
                <wp:effectExtent l="0" t="0" r="0" b="5715"/>
                <wp:docPr id="63" name="Group 63"/>
                <wp:cNvGraphicFramePr/>
                <a:graphic xmlns:a="http://schemas.openxmlformats.org/drawingml/2006/main">
                  <a:graphicData uri="http://schemas.microsoft.com/office/word/2010/wordprocessingGroup">
                    <wpg:wgp>
                      <wpg:cNvGrpSpPr/>
                      <wpg:grpSpPr>
                        <a:xfrm>
                          <a:off x="0" y="0"/>
                          <a:ext cx="5958945" cy="3245485"/>
                          <a:chOff x="0" y="0"/>
                          <a:chExt cx="5958945" cy="3245485"/>
                        </a:xfrm>
                      </wpg:grpSpPr>
                      <pic:pic xmlns:pic="http://schemas.openxmlformats.org/drawingml/2006/picture">
                        <pic:nvPicPr>
                          <pic:cNvPr id="61" name="Picture 6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80715" cy="3245485"/>
                          </a:xfrm>
                          <a:prstGeom prst="rect">
                            <a:avLst/>
                          </a:prstGeom>
                        </pic:spPr>
                      </pic:pic>
                      <pic:pic xmlns:pic="http://schemas.openxmlformats.org/drawingml/2006/picture">
                        <pic:nvPicPr>
                          <pic:cNvPr id="62" name="Picture 6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476730" y="261257"/>
                            <a:ext cx="2482215" cy="1557020"/>
                          </a:xfrm>
                          <a:prstGeom prst="rect">
                            <a:avLst/>
                          </a:prstGeom>
                        </pic:spPr>
                      </pic:pic>
                    </wpg:wgp>
                  </a:graphicData>
                </a:graphic>
              </wp:inline>
            </w:drawing>
          </mc:Choice>
          <mc:Fallback>
            <w:pict>
              <v:group w14:anchorId="76014E4F" id="Group 63" o:spid="_x0000_s1026" style="width:469.2pt;height:255.55pt;mso-position-horizontal-relative:char;mso-position-vertical-relative:line" coordsize="59589,324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style="position:absolute;width:31807;height:32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">
                  <v:imagedata r:id="rId67" o:title=""/>
                </v:shape>
                <v:shape id="Picture 62" o:spid="_x0000_s1028" type="#_x0000_t75" style="position:absolute;left:34767;top:2612;width:24822;height:15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">
                  <v:imagedata r:id="rId68" o:title=""/>
                </v:shape>
                <w10:anchorlock/>
              </v:group>
            </w:pict>
          </mc:Fallback>
        </mc:AlternateContent>
      </w:r>
    </w:p>
    <w:p w:rsidR="00AC23D4" w:rsidRPr="00632DEB" w:rsidRDefault="00AC23D4" w:rsidP="00632DEB"/>
    <w:p w:rsidR="00F103B7" w:rsidRDefault="00F103B7" w:rsidP="00D72352">
      <w:pPr>
        <w:pStyle w:val="Heading3"/>
        <w:jc w:val="both"/>
      </w:pPr>
      <w:bookmarkStart w:id="83" w:name="_Toc510892033"/>
      <w:r>
        <w:lastRenderedPageBreak/>
        <w:t>The Shell</w:t>
      </w:r>
      <w:bookmarkEnd w:id="83"/>
    </w:p>
    <w:p w:rsidR="004761E6" w:rsidRPr="004761E6" w:rsidRDefault="004761E6" w:rsidP="004761E6">
      <w:r w:rsidRPr="004761E6">
        <w:rPr>
          <w:noProof/>
        </w:rPr>
        <w:drawing>
          <wp:inline distT="0" distB="0" distL="0" distR="0" wp14:anchorId="79E3BBD5" wp14:editId="7D676C90">
            <wp:extent cx="1899139" cy="2110154"/>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14888" cy="2127653"/>
                    </a:xfrm>
                    <a:prstGeom prst="rect">
                      <a:avLst/>
                    </a:prstGeom>
                  </pic:spPr>
                </pic:pic>
              </a:graphicData>
            </a:graphic>
          </wp:inline>
        </w:drawing>
      </w:r>
    </w:p>
    <w:p w:rsidR="004761E6" w:rsidRDefault="00717786" w:rsidP="000B7706">
      <w:pPr>
        <w:pStyle w:val="ListParagraph"/>
        <w:numPr>
          <w:ilvl w:val="0"/>
          <w:numId w:val="157"/>
        </w:numPr>
      </w:pPr>
      <w:r>
        <w:t xml:space="preserve">Simply a process – doesn’t necessarily need to understand commands, just files. </w:t>
      </w:r>
    </w:p>
    <w:p w:rsidR="004761E6" w:rsidRDefault="00717786" w:rsidP="000B7706">
      <w:pPr>
        <w:pStyle w:val="ListParagraph"/>
        <w:numPr>
          <w:ilvl w:val="0"/>
          <w:numId w:val="157"/>
        </w:numPr>
      </w:pPr>
      <w:r>
        <w:t xml:space="preserve">It uses the path for convenience to avoid needing fully qualified pathnames. </w:t>
      </w:r>
    </w:p>
    <w:p w:rsidR="00717786" w:rsidRDefault="00717786" w:rsidP="000B7706">
      <w:pPr>
        <w:pStyle w:val="ListParagraph"/>
        <w:numPr>
          <w:ilvl w:val="0"/>
          <w:numId w:val="157"/>
        </w:numPr>
      </w:pPr>
      <w:r>
        <w:t>The parsing stage can do lots</w:t>
      </w:r>
      <w:r w:rsidR="004761E6">
        <w:t xml:space="preserve"> of things, for example wildcard expansion and tilde processing</w:t>
      </w:r>
    </w:p>
    <w:p w:rsidR="004761E6" w:rsidRDefault="004761E6" w:rsidP="000B7706">
      <w:pPr>
        <w:pStyle w:val="ListParagraph"/>
        <w:numPr>
          <w:ilvl w:val="0"/>
          <w:numId w:val="157"/>
        </w:numPr>
      </w:pPr>
      <w:r>
        <w:t>‘&amp;’ specifies background</w:t>
      </w:r>
    </w:p>
    <w:p w:rsidR="004761E6" w:rsidRDefault="004761E6" w:rsidP="000B7706">
      <w:pPr>
        <w:pStyle w:val="ListParagraph"/>
        <w:numPr>
          <w:ilvl w:val="0"/>
          <w:numId w:val="157"/>
        </w:numPr>
      </w:pPr>
      <w:r>
        <w:t>‘|’ separates commands</w:t>
      </w:r>
    </w:p>
    <w:p w:rsidR="004761E6" w:rsidRDefault="004761E6" w:rsidP="004761E6"/>
    <w:p w:rsidR="004761E6" w:rsidRDefault="004761E6" w:rsidP="000B7706">
      <w:pPr>
        <w:pStyle w:val="ListParagraph"/>
        <w:numPr>
          <w:ilvl w:val="0"/>
          <w:numId w:val="158"/>
        </w:numPr>
      </w:pPr>
      <w:r>
        <w:t>Every process has 3 file descriptors on creation</w:t>
      </w:r>
    </w:p>
    <w:p w:rsidR="004761E6" w:rsidRDefault="004761E6" w:rsidP="000B7706">
      <w:pPr>
        <w:pStyle w:val="ListParagraph"/>
        <w:numPr>
          <w:ilvl w:val="1"/>
          <w:numId w:val="158"/>
        </w:numPr>
      </w:pPr>
      <w:r>
        <w:t>Stdin: where to read input from</w:t>
      </w:r>
    </w:p>
    <w:p w:rsidR="004761E6" w:rsidRDefault="004761E6" w:rsidP="000B7706">
      <w:pPr>
        <w:pStyle w:val="ListParagraph"/>
        <w:numPr>
          <w:ilvl w:val="1"/>
          <w:numId w:val="158"/>
        </w:numPr>
      </w:pPr>
      <w:r>
        <w:t>Stdout: where to send output</w:t>
      </w:r>
    </w:p>
    <w:p w:rsidR="004761E6" w:rsidRDefault="004761E6" w:rsidP="000B7706">
      <w:pPr>
        <w:pStyle w:val="ListParagraph"/>
        <w:numPr>
          <w:ilvl w:val="1"/>
          <w:numId w:val="158"/>
        </w:numPr>
      </w:pPr>
      <w:r>
        <w:t>Stderr: where to send diagnostics</w:t>
      </w:r>
    </w:p>
    <w:p w:rsidR="004761E6" w:rsidRDefault="004761E6" w:rsidP="000B7706">
      <w:pPr>
        <w:pStyle w:val="ListParagraph"/>
        <w:numPr>
          <w:ilvl w:val="0"/>
          <w:numId w:val="158"/>
        </w:numPr>
      </w:pPr>
      <w:r>
        <w:t>These are normally inherited from the parent, the shell allows redirection to/from a file</w:t>
      </w:r>
    </w:p>
    <w:p w:rsidR="004761E6" w:rsidRDefault="004761E6" w:rsidP="000B7706">
      <w:pPr>
        <w:pStyle w:val="ListParagraph"/>
        <w:numPr>
          <w:ilvl w:val="0"/>
          <w:numId w:val="158"/>
        </w:numPr>
      </w:pPr>
      <w:r>
        <w:t>Unix commands are often filters – used to build complex command lines</w:t>
      </w:r>
    </w:p>
    <w:p w:rsidR="004761E6" w:rsidRDefault="004761E6" w:rsidP="000B7706">
      <w:pPr>
        <w:pStyle w:val="ListParagraph"/>
        <w:numPr>
          <w:ilvl w:val="0"/>
          <w:numId w:val="158"/>
        </w:numPr>
      </w:pPr>
      <w:r>
        <w:rPr>
          <w:b/>
        </w:rPr>
        <w:t>Redirection can cause some buffering subtleties</w:t>
      </w:r>
    </w:p>
    <w:p w:rsidR="004761E6" w:rsidRPr="004761E6" w:rsidRDefault="004761E6" w:rsidP="004761E6">
      <w:pPr>
        <w:pStyle w:val="ListParagraph"/>
        <w:ind w:left="360"/>
      </w:pPr>
    </w:p>
    <w:p w:rsidR="00F103B7" w:rsidRDefault="00F103B7" w:rsidP="00D72352">
      <w:pPr>
        <w:pStyle w:val="Heading3"/>
        <w:jc w:val="both"/>
      </w:pPr>
      <w:bookmarkStart w:id="84" w:name="_Toc510892034"/>
      <w:r>
        <w:t>Main Unix Features</w:t>
      </w:r>
      <w:bookmarkEnd w:id="84"/>
    </w:p>
    <w:p w:rsidR="004761E6" w:rsidRPr="004761E6" w:rsidRDefault="004761E6" w:rsidP="000B7706">
      <w:pPr>
        <w:pStyle w:val="ListParagraph"/>
        <w:numPr>
          <w:ilvl w:val="0"/>
          <w:numId w:val="159"/>
        </w:numPr>
      </w:pPr>
      <w:r>
        <w:rPr>
          <w:b/>
        </w:rPr>
        <w:t>File Abstraction</w:t>
      </w:r>
    </w:p>
    <w:p w:rsidR="004761E6" w:rsidRDefault="004761E6" w:rsidP="000B7706">
      <w:pPr>
        <w:pStyle w:val="ListParagraph"/>
        <w:numPr>
          <w:ilvl w:val="1"/>
          <w:numId w:val="159"/>
        </w:numPr>
      </w:pPr>
      <w:r>
        <w:t>File unstructured sequence of bytes</w:t>
      </w:r>
    </w:p>
    <w:p w:rsidR="004761E6" w:rsidRPr="004761E6" w:rsidRDefault="004761E6" w:rsidP="000B7706">
      <w:pPr>
        <w:pStyle w:val="ListParagraph"/>
        <w:numPr>
          <w:ilvl w:val="1"/>
          <w:numId w:val="159"/>
        </w:numPr>
      </w:pPr>
      <w:r>
        <w:t>Plus, special files</w:t>
      </w:r>
    </w:p>
    <w:p w:rsidR="004761E6" w:rsidRPr="004761E6" w:rsidRDefault="004761E6" w:rsidP="000B7706">
      <w:pPr>
        <w:pStyle w:val="ListParagraph"/>
        <w:numPr>
          <w:ilvl w:val="0"/>
          <w:numId w:val="159"/>
        </w:numPr>
      </w:pPr>
      <w:r>
        <w:rPr>
          <w:b/>
        </w:rPr>
        <w:t>Hierarchical Namespace</w:t>
      </w:r>
    </w:p>
    <w:p w:rsidR="004761E6" w:rsidRDefault="004761E6" w:rsidP="000B7706">
      <w:pPr>
        <w:pStyle w:val="ListParagraph"/>
        <w:numPr>
          <w:ilvl w:val="1"/>
          <w:numId w:val="159"/>
        </w:numPr>
      </w:pPr>
      <w:r>
        <w:t>DAG</w:t>
      </w:r>
    </w:p>
    <w:p w:rsidR="004761E6" w:rsidRPr="004761E6" w:rsidRDefault="004761E6" w:rsidP="000B7706">
      <w:pPr>
        <w:pStyle w:val="ListParagraph"/>
        <w:numPr>
          <w:ilvl w:val="1"/>
          <w:numId w:val="159"/>
        </w:numPr>
      </w:pPr>
      <w:r>
        <w:t>Thus, recursively mount filesystems</w:t>
      </w:r>
    </w:p>
    <w:p w:rsidR="004761E6" w:rsidRPr="004761E6" w:rsidRDefault="004761E6" w:rsidP="000B7706">
      <w:pPr>
        <w:pStyle w:val="ListParagraph"/>
        <w:numPr>
          <w:ilvl w:val="0"/>
          <w:numId w:val="159"/>
        </w:numPr>
      </w:pPr>
      <w:r>
        <w:rPr>
          <w:b/>
        </w:rPr>
        <w:t>Heavy-weight processes</w:t>
      </w:r>
    </w:p>
    <w:p w:rsidR="004761E6" w:rsidRPr="004761E6" w:rsidRDefault="004761E6" w:rsidP="000B7706">
      <w:pPr>
        <w:pStyle w:val="ListParagraph"/>
        <w:numPr>
          <w:ilvl w:val="0"/>
          <w:numId w:val="159"/>
        </w:numPr>
      </w:pPr>
      <w:r>
        <w:rPr>
          <w:b/>
        </w:rPr>
        <w:t>IO: Block and character</w:t>
      </w:r>
    </w:p>
    <w:p w:rsidR="004761E6" w:rsidRPr="004761E6" w:rsidRDefault="004761E6" w:rsidP="000B7706">
      <w:pPr>
        <w:pStyle w:val="ListParagraph"/>
        <w:numPr>
          <w:ilvl w:val="0"/>
          <w:numId w:val="159"/>
        </w:numPr>
      </w:pPr>
      <w:r>
        <w:rPr>
          <w:b/>
        </w:rPr>
        <w:t>Dynamic priority scheduling</w:t>
      </w:r>
    </w:p>
    <w:p w:rsidR="004761E6" w:rsidRDefault="004761E6" w:rsidP="000B7706">
      <w:pPr>
        <w:pStyle w:val="ListParagraph"/>
        <w:numPr>
          <w:ilvl w:val="2"/>
          <w:numId w:val="159"/>
        </w:numPr>
      </w:pPr>
      <w:r>
        <w:t>Base Priority for all processes</w:t>
      </w:r>
    </w:p>
    <w:p w:rsidR="004761E6" w:rsidRDefault="004761E6" w:rsidP="000B7706">
      <w:pPr>
        <w:pStyle w:val="ListParagraph"/>
        <w:numPr>
          <w:ilvl w:val="2"/>
          <w:numId w:val="159"/>
        </w:numPr>
      </w:pPr>
      <w:r>
        <w:t>Priority lowered if process gets to run</w:t>
      </w:r>
    </w:p>
    <w:p w:rsidR="004761E6" w:rsidRPr="004761E6" w:rsidRDefault="004761E6" w:rsidP="000B7706">
      <w:pPr>
        <w:pStyle w:val="ListParagraph"/>
        <w:numPr>
          <w:ilvl w:val="2"/>
          <w:numId w:val="159"/>
        </w:numPr>
      </w:pPr>
      <w:r>
        <w:t>Over time, past is forgotten</w:t>
      </w:r>
      <w:r>
        <w:tab/>
      </w:r>
    </w:p>
    <w:p w:rsidR="004761E6" w:rsidRPr="004761E6" w:rsidRDefault="004761E6" w:rsidP="000B7706">
      <w:pPr>
        <w:pStyle w:val="ListParagraph"/>
        <w:numPr>
          <w:ilvl w:val="0"/>
          <w:numId w:val="159"/>
        </w:numPr>
      </w:pPr>
      <w:r>
        <w:rPr>
          <w:b/>
          <w:color w:val="FF0000"/>
        </w:rPr>
        <w:t>Inflexible IPC, Inefficient Memory Management and Poor Kernel Concurrency</w:t>
      </w:r>
    </w:p>
    <w:p w:rsidR="004761E6" w:rsidRPr="004761E6" w:rsidRDefault="004761E6" w:rsidP="000B7706">
      <w:pPr>
        <w:pStyle w:val="ListParagraph"/>
        <w:numPr>
          <w:ilvl w:val="1"/>
          <w:numId w:val="159"/>
        </w:numPr>
      </w:pPr>
      <w:r w:rsidRPr="004761E6">
        <w:rPr>
          <w:color w:val="FF0000"/>
        </w:rPr>
        <w:t>In V7</w:t>
      </w:r>
    </w:p>
    <w:p w:rsidR="004761E6" w:rsidRPr="004761E6" w:rsidRDefault="004761E6" w:rsidP="000B7706">
      <w:pPr>
        <w:pStyle w:val="ListParagraph"/>
        <w:numPr>
          <w:ilvl w:val="1"/>
          <w:numId w:val="159"/>
        </w:numPr>
      </w:pPr>
      <w:r w:rsidRPr="004761E6">
        <w:rPr>
          <w:color w:val="FF0000"/>
        </w:rPr>
        <w:t>Late versions fix this</w:t>
      </w:r>
    </w:p>
    <w:p w:rsidR="00F103B7" w:rsidRPr="00F103B7" w:rsidRDefault="00F103B7" w:rsidP="00D72352">
      <w:pPr>
        <w:jc w:val="both"/>
      </w:pPr>
    </w:p>
    <w:sectPr w:rsidR="00F103B7" w:rsidRPr="00F103B7" w:rsidSect="00666921">
      <w:headerReference w:type="default" r:id="rId70"/>
      <w:footerReference w:type="even" r:id="rId71"/>
      <w:footerReference w:type="default" r:id="rId72"/>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5BC4" w:rsidRDefault="00A35BC4" w:rsidP="00E57E48">
      <w:r>
        <w:separator/>
      </w:r>
    </w:p>
  </w:endnote>
  <w:endnote w:type="continuationSeparator" w:id="0">
    <w:p w:rsidR="00A35BC4" w:rsidRDefault="00A35BC4" w:rsidP="00E57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7908289"/>
      <w:docPartObj>
        <w:docPartGallery w:val="Page Numbers (Bottom of Page)"/>
        <w:docPartUnique/>
      </w:docPartObj>
    </w:sdtPr>
    <w:sdtEndPr>
      <w:rPr>
        <w:rStyle w:val="PageNumber"/>
      </w:rPr>
    </w:sdtEndPr>
    <w:sdtContent>
      <w:p w:rsidR="00B374EF" w:rsidRDefault="00B374EF" w:rsidP="003A487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374EF" w:rsidRDefault="00B374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2369179"/>
      <w:docPartObj>
        <w:docPartGallery w:val="Page Numbers (Bottom of Page)"/>
        <w:docPartUnique/>
      </w:docPartObj>
    </w:sdtPr>
    <w:sdtEndPr>
      <w:rPr>
        <w:rStyle w:val="PageNumber"/>
      </w:rPr>
    </w:sdtEndPr>
    <w:sdtContent>
      <w:p w:rsidR="00B374EF" w:rsidRDefault="00B374EF" w:rsidP="003A487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374EF" w:rsidRDefault="00B374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5BC4" w:rsidRDefault="00A35BC4" w:rsidP="00E57E48">
      <w:r>
        <w:separator/>
      </w:r>
    </w:p>
  </w:footnote>
  <w:footnote w:type="continuationSeparator" w:id="0">
    <w:p w:rsidR="00A35BC4" w:rsidRDefault="00A35BC4" w:rsidP="00E57E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74EF" w:rsidRDefault="00B374EF">
    <w:pPr>
      <w:pStyle w:val="Header"/>
    </w:pPr>
    <w:r>
      <w:t>Ashwin Ahuja – Operating Systems</w:t>
    </w:r>
  </w:p>
  <w:p w:rsidR="00B374EF" w:rsidRDefault="00B374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C3821"/>
    <w:multiLevelType w:val="hybridMultilevel"/>
    <w:tmpl w:val="1AE6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A153B"/>
    <w:multiLevelType w:val="hybridMultilevel"/>
    <w:tmpl w:val="3BB4B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E7C82"/>
    <w:multiLevelType w:val="hybridMultilevel"/>
    <w:tmpl w:val="C1D0D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E57DD"/>
    <w:multiLevelType w:val="hybridMultilevel"/>
    <w:tmpl w:val="ED9E4A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E71AA"/>
    <w:multiLevelType w:val="hybridMultilevel"/>
    <w:tmpl w:val="BA0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007EDA"/>
    <w:multiLevelType w:val="hybridMultilevel"/>
    <w:tmpl w:val="AF04C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792197"/>
    <w:multiLevelType w:val="hybridMultilevel"/>
    <w:tmpl w:val="AC663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03411B"/>
    <w:multiLevelType w:val="hybridMultilevel"/>
    <w:tmpl w:val="F4866F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597E32"/>
    <w:multiLevelType w:val="hybridMultilevel"/>
    <w:tmpl w:val="29FE6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BC32B7"/>
    <w:multiLevelType w:val="hybridMultilevel"/>
    <w:tmpl w:val="BEAEB8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8C06831"/>
    <w:multiLevelType w:val="hybridMultilevel"/>
    <w:tmpl w:val="E08C0C8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 w15:restartNumberingAfterBreak="0">
    <w:nsid w:val="0A714829"/>
    <w:multiLevelType w:val="hybridMultilevel"/>
    <w:tmpl w:val="3E965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85416A"/>
    <w:multiLevelType w:val="hybridMultilevel"/>
    <w:tmpl w:val="5F56E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6319A9"/>
    <w:multiLevelType w:val="hybridMultilevel"/>
    <w:tmpl w:val="3932AD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B75284D"/>
    <w:multiLevelType w:val="hybridMultilevel"/>
    <w:tmpl w:val="95BE19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921F35"/>
    <w:multiLevelType w:val="hybridMultilevel"/>
    <w:tmpl w:val="E8D03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ED3D50"/>
    <w:multiLevelType w:val="hybridMultilevel"/>
    <w:tmpl w:val="11565F12"/>
    <w:lvl w:ilvl="0" w:tplc="0409000F">
      <w:start w:val="1"/>
      <w:numFmt w:val="decimal"/>
      <w:lvlText w:val="%1."/>
      <w:lvlJc w:val="left"/>
      <w:pPr>
        <w:ind w:left="360" w:hanging="360"/>
      </w:pPr>
    </w:lvl>
    <w:lvl w:ilvl="1" w:tplc="0409001B">
      <w:start w:val="1"/>
      <w:numFmt w:val="lowerRoman"/>
      <w:lvlText w:val="%2."/>
      <w:lvlJc w:val="righ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C7B0ACB"/>
    <w:multiLevelType w:val="hybridMultilevel"/>
    <w:tmpl w:val="6B9E0F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F1B2046"/>
    <w:multiLevelType w:val="hybridMultilevel"/>
    <w:tmpl w:val="A3D6D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AE2945"/>
    <w:multiLevelType w:val="hybridMultilevel"/>
    <w:tmpl w:val="0BFC38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FE31A89"/>
    <w:multiLevelType w:val="hybridMultilevel"/>
    <w:tmpl w:val="7FF67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426DEA"/>
    <w:multiLevelType w:val="hybridMultilevel"/>
    <w:tmpl w:val="026EA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384B91"/>
    <w:multiLevelType w:val="hybridMultilevel"/>
    <w:tmpl w:val="95E88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1E4CA1"/>
    <w:multiLevelType w:val="hybridMultilevel"/>
    <w:tmpl w:val="02E68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5F5959"/>
    <w:multiLevelType w:val="hybridMultilevel"/>
    <w:tmpl w:val="D05AB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986DFB"/>
    <w:multiLevelType w:val="hybridMultilevel"/>
    <w:tmpl w:val="2E62D9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39C6D0C"/>
    <w:multiLevelType w:val="hybridMultilevel"/>
    <w:tmpl w:val="681EA2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C65537"/>
    <w:multiLevelType w:val="hybridMultilevel"/>
    <w:tmpl w:val="D382E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3B5650"/>
    <w:multiLevelType w:val="hybridMultilevel"/>
    <w:tmpl w:val="0DAA90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4D01549"/>
    <w:multiLevelType w:val="hybridMultilevel"/>
    <w:tmpl w:val="9D30C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8C20A4"/>
    <w:multiLevelType w:val="hybridMultilevel"/>
    <w:tmpl w:val="F8C8CF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6D808A6"/>
    <w:multiLevelType w:val="hybridMultilevel"/>
    <w:tmpl w:val="113EECA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7500CCB"/>
    <w:multiLevelType w:val="hybridMultilevel"/>
    <w:tmpl w:val="D6E6C4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8343426"/>
    <w:multiLevelType w:val="hybridMultilevel"/>
    <w:tmpl w:val="93361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0A5116"/>
    <w:multiLevelType w:val="hybridMultilevel"/>
    <w:tmpl w:val="DE38B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9D37A90"/>
    <w:multiLevelType w:val="hybridMultilevel"/>
    <w:tmpl w:val="8E444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9D829A8"/>
    <w:multiLevelType w:val="hybridMultilevel"/>
    <w:tmpl w:val="B30A26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B3E41E3"/>
    <w:multiLevelType w:val="hybridMultilevel"/>
    <w:tmpl w:val="DC961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B4C60DB"/>
    <w:multiLevelType w:val="hybridMultilevel"/>
    <w:tmpl w:val="E0D60E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BF66336"/>
    <w:multiLevelType w:val="hybridMultilevel"/>
    <w:tmpl w:val="C164BD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D353ACE"/>
    <w:multiLevelType w:val="hybridMultilevel"/>
    <w:tmpl w:val="72E89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A434AF"/>
    <w:multiLevelType w:val="hybridMultilevel"/>
    <w:tmpl w:val="A97A4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0D4C82"/>
    <w:multiLevelType w:val="hybridMultilevel"/>
    <w:tmpl w:val="B99E6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0C908B9"/>
    <w:multiLevelType w:val="hybridMultilevel"/>
    <w:tmpl w:val="8CE49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10A3880"/>
    <w:multiLevelType w:val="hybridMultilevel"/>
    <w:tmpl w:val="7674DF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17E0EB8"/>
    <w:multiLevelType w:val="hybridMultilevel"/>
    <w:tmpl w:val="BBB6B5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1B433BA"/>
    <w:multiLevelType w:val="hybridMultilevel"/>
    <w:tmpl w:val="37D8A5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2EA26EC"/>
    <w:multiLevelType w:val="hybridMultilevel"/>
    <w:tmpl w:val="B0E84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4E2BD1"/>
    <w:multiLevelType w:val="hybridMultilevel"/>
    <w:tmpl w:val="6DC833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F10F93"/>
    <w:multiLevelType w:val="hybridMultilevel"/>
    <w:tmpl w:val="34425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3F650A0"/>
    <w:multiLevelType w:val="hybridMultilevel"/>
    <w:tmpl w:val="89063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4976920"/>
    <w:multiLevelType w:val="hybridMultilevel"/>
    <w:tmpl w:val="7FF2D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57A6879"/>
    <w:multiLevelType w:val="hybridMultilevel"/>
    <w:tmpl w:val="781400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5B4309C"/>
    <w:multiLevelType w:val="hybridMultilevel"/>
    <w:tmpl w:val="1BC258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63043FA"/>
    <w:multiLevelType w:val="hybridMultilevel"/>
    <w:tmpl w:val="FBDE25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71621FB"/>
    <w:multiLevelType w:val="hybridMultilevel"/>
    <w:tmpl w:val="96805A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7907C44"/>
    <w:multiLevelType w:val="hybridMultilevel"/>
    <w:tmpl w:val="0D109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202DDD"/>
    <w:multiLevelType w:val="hybridMultilevel"/>
    <w:tmpl w:val="56FA1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B6C0AD8"/>
    <w:multiLevelType w:val="hybridMultilevel"/>
    <w:tmpl w:val="32AEC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C5D2901"/>
    <w:multiLevelType w:val="hybridMultilevel"/>
    <w:tmpl w:val="A2D2B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E7C1842"/>
    <w:multiLevelType w:val="hybridMultilevel"/>
    <w:tmpl w:val="ADA2C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066718B"/>
    <w:multiLevelType w:val="hybridMultilevel"/>
    <w:tmpl w:val="75A4A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0A13F3D"/>
    <w:multiLevelType w:val="hybridMultilevel"/>
    <w:tmpl w:val="924CF39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0A42F7C"/>
    <w:multiLevelType w:val="hybridMultilevel"/>
    <w:tmpl w:val="E0163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1554D72"/>
    <w:multiLevelType w:val="hybridMultilevel"/>
    <w:tmpl w:val="A7FCFE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15C4E25"/>
    <w:multiLevelType w:val="hybridMultilevel"/>
    <w:tmpl w:val="48CA04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32092FDC"/>
    <w:multiLevelType w:val="hybridMultilevel"/>
    <w:tmpl w:val="86CCDB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35A37F7"/>
    <w:multiLevelType w:val="hybridMultilevel"/>
    <w:tmpl w:val="9EDA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36E31E6"/>
    <w:multiLevelType w:val="hybridMultilevel"/>
    <w:tmpl w:val="DFE85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3C831A9"/>
    <w:multiLevelType w:val="hybridMultilevel"/>
    <w:tmpl w:val="9830E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C01CBD"/>
    <w:multiLevelType w:val="hybridMultilevel"/>
    <w:tmpl w:val="8424C0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8734E91"/>
    <w:multiLevelType w:val="hybridMultilevel"/>
    <w:tmpl w:val="A3E88B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8D57241"/>
    <w:multiLevelType w:val="hybridMultilevel"/>
    <w:tmpl w:val="E610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9D44CBC"/>
    <w:multiLevelType w:val="hybridMultilevel"/>
    <w:tmpl w:val="080CF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BE16882"/>
    <w:multiLevelType w:val="hybridMultilevel"/>
    <w:tmpl w:val="34DAFC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BE56F88"/>
    <w:multiLevelType w:val="hybridMultilevel"/>
    <w:tmpl w:val="2AFC6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D1341EA"/>
    <w:multiLevelType w:val="hybridMultilevel"/>
    <w:tmpl w:val="CB94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E272812"/>
    <w:multiLevelType w:val="hybridMultilevel"/>
    <w:tmpl w:val="F38CFF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0152107"/>
    <w:multiLevelType w:val="hybridMultilevel"/>
    <w:tmpl w:val="8BCA5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C33F31"/>
    <w:multiLevelType w:val="hybridMultilevel"/>
    <w:tmpl w:val="05EEBE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2CE2212"/>
    <w:multiLevelType w:val="hybridMultilevel"/>
    <w:tmpl w:val="9A5AF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3F66A40"/>
    <w:multiLevelType w:val="hybridMultilevel"/>
    <w:tmpl w:val="C0EA54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46532485"/>
    <w:multiLevelType w:val="hybridMultilevel"/>
    <w:tmpl w:val="9A8A11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66A15D4"/>
    <w:multiLevelType w:val="hybridMultilevel"/>
    <w:tmpl w:val="4BD6D0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779351A"/>
    <w:multiLevelType w:val="hybridMultilevel"/>
    <w:tmpl w:val="C2EC79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78E63DC"/>
    <w:multiLevelType w:val="hybridMultilevel"/>
    <w:tmpl w:val="7D00CB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80A7475"/>
    <w:multiLevelType w:val="hybridMultilevel"/>
    <w:tmpl w:val="D6BCA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9046F59"/>
    <w:multiLevelType w:val="hybridMultilevel"/>
    <w:tmpl w:val="05248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9505771"/>
    <w:multiLevelType w:val="hybridMultilevel"/>
    <w:tmpl w:val="C4CA2F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4A0443BB"/>
    <w:multiLevelType w:val="hybridMultilevel"/>
    <w:tmpl w:val="273A4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A86468E"/>
    <w:multiLevelType w:val="hybridMultilevel"/>
    <w:tmpl w:val="D02E0E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AC701C7"/>
    <w:multiLevelType w:val="hybridMultilevel"/>
    <w:tmpl w:val="AB043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AF323B1"/>
    <w:multiLevelType w:val="hybridMultilevel"/>
    <w:tmpl w:val="EC7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CB32D24"/>
    <w:multiLevelType w:val="hybridMultilevel"/>
    <w:tmpl w:val="DDD6EE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D9472EF"/>
    <w:multiLevelType w:val="hybridMultilevel"/>
    <w:tmpl w:val="19F65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E584564"/>
    <w:multiLevelType w:val="hybridMultilevel"/>
    <w:tmpl w:val="A4387A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F081949"/>
    <w:multiLevelType w:val="hybridMultilevel"/>
    <w:tmpl w:val="4454B7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500101A1"/>
    <w:multiLevelType w:val="hybridMultilevel"/>
    <w:tmpl w:val="35C89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047042A"/>
    <w:multiLevelType w:val="hybridMultilevel"/>
    <w:tmpl w:val="F98C2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0790801"/>
    <w:multiLevelType w:val="hybridMultilevel"/>
    <w:tmpl w:val="8D569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0AB0662"/>
    <w:multiLevelType w:val="hybridMultilevel"/>
    <w:tmpl w:val="152ED2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1317C8B"/>
    <w:multiLevelType w:val="hybridMultilevel"/>
    <w:tmpl w:val="483A576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1A20800"/>
    <w:multiLevelType w:val="hybridMultilevel"/>
    <w:tmpl w:val="17D83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1AA2E41"/>
    <w:multiLevelType w:val="hybridMultilevel"/>
    <w:tmpl w:val="6196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20562A1"/>
    <w:multiLevelType w:val="hybridMultilevel"/>
    <w:tmpl w:val="19CC23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52833374"/>
    <w:multiLevelType w:val="hybridMultilevel"/>
    <w:tmpl w:val="2B5A9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2956BB4"/>
    <w:multiLevelType w:val="hybridMultilevel"/>
    <w:tmpl w:val="555C22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2A602EC"/>
    <w:multiLevelType w:val="hybridMultilevel"/>
    <w:tmpl w:val="9D8A3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6287FDE"/>
    <w:multiLevelType w:val="hybridMultilevel"/>
    <w:tmpl w:val="5EAA1C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64D02DF"/>
    <w:multiLevelType w:val="hybridMultilevel"/>
    <w:tmpl w:val="AAAC1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6DA216D"/>
    <w:multiLevelType w:val="hybridMultilevel"/>
    <w:tmpl w:val="F2820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757782E"/>
    <w:multiLevelType w:val="hybridMultilevel"/>
    <w:tmpl w:val="BCFCA7B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7620835"/>
    <w:multiLevelType w:val="hybridMultilevel"/>
    <w:tmpl w:val="39001C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58CB37ED"/>
    <w:multiLevelType w:val="hybridMultilevel"/>
    <w:tmpl w:val="89AE6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9670C8E"/>
    <w:multiLevelType w:val="hybridMultilevel"/>
    <w:tmpl w:val="C4F47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AC035F3"/>
    <w:multiLevelType w:val="hybridMultilevel"/>
    <w:tmpl w:val="F6DC06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B7730F5"/>
    <w:multiLevelType w:val="hybridMultilevel"/>
    <w:tmpl w:val="E21AB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BAF03FD"/>
    <w:multiLevelType w:val="hybridMultilevel"/>
    <w:tmpl w:val="84D0B40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BE52E35"/>
    <w:multiLevelType w:val="hybridMultilevel"/>
    <w:tmpl w:val="E078F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D3C0C29"/>
    <w:multiLevelType w:val="hybridMultilevel"/>
    <w:tmpl w:val="703E8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DB83181"/>
    <w:multiLevelType w:val="hybridMultilevel"/>
    <w:tmpl w:val="B8F896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E965DC7"/>
    <w:multiLevelType w:val="hybridMultilevel"/>
    <w:tmpl w:val="DB38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FF90BE4"/>
    <w:multiLevelType w:val="hybridMultilevel"/>
    <w:tmpl w:val="AB1E24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01254A7"/>
    <w:multiLevelType w:val="hybridMultilevel"/>
    <w:tmpl w:val="C8F4D5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604911FD"/>
    <w:multiLevelType w:val="hybridMultilevel"/>
    <w:tmpl w:val="8BB8A1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F">
      <w:start w:val="1"/>
      <w:numFmt w:val="decimal"/>
      <w:lvlText w:val="%3."/>
      <w:lvlJc w:val="left"/>
      <w:pPr>
        <w:ind w:left="360" w:hanging="360"/>
      </w:pPr>
      <w:rPr>
        <w:rFont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62830099"/>
    <w:multiLevelType w:val="hybridMultilevel"/>
    <w:tmpl w:val="527CB9F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64E90A7D"/>
    <w:multiLevelType w:val="hybridMultilevel"/>
    <w:tmpl w:val="A10E396A"/>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5D74345"/>
    <w:multiLevelType w:val="hybridMultilevel"/>
    <w:tmpl w:val="E3F033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678F23BF"/>
    <w:multiLevelType w:val="hybridMultilevel"/>
    <w:tmpl w:val="2910AC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67E75554"/>
    <w:multiLevelType w:val="hybridMultilevel"/>
    <w:tmpl w:val="8ABCDC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67E87057"/>
    <w:multiLevelType w:val="hybridMultilevel"/>
    <w:tmpl w:val="1ED053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8F430A4"/>
    <w:multiLevelType w:val="hybridMultilevel"/>
    <w:tmpl w:val="9FBC6DB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69715DF6"/>
    <w:multiLevelType w:val="hybridMultilevel"/>
    <w:tmpl w:val="F828E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9B51186"/>
    <w:multiLevelType w:val="hybridMultilevel"/>
    <w:tmpl w:val="F7D2EE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69DA2D4F"/>
    <w:multiLevelType w:val="hybridMultilevel"/>
    <w:tmpl w:val="B3A43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9F65E4E"/>
    <w:multiLevelType w:val="hybridMultilevel"/>
    <w:tmpl w:val="34F86A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C0A0595"/>
    <w:multiLevelType w:val="hybridMultilevel"/>
    <w:tmpl w:val="96C81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C304077"/>
    <w:multiLevelType w:val="hybridMultilevel"/>
    <w:tmpl w:val="88A23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ED41A4A"/>
    <w:multiLevelType w:val="hybridMultilevel"/>
    <w:tmpl w:val="79EE20A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6EED4DF4"/>
    <w:multiLevelType w:val="hybridMultilevel"/>
    <w:tmpl w:val="9516F8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F2F20D2"/>
    <w:multiLevelType w:val="hybridMultilevel"/>
    <w:tmpl w:val="A71EDAA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F5A30AD"/>
    <w:multiLevelType w:val="hybridMultilevel"/>
    <w:tmpl w:val="496C29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F740658"/>
    <w:multiLevelType w:val="hybridMultilevel"/>
    <w:tmpl w:val="369209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02E7111"/>
    <w:multiLevelType w:val="hybridMultilevel"/>
    <w:tmpl w:val="250EF88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718A7E37"/>
    <w:multiLevelType w:val="hybridMultilevel"/>
    <w:tmpl w:val="2DC8D1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733924D9"/>
    <w:multiLevelType w:val="hybridMultilevel"/>
    <w:tmpl w:val="9948E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4C57898"/>
    <w:multiLevelType w:val="hybridMultilevel"/>
    <w:tmpl w:val="823E2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65D273E"/>
    <w:multiLevelType w:val="hybridMultilevel"/>
    <w:tmpl w:val="45F084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785A6D4E"/>
    <w:multiLevelType w:val="hybridMultilevel"/>
    <w:tmpl w:val="71DEC800"/>
    <w:lvl w:ilvl="0" w:tplc="0409000F">
      <w:start w:val="1"/>
      <w:numFmt w:val="decimal"/>
      <w:lvlText w:val="%1."/>
      <w:lvlJc w:val="left"/>
      <w:pPr>
        <w:ind w:left="108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9" w15:restartNumberingAfterBreak="0">
    <w:nsid w:val="79895A86"/>
    <w:multiLevelType w:val="hybridMultilevel"/>
    <w:tmpl w:val="D4C05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9EA541F"/>
    <w:multiLevelType w:val="hybridMultilevel"/>
    <w:tmpl w:val="04E633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AC366AF"/>
    <w:multiLevelType w:val="hybridMultilevel"/>
    <w:tmpl w:val="1C486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ADB7DC1"/>
    <w:multiLevelType w:val="hybridMultilevel"/>
    <w:tmpl w:val="3C4E05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7AE74D82"/>
    <w:multiLevelType w:val="hybridMultilevel"/>
    <w:tmpl w:val="989059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B6B12DB"/>
    <w:multiLevelType w:val="hybridMultilevel"/>
    <w:tmpl w:val="2AE6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E054E2F"/>
    <w:multiLevelType w:val="hybridMultilevel"/>
    <w:tmpl w:val="6632F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E8D310A"/>
    <w:multiLevelType w:val="hybridMultilevel"/>
    <w:tmpl w:val="17D6E5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F13504D"/>
    <w:multiLevelType w:val="hybridMultilevel"/>
    <w:tmpl w:val="E3CCAB8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7FE12C13"/>
    <w:multiLevelType w:val="hybridMultilevel"/>
    <w:tmpl w:val="2594F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1"/>
  </w:num>
  <w:num w:numId="2">
    <w:abstractNumId w:val="101"/>
  </w:num>
  <w:num w:numId="3">
    <w:abstractNumId w:val="120"/>
  </w:num>
  <w:num w:numId="4">
    <w:abstractNumId w:val="130"/>
  </w:num>
  <w:num w:numId="5">
    <w:abstractNumId w:val="153"/>
  </w:num>
  <w:num w:numId="6">
    <w:abstractNumId w:val="150"/>
  </w:num>
  <w:num w:numId="7">
    <w:abstractNumId w:val="26"/>
  </w:num>
  <w:num w:numId="8">
    <w:abstractNumId w:val="53"/>
  </w:num>
  <w:num w:numId="9">
    <w:abstractNumId w:val="55"/>
  </w:num>
  <w:num w:numId="10">
    <w:abstractNumId w:val="140"/>
  </w:num>
  <w:num w:numId="11">
    <w:abstractNumId w:val="139"/>
  </w:num>
  <w:num w:numId="12">
    <w:abstractNumId w:val="27"/>
  </w:num>
  <w:num w:numId="13">
    <w:abstractNumId w:val="64"/>
  </w:num>
  <w:num w:numId="14">
    <w:abstractNumId w:val="92"/>
  </w:num>
  <w:num w:numId="15">
    <w:abstractNumId w:val="155"/>
  </w:num>
  <w:num w:numId="16">
    <w:abstractNumId w:val="18"/>
  </w:num>
  <w:num w:numId="17">
    <w:abstractNumId w:val="68"/>
  </w:num>
  <w:num w:numId="18">
    <w:abstractNumId w:val="135"/>
  </w:num>
  <w:num w:numId="19">
    <w:abstractNumId w:val="74"/>
  </w:num>
  <w:num w:numId="20">
    <w:abstractNumId w:val="10"/>
  </w:num>
  <w:num w:numId="21">
    <w:abstractNumId w:val="42"/>
  </w:num>
  <w:num w:numId="22">
    <w:abstractNumId w:val="35"/>
  </w:num>
  <w:num w:numId="23">
    <w:abstractNumId w:val="100"/>
  </w:num>
  <w:num w:numId="24">
    <w:abstractNumId w:val="62"/>
  </w:num>
  <w:num w:numId="25">
    <w:abstractNumId w:val="78"/>
  </w:num>
  <w:num w:numId="26">
    <w:abstractNumId w:val="142"/>
  </w:num>
  <w:num w:numId="27">
    <w:abstractNumId w:val="58"/>
  </w:num>
  <w:num w:numId="28">
    <w:abstractNumId w:val="73"/>
  </w:num>
  <w:num w:numId="29">
    <w:abstractNumId w:val="85"/>
  </w:num>
  <w:num w:numId="30">
    <w:abstractNumId w:val="0"/>
  </w:num>
  <w:num w:numId="31">
    <w:abstractNumId w:val="134"/>
  </w:num>
  <w:num w:numId="32">
    <w:abstractNumId w:val="34"/>
  </w:num>
  <w:num w:numId="33">
    <w:abstractNumId w:val="97"/>
  </w:num>
  <w:num w:numId="34">
    <w:abstractNumId w:val="23"/>
  </w:num>
  <w:num w:numId="35">
    <w:abstractNumId w:val="3"/>
  </w:num>
  <w:num w:numId="36">
    <w:abstractNumId w:val="56"/>
  </w:num>
  <w:num w:numId="37">
    <w:abstractNumId w:val="2"/>
  </w:num>
  <w:num w:numId="38">
    <w:abstractNumId w:val="145"/>
  </w:num>
  <w:num w:numId="39">
    <w:abstractNumId w:val="76"/>
  </w:num>
  <w:num w:numId="40">
    <w:abstractNumId w:val="86"/>
  </w:num>
  <w:num w:numId="41">
    <w:abstractNumId w:val="118"/>
  </w:num>
  <w:num w:numId="42">
    <w:abstractNumId w:val="117"/>
  </w:num>
  <w:num w:numId="43">
    <w:abstractNumId w:val="82"/>
  </w:num>
  <w:num w:numId="44">
    <w:abstractNumId w:val="22"/>
  </w:num>
  <w:num w:numId="45">
    <w:abstractNumId w:val="94"/>
  </w:num>
  <w:num w:numId="46">
    <w:abstractNumId w:val="8"/>
  </w:num>
  <w:num w:numId="47">
    <w:abstractNumId w:val="21"/>
  </w:num>
  <w:num w:numId="48">
    <w:abstractNumId w:val="69"/>
  </w:num>
  <w:num w:numId="49">
    <w:abstractNumId w:val="121"/>
  </w:num>
  <w:num w:numId="50">
    <w:abstractNumId w:val="87"/>
  </w:num>
  <w:num w:numId="51">
    <w:abstractNumId w:val="80"/>
  </w:num>
  <w:num w:numId="52">
    <w:abstractNumId w:val="40"/>
  </w:num>
  <w:num w:numId="53">
    <w:abstractNumId w:val="119"/>
  </w:num>
  <w:num w:numId="54">
    <w:abstractNumId w:val="107"/>
  </w:num>
  <w:num w:numId="55">
    <w:abstractNumId w:val="60"/>
  </w:num>
  <w:num w:numId="56">
    <w:abstractNumId w:val="33"/>
  </w:num>
  <w:num w:numId="57">
    <w:abstractNumId w:val="83"/>
  </w:num>
  <w:num w:numId="58">
    <w:abstractNumId w:val="38"/>
  </w:num>
  <w:num w:numId="59">
    <w:abstractNumId w:val="11"/>
  </w:num>
  <w:num w:numId="60">
    <w:abstractNumId w:val="109"/>
  </w:num>
  <w:num w:numId="61">
    <w:abstractNumId w:val="95"/>
  </w:num>
  <w:num w:numId="62">
    <w:abstractNumId w:val="19"/>
  </w:num>
  <w:num w:numId="63">
    <w:abstractNumId w:val="115"/>
  </w:num>
  <w:num w:numId="64">
    <w:abstractNumId w:val="114"/>
  </w:num>
  <w:num w:numId="65">
    <w:abstractNumId w:val="72"/>
  </w:num>
  <w:num w:numId="66">
    <w:abstractNumId w:val="17"/>
  </w:num>
  <w:num w:numId="67">
    <w:abstractNumId w:val="47"/>
  </w:num>
  <w:num w:numId="68">
    <w:abstractNumId w:val="113"/>
  </w:num>
  <w:num w:numId="69">
    <w:abstractNumId w:val="79"/>
  </w:num>
  <w:num w:numId="70">
    <w:abstractNumId w:val="146"/>
  </w:num>
  <w:num w:numId="71">
    <w:abstractNumId w:val="52"/>
  </w:num>
  <w:num w:numId="72">
    <w:abstractNumId w:val="16"/>
  </w:num>
  <w:num w:numId="73">
    <w:abstractNumId w:val="148"/>
  </w:num>
  <w:num w:numId="74">
    <w:abstractNumId w:val="108"/>
  </w:num>
  <w:num w:numId="75">
    <w:abstractNumId w:val="70"/>
  </w:num>
  <w:num w:numId="76">
    <w:abstractNumId w:val="45"/>
  </w:num>
  <w:num w:numId="77">
    <w:abstractNumId w:val="81"/>
  </w:num>
  <w:num w:numId="78">
    <w:abstractNumId w:val="39"/>
  </w:num>
  <w:num w:numId="79">
    <w:abstractNumId w:val="122"/>
  </w:num>
  <w:num w:numId="80">
    <w:abstractNumId w:val="133"/>
  </w:num>
  <w:num w:numId="81">
    <w:abstractNumId w:val="127"/>
  </w:num>
  <w:num w:numId="82">
    <w:abstractNumId w:val="4"/>
  </w:num>
  <w:num w:numId="83">
    <w:abstractNumId w:val="149"/>
  </w:num>
  <w:num w:numId="84">
    <w:abstractNumId w:val="84"/>
  </w:num>
  <w:num w:numId="85">
    <w:abstractNumId w:val="129"/>
  </w:num>
  <w:num w:numId="86">
    <w:abstractNumId w:val="98"/>
  </w:num>
  <w:num w:numId="87">
    <w:abstractNumId w:val="48"/>
  </w:num>
  <w:num w:numId="88">
    <w:abstractNumId w:val="7"/>
  </w:num>
  <w:num w:numId="89">
    <w:abstractNumId w:val="91"/>
  </w:num>
  <w:num w:numId="90">
    <w:abstractNumId w:val="157"/>
  </w:num>
  <w:num w:numId="91">
    <w:abstractNumId w:val="28"/>
  </w:num>
  <w:num w:numId="92">
    <w:abstractNumId w:val="9"/>
  </w:num>
  <w:num w:numId="93">
    <w:abstractNumId w:val="144"/>
  </w:num>
  <w:num w:numId="94">
    <w:abstractNumId w:val="131"/>
  </w:num>
  <w:num w:numId="95">
    <w:abstractNumId w:val="132"/>
  </w:num>
  <w:num w:numId="96">
    <w:abstractNumId w:val="54"/>
  </w:num>
  <w:num w:numId="97">
    <w:abstractNumId w:val="123"/>
  </w:num>
  <w:num w:numId="98">
    <w:abstractNumId w:val="158"/>
  </w:num>
  <w:num w:numId="99">
    <w:abstractNumId w:val="124"/>
  </w:num>
  <w:num w:numId="100">
    <w:abstractNumId w:val="112"/>
  </w:num>
  <w:num w:numId="101">
    <w:abstractNumId w:val="143"/>
  </w:num>
  <w:num w:numId="102">
    <w:abstractNumId w:val="96"/>
  </w:num>
  <w:num w:numId="103">
    <w:abstractNumId w:val="5"/>
  </w:num>
  <w:num w:numId="104">
    <w:abstractNumId w:val="46"/>
  </w:num>
  <w:num w:numId="105">
    <w:abstractNumId w:val="77"/>
  </w:num>
  <w:num w:numId="106">
    <w:abstractNumId w:val="138"/>
  </w:num>
  <w:num w:numId="107">
    <w:abstractNumId w:val="6"/>
  </w:num>
  <w:num w:numId="108">
    <w:abstractNumId w:val="63"/>
  </w:num>
  <w:num w:numId="109">
    <w:abstractNumId w:val="36"/>
  </w:num>
  <w:num w:numId="110">
    <w:abstractNumId w:val="105"/>
  </w:num>
  <w:num w:numId="111">
    <w:abstractNumId w:val="116"/>
  </w:num>
  <w:num w:numId="112">
    <w:abstractNumId w:val="32"/>
  </w:num>
  <w:num w:numId="113">
    <w:abstractNumId w:val="156"/>
  </w:num>
  <w:num w:numId="114">
    <w:abstractNumId w:val="154"/>
  </w:num>
  <w:num w:numId="115">
    <w:abstractNumId w:val="75"/>
  </w:num>
  <w:num w:numId="116">
    <w:abstractNumId w:val="71"/>
  </w:num>
  <w:num w:numId="117">
    <w:abstractNumId w:val="14"/>
  </w:num>
  <w:num w:numId="118">
    <w:abstractNumId w:val="103"/>
  </w:num>
  <w:num w:numId="119">
    <w:abstractNumId w:val="93"/>
  </w:num>
  <w:num w:numId="120">
    <w:abstractNumId w:val="136"/>
  </w:num>
  <w:num w:numId="121">
    <w:abstractNumId w:val="110"/>
  </w:num>
  <w:num w:numId="122">
    <w:abstractNumId w:val="15"/>
  </w:num>
  <w:num w:numId="123">
    <w:abstractNumId w:val="59"/>
  </w:num>
  <w:num w:numId="124">
    <w:abstractNumId w:val="104"/>
  </w:num>
  <w:num w:numId="125">
    <w:abstractNumId w:val="24"/>
  </w:num>
  <w:num w:numId="126">
    <w:abstractNumId w:val="151"/>
  </w:num>
  <w:num w:numId="127">
    <w:abstractNumId w:val="31"/>
  </w:num>
  <w:num w:numId="128">
    <w:abstractNumId w:val="43"/>
  </w:num>
  <w:num w:numId="129">
    <w:abstractNumId w:val="137"/>
  </w:num>
  <w:num w:numId="130">
    <w:abstractNumId w:val="30"/>
  </w:num>
  <w:num w:numId="131">
    <w:abstractNumId w:val="49"/>
  </w:num>
  <w:num w:numId="132">
    <w:abstractNumId w:val="102"/>
  </w:num>
  <w:num w:numId="133">
    <w:abstractNumId w:val="67"/>
  </w:num>
  <w:num w:numId="134">
    <w:abstractNumId w:val="106"/>
  </w:num>
  <w:num w:numId="135">
    <w:abstractNumId w:val="61"/>
  </w:num>
  <w:num w:numId="136">
    <w:abstractNumId w:val="128"/>
  </w:num>
  <w:num w:numId="137">
    <w:abstractNumId w:val="1"/>
  </w:num>
  <w:num w:numId="138">
    <w:abstractNumId w:val="125"/>
  </w:num>
  <w:num w:numId="139">
    <w:abstractNumId w:val="88"/>
  </w:num>
  <w:num w:numId="140">
    <w:abstractNumId w:val="141"/>
  </w:num>
  <w:num w:numId="141">
    <w:abstractNumId w:val="51"/>
  </w:num>
  <w:num w:numId="142">
    <w:abstractNumId w:val="37"/>
  </w:num>
  <w:num w:numId="143">
    <w:abstractNumId w:val="57"/>
  </w:num>
  <w:num w:numId="144">
    <w:abstractNumId w:val="12"/>
  </w:num>
  <w:num w:numId="145">
    <w:abstractNumId w:val="29"/>
  </w:num>
  <w:num w:numId="146">
    <w:abstractNumId w:val="66"/>
  </w:num>
  <w:num w:numId="147">
    <w:abstractNumId w:val="41"/>
  </w:num>
  <w:num w:numId="148">
    <w:abstractNumId w:val="13"/>
  </w:num>
  <w:num w:numId="149">
    <w:abstractNumId w:val="65"/>
  </w:num>
  <w:num w:numId="150">
    <w:abstractNumId w:val="152"/>
  </w:num>
  <w:num w:numId="151">
    <w:abstractNumId w:val="90"/>
  </w:num>
  <w:num w:numId="152">
    <w:abstractNumId w:val="99"/>
  </w:num>
  <w:num w:numId="153">
    <w:abstractNumId w:val="44"/>
  </w:num>
  <w:num w:numId="154">
    <w:abstractNumId w:val="20"/>
  </w:num>
  <w:num w:numId="155">
    <w:abstractNumId w:val="89"/>
  </w:num>
  <w:num w:numId="156">
    <w:abstractNumId w:val="50"/>
  </w:num>
  <w:num w:numId="157">
    <w:abstractNumId w:val="147"/>
  </w:num>
  <w:num w:numId="158">
    <w:abstractNumId w:val="126"/>
  </w:num>
  <w:num w:numId="159">
    <w:abstractNumId w:val="25"/>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3B7"/>
    <w:rsid w:val="000019A9"/>
    <w:rsid w:val="000143D0"/>
    <w:rsid w:val="000177D5"/>
    <w:rsid w:val="000414B3"/>
    <w:rsid w:val="00054D17"/>
    <w:rsid w:val="00057C30"/>
    <w:rsid w:val="00083134"/>
    <w:rsid w:val="000875E7"/>
    <w:rsid w:val="00087F3E"/>
    <w:rsid w:val="00094D9D"/>
    <w:rsid w:val="000B7162"/>
    <w:rsid w:val="000B7706"/>
    <w:rsid w:val="000C36A1"/>
    <w:rsid w:val="000E75A9"/>
    <w:rsid w:val="000F61BF"/>
    <w:rsid w:val="0014311F"/>
    <w:rsid w:val="001440A1"/>
    <w:rsid w:val="00184DC8"/>
    <w:rsid w:val="0018784E"/>
    <w:rsid w:val="00196008"/>
    <w:rsid w:val="001A072A"/>
    <w:rsid w:val="001A0FCB"/>
    <w:rsid w:val="001B1D5B"/>
    <w:rsid w:val="001C339A"/>
    <w:rsid w:val="001F1CD3"/>
    <w:rsid w:val="002235C4"/>
    <w:rsid w:val="00224E18"/>
    <w:rsid w:val="00227900"/>
    <w:rsid w:val="002554BE"/>
    <w:rsid w:val="002A2C9F"/>
    <w:rsid w:val="002E1362"/>
    <w:rsid w:val="002E7D79"/>
    <w:rsid w:val="003167C8"/>
    <w:rsid w:val="00331A0C"/>
    <w:rsid w:val="003336FE"/>
    <w:rsid w:val="003A4871"/>
    <w:rsid w:val="003B571D"/>
    <w:rsid w:val="003C266B"/>
    <w:rsid w:val="003E2D55"/>
    <w:rsid w:val="00443F91"/>
    <w:rsid w:val="00465FB2"/>
    <w:rsid w:val="00466FD6"/>
    <w:rsid w:val="004761E6"/>
    <w:rsid w:val="00476EC8"/>
    <w:rsid w:val="00480CC0"/>
    <w:rsid w:val="004B5FD6"/>
    <w:rsid w:val="005055DF"/>
    <w:rsid w:val="00561220"/>
    <w:rsid w:val="00562538"/>
    <w:rsid w:val="00573414"/>
    <w:rsid w:val="005B0701"/>
    <w:rsid w:val="005B35CD"/>
    <w:rsid w:val="005C0091"/>
    <w:rsid w:val="005C37E3"/>
    <w:rsid w:val="005E01D2"/>
    <w:rsid w:val="00623648"/>
    <w:rsid w:val="00632DEB"/>
    <w:rsid w:val="00655FC2"/>
    <w:rsid w:val="00666921"/>
    <w:rsid w:val="00677D82"/>
    <w:rsid w:val="00686DAA"/>
    <w:rsid w:val="006A17BD"/>
    <w:rsid w:val="006F1C15"/>
    <w:rsid w:val="00711593"/>
    <w:rsid w:val="00717786"/>
    <w:rsid w:val="007563BA"/>
    <w:rsid w:val="00756D75"/>
    <w:rsid w:val="00761BC9"/>
    <w:rsid w:val="00764DA2"/>
    <w:rsid w:val="007749A0"/>
    <w:rsid w:val="007759E2"/>
    <w:rsid w:val="0079245C"/>
    <w:rsid w:val="007B7AE8"/>
    <w:rsid w:val="007C143B"/>
    <w:rsid w:val="007D0C7C"/>
    <w:rsid w:val="007F7DBA"/>
    <w:rsid w:val="0080726B"/>
    <w:rsid w:val="00812B15"/>
    <w:rsid w:val="00813970"/>
    <w:rsid w:val="00856D39"/>
    <w:rsid w:val="008D208D"/>
    <w:rsid w:val="008E5C27"/>
    <w:rsid w:val="008E6441"/>
    <w:rsid w:val="008F495E"/>
    <w:rsid w:val="00936233"/>
    <w:rsid w:val="00970277"/>
    <w:rsid w:val="009976D6"/>
    <w:rsid w:val="009A3FE2"/>
    <w:rsid w:val="009A6CF2"/>
    <w:rsid w:val="009D3175"/>
    <w:rsid w:val="009E3BAC"/>
    <w:rsid w:val="009F74AD"/>
    <w:rsid w:val="00A1320D"/>
    <w:rsid w:val="00A35BC4"/>
    <w:rsid w:val="00A44F04"/>
    <w:rsid w:val="00A52159"/>
    <w:rsid w:val="00A550E5"/>
    <w:rsid w:val="00A63AE5"/>
    <w:rsid w:val="00A71C08"/>
    <w:rsid w:val="00A82F8F"/>
    <w:rsid w:val="00AC1CE6"/>
    <w:rsid w:val="00AC23D4"/>
    <w:rsid w:val="00AF665E"/>
    <w:rsid w:val="00B374EF"/>
    <w:rsid w:val="00B56CFB"/>
    <w:rsid w:val="00BA58A3"/>
    <w:rsid w:val="00BB5819"/>
    <w:rsid w:val="00BD48B1"/>
    <w:rsid w:val="00C0584F"/>
    <w:rsid w:val="00C2762D"/>
    <w:rsid w:val="00C81033"/>
    <w:rsid w:val="00CA3170"/>
    <w:rsid w:val="00CA682A"/>
    <w:rsid w:val="00CC5D84"/>
    <w:rsid w:val="00CD6443"/>
    <w:rsid w:val="00CF26F3"/>
    <w:rsid w:val="00CF5DFC"/>
    <w:rsid w:val="00D4328B"/>
    <w:rsid w:val="00D6019A"/>
    <w:rsid w:val="00D67C13"/>
    <w:rsid w:val="00D72352"/>
    <w:rsid w:val="00DB02E2"/>
    <w:rsid w:val="00DC0F8F"/>
    <w:rsid w:val="00DD407F"/>
    <w:rsid w:val="00E340F4"/>
    <w:rsid w:val="00E4044B"/>
    <w:rsid w:val="00E57E48"/>
    <w:rsid w:val="00E74160"/>
    <w:rsid w:val="00E90CE3"/>
    <w:rsid w:val="00E9138B"/>
    <w:rsid w:val="00E91954"/>
    <w:rsid w:val="00F04AA5"/>
    <w:rsid w:val="00F103B7"/>
    <w:rsid w:val="00F36C42"/>
    <w:rsid w:val="00F469F9"/>
    <w:rsid w:val="00F61FFB"/>
    <w:rsid w:val="00FB05A4"/>
    <w:rsid w:val="00FC027C"/>
    <w:rsid w:val="00FF25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C37AE2D2-8C45-8B46-ABB3-4BFDC462C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03B7"/>
    <w:pPr>
      <w:keepNext/>
      <w:keepLines/>
      <w:spacing w:before="240"/>
      <w:outlineLvl w:val="0"/>
    </w:pPr>
    <w:rPr>
      <w:rFonts w:asciiTheme="majorHAnsi" w:eastAsiaTheme="majorEastAsia" w:hAnsiTheme="majorHAnsi" w:cstheme="majorBidi"/>
      <w:color w:val="6D1D6A" w:themeColor="accent1" w:themeShade="BF"/>
      <w:sz w:val="32"/>
      <w:szCs w:val="32"/>
    </w:rPr>
  </w:style>
  <w:style w:type="paragraph" w:styleId="Heading2">
    <w:name w:val="heading 2"/>
    <w:basedOn w:val="Normal"/>
    <w:next w:val="Normal"/>
    <w:link w:val="Heading2Char"/>
    <w:uiPriority w:val="9"/>
    <w:unhideWhenUsed/>
    <w:qFormat/>
    <w:rsid w:val="00F103B7"/>
    <w:pPr>
      <w:keepNext/>
      <w:keepLines/>
      <w:spacing w:before="40"/>
      <w:outlineLvl w:val="1"/>
    </w:pPr>
    <w:rPr>
      <w:rFonts w:asciiTheme="majorHAnsi" w:eastAsiaTheme="majorEastAsia" w:hAnsiTheme="majorHAnsi" w:cstheme="majorBidi"/>
      <w:color w:val="6D1D6A" w:themeColor="accent1" w:themeShade="BF"/>
      <w:sz w:val="26"/>
      <w:szCs w:val="26"/>
    </w:rPr>
  </w:style>
  <w:style w:type="paragraph" w:styleId="Heading3">
    <w:name w:val="heading 3"/>
    <w:basedOn w:val="Normal"/>
    <w:next w:val="Normal"/>
    <w:link w:val="Heading3Char"/>
    <w:uiPriority w:val="9"/>
    <w:unhideWhenUsed/>
    <w:qFormat/>
    <w:rsid w:val="00F103B7"/>
    <w:pPr>
      <w:keepNext/>
      <w:keepLines/>
      <w:spacing w:before="40"/>
      <w:outlineLvl w:val="2"/>
    </w:pPr>
    <w:rPr>
      <w:rFonts w:asciiTheme="majorHAnsi" w:eastAsiaTheme="majorEastAsia" w:hAnsiTheme="majorHAnsi" w:cstheme="majorBidi"/>
      <w:color w:val="481346" w:themeColor="accent1" w:themeShade="7F"/>
    </w:rPr>
  </w:style>
  <w:style w:type="paragraph" w:styleId="Heading4">
    <w:name w:val="heading 4"/>
    <w:basedOn w:val="Normal"/>
    <w:next w:val="Normal"/>
    <w:link w:val="Heading4Char"/>
    <w:uiPriority w:val="9"/>
    <w:unhideWhenUsed/>
    <w:qFormat/>
    <w:rsid w:val="00F103B7"/>
    <w:pPr>
      <w:keepNext/>
      <w:keepLines/>
      <w:spacing w:before="40"/>
      <w:outlineLvl w:val="3"/>
    </w:pPr>
    <w:rPr>
      <w:rFonts w:asciiTheme="majorHAnsi" w:eastAsiaTheme="majorEastAsia" w:hAnsiTheme="majorHAnsi" w:cstheme="majorBidi"/>
      <w:i/>
      <w:iCs/>
      <w:color w:val="6D1D6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7E48"/>
    <w:pPr>
      <w:tabs>
        <w:tab w:val="center" w:pos="4513"/>
        <w:tab w:val="right" w:pos="9026"/>
      </w:tabs>
    </w:pPr>
  </w:style>
  <w:style w:type="character" w:customStyle="1" w:styleId="HeaderChar">
    <w:name w:val="Header Char"/>
    <w:basedOn w:val="DefaultParagraphFont"/>
    <w:link w:val="Header"/>
    <w:uiPriority w:val="99"/>
    <w:rsid w:val="00E57E48"/>
  </w:style>
  <w:style w:type="paragraph" w:styleId="Footer">
    <w:name w:val="footer"/>
    <w:basedOn w:val="Normal"/>
    <w:link w:val="FooterChar"/>
    <w:uiPriority w:val="99"/>
    <w:unhideWhenUsed/>
    <w:rsid w:val="00E57E48"/>
    <w:pPr>
      <w:tabs>
        <w:tab w:val="center" w:pos="4513"/>
        <w:tab w:val="right" w:pos="9026"/>
      </w:tabs>
    </w:pPr>
  </w:style>
  <w:style w:type="character" w:customStyle="1" w:styleId="FooterChar">
    <w:name w:val="Footer Char"/>
    <w:basedOn w:val="DefaultParagraphFont"/>
    <w:link w:val="Footer"/>
    <w:uiPriority w:val="99"/>
    <w:rsid w:val="00E57E48"/>
  </w:style>
  <w:style w:type="paragraph" w:styleId="Title">
    <w:name w:val="Title"/>
    <w:basedOn w:val="Normal"/>
    <w:next w:val="Normal"/>
    <w:link w:val="TitleChar"/>
    <w:uiPriority w:val="10"/>
    <w:qFormat/>
    <w:rsid w:val="00E57E4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7E48"/>
    <w:rPr>
      <w:rFonts w:asciiTheme="majorHAnsi" w:eastAsiaTheme="majorEastAsia" w:hAnsiTheme="majorHAnsi" w:cstheme="majorBidi"/>
      <w:spacing w:val="-10"/>
      <w:kern w:val="28"/>
      <w:sz w:val="56"/>
      <w:szCs w:val="56"/>
    </w:rPr>
  </w:style>
  <w:style w:type="character" w:styleId="PageNumber">
    <w:name w:val="page number"/>
    <w:basedOn w:val="DefaultParagraphFont"/>
    <w:uiPriority w:val="99"/>
    <w:semiHidden/>
    <w:unhideWhenUsed/>
    <w:rsid w:val="00E57E48"/>
  </w:style>
  <w:style w:type="character" w:customStyle="1" w:styleId="Heading1Char">
    <w:name w:val="Heading 1 Char"/>
    <w:basedOn w:val="DefaultParagraphFont"/>
    <w:link w:val="Heading1"/>
    <w:uiPriority w:val="9"/>
    <w:rsid w:val="00F103B7"/>
    <w:rPr>
      <w:rFonts w:asciiTheme="majorHAnsi" w:eastAsiaTheme="majorEastAsia" w:hAnsiTheme="majorHAnsi" w:cstheme="majorBidi"/>
      <w:color w:val="6D1D6A" w:themeColor="accent1" w:themeShade="BF"/>
      <w:sz w:val="32"/>
      <w:szCs w:val="32"/>
    </w:rPr>
  </w:style>
  <w:style w:type="character" w:customStyle="1" w:styleId="Heading2Char">
    <w:name w:val="Heading 2 Char"/>
    <w:basedOn w:val="DefaultParagraphFont"/>
    <w:link w:val="Heading2"/>
    <w:uiPriority w:val="9"/>
    <w:rsid w:val="00F103B7"/>
    <w:rPr>
      <w:rFonts w:asciiTheme="majorHAnsi" w:eastAsiaTheme="majorEastAsia" w:hAnsiTheme="majorHAnsi" w:cstheme="majorBidi"/>
      <w:color w:val="6D1D6A" w:themeColor="accent1" w:themeShade="BF"/>
      <w:sz w:val="26"/>
      <w:szCs w:val="26"/>
    </w:rPr>
  </w:style>
  <w:style w:type="character" w:customStyle="1" w:styleId="Heading3Char">
    <w:name w:val="Heading 3 Char"/>
    <w:basedOn w:val="DefaultParagraphFont"/>
    <w:link w:val="Heading3"/>
    <w:uiPriority w:val="9"/>
    <w:rsid w:val="00F103B7"/>
    <w:rPr>
      <w:rFonts w:asciiTheme="majorHAnsi" w:eastAsiaTheme="majorEastAsia" w:hAnsiTheme="majorHAnsi" w:cstheme="majorBidi"/>
      <w:color w:val="481346" w:themeColor="accent1" w:themeShade="7F"/>
    </w:rPr>
  </w:style>
  <w:style w:type="character" w:customStyle="1" w:styleId="Heading4Char">
    <w:name w:val="Heading 4 Char"/>
    <w:basedOn w:val="DefaultParagraphFont"/>
    <w:link w:val="Heading4"/>
    <w:uiPriority w:val="9"/>
    <w:rsid w:val="00F103B7"/>
    <w:rPr>
      <w:rFonts w:asciiTheme="majorHAnsi" w:eastAsiaTheme="majorEastAsia" w:hAnsiTheme="majorHAnsi" w:cstheme="majorBidi"/>
      <w:i/>
      <w:iCs/>
      <w:color w:val="6D1D6A" w:themeColor="accent1" w:themeShade="BF"/>
    </w:rPr>
  </w:style>
  <w:style w:type="paragraph" w:styleId="ListParagraph">
    <w:name w:val="List Paragraph"/>
    <w:basedOn w:val="Normal"/>
    <w:uiPriority w:val="34"/>
    <w:qFormat/>
    <w:rsid w:val="001A0FCB"/>
    <w:pPr>
      <w:ind w:left="720"/>
      <w:contextualSpacing/>
    </w:pPr>
  </w:style>
  <w:style w:type="table" w:styleId="TableGrid">
    <w:name w:val="Table Grid"/>
    <w:basedOn w:val="TableNormal"/>
    <w:uiPriority w:val="39"/>
    <w:rsid w:val="00812B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F495E"/>
    <w:rPr>
      <w:color w:val="808080"/>
    </w:rPr>
  </w:style>
  <w:style w:type="table" w:styleId="PlainTable1">
    <w:name w:val="Plain Table 1"/>
    <w:basedOn w:val="TableNormal"/>
    <w:uiPriority w:val="41"/>
    <w:rsid w:val="005C37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C37E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5C37E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666921"/>
    <w:rPr>
      <w:rFonts w:eastAsiaTheme="minorEastAsia"/>
      <w:sz w:val="22"/>
      <w:szCs w:val="22"/>
      <w:lang w:val="en-US" w:eastAsia="zh-CN"/>
    </w:rPr>
  </w:style>
  <w:style w:type="character" w:customStyle="1" w:styleId="NoSpacingChar">
    <w:name w:val="No Spacing Char"/>
    <w:basedOn w:val="DefaultParagraphFont"/>
    <w:link w:val="NoSpacing"/>
    <w:uiPriority w:val="1"/>
    <w:rsid w:val="00666921"/>
    <w:rPr>
      <w:rFonts w:eastAsiaTheme="minorEastAsia"/>
      <w:sz w:val="22"/>
      <w:szCs w:val="22"/>
      <w:lang w:val="en-US" w:eastAsia="zh-CN"/>
    </w:rPr>
  </w:style>
  <w:style w:type="paragraph" w:styleId="TOCHeading">
    <w:name w:val="TOC Heading"/>
    <w:basedOn w:val="Heading1"/>
    <w:next w:val="Normal"/>
    <w:uiPriority w:val="39"/>
    <w:unhideWhenUsed/>
    <w:qFormat/>
    <w:rsid w:val="007C143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C143B"/>
    <w:pPr>
      <w:spacing w:before="240" w:after="120"/>
    </w:pPr>
    <w:rPr>
      <w:rFonts w:cstheme="minorHAnsi"/>
      <w:b/>
      <w:bCs/>
      <w:sz w:val="20"/>
      <w:szCs w:val="20"/>
    </w:rPr>
  </w:style>
  <w:style w:type="paragraph" w:styleId="TOC2">
    <w:name w:val="toc 2"/>
    <w:basedOn w:val="Normal"/>
    <w:next w:val="Normal"/>
    <w:autoRedefine/>
    <w:uiPriority w:val="39"/>
    <w:unhideWhenUsed/>
    <w:rsid w:val="00A82F8F"/>
    <w:pPr>
      <w:spacing w:before="120"/>
      <w:ind w:left="240"/>
    </w:pPr>
    <w:rPr>
      <w:rFonts w:cstheme="minorHAnsi"/>
      <w:b/>
      <w:iCs/>
      <w:sz w:val="20"/>
      <w:szCs w:val="20"/>
    </w:rPr>
  </w:style>
  <w:style w:type="paragraph" w:styleId="TOC3">
    <w:name w:val="toc 3"/>
    <w:basedOn w:val="Normal"/>
    <w:next w:val="Normal"/>
    <w:autoRedefine/>
    <w:uiPriority w:val="39"/>
    <w:unhideWhenUsed/>
    <w:rsid w:val="007C143B"/>
    <w:pPr>
      <w:ind w:left="480"/>
    </w:pPr>
    <w:rPr>
      <w:rFonts w:cstheme="minorHAnsi"/>
      <w:sz w:val="20"/>
      <w:szCs w:val="20"/>
    </w:rPr>
  </w:style>
  <w:style w:type="character" w:styleId="Hyperlink">
    <w:name w:val="Hyperlink"/>
    <w:basedOn w:val="DefaultParagraphFont"/>
    <w:uiPriority w:val="99"/>
    <w:unhideWhenUsed/>
    <w:rsid w:val="007C143B"/>
    <w:rPr>
      <w:color w:val="0066FF" w:themeColor="hyperlink"/>
      <w:u w:val="single"/>
    </w:rPr>
  </w:style>
  <w:style w:type="paragraph" w:styleId="TOC4">
    <w:name w:val="toc 4"/>
    <w:basedOn w:val="Normal"/>
    <w:next w:val="Normal"/>
    <w:autoRedefine/>
    <w:uiPriority w:val="39"/>
    <w:unhideWhenUsed/>
    <w:rsid w:val="007C143B"/>
    <w:pPr>
      <w:ind w:left="720"/>
    </w:pPr>
    <w:rPr>
      <w:rFonts w:cstheme="minorHAnsi"/>
      <w:sz w:val="20"/>
      <w:szCs w:val="20"/>
    </w:rPr>
  </w:style>
  <w:style w:type="paragraph" w:styleId="TOC5">
    <w:name w:val="toc 5"/>
    <w:basedOn w:val="Normal"/>
    <w:next w:val="Normal"/>
    <w:autoRedefine/>
    <w:uiPriority w:val="39"/>
    <w:semiHidden/>
    <w:unhideWhenUsed/>
    <w:rsid w:val="007C143B"/>
    <w:pPr>
      <w:ind w:left="960"/>
    </w:pPr>
    <w:rPr>
      <w:rFonts w:cstheme="minorHAnsi"/>
      <w:sz w:val="20"/>
      <w:szCs w:val="20"/>
    </w:rPr>
  </w:style>
  <w:style w:type="paragraph" w:styleId="TOC6">
    <w:name w:val="toc 6"/>
    <w:basedOn w:val="Normal"/>
    <w:next w:val="Normal"/>
    <w:autoRedefine/>
    <w:uiPriority w:val="39"/>
    <w:semiHidden/>
    <w:unhideWhenUsed/>
    <w:rsid w:val="007C143B"/>
    <w:pPr>
      <w:ind w:left="1200"/>
    </w:pPr>
    <w:rPr>
      <w:rFonts w:cstheme="minorHAnsi"/>
      <w:sz w:val="20"/>
      <w:szCs w:val="20"/>
    </w:rPr>
  </w:style>
  <w:style w:type="paragraph" w:styleId="TOC7">
    <w:name w:val="toc 7"/>
    <w:basedOn w:val="Normal"/>
    <w:next w:val="Normal"/>
    <w:autoRedefine/>
    <w:uiPriority w:val="39"/>
    <w:semiHidden/>
    <w:unhideWhenUsed/>
    <w:rsid w:val="007C143B"/>
    <w:pPr>
      <w:ind w:left="1440"/>
    </w:pPr>
    <w:rPr>
      <w:rFonts w:cstheme="minorHAnsi"/>
      <w:sz w:val="20"/>
      <w:szCs w:val="20"/>
    </w:rPr>
  </w:style>
  <w:style w:type="paragraph" w:styleId="TOC8">
    <w:name w:val="toc 8"/>
    <w:basedOn w:val="Normal"/>
    <w:next w:val="Normal"/>
    <w:autoRedefine/>
    <w:uiPriority w:val="39"/>
    <w:semiHidden/>
    <w:unhideWhenUsed/>
    <w:rsid w:val="007C143B"/>
    <w:pPr>
      <w:ind w:left="1680"/>
    </w:pPr>
    <w:rPr>
      <w:rFonts w:cstheme="minorHAnsi"/>
      <w:sz w:val="20"/>
      <w:szCs w:val="20"/>
    </w:rPr>
  </w:style>
  <w:style w:type="paragraph" w:styleId="TOC9">
    <w:name w:val="toc 9"/>
    <w:basedOn w:val="Normal"/>
    <w:next w:val="Normal"/>
    <w:autoRedefine/>
    <w:uiPriority w:val="39"/>
    <w:semiHidden/>
    <w:unhideWhenUsed/>
    <w:rsid w:val="007C143B"/>
    <w:pPr>
      <w:ind w:left="1920"/>
    </w:pPr>
    <w:rPr>
      <w:rFonts w:cstheme="minorHAnsi"/>
      <w:sz w:val="20"/>
      <w:szCs w:val="20"/>
    </w:rPr>
  </w:style>
  <w:style w:type="paragraph" w:styleId="BalloonText">
    <w:name w:val="Balloon Text"/>
    <w:basedOn w:val="Normal"/>
    <w:link w:val="BalloonTextChar"/>
    <w:uiPriority w:val="99"/>
    <w:semiHidden/>
    <w:unhideWhenUsed/>
    <w:rsid w:val="007C143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C14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shwin/Library/Group%20Containers/UBF8T346G9.Office/User%20Content.localized/Templates.localized/Paper%20Two%20Supervision%20Work.dotx" TargetMode="External"/></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300FD9-3E2D-194A-BA17-95BD6A33A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Two Supervision Work.dotx</Template>
  <TotalTime>1</TotalTime>
  <Pages>64</Pages>
  <Words>15485</Words>
  <Characters>82695</Characters>
  <Application>Microsoft Office Word</Application>
  <DocSecurity>0</DocSecurity>
  <Lines>1117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Systems Notes</dc:title>
  <dc:subject>University of Cambridge, Part IA</dc:subject>
  <dc:creator>Ashwin Ahuja</dc:creator>
  <cp:keywords/>
  <dc:description/>
  <cp:lastModifiedBy>Ashwin Ahuja</cp:lastModifiedBy>
  <cp:revision>4</cp:revision>
  <cp:lastPrinted>2018-04-07T18:00:00Z</cp:lastPrinted>
  <dcterms:created xsi:type="dcterms:W3CDTF">2018-04-07T18:00:00Z</dcterms:created>
  <dcterms:modified xsi:type="dcterms:W3CDTF">2018-04-07T18:09:00Z</dcterms:modified>
</cp:coreProperties>
</file>